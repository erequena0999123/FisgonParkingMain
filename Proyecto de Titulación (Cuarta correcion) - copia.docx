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5CA1CC2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1B5F62E6" w:rsidR="008E0328" w:rsidRPr="00283B48" w:rsidRDefault="00A5302A" w:rsidP="008E0328">
      <w:pPr>
        <w:spacing w:line="360" w:lineRule="auto"/>
        <w:rPr>
          <w:rFonts w:cs="Times New Roman"/>
          <w:szCs w:val="24"/>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commentRangeStart w:id="0"/>
      <w:r w:rsidR="008E0328" w:rsidRPr="00283B48">
        <w:rPr>
          <w:rFonts w:cs="Times New Roman"/>
          <w:szCs w:val="24"/>
        </w:rPr>
        <w:t>Tnlg</w:t>
      </w:r>
      <w:r w:rsidR="00E979C2">
        <w:rPr>
          <w:rFonts w:cs="Times New Roman"/>
          <w:szCs w:val="24"/>
        </w:rPr>
        <w:t>a</w:t>
      </w:r>
      <w:r w:rsidR="008E0328" w:rsidRPr="00283B48">
        <w:rPr>
          <w:rFonts w:cs="Times New Roman"/>
          <w:szCs w:val="24"/>
        </w:rPr>
        <w:t xml:space="preserve">. </w:t>
      </w:r>
      <w:commentRangeEnd w:id="0"/>
      <w:r w:rsidR="00E62AD8">
        <w:rPr>
          <w:rStyle w:val="Refdecomentario"/>
        </w:rPr>
        <w:commentReference w:id="0"/>
      </w:r>
      <w:r w:rsidR="008E0328" w:rsidRPr="00283B48">
        <w:rPr>
          <w:rFonts w:cs="Times New Roman"/>
          <w:szCs w:val="24"/>
        </w:rPr>
        <w:t>SHARON STEFANIA PALOMO DIAZ</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60670B8E"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uito, junio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6401FCC9" w:rsidR="00DA1CC9" w:rsidRPr="00DA1CC9" w:rsidRDefault="00A8664E" w:rsidP="006A3574">
      <w:pPr>
        <w:spacing w:before="120" w:line="240" w:lineRule="auto"/>
        <w:jc w:val="center"/>
        <w:rPr>
          <w:rFonts w:cs="Times New Roman"/>
          <w:b/>
          <w:szCs w:val="24"/>
        </w:rPr>
      </w:pPr>
      <w:r>
        <w:rPr>
          <w:rFonts w:cs="Times New Roman"/>
          <w:b/>
          <w:szCs w:val="24"/>
        </w:rPr>
        <w:t>Tnlg</w:t>
      </w:r>
      <w:r w:rsidR="00E979C2">
        <w:rPr>
          <w:rFonts w:cs="Times New Roman"/>
          <w:b/>
          <w:szCs w:val="24"/>
        </w:rPr>
        <w:t>a</w:t>
      </w:r>
      <w:r>
        <w:rPr>
          <w:rFonts w:cs="Times New Roman"/>
          <w:b/>
          <w:szCs w:val="24"/>
        </w:rPr>
        <w:t xml:space="preserve"> </w:t>
      </w:r>
      <w:r w:rsidRPr="00A8664E">
        <w:rPr>
          <w:rFonts w:cs="Times New Roman"/>
          <w:b/>
          <w:szCs w:val="24"/>
        </w:rPr>
        <w:t>Sharon Stefania Palomo Diaz</w:t>
      </w:r>
    </w:p>
    <w:p w14:paraId="2B45301E" w14:textId="35D7932A" w:rsidR="00524FDD" w:rsidRPr="00DA1CC9" w:rsidRDefault="00227470" w:rsidP="00DA1CC9">
      <w:pPr>
        <w:spacing w:line="240" w:lineRule="auto"/>
        <w:jc w:val="center"/>
        <w:rPr>
          <w:rFonts w:cs="Times New Roman"/>
          <w:b/>
          <w:szCs w:val="24"/>
        </w:rPr>
      </w:pPr>
      <w:r>
        <w:rPr>
          <w:rFonts w:cs="Times New Roman"/>
          <w:b/>
          <w:szCs w:val="24"/>
        </w:rPr>
        <w:t>Profesora</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5D346692" w:rsidR="009E2088" w:rsidRPr="00DA1CC9" w:rsidRDefault="009E2088" w:rsidP="009E2088">
      <w:pPr>
        <w:spacing w:before="120" w:line="240" w:lineRule="auto"/>
        <w:jc w:val="center"/>
        <w:rPr>
          <w:rFonts w:cs="Times New Roman"/>
          <w:b/>
          <w:szCs w:val="24"/>
        </w:rPr>
      </w:pPr>
      <w:r w:rsidRPr="00E979C2">
        <w:rPr>
          <w:rFonts w:cs="Times New Roman"/>
          <w:b/>
          <w:szCs w:val="24"/>
        </w:rPr>
        <w:t>Tnlg</w:t>
      </w:r>
      <w:r w:rsidR="00E979C2" w:rsidRPr="00E979C2">
        <w:rPr>
          <w:rFonts w:cs="Times New Roman"/>
          <w:b/>
          <w:szCs w:val="24"/>
        </w:rPr>
        <w:t>a</w:t>
      </w:r>
      <w:r>
        <w:rPr>
          <w:rFonts w:cs="Times New Roman"/>
          <w:b/>
          <w:szCs w:val="24"/>
        </w:rPr>
        <w:t xml:space="preserve">. </w:t>
      </w:r>
      <w:r w:rsidRPr="00A8664E">
        <w:rPr>
          <w:rFonts w:cs="Times New Roman"/>
          <w:b/>
          <w:szCs w:val="24"/>
        </w:rPr>
        <w:t>Sharon Stefania Palomo Diaz</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6517D40E" w:rsidR="007A3BD9" w:rsidRPr="00247DA7" w:rsidRDefault="00857D8C" w:rsidP="00247DA7">
      <w:pPr>
        <w:pStyle w:val="TextoIndependienteconSangraPrimeraLnea"/>
      </w:pPr>
      <w:r w:rsidRPr="00247DA7">
        <w:t xml:space="preserve">Este agradecimiento va dedicado a las personas que hicieron posible este proyecto, como el Ingeniero Fabrizio Villasis quien con sus ideas y pequeños aportes hizo posible el avance del presente trabajo,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7A3BD9">
      <w:pPr>
        <w:jc w:val="center"/>
        <w:rPr>
          <w:rFonts w:cs="Times New Roman"/>
          <w:b/>
          <w:spacing w:val="30"/>
          <w:sz w:val="28"/>
          <w:szCs w:val="24"/>
        </w:rPr>
      </w:pPr>
      <w:r>
        <w:rPr>
          <w:rFonts w:cs="Times New Roman"/>
          <w:b/>
          <w:spacing w:val="30"/>
          <w:sz w:val="28"/>
          <w:szCs w:val="24"/>
        </w:rPr>
        <w:lastRenderedPageBreak/>
        <w:t>RESUMEN</w:t>
      </w:r>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7A3BD9">
      <w:pPr>
        <w:jc w:val="center"/>
        <w:rPr>
          <w:rFonts w:cs="Times New Roman"/>
          <w:b/>
          <w:spacing w:val="30"/>
          <w:sz w:val="28"/>
          <w:szCs w:val="24"/>
        </w:rPr>
      </w:pPr>
      <w:r>
        <w:rPr>
          <w:rFonts w:cs="Times New Roman"/>
          <w:b/>
          <w:spacing w:val="30"/>
          <w:sz w:val="28"/>
          <w:szCs w:val="24"/>
        </w:rPr>
        <w:lastRenderedPageBreak/>
        <w:t>ABSTRACT</w:t>
      </w:r>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B401BA">
      <w:pPr>
        <w:spacing w:line="240" w:lineRule="auto"/>
        <w:jc w:val="center"/>
        <w:rPr>
          <w:rFonts w:cs="Times New Roman"/>
          <w:b/>
          <w:sz w:val="28"/>
          <w:szCs w:val="24"/>
        </w:rPr>
      </w:pPr>
      <w:r w:rsidRPr="00B401BA">
        <w:rPr>
          <w:rFonts w:cs="Times New Roman"/>
          <w:b/>
          <w:sz w:val="28"/>
          <w:szCs w:val="24"/>
        </w:rPr>
        <w:lastRenderedPageBreak/>
        <w:t>ÍNDICE</w:t>
      </w:r>
    </w:p>
    <w:p w14:paraId="1EEE0335" w14:textId="77777777" w:rsidR="00B401BA" w:rsidRPr="00B401BA" w:rsidRDefault="00B401BA" w:rsidP="00B401BA">
      <w:pPr>
        <w:spacing w:line="240" w:lineRule="auto"/>
        <w:jc w:val="center"/>
        <w:rPr>
          <w:rFonts w:cs="Times New Roman"/>
          <w:b/>
          <w:sz w:val="28"/>
          <w:szCs w:val="24"/>
        </w:rPr>
      </w:pPr>
    </w:p>
    <w:p w14:paraId="67E2F64F" w14:textId="166546F1" w:rsidR="00D13367" w:rsidRDefault="00B401BA">
      <w:pPr>
        <w:pStyle w:val="TDC1"/>
        <w:tabs>
          <w:tab w:val="left" w:pos="660"/>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69692355" w:history="1">
        <w:r w:rsidR="00D13367" w:rsidRPr="00005968">
          <w:rPr>
            <w:rStyle w:val="Hipervnculo"/>
            <w:noProof/>
          </w:rPr>
          <w:t>1.</w:t>
        </w:r>
        <w:r w:rsidR="00D13367">
          <w:rPr>
            <w:rFonts w:asciiTheme="minorHAnsi" w:eastAsiaTheme="minorEastAsia" w:hAnsiTheme="minorHAnsi"/>
            <w:noProof/>
            <w:sz w:val="22"/>
            <w:lang w:eastAsia="es-EC"/>
          </w:rPr>
          <w:tab/>
        </w:r>
        <w:r w:rsidR="00D13367" w:rsidRPr="00005968">
          <w:rPr>
            <w:rStyle w:val="Hipervnculo"/>
            <w:noProof/>
          </w:rPr>
          <w:t>Introducción</w:t>
        </w:r>
        <w:r w:rsidR="00D13367">
          <w:rPr>
            <w:noProof/>
            <w:webHidden/>
          </w:rPr>
          <w:tab/>
        </w:r>
        <w:r w:rsidR="00D13367">
          <w:rPr>
            <w:noProof/>
            <w:webHidden/>
          </w:rPr>
          <w:fldChar w:fldCharType="begin"/>
        </w:r>
        <w:r w:rsidR="00D13367">
          <w:rPr>
            <w:noProof/>
            <w:webHidden/>
          </w:rPr>
          <w:instrText xml:space="preserve"> PAGEREF _Toc169692355 \h </w:instrText>
        </w:r>
        <w:r w:rsidR="00D13367">
          <w:rPr>
            <w:noProof/>
            <w:webHidden/>
          </w:rPr>
        </w:r>
        <w:r w:rsidR="00D13367">
          <w:rPr>
            <w:noProof/>
            <w:webHidden/>
          </w:rPr>
          <w:fldChar w:fldCharType="separate"/>
        </w:r>
        <w:r w:rsidR="00D13367">
          <w:rPr>
            <w:noProof/>
            <w:webHidden/>
          </w:rPr>
          <w:t>1</w:t>
        </w:r>
        <w:r w:rsidR="00D13367">
          <w:rPr>
            <w:noProof/>
            <w:webHidden/>
          </w:rPr>
          <w:fldChar w:fldCharType="end"/>
        </w:r>
      </w:hyperlink>
    </w:p>
    <w:p w14:paraId="0910185C" w14:textId="0014434E" w:rsidR="00D13367" w:rsidRDefault="00953016">
      <w:pPr>
        <w:pStyle w:val="TDC1"/>
        <w:tabs>
          <w:tab w:val="left" w:pos="660"/>
          <w:tab w:val="right" w:leader="dot" w:pos="9061"/>
        </w:tabs>
        <w:rPr>
          <w:rFonts w:asciiTheme="minorHAnsi" w:eastAsiaTheme="minorEastAsia" w:hAnsiTheme="minorHAnsi"/>
          <w:noProof/>
          <w:sz w:val="22"/>
          <w:lang w:eastAsia="es-EC"/>
        </w:rPr>
      </w:pPr>
      <w:hyperlink w:anchor="_Toc169692356" w:history="1">
        <w:r w:rsidR="00D13367" w:rsidRPr="00005968">
          <w:rPr>
            <w:rStyle w:val="Hipervnculo"/>
            <w:noProof/>
          </w:rPr>
          <w:t>2.</w:t>
        </w:r>
        <w:r w:rsidR="00D13367">
          <w:rPr>
            <w:rFonts w:asciiTheme="minorHAnsi" w:eastAsiaTheme="minorEastAsia" w:hAnsiTheme="minorHAnsi"/>
            <w:noProof/>
            <w:sz w:val="22"/>
            <w:lang w:eastAsia="es-EC"/>
          </w:rPr>
          <w:tab/>
        </w:r>
        <w:r w:rsidR="00D13367" w:rsidRPr="00005968">
          <w:rPr>
            <w:rStyle w:val="Hipervnculo"/>
            <w:noProof/>
          </w:rPr>
          <w:t>Justificación</w:t>
        </w:r>
        <w:r w:rsidR="00D13367">
          <w:rPr>
            <w:noProof/>
            <w:webHidden/>
          </w:rPr>
          <w:tab/>
        </w:r>
        <w:r w:rsidR="00D13367">
          <w:rPr>
            <w:noProof/>
            <w:webHidden/>
          </w:rPr>
          <w:fldChar w:fldCharType="begin"/>
        </w:r>
        <w:r w:rsidR="00D13367">
          <w:rPr>
            <w:noProof/>
            <w:webHidden/>
          </w:rPr>
          <w:instrText xml:space="preserve"> PAGEREF _Toc169692356 \h </w:instrText>
        </w:r>
        <w:r w:rsidR="00D13367">
          <w:rPr>
            <w:noProof/>
            <w:webHidden/>
          </w:rPr>
        </w:r>
        <w:r w:rsidR="00D13367">
          <w:rPr>
            <w:noProof/>
            <w:webHidden/>
          </w:rPr>
          <w:fldChar w:fldCharType="separate"/>
        </w:r>
        <w:r w:rsidR="00D13367">
          <w:rPr>
            <w:noProof/>
            <w:webHidden/>
          </w:rPr>
          <w:t>3</w:t>
        </w:r>
        <w:r w:rsidR="00D13367">
          <w:rPr>
            <w:noProof/>
            <w:webHidden/>
          </w:rPr>
          <w:fldChar w:fldCharType="end"/>
        </w:r>
      </w:hyperlink>
    </w:p>
    <w:p w14:paraId="498324DD" w14:textId="66CD8153" w:rsidR="00D13367" w:rsidRDefault="00953016">
      <w:pPr>
        <w:pStyle w:val="TDC1"/>
        <w:tabs>
          <w:tab w:val="left" w:pos="660"/>
          <w:tab w:val="right" w:leader="dot" w:pos="9061"/>
        </w:tabs>
        <w:rPr>
          <w:rFonts w:asciiTheme="minorHAnsi" w:eastAsiaTheme="minorEastAsia" w:hAnsiTheme="minorHAnsi"/>
          <w:noProof/>
          <w:sz w:val="22"/>
          <w:lang w:eastAsia="es-EC"/>
        </w:rPr>
      </w:pPr>
      <w:hyperlink w:anchor="_Toc169692357" w:history="1">
        <w:r w:rsidR="00D13367" w:rsidRPr="00005968">
          <w:rPr>
            <w:rStyle w:val="Hipervnculo"/>
            <w:noProof/>
          </w:rPr>
          <w:t>3.</w:t>
        </w:r>
        <w:r w:rsidR="00D13367">
          <w:rPr>
            <w:rFonts w:asciiTheme="minorHAnsi" w:eastAsiaTheme="minorEastAsia" w:hAnsiTheme="minorHAnsi"/>
            <w:noProof/>
            <w:sz w:val="22"/>
            <w:lang w:eastAsia="es-EC"/>
          </w:rPr>
          <w:tab/>
        </w:r>
        <w:r w:rsidR="00D13367" w:rsidRPr="00005968">
          <w:rPr>
            <w:rStyle w:val="Hipervnculo"/>
            <w:noProof/>
          </w:rPr>
          <w:t>Antecedentes</w:t>
        </w:r>
        <w:r w:rsidR="00D13367">
          <w:rPr>
            <w:noProof/>
            <w:webHidden/>
          </w:rPr>
          <w:tab/>
        </w:r>
        <w:r w:rsidR="00D13367">
          <w:rPr>
            <w:noProof/>
            <w:webHidden/>
          </w:rPr>
          <w:fldChar w:fldCharType="begin"/>
        </w:r>
        <w:r w:rsidR="00D13367">
          <w:rPr>
            <w:noProof/>
            <w:webHidden/>
          </w:rPr>
          <w:instrText xml:space="preserve"> PAGEREF _Toc169692357 \h </w:instrText>
        </w:r>
        <w:r w:rsidR="00D13367">
          <w:rPr>
            <w:noProof/>
            <w:webHidden/>
          </w:rPr>
        </w:r>
        <w:r w:rsidR="00D13367">
          <w:rPr>
            <w:noProof/>
            <w:webHidden/>
          </w:rPr>
          <w:fldChar w:fldCharType="separate"/>
        </w:r>
        <w:r w:rsidR="00D13367">
          <w:rPr>
            <w:noProof/>
            <w:webHidden/>
          </w:rPr>
          <w:t>5</w:t>
        </w:r>
        <w:r w:rsidR="00D13367">
          <w:rPr>
            <w:noProof/>
            <w:webHidden/>
          </w:rPr>
          <w:fldChar w:fldCharType="end"/>
        </w:r>
      </w:hyperlink>
    </w:p>
    <w:p w14:paraId="472A08E7" w14:textId="26A5A505" w:rsidR="00D13367" w:rsidRDefault="00953016">
      <w:pPr>
        <w:pStyle w:val="TDC1"/>
        <w:tabs>
          <w:tab w:val="left" w:pos="660"/>
          <w:tab w:val="right" w:leader="dot" w:pos="9061"/>
        </w:tabs>
        <w:rPr>
          <w:rFonts w:asciiTheme="minorHAnsi" w:eastAsiaTheme="minorEastAsia" w:hAnsiTheme="minorHAnsi"/>
          <w:noProof/>
          <w:sz w:val="22"/>
          <w:lang w:eastAsia="es-EC"/>
        </w:rPr>
      </w:pPr>
      <w:hyperlink w:anchor="_Toc169692358" w:history="1">
        <w:r w:rsidR="00D13367" w:rsidRPr="00005968">
          <w:rPr>
            <w:rStyle w:val="Hipervnculo"/>
            <w:noProof/>
          </w:rPr>
          <w:t>4.</w:t>
        </w:r>
        <w:r w:rsidR="00D13367">
          <w:rPr>
            <w:rFonts w:asciiTheme="minorHAnsi" w:eastAsiaTheme="minorEastAsia" w:hAnsiTheme="minorHAnsi"/>
            <w:noProof/>
            <w:sz w:val="22"/>
            <w:lang w:eastAsia="es-EC"/>
          </w:rPr>
          <w:tab/>
        </w:r>
        <w:r w:rsidR="00D13367" w:rsidRPr="00005968">
          <w:rPr>
            <w:rStyle w:val="Hipervnculo"/>
            <w:noProof/>
          </w:rPr>
          <w:t>Objetivos</w:t>
        </w:r>
        <w:r w:rsidR="00D13367">
          <w:rPr>
            <w:noProof/>
            <w:webHidden/>
          </w:rPr>
          <w:tab/>
        </w:r>
        <w:r w:rsidR="00D13367">
          <w:rPr>
            <w:noProof/>
            <w:webHidden/>
          </w:rPr>
          <w:fldChar w:fldCharType="begin"/>
        </w:r>
        <w:r w:rsidR="00D13367">
          <w:rPr>
            <w:noProof/>
            <w:webHidden/>
          </w:rPr>
          <w:instrText xml:space="preserve"> PAGEREF _Toc169692358 \h </w:instrText>
        </w:r>
        <w:r w:rsidR="00D13367">
          <w:rPr>
            <w:noProof/>
            <w:webHidden/>
          </w:rPr>
        </w:r>
        <w:r w:rsidR="00D13367">
          <w:rPr>
            <w:noProof/>
            <w:webHidden/>
          </w:rPr>
          <w:fldChar w:fldCharType="separate"/>
        </w:r>
        <w:r w:rsidR="00D13367">
          <w:rPr>
            <w:noProof/>
            <w:webHidden/>
          </w:rPr>
          <w:t>8</w:t>
        </w:r>
        <w:r w:rsidR="00D13367">
          <w:rPr>
            <w:noProof/>
            <w:webHidden/>
          </w:rPr>
          <w:fldChar w:fldCharType="end"/>
        </w:r>
      </w:hyperlink>
    </w:p>
    <w:p w14:paraId="32A45EDC" w14:textId="342B5EA8" w:rsidR="00D13367" w:rsidRDefault="00953016">
      <w:pPr>
        <w:pStyle w:val="TDC2"/>
        <w:tabs>
          <w:tab w:val="left" w:pos="660"/>
          <w:tab w:val="right" w:leader="dot" w:pos="9061"/>
        </w:tabs>
        <w:rPr>
          <w:rFonts w:asciiTheme="minorHAnsi" w:eastAsiaTheme="minorEastAsia" w:hAnsiTheme="minorHAnsi"/>
          <w:noProof/>
          <w:sz w:val="22"/>
          <w:lang w:eastAsia="es-EC"/>
        </w:rPr>
      </w:pPr>
      <w:hyperlink w:anchor="_Toc169692359" w:history="1">
        <w:r w:rsidR="00D13367" w:rsidRPr="00005968">
          <w:rPr>
            <w:rStyle w:val="Hipervnculo"/>
            <w:noProof/>
          </w:rPr>
          <w:t>4.1.</w:t>
        </w:r>
        <w:r w:rsidR="00D13367">
          <w:rPr>
            <w:rFonts w:asciiTheme="minorHAnsi" w:eastAsiaTheme="minorEastAsia" w:hAnsiTheme="minorHAnsi"/>
            <w:noProof/>
            <w:sz w:val="22"/>
            <w:lang w:eastAsia="es-EC"/>
          </w:rPr>
          <w:tab/>
        </w:r>
        <w:r w:rsidR="00D13367" w:rsidRPr="00005968">
          <w:rPr>
            <w:rStyle w:val="Hipervnculo"/>
            <w:noProof/>
          </w:rPr>
          <w:t>Objetivo General</w:t>
        </w:r>
        <w:r w:rsidR="00D13367">
          <w:rPr>
            <w:noProof/>
            <w:webHidden/>
          </w:rPr>
          <w:tab/>
        </w:r>
        <w:r w:rsidR="00D13367">
          <w:rPr>
            <w:noProof/>
            <w:webHidden/>
          </w:rPr>
          <w:fldChar w:fldCharType="begin"/>
        </w:r>
        <w:r w:rsidR="00D13367">
          <w:rPr>
            <w:noProof/>
            <w:webHidden/>
          </w:rPr>
          <w:instrText xml:space="preserve"> PAGEREF _Toc169692359 \h </w:instrText>
        </w:r>
        <w:r w:rsidR="00D13367">
          <w:rPr>
            <w:noProof/>
            <w:webHidden/>
          </w:rPr>
        </w:r>
        <w:r w:rsidR="00D13367">
          <w:rPr>
            <w:noProof/>
            <w:webHidden/>
          </w:rPr>
          <w:fldChar w:fldCharType="separate"/>
        </w:r>
        <w:r w:rsidR="00D13367">
          <w:rPr>
            <w:noProof/>
            <w:webHidden/>
          </w:rPr>
          <w:t>8</w:t>
        </w:r>
        <w:r w:rsidR="00D13367">
          <w:rPr>
            <w:noProof/>
            <w:webHidden/>
          </w:rPr>
          <w:fldChar w:fldCharType="end"/>
        </w:r>
      </w:hyperlink>
    </w:p>
    <w:p w14:paraId="66D7E8B3" w14:textId="2F5CE6BC" w:rsidR="00D13367" w:rsidRDefault="00953016">
      <w:pPr>
        <w:pStyle w:val="TDC2"/>
        <w:tabs>
          <w:tab w:val="left" w:pos="660"/>
          <w:tab w:val="right" w:leader="dot" w:pos="9061"/>
        </w:tabs>
        <w:rPr>
          <w:rFonts w:asciiTheme="minorHAnsi" w:eastAsiaTheme="minorEastAsia" w:hAnsiTheme="minorHAnsi"/>
          <w:noProof/>
          <w:sz w:val="22"/>
          <w:lang w:eastAsia="es-EC"/>
        </w:rPr>
      </w:pPr>
      <w:hyperlink w:anchor="_Toc169692360" w:history="1">
        <w:r w:rsidR="00D13367" w:rsidRPr="00005968">
          <w:rPr>
            <w:rStyle w:val="Hipervnculo"/>
            <w:noProof/>
          </w:rPr>
          <w:t>4.2.</w:t>
        </w:r>
        <w:r w:rsidR="00D13367">
          <w:rPr>
            <w:rFonts w:asciiTheme="minorHAnsi" w:eastAsiaTheme="minorEastAsia" w:hAnsiTheme="minorHAnsi"/>
            <w:noProof/>
            <w:sz w:val="22"/>
            <w:lang w:eastAsia="es-EC"/>
          </w:rPr>
          <w:tab/>
        </w:r>
        <w:r w:rsidR="00D13367" w:rsidRPr="00005968">
          <w:rPr>
            <w:rStyle w:val="Hipervnculo"/>
            <w:noProof/>
          </w:rPr>
          <w:t>Objetivos Específicos</w:t>
        </w:r>
        <w:r w:rsidR="00D13367">
          <w:rPr>
            <w:noProof/>
            <w:webHidden/>
          </w:rPr>
          <w:tab/>
        </w:r>
        <w:r w:rsidR="00D13367">
          <w:rPr>
            <w:noProof/>
            <w:webHidden/>
          </w:rPr>
          <w:fldChar w:fldCharType="begin"/>
        </w:r>
        <w:r w:rsidR="00D13367">
          <w:rPr>
            <w:noProof/>
            <w:webHidden/>
          </w:rPr>
          <w:instrText xml:space="preserve"> PAGEREF _Toc169692360 \h </w:instrText>
        </w:r>
        <w:r w:rsidR="00D13367">
          <w:rPr>
            <w:noProof/>
            <w:webHidden/>
          </w:rPr>
        </w:r>
        <w:r w:rsidR="00D13367">
          <w:rPr>
            <w:noProof/>
            <w:webHidden/>
          </w:rPr>
          <w:fldChar w:fldCharType="separate"/>
        </w:r>
        <w:r w:rsidR="00D13367">
          <w:rPr>
            <w:noProof/>
            <w:webHidden/>
          </w:rPr>
          <w:t>8</w:t>
        </w:r>
        <w:r w:rsidR="00D13367">
          <w:rPr>
            <w:noProof/>
            <w:webHidden/>
          </w:rPr>
          <w:fldChar w:fldCharType="end"/>
        </w:r>
      </w:hyperlink>
    </w:p>
    <w:p w14:paraId="0406FF83" w14:textId="5AC70F80" w:rsidR="00D13367" w:rsidRDefault="00953016">
      <w:pPr>
        <w:pStyle w:val="TDC1"/>
        <w:tabs>
          <w:tab w:val="left" w:pos="660"/>
          <w:tab w:val="right" w:leader="dot" w:pos="9061"/>
        </w:tabs>
        <w:rPr>
          <w:rFonts w:asciiTheme="minorHAnsi" w:eastAsiaTheme="minorEastAsia" w:hAnsiTheme="minorHAnsi"/>
          <w:noProof/>
          <w:sz w:val="22"/>
          <w:lang w:eastAsia="es-EC"/>
        </w:rPr>
      </w:pPr>
      <w:hyperlink w:anchor="_Toc169692361" w:history="1">
        <w:r w:rsidR="00D13367" w:rsidRPr="00005968">
          <w:rPr>
            <w:rStyle w:val="Hipervnculo"/>
            <w:noProof/>
          </w:rPr>
          <w:t>5.</w:t>
        </w:r>
        <w:r w:rsidR="00D13367">
          <w:rPr>
            <w:rFonts w:asciiTheme="minorHAnsi" w:eastAsiaTheme="minorEastAsia" w:hAnsiTheme="minorHAnsi"/>
            <w:noProof/>
            <w:sz w:val="22"/>
            <w:lang w:eastAsia="es-EC"/>
          </w:rPr>
          <w:tab/>
        </w:r>
        <w:r w:rsidR="00D13367" w:rsidRPr="00005968">
          <w:rPr>
            <w:rStyle w:val="Hipervnculo"/>
            <w:noProof/>
          </w:rPr>
          <w:t>Marco Teórico</w:t>
        </w:r>
        <w:r w:rsidR="00D13367">
          <w:rPr>
            <w:noProof/>
            <w:webHidden/>
          </w:rPr>
          <w:tab/>
        </w:r>
        <w:r w:rsidR="00D13367">
          <w:rPr>
            <w:noProof/>
            <w:webHidden/>
          </w:rPr>
          <w:fldChar w:fldCharType="begin"/>
        </w:r>
        <w:r w:rsidR="00D13367">
          <w:rPr>
            <w:noProof/>
            <w:webHidden/>
          </w:rPr>
          <w:instrText xml:space="preserve"> PAGEREF _Toc169692361 \h </w:instrText>
        </w:r>
        <w:r w:rsidR="00D13367">
          <w:rPr>
            <w:noProof/>
            <w:webHidden/>
          </w:rPr>
        </w:r>
        <w:r w:rsidR="00D13367">
          <w:rPr>
            <w:noProof/>
            <w:webHidden/>
          </w:rPr>
          <w:fldChar w:fldCharType="separate"/>
        </w:r>
        <w:r w:rsidR="00D13367">
          <w:rPr>
            <w:noProof/>
            <w:webHidden/>
          </w:rPr>
          <w:t>9</w:t>
        </w:r>
        <w:r w:rsidR="00D13367">
          <w:rPr>
            <w:noProof/>
            <w:webHidden/>
          </w:rPr>
          <w:fldChar w:fldCharType="end"/>
        </w:r>
      </w:hyperlink>
    </w:p>
    <w:p w14:paraId="1B84E7F5" w14:textId="1698D15E" w:rsidR="00D13367" w:rsidRDefault="00953016">
      <w:pPr>
        <w:pStyle w:val="TDC2"/>
        <w:tabs>
          <w:tab w:val="left" w:pos="660"/>
          <w:tab w:val="right" w:leader="dot" w:pos="9061"/>
        </w:tabs>
        <w:rPr>
          <w:rFonts w:asciiTheme="minorHAnsi" w:eastAsiaTheme="minorEastAsia" w:hAnsiTheme="minorHAnsi"/>
          <w:noProof/>
          <w:sz w:val="22"/>
          <w:lang w:eastAsia="es-EC"/>
        </w:rPr>
      </w:pPr>
      <w:hyperlink w:anchor="_Toc169692362" w:history="1">
        <w:r w:rsidR="00D13367" w:rsidRPr="00005968">
          <w:rPr>
            <w:rStyle w:val="Hipervnculo"/>
            <w:noProof/>
          </w:rPr>
          <w:t>5.1.</w:t>
        </w:r>
        <w:r w:rsidR="00D13367">
          <w:rPr>
            <w:rFonts w:asciiTheme="minorHAnsi" w:eastAsiaTheme="minorEastAsia" w:hAnsiTheme="minorHAnsi"/>
            <w:noProof/>
            <w:sz w:val="22"/>
            <w:lang w:eastAsia="es-EC"/>
          </w:rPr>
          <w:tab/>
        </w:r>
        <w:r w:rsidR="00D13367" w:rsidRPr="00005968">
          <w:rPr>
            <w:rStyle w:val="Hipervnculo"/>
            <w:noProof/>
          </w:rPr>
          <w:t>BackEnd</w:t>
        </w:r>
        <w:r w:rsidR="00D13367">
          <w:rPr>
            <w:noProof/>
            <w:webHidden/>
          </w:rPr>
          <w:tab/>
        </w:r>
        <w:r w:rsidR="00D13367">
          <w:rPr>
            <w:noProof/>
            <w:webHidden/>
          </w:rPr>
          <w:fldChar w:fldCharType="begin"/>
        </w:r>
        <w:r w:rsidR="00D13367">
          <w:rPr>
            <w:noProof/>
            <w:webHidden/>
          </w:rPr>
          <w:instrText xml:space="preserve"> PAGEREF _Toc169692362 \h </w:instrText>
        </w:r>
        <w:r w:rsidR="00D13367">
          <w:rPr>
            <w:noProof/>
            <w:webHidden/>
          </w:rPr>
        </w:r>
        <w:r w:rsidR="00D13367">
          <w:rPr>
            <w:noProof/>
            <w:webHidden/>
          </w:rPr>
          <w:fldChar w:fldCharType="separate"/>
        </w:r>
        <w:r w:rsidR="00D13367">
          <w:rPr>
            <w:noProof/>
            <w:webHidden/>
          </w:rPr>
          <w:t>9</w:t>
        </w:r>
        <w:r w:rsidR="00D13367">
          <w:rPr>
            <w:noProof/>
            <w:webHidden/>
          </w:rPr>
          <w:fldChar w:fldCharType="end"/>
        </w:r>
      </w:hyperlink>
    </w:p>
    <w:p w14:paraId="54C371A7" w14:textId="3C71F869" w:rsidR="00D13367" w:rsidRDefault="00953016">
      <w:pPr>
        <w:pStyle w:val="TDC2"/>
        <w:tabs>
          <w:tab w:val="left" w:pos="660"/>
          <w:tab w:val="right" w:leader="dot" w:pos="9061"/>
        </w:tabs>
        <w:rPr>
          <w:rFonts w:asciiTheme="minorHAnsi" w:eastAsiaTheme="minorEastAsia" w:hAnsiTheme="minorHAnsi"/>
          <w:noProof/>
          <w:sz w:val="22"/>
          <w:lang w:eastAsia="es-EC"/>
        </w:rPr>
      </w:pPr>
      <w:hyperlink w:anchor="_Toc169692363" w:history="1">
        <w:r w:rsidR="00D13367" w:rsidRPr="00005968">
          <w:rPr>
            <w:rStyle w:val="Hipervnculo"/>
            <w:noProof/>
          </w:rPr>
          <w:t>5.2.</w:t>
        </w:r>
        <w:r w:rsidR="00D13367">
          <w:rPr>
            <w:rFonts w:asciiTheme="minorHAnsi" w:eastAsiaTheme="minorEastAsia" w:hAnsiTheme="minorHAnsi"/>
            <w:noProof/>
            <w:sz w:val="22"/>
            <w:lang w:eastAsia="es-EC"/>
          </w:rPr>
          <w:tab/>
        </w:r>
        <w:r w:rsidR="00D13367" w:rsidRPr="00005968">
          <w:rPr>
            <w:rStyle w:val="Hipervnculo"/>
            <w:noProof/>
          </w:rPr>
          <w:t>Arduino</w:t>
        </w:r>
        <w:r w:rsidR="00D13367">
          <w:rPr>
            <w:noProof/>
            <w:webHidden/>
          </w:rPr>
          <w:tab/>
        </w:r>
        <w:r w:rsidR="00D13367">
          <w:rPr>
            <w:noProof/>
            <w:webHidden/>
          </w:rPr>
          <w:fldChar w:fldCharType="begin"/>
        </w:r>
        <w:r w:rsidR="00D13367">
          <w:rPr>
            <w:noProof/>
            <w:webHidden/>
          </w:rPr>
          <w:instrText xml:space="preserve"> PAGEREF _Toc169692363 \h </w:instrText>
        </w:r>
        <w:r w:rsidR="00D13367">
          <w:rPr>
            <w:noProof/>
            <w:webHidden/>
          </w:rPr>
        </w:r>
        <w:r w:rsidR="00D13367">
          <w:rPr>
            <w:noProof/>
            <w:webHidden/>
          </w:rPr>
          <w:fldChar w:fldCharType="separate"/>
        </w:r>
        <w:r w:rsidR="00D13367">
          <w:rPr>
            <w:noProof/>
            <w:webHidden/>
          </w:rPr>
          <w:t>10</w:t>
        </w:r>
        <w:r w:rsidR="00D13367">
          <w:rPr>
            <w:noProof/>
            <w:webHidden/>
          </w:rPr>
          <w:fldChar w:fldCharType="end"/>
        </w:r>
      </w:hyperlink>
    </w:p>
    <w:p w14:paraId="68EBF0BA" w14:textId="039A063A"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64" w:history="1">
        <w:r w:rsidR="00D13367" w:rsidRPr="00005968">
          <w:rPr>
            <w:rStyle w:val="Hipervnculo"/>
            <w:noProof/>
          </w:rPr>
          <w:t>5.2.1.</w:t>
        </w:r>
        <w:r w:rsidR="00D13367">
          <w:rPr>
            <w:rFonts w:asciiTheme="minorHAnsi" w:eastAsiaTheme="minorEastAsia" w:hAnsiTheme="minorHAnsi"/>
            <w:noProof/>
            <w:sz w:val="22"/>
            <w:lang w:eastAsia="es-EC"/>
          </w:rPr>
          <w:tab/>
        </w:r>
        <w:r w:rsidR="00D13367" w:rsidRPr="00005968">
          <w:rPr>
            <w:rStyle w:val="Hipervnculo"/>
            <w:noProof/>
          </w:rPr>
          <w:t>Qué es Arduino</w:t>
        </w:r>
        <w:r w:rsidR="00D13367">
          <w:rPr>
            <w:noProof/>
            <w:webHidden/>
          </w:rPr>
          <w:tab/>
        </w:r>
        <w:r w:rsidR="00D13367">
          <w:rPr>
            <w:noProof/>
            <w:webHidden/>
          </w:rPr>
          <w:fldChar w:fldCharType="begin"/>
        </w:r>
        <w:r w:rsidR="00D13367">
          <w:rPr>
            <w:noProof/>
            <w:webHidden/>
          </w:rPr>
          <w:instrText xml:space="preserve"> PAGEREF _Toc169692364 \h </w:instrText>
        </w:r>
        <w:r w:rsidR="00D13367">
          <w:rPr>
            <w:noProof/>
            <w:webHidden/>
          </w:rPr>
        </w:r>
        <w:r w:rsidR="00D13367">
          <w:rPr>
            <w:noProof/>
            <w:webHidden/>
          </w:rPr>
          <w:fldChar w:fldCharType="separate"/>
        </w:r>
        <w:r w:rsidR="00D13367">
          <w:rPr>
            <w:noProof/>
            <w:webHidden/>
          </w:rPr>
          <w:t>10</w:t>
        </w:r>
        <w:r w:rsidR="00D13367">
          <w:rPr>
            <w:noProof/>
            <w:webHidden/>
          </w:rPr>
          <w:fldChar w:fldCharType="end"/>
        </w:r>
      </w:hyperlink>
    </w:p>
    <w:p w14:paraId="3E7F0056" w14:textId="0CD605F0"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65" w:history="1">
        <w:r w:rsidR="00D13367" w:rsidRPr="00005968">
          <w:rPr>
            <w:rStyle w:val="Hipervnculo"/>
            <w:noProof/>
          </w:rPr>
          <w:t>5.2.2.</w:t>
        </w:r>
        <w:r w:rsidR="00D13367">
          <w:rPr>
            <w:rFonts w:asciiTheme="minorHAnsi" w:eastAsiaTheme="minorEastAsia" w:hAnsiTheme="minorHAnsi"/>
            <w:noProof/>
            <w:sz w:val="22"/>
            <w:lang w:eastAsia="es-EC"/>
          </w:rPr>
          <w:tab/>
        </w:r>
        <w:r w:rsidR="00D13367" w:rsidRPr="00005968">
          <w:rPr>
            <w:rStyle w:val="Hipervnculo"/>
            <w:noProof/>
          </w:rPr>
          <w:t>Arduino UNO</w:t>
        </w:r>
        <w:r w:rsidR="00D13367">
          <w:rPr>
            <w:noProof/>
            <w:webHidden/>
          </w:rPr>
          <w:tab/>
        </w:r>
        <w:r w:rsidR="00D13367">
          <w:rPr>
            <w:noProof/>
            <w:webHidden/>
          </w:rPr>
          <w:fldChar w:fldCharType="begin"/>
        </w:r>
        <w:r w:rsidR="00D13367">
          <w:rPr>
            <w:noProof/>
            <w:webHidden/>
          </w:rPr>
          <w:instrText xml:space="preserve"> PAGEREF _Toc169692365 \h </w:instrText>
        </w:r>
        <w:r w:rsidR="00D13367">
          <w:rPr>
            <w:noProof/>
            <w:webHidden/>
          </w:rPr>
        </w:r>
        <w:r w:rsidR="00D13367">
          <w:rPr>
            <w:noProof/>
            <w:webHidden/>
          </w:rPr>
          <w:fldChar w:fldCharType="separate"/>
        </w:r>
        <w:r w:rsidR="00D13367">
          <w:rPr>
            <w:noProof/>
            <w:webHidden/>
          </w:rPr>
          <w:t>12</w:t>
        </w:r>
        <w:r w:rsidR="00D13367">
          <w:rPr>
            <w:noProof/>
            <w:webHidden/>
          </w:rPr>
          <w:fldChar w:fldCharType="end"/>
        </w:r>
      </w:hyperlink>
    </w:p>
    <w:p w14:paraId="293CCB3F" w14:textId="35B439CE"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66" w:history="1">
        <w:r w:rsidR="00D13367" w:rsidRPr="00005968">
          <w:rPr>
            <w:rStyle w:val="Hipervnculo"/>
            <w:noProof/>
          </w:rPr>
          <w:t>5.2.3.</w:t>
        </w:r>
        <w:r w:rsidR="00D13367">
          <w:rPr>
            <w:rFonts w:asciiTheme="minorHAnsi" w:eastAsiaTheme="minorEastAsia" w:hAnsiTheme="minorHAnsi"/>
            <w:noProof/>
            <w:sz w:val="22"/>
            <w:lang w:eastAsia="es-EC"/>
          </w:rPr>
          <w:tab/>
        </w:r>
        <w:r w:rsidR="00D13367" w:rsidRPr="00005968">
          <w:rPr>
            <w:rStyle w:val="Hipervnculo"/>
            <w:noProof/>
          </w:rPr>
          <w:t>Arduino MEGA</w:t>
        </w:r>
        <w:r w:rsidR="00D13367">
          <w:rPr>
            <w:noProof/>
            <w:webHidden/>
          </w:rPr>
          <w:tab/>
        </w:r>
        <w:r w:rsidR="00D13367">
          <w:rPr>
            <w:noProof/>
            <w:webHidden/>
          </w:rPr>
          <w:fldChar w:fldCharType="begin"/>
        </w:r>
        <w:r w:rsidR="00D13367">
          <w:rPr>
            <w:noProof/>
            <w:webHidden/>
          </w:rPr>
          <w:instrText xml:space="preserve"> PAGEREF _Toc169692366 \h </w:instrText>
        </w:r>
        <w:r w:rsidR="00D13367">
          <w:rPr>
            <w:noProof/>
            <w:webHidden/>
          </w:rPr>
        </w:r>
        <w:r w:rsidR="00D13367">
          <w:rPr>
            <w:noProof/>
            <w:webHidden/>
          </w:rPr>
          <w:fldChar w:fldCharType="separate"/>
        </w:r>
        <w:r w:rsidR="00D13367">
          <w:rPr>
            <w:noProof/>
            <w:webHidden/>
          </w:rPr>
          <w:t>14</w:t>
        </w:r>
        <w:r w:rsidR="00D13367">
          <w:rPr>
            <w:noProof/>
            <w:webHidden/>
          </w:rPr>
          <w:fldChar w:fldCharType="end"/>
        </w:r>
      </w:hyperlink>
    </w:p>
    <w:p w14:paraId="1C4DE7DC" w14:textId="23F34BCD"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67" w:history="1">
        <w:r w:rsidR="00D13367" w:rsidRPr="00005968">
          <w:rPr>
            <w:rStyle w:val="Hipervnculo"/>
            <w:noProof/>
          </w:rPr>
          <w:t>5.2.4.</w:t>
        </w:r>
        <w:r w:rsidR="00D13367">
          <w:rPr>
            <w:rFonts w:asciiTheme="minorHAnsi" w:eastAsiaTheme="minorEastAsia" w:hAnsiTheme="minorHAnsi"/>
            <w:noProof/>
            <w:sz w:val="22"/>
            <w:lang w:eastAsia="es-EC"/>
          </w:rPr>
          <w:tab/>
        </w:r>
        <w:r w:rsidR="00D13367" w:rsidRPr="00005968">
          <w:rPr>
            <w:rStyle w:val="Hipervnculo"/>
            <w:noProof/>
          </w:rPr>
          <w:t>Arduino NANO</w:t>
        </w:r>
        <w:r w:rsidR="00D13367">
          <w:rPr>
            <w:noProof/>
            <w:webHidden/>
          </w:rPr>
          <w:tab/>
        </w:r>
        <w:r w:rsidR="00D13367">
          <w:rPr>
            <w:noProof/>
            <w:webHidden/>
          </w:rPr>
          <w:fldChar w:fldCharType="begin"/>
        </w:r>
        <w:r w:rsidR="00D13367">
          <w:rPr>
            <w:noProof/>
            <w:webHidden/>
          </w:rPr>
          <w:instrText xml:space="preserve"> PAGEREF _Toc169692367 \h </w:instrText>
        </w:r>
        <w:r w:rsidR="00D13367">
          <w:rPr>
            <w:noProof/>
            <w:webHidden/>
          </w:rPr>
        </w:r>
        <w:r w:rsidR="00D13367">
          <w:rPr>
            <w:noProof/>
            <w:webHidden/>
          </w:rPr>
          <w:fldChar w:fldCharType="separate"/>
        </w:r>
        <w:r w:rsidR="00D13367">
          <w:rPr>
            <w:noProof/>
            <w:webHidden/>
          </w:rPr>
          <w:t>15</w:t>
        </w:r>
        <w:r w:rsidR="00D13367">
          <w:rPr>
            <w:noProof/>
            <w:webHidden/>
          </w:rPr>
          <w:fldChar w:fldCharType="end"/>
        </w:r>
      </w:hyperlink>
    </w:p>
    <w:p w14:paraId="73C4B0B2" w14:textId="269FB944"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68" w:history="1">
        <w:r w:rsidR="00D13367" w:rsidRPr="00005968">
          <w:rPr>
            <w:rStyle w:val="Hipervnculo"/>
            <w:noProof/>
          </w:rPr>
          <w:t>5.2.5.</w:t>
        </w:r>
        <w:r w:rsidR="00D13367">
          <w:rPr>
            <w:rFonts w:asciiTheme="minorHAnsi" w:eastAsiaTheme="minorEastAsia" w:hAnsiTheme="minorHAnsi"/>
            <w:noProof/>
            <w:sz w:val="22"/>
            <w:lang w:eastAsia="es-EC"/>
          </w:rPr>
          <w:tab/>
        </w:r>
        <w:r w:rsidR="00D13367" w:rsidRPr="00005968">
          <w:rPr>
            <w:rStyle w:val="Hipervnculo"/>
            <w:noProof/>
          </w:rPr>
          <w:t>Arduino IDE</w:t>
        </w:r>
        <w:r w:rsidR="00D13367">
          <w:rPr>
            <w:noProof/>
            <w:webHidden/>
          </w:rPr>
          <w:tab/>
        </w:r>
        <w:r w:rsidR="00D13367">
          <w:rPr>
            <w:noProof/>
            <w:webHidden/>
          </w:rPr>
          <w:fldChar w:fldCharType="begin"/>
        </w:r>
        <w:r w:rsidR="00D13367">
          <w:rPr>
            <w:noProof/>
            <w:webHidden/>
          </w:rPr>
          <w:instrText xml:space="preserve"> PAGEREF _Toc169692368 \h </w:instrText>
        </w:r>
        <w:r w:rsidR="00D13367">
          <w:rPr>
            <w:noProof/>
            <w:webHidden/>
          </w:rPr>
        </w:r>
        <w:r w:rsidR="00D13367">
          <w:rPr>
            <w:noProof/>
            <w:webHidden/>
          </w:rPr>
          <w:fldChar w:fldCharType="separate"/>
        </w:r>
        <w:r w:rsidR="00D13367">
          <w:rPr>
            <w:noProof/>
            <w:webHidden/>
          </w:rPr>
          <w:t>16</w:t>
        </w:r>
        <w:r w:rsidR="00D13367">
          <w:rPr>
            <w:noProof/>
            <w:webHidden/>
          </w:rPr>
          <w:fldChar w:fldCharType="end"/>
        </w:r>
      </w:hyperlink>
    </w:p>
    <w:p w14:paraId="5BBB8B55" w14:textId="76F9CDEA"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69" w:history="1">
        <w:r w:rsidR="00D13367" w:rsidRPr="00005968">
          <w:rPr>
            <w:rStyle w:val="Hipervnculo"/>
            <w:noProof/>
          </w:rPr>
          <w:t>5.2.6.</w:t>
        </w:r>
        <w:r w:rsidR="00D13367">
          <w:rPr>
            <w:rFonts w:asciiTheme="minorHAnsi" w:eastAsiaTheme="minorEastAsia" w:hAnsiTheme="minorHAnsi"/>
            <w:noProof/>
            <w:sz w:val="22"/>
            <w:lang w:eastAsia="es-EC"/>
          </w:rPr>
          <w:tab/>
        </w:r>
        <w:r w:rsidR="00D13367" w:rsidRPr="00005968">
          <w:rPr>
            <w:rStyle w:val="Hipervnculo"/>
            <w:noProof/>
          </w:rPr>
          <w:t>Módulos en Arduino</w:t>
        </w:r>
        <w:r w:rsidR="00D13367">
          <w:rPr>
            <w:noProof/>
            <w:webHidden/>
          </w:rPr>
          <w:tab/>
        </w:r>
        <w:r w:rsidR="00D13367">
          <w:rPr>
            <w:noProof/>
            <w:webHidden/>
          </w:rPr>
          <w:fldChar w:fldCharType="begin"/>
        </w:r>
        <w:r w:rsidR="00D13367">
          <w:rPr>
            <w:noProof/>
            <w:webHidden/>
          </w:rPr>
          <w:instrText xml:space="preserve"> PAGEREF _Toc169692369 \h </w:instrText>
        </w:r>
        <w:r w:rsidR="00D13367">
          <w:rPr>
            <w:noProof/>
            <w:webHidden/>
          </w:rPr>
        </w:r>
        <w:r w:rsidR="00D13367">
          <w:rPr>
            <w:noProof/>
            <w:webHidden/>
          </w:rPr>
          <w:fldChar w:fldCharType="separate"/>
        </w:r>
        <w:r w:rsidR="00D13367">
          <w:rPr>
            <w:noProof/>
            <w:webHidden/>
          </w:rPr>
          <w:t>16</w:t>
        </w:r>
        <w:r w:rsidR="00D13367">
          <w:rPr>
            <w:noProof/>
            <w:webHidden/>
          </w:rPr>
          <w:fldChar w:fldCharType="end"/>
        </w:r>
      </w:hyperlink>
    </w:p>
    <w:p w14:paraId="44DD20A8" w14:textId="074E57DE" w:rsidR="00D13367" w:rsidRDefault="00953016">
      <w:pPr>
        <w:pStyle w:val="TDC3"/>
        <w:tabs>
          <w:tab w:val="left" w:pos="660"/>
          <w:tab w:val="right" w:leader="dot" w:pos="9061"/>
        </w:tabs>
        <w:rPr>
          <w:rFonts w:asciiTheme="minorHAnsi" w:eastAsiaTheme="minorEastAsia" w:hAnsiTheme="minorHAnsi"/>
          <w:noProof/>
          <w:sz w:val="22"/>
          <w:lang w:eastAsia="es-EC"/>
        </w:rPr>
      </w:pPr>
      <w:hyperlink w:anchor="_Toc169692370" w:history="1">
        <w:r w:rsidR="00D13367" w:rsidRPr="00005968">
          <w:rPr>
            <w:rStyle w:val="Hipervnculo"/>
            <w:noProof/>
          </w:rPr>
          <w:t>5.3.</w:t>
        </w:r>
        <w:r w:rsidR="00D13367">
          <w:rPr>
            <w:rFonts w:asciiTheme="minorHAnsi" w:eastAsiaTheme="minorEastAsia" w:hAnsiTheme="minorHAnsi"/>
            <w:noProof/>
            <w:sz w:val="22"/>
            <w:lang w:eastAsia="es-EC"/>
          </w:rPr>
          <w:tab/>
        </w:r>
        <w:r w:rsidR="00D13367" w:rsidRPr="00005968">
          <w:rPr>
            <w:rStyle w:val="Hipervnculo"/>
            <w:noProof/>
          </w:rPr>
          <w:t>Protocolo 802.11</w:t>
        </w:r>
        <w:r w:rsidR="00D13367">
          <w:rPr>
            <w:noProof/>
            <w:webHidden/>
          </w:rPr>
          <w:tab/>
        </w:r>
        <w:r w:rsidR="00D13367">
          <w:rPr>
            <w:noProof/>
            <w:webHidden/>
          </w:rPr>
          <w:fldChar w:fldCharType="begin"/>
        </w:r>
        <w:r w:rsidR="00D13367">
          <w:rPr>
            <w:noProof/>
            <w:webHidden/>
          </w:rPr>
          <w:instrText xml:space="preserve"> PAGEREF _Toc169692370 \h </w:instrText>
        </w:r>
        <w:r w:rsidR="00D13367">
          <w:rPr>
            <w:noProof/>
            <w:webHidden/>
          </w:rPr>
        </w:r>
        <w:r w:rsidR="00D13367">
          <w:rPr>
            <w:noProof/>
            <w:webHidden/>
          </w:rPr>
          <w:fldChar w:fldCharType="separate"/>
        </w:r>
        <w:r w:rsidR="00D13367">
          <w:rPr>
            <w:noProof/>
            <w:webHidden/>
          </w:rPr>
          <w:t>18</w:t>
        </w:r>
        <w:r w:rsidR="00D13367">
          <w:rPr>
            <w:noProof/>
            <w:webHidden/>
          </w:rPr>
          <w:fldChar w:fldCharType="end"/>
        </w:r>
      </w:hyperlink>
    </w:p>
    <w:p w14:paraId="723AB2A2" w14:textId="14454C52"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71" w:history="1">
        <w:r w:rsidR="00D13367" w:rsidRPr="00005968">
          <w:rPr>
            <w:rStyle w:val="Hipervnculo"/>
            <w:noProof/>
          </w:rPr>
          <w:t>5.3.1.</w:t>
        </w:r>
        <w:r w:rsidR="00D13367">
          <w:rPr>
            <w:rFonts w:asciiTheme="minorHAnsi" w:eastAsiaTheme="minorEastAsia" w:hAnsiTheme="minorHAnsi"/>
            <w:noProof/>
            <w:sz w:val="22"/>
            <w:lang w:eastAsia="es-EC"/>
          </w:rPr>
          <w:tab/>
        </w:r>
        <w:r w:rsidR="00D13367" w:rsidRPr="00005968">
          <w:rPr>
            <w:rStyle w:val="Hipervnculo"/>
            <w:noProof/>
          </w:rPr>
          <w:t>ESP8266</w:t>
        </w:r>
        <w:r w:rsidR="00D13367">
          <w:rPr>
            <w:noProof/>
            <w:webHidden/>
          </w:rPr>
          <w:tab/>
        </w:r>
        <w:r w:rsidR="00D13367">
          <w:rPr>
            <w:noProof/>
            <w:webHidden/>
          </w:rPr>
          <w:fldChar w:fldCharType="begin"/>
        </w:r>
        <w:r w:rsidR="00D13367">
          <w:rPr>
            <w:noProof/>
            <w:webHidden/>
          </w:rPr>
          <w:instrText xml:space="preserve"> PAGEREF _Toc169692371 \h </w:instrText>
        </w:r>
        <w:r w:rsidR="00D13367">
          <w:rPr>
            <w:noProof/>
            <w:webHidden/>
          </w:rPr>
        </w:r>
        <w:r w:rsidR="00D13367">
          <w:rPr>
            <w:noProof/>
            <w:webHidden/>
          </w:rPr>
          <w:fldChar w:fldCharType="separate"/>
        </w:r>
        <w:r w:rsidR="00D13367">
          <w:rPr>
            <w:noProof/>
            <w:webHidden/>
          </w:rPr>
          <w:t>20</w:t>
        </w:r>
        <w:r w:rsidR="00D13367">
          <w:rPr>
            <w:noProof/>
            <w:webHidden/>
          </w:rPr>
          <w:fldChar w:fldCharType="end"/>
        </w:r>
      </w:hyperlink>
    </w:p>
    <w:p w14:paraId="50E3D661" w14:textId="4A2E8EF2" w:rsidR="00D13367" w:rsidRDefault="00953016">
      <w:pPr>
        <w:pStyle w:val="TDC3"/>
        <w:tabs>
          <w:tab w:val="left" w:pos="660"/>
          <w:tab w:val="right" w:leader="dot" w:pos="9061"/>
        </w:tabs>
        <w:rPr>
          <w:rFonts w:asciiTheme="minorHAnsi" w:eastAsiaTheme="minorEastAsia" w:hAnsiTheme="minorHAnsi"/>
          <w:noProof/>
          <w:sz w:val="22"/>
          <w:lang w:eastAsia="es-EC"/>
        </w:rPr>
      </w:pPr>
      <w:hyperlink w:anchor="_Toc169692372" w:history="1">
        <w:r w:rsidR="00D13367" w:rsidRPr="00005968">
          <w:rPr>
            <w:rStyle w:val="Hipervnculo"/>
            <w:noProof/>
          </w:rPr>
          <w:t>5.4.</w:t>
        </w:r>
        <w:r w:rsidR="00D13367">
          <w:rPr>
            <w:rFonts w:asciiTheme="minorHAnsi" w:eastAsiaTheme="minorEastAsia" w:hAnsiTheme="minorHAnsi"/>
            <w:noProof/>
            <w:sz w:val="22"/>
            <w:lang w:eastAsia="es-EC"/>
          </w:rPr>
          <w:tab/>
        </w:r>
        <w:r w:rsidR="00D13367" w:rsidRPr="00005968">
          <w:rPr>
            <w:rStyle w:val="Hipervnculo"/>
            <w:noProof/>
          </w:rPr>
          <w:t>Sensores de proximidad</w:t>
        </w:r>
        <w:r w:rsidR="00D13367">
          <w:rPr>
            <w:noProof/>
            <w:webHidden/>
          </w:rPr>
          <w:tab/>
        </w:r>
        <w:r w:rsidR="00D13367">
          <w:rPr>
            <w:noProof/>
            <w:webHidden/>
          </w:rPr>
          <w:fldChar w:fldCharType="begin"/>
        </w:r>
        <w:r w:rsidR="00D13367">
          <w:rPr>
            <w:noProof/>
            <w:webHidden/>
          </w:rPr>
          <w:instrText xml:space="preserve"> PAGEREF _Toc169692372 \h </w:instrText>
        </w:r>
        <w:r w:rsidR="00D13367">
          <w:rPr>
            <w:noProof/>
            <w:webHidden/>
          </w:rPr>
        </w:r>
        <w:r w:rsidR="00D13367">
          <w:rPr>
            <w:noProof/>
            <w:webHidden/>
          </w:rPr>
          <w:fldChar w:fldCharType="separate"/>
        </w:r>
        <w:r w:rsidR="00D13367">
          <w:rPr>
            <w:noProof/>
            <w:webHidden/>
          </w:rPr>
          <w:t>23</w:t>
        </w:r>
        <w:r w:rsidR="00D13367">
          <w:rPr>
            <w:noProof/>
            <w:webHidden/>
          </w:rPr>
          <w:fldChar w:fldCharType="end"/>
        </w:r>
      </w:hyperlink>
    </w:p>
    <w:p w14:paraId="4FA425DF" w14:textId="1FD27672"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73" w:history="1">
        <w:r w:rsidR="00D13367" w:rsidRPr="00005968">
          <w:rPr>
            <w:rStyle w:val="Hipervnculo"/>
            <w:noProof/>
          </w:rPr>
          <w:t>5.4.1.</w:t>
        </w:r>
        <w:r w:rsidR="00D13367">
          <w:rPr>
            <w:rFonts w:asciiTheme="minorHAnsi" w:eastAsiaTheme="minorEastAsia" w:hAnsiTheme="minorHAnsi"/>
            <w:noProof/>
            <w:sz w:val="22"/>
            <w:lang w:eastAsia="es-EC"/>
          </w:rPr>
          <w:tab/>
        </w:r>
        <w:r w:rsidR="00D13367" w:rsidRPr="00005968">
          <w:rPr>
            <w:rStyle w:val="Hipervnculo"/>
            <w:noProof/>
          </w:rPr>
          <w:t>Sensores inductivos</w:t>
        </w:r>
        <w:r w:rsidR="00D13367">
          <w:rPr>
            <w:noProof/>
            <w:webHidden/>
          </w:rPr>
          <w:tab/>
        </w:r>
        <w:r w:rsidR="00D13367">
          <w:rPr>
            <w:noProof/>
            <w:webHidden/>
          </w:rPr>
          <w:fldChar w:fldCharType="begin"/>
        </w:r>
        <w:r w:rsidR="00D13367">
          <w:rPr>
            <w:noProof/>
            <w:webHidden/>
          </w:rPr>
          <w:instrText xml:space="preserve"> PAGEREF _Toc169692373 \h </w:instrText>
        </w:r>
        <w:r w:rsidR="00D13367">
          <w:rPr>
            <w:noProof/>
            <w:webHidden/>
          </w:rPr>
        </w:r>
        <w:r w:rsidR="00D13367">
          <w:rPr>
            <w:noProof/>
            <w:webHidden/>
          </w:rPr>
          <w:fldChar w:fldCharType="separate"/>
        </w:r>
        <w:r w:rsidR="00D13367">
          <w:rPr>
            <w:noProof/>
            <w:webHidden/>
          </w:rPr>
          <w:t>24</w:t>
        </w:r>
        <w:r w:rsidR="00D13367">
          <w:rPr>
            <w:noProof/>
            <w:webHidden/>
          </w:rPr>
          <w:fldChar w:fldCharType="end"/>
        </w:r>
      </w:hyperlink>
    </w:p>
    <w:p w14:paraId="674DC5A9" w14:textId="13D3B642"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74" w:history="1">
        <w:r w:rsidR="00D13367" w:rsidRPr="00005968">
          <w:rPr>
            <w:rStyle w:val="Hipervnculo"/>
            <w:noProof/>
          </w:rPr>
          <w:t>5.4.2.</w:t>
        </w:r>
        <w:r w:rsidR="00D13367">
          <w:rPr>
            <w:rFonts w:asciiTheme="minorHAnsi" w:eastAsiaTheme="minorEastAsia" w:hAnsiTheme="minorHAnsi"/>
            <w:noProof/>
            <w:sz w:val="22"/>
            <w:lang w:eastAsia="es-EC"/>
          </w:rPr>
          <w:tab/>
        </w:r>
        <w:r w:rsidR="00D13367" w:rsidRPr="00005968">
          <w:rPr>
            <w:rStyle w:val="Hipervnculo"/>
            <w:noProof/>
          </w:rPr>
          <w:t>Sensores capacitivos</w:t>
        </w:r>
        <w:r w:rsidR="00D13367">
          <w:rPr>
            <w:noProof/>
            <w:webHidden/>
          </w:rPr>
          <w:tab/>
        </w:r>
        <w:r w:rsidR="00D13367">
          <w:rPr>
            <w:noProof/>
            <w:webHidden/>
          </w:rPr>
          <w:fldChar w:fldCharType="begin"/>
        </w:r>
        <w:r w:rsidR="00D13367">
          <w:rPr>
            <w:noProof/>
            <w:webHidden/>
          </w:rPr>
          <w:instrText xml:space="preserve"> PAGEREF _Toc169692374 \h </w:instrText>
        </w:r>
        <w:r w:rsidR="00D13367">
          <w:rPr>
            <w:noProof/>
            <w:webHidden/>
          </w:rPr>
        </w:r>
        <w:r w:rsidR="00D13367">
          <w:rPr>
            <w:noProof/>
            <w:webHidden/>
          </w:rPr>
          <w:fldChar w:fldCharType="separate"/>
        </w:r>
        <w:r w:rsidR="00D13367">
          <w:rPr>
            <w:noProof/>
            <w:webHidden/>
          </w:rPr>
          <w:t>25</w:t>
        </w:r>
        <w:r w:rsidR="00D13367">
          <w:rPr>
            <w:noProof/>
            <w:webHidden/>
          </w:rPr>
          <w:fldChar w:fldCharType="end"/>
        </w:r>
      </w:hyperlink>
    </w:p>
    <w:p w14:paraId="2DA4C295" w14:textId="3B4D4C49"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75" w:history="1">
        <w:r w:rsidR="00D13367" w:rsidRPr="00005968">
          <w:rPr>
            <w:rStyle w:val="Hipervnculo"/>
            <w:noProof/>
          </w:rPr>
          <w:t>5.4.3.</w:t>
        </w:r>
        <w:r w:rsidR="00D13367">
          <w:rPr>
            <w:rFonts w:asciiTheme="minorHAnsi" w:eastAsiaTheme="minorEastAsia" w:hAnsiTheme="minorHAnsi"/>
            <w:noProof/>
            <w:sz w:val="22"/>
            <w:lang w:eastAsia="es-EC"/>
          </w:rPr>
          <w:tab/>
        </w:r>
        <w:r w:rsidR="00D13367" w:rsidRPr="00005968">
          <w:rPr>
            <w:rStyle w:val="Hipervnculo"/>
            <w:noProof/>
          </w:rPr>
          <w:t>Sensores fotoeléctricos</w:t>
        </w:r>
        <w:r w:rsidR="00D13367">
          <w:rPr>
            <w:noProof/>
            <w:webHidden/>
          </w:rPr>
          <w:tab/>
        </w:r>
        <w:r w:rsidR="00D13367">
          <w:rPr>
            <w:noProof/>
            <w:webHidden/>
          </w:rPr>
          <w:fldChar w:fldCharType="begin"/>
        </w:r>
        <w:r w:rsidR="00D13367">
          <w:rPr>
            <w:noProof/>
            <w:webHidden/>
          </w:rPr>
          <w:instrText xml:space="preserve"> PAGEREF _Toc169692375 \h </w:instrText>
        </w:r>
        <w:r w:rsidR="00D13367">
          <w:rPr>
            <w:noProof/>
            <w:webHidden/>
          </w:rPr>
        </w:r>
        <w:r w:rsidR="00D13367">
          <w:rPr>
            <w:noProof/>
            <w:webHidden/>
          </w:rPr>
          <w:fldChar w:fldCharType="separate"/>
        </w:r>
        <w:r w:rsidR="00D13367">
          <w:rPr>
            <w:noProof/>
            <w:webHidden/>
          </w:rPr>
          <w:t>26</w:t>
        </w:r>
        <w:r w:rsidR="00D13367">
          <w:rPr>
            <w:noProof/>
            <w:webHidden/>
          </w:rPr>
          <w:fldChar w:fldCharType="end"/>
        </w:r>
      </w:hyperlink>
    </w:p>
    <w:p w14:paraId="24C98DF8" w14:textId="3C9A1868"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76" w:history="1">
        <w:r w:rsidR="00D13367" w:rsidRPr="00005968">
          <w:rPr>
            <w:rStyle w:val="Hipervnculo"/>
            <w:noProof/>
          </w:rPr>
          <w:t>5.4.4.</w:t>
        </w:r>
        <w:r w:rsidR="00D13367">
          <w:rPr>
            <w:rFonts w:asciiTheme="minorHAnsi" w:eastAsiaTheme="minorEastAsia" w:hAnsiTheme="minorHAnsi"/>
            <w:noProof/>
            <w:sz w:val="22"/>
            <w:lang w:eastAsia="es-EC"/>
          </w:rPr>
          <w:tab/>
        </w:r>
        <w:r w:rsidR="00D13367" w:rsidRPr="00005968">
          <w:rPr>
            <w:rStyle w:val="Hipervnculo"/>
            <w:noProof/>
          </w:rPr>
          <w:t>Sensores magnéticos</w:t>
        </w:r>
        <w:r w:rsidR="00D13367">
          <w:rPr>
            <w:noProof/>
            <w:webHidden/>
          </w:rPr>
          <w:tab/>
        </w:r>
        <w:r w:rsidR="00D13367">
          <w:rPr>
            <w:noProof/>
            <w:webHidden/>
          </w:rPr>
          <w:fldChar w:fldCharType="begin"/>
        </w:r>
        <w:r w:rsidR="00D13367">
          <w:rPr>
            <w:noProof/>
            <w:webHidden/>
          </w:rPr>
          <w:instrText xml:space="preserve"> PAGEREF _Toc169692376 \h </w:instrText>
        </w:r>
        <w:r w:rsidR="00D13367">
          <w:rPr>
            <w:noProof/>
            <w:webHidden/>
          </w:rPr>
        </w:r>
        <w:r w:rsidR="00D13367">
          <w:rPr>
            <w:noProof/>
            <w:webHidden/>
          </w:rPr>
          <w:fldChar w:fldCharType="separate"/>
        </w:r>
        <w:r w:rsidR="00D13367">
          <w:rPr>
            <w:noProof/>
            <w:webHidden/>
          </w:rPr>
          <w:t>27</w:t>
        </w:r>
        <w:r w:rsidR="00D13367">
          <w:rPr>
            <w:noProof/>
            <w:webHidden/>
          </w:rPr>
          <w:fldChar w:fldCharType="end"/>
        </w:r>
      </w:hyperlink>
    </w:p>
    <w:p w14:paraId="635833A4" w14:textId="1C2BE5CA"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77" w:history="1">
        <w:r w:rsidR="00D13367" w:rsidRPr="00005968">
          <w:rPr>
            <w:rStyle w:val="Hipervnculo"/>
            <w:noProof/>
          </w:rPr>
          <w:t>5.4.5.</w:t>
        </w:r>
        <w:r w:rsidR="00D13367">
          <w:rPr>
            <w:rFonts w:asciiTheme="minorHAnsi" w:eastAsiaTheme="minorEastAsia" w:hAnsiTheme="minorHAnsi"/>
            <w:noProof/>
            <w:sz w:val="22"/>
            <w:lang w:eastAsia="es-EC"/>
          </w:rPr>
          <w:tab/>
        </w:r>
        <w:r w:rsidR="00D13367" w:rsidRPr="00005968">
          <w:rPr>
            <w:rStyle w:val="Hipervnculo"/>
            <w:noProof/>
          </w:rPr>
          <w:t>Sensores infrarrojos</w:t>
        </w:r>
        <w:r w:rsidR="00D13367">
          <w:rPr>
            <w:noProof/>
            <w:webHidden/>
          </w:rPr>
          <w:tab/>
        </w:r>
        <w:r w:rsidR="00D13367">
          <w:rPr>
            <w:noProof/>
            <w:webHidden/>
          </w:rPr>
          <w:fldChar w:fldCharType="begin"/>
        </w:r>
        <w:r w:rsidR="00D13367">
          <w:rPr>
            <w:noProof/>
            <w:webHidden/>
          </w:rPr>
          <w:instrText xml:space="preserve"> PAGEREF _Toc169692377 \h </w:instrText>
        </w:r>
        <w:r w:rsidR="00D13367">
          <w:rPr>
            <w:noProof/>
            <w:webHidden/>
          </w:rPr>
        </w:r>
        <w:r w:rsidR="00D13367">
          <w:rPr>
            <w:noProof/>
            <w:webHidden/>
          </w:rPr>
          <w:fldChar w:fldCharType="separate"/>
        </w:r>
        <w:r w:rsidR="00D13367">
          <w:rPr>
            <w:noProof/>
            <w:webHidden/>
          </w:rPr>
          <w:t>28</w:t>
        </w:r>
        <w:r w:rsidR="00D13367">
          <w:rPr>
            <w:noProof/>
            <w:webHidden/>
          </w:rPr>
          <w:fldChar w:fldCharType="end"/>
        </w:r>
      </w:hyperlink>
    </w:p>
    <w:p w14:paraId="49C1FE88" w14:textId="609E0B85"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78" w:history="1">
        <w:r w:rsidR="00D13367" w:rsidRPr="00005968">
          <w:rPr>
            <w:rStyle w:val="Hipervnculo"/>
            <w:noProof/>
          </w:rPr>
          <w:t>5.4.6.</w:t>
        </w:r>
        <w:r w:rsidR="00D13367">
          <w:rPr>
            <w:rFonts w:asciiTheme="minorHAnsi" w:eastAsiaTheme="minorEastAsia" w:hAnsiTheme="minorHAnsi"/>
            <w:noProof/>
            <w:sz w:val="22"/>
            <w:lang w:eastAsia="es-EC"/>
          </w:rPr>
          <w:tab/>
        </w:r>
        <w:r w:rsidR="00D13367" w:rsidRPr="00005968">
          <w:rPr>
            <w:rStyle w:val="Hipervnculo"/>
            <w:noProof/>
          </w:rPr>
          <w:t>Sensores de ultrasonido</w:t>
        </w:r>
        <w:r w:rsidR="00D13367">
          <w:rPr>
            <w:noProof/>
            <w:webHidden/>
          </w:rPr>
          <w:tab/>
        </w:r>
        <w:r w:rsidR="00D13367">
          <w:rPr>
            <w:noProof/>
            <w:webHidden/>
          </w:rPr>
          <w:fldChar w:fldCharType="begin"/>
        </w:r>
        <w:r w:rsidR="00D13367">
          <w:rPr>
            <w:noProof/>
            <w:webHidden/>
          </w:rPr>
          <w:instrText xml:space="preserve"> PAGEREF _Toc169692378 \h </w:instrText>
        </w:r>
        <w:r w:rsidR="00D13367">
          <w:rPr>
            <w:noProof/>
            <w:webHidden/>
          </w:rPr>
        </w:r>
        <w:r w:rsidR="00D13367">
          <w:rPr>
            <w:noProof/>
            <w:webHidden/>
          </w:rPr>
          <w:fldChar w:fldCharType="separate"/>
        </w:r>
        <w:r w:rsidR="00D13367">
          <w:rPr>
            <w:noProof/>
            <w:webHidden/>
          </w:rPr>
          <w:t>29</w:t>
        </w:r>
        <w:r w:rsidR="00D13367">
          <w:rPr>
            <w:noProof/>
            <w:webHidden/>
          </w:rPr>
          <w:fldChar w:fldCharType="end"/>
        </w:r>
      </w:hyperlink>
    </w:p>
    <w:p w14:paraId="324E8D16" w14:textId="4FD72FF3" w:rsidR="00D13367" w:rsidRDefault="00953016">
      <w:pPr>
        <w:pStyle w:val="TDC2"/>
        <w:tabs>
          <w:tab w:val="left" w:pos="660"/>
          <w:tab w:val="right" w:leader="dot" w:pos="9061"/>
        </w:tabs>
        <w:rPr>
          <w:rFonts w:asciiTheme="minorHAnsi" w:eastAsiaTheme="minorEastAsia" w:hAnsiTheme="minorHAnsi"/>
          <w:noProof/>
          <w:sz w:val="22"/>
          <w:lang w:eastAsia="es-EC"/>
        </w:rPr>
      </w:pPr>
      <w:hyperlink w:anchor="_Toc169692379" w:history="1">
        <w:r w:rsidR="00D13367" w:rsidRPr="00005968">
          <w:rPr>
            <w:rStyle w:val="Hipervnculo"/>
            <w:noProof/>
          </w:rPr>
          <w:t>5.5.</w:t>
        </w:r>
        <w:r w:rsidR="00D13367">
          <w:rPr>
            <w:rFonts w:asciiTheme="minorHAnsi" w:eastAsiaTheme="minorEastAsia" w:hAnsiTheme="minorHAnsi"/>
            <w:noProof/>
            <w:sz w:val="22"/>
            <w:lang w:eastAsia="es-EC"/>
          </w:rPr>
          <w:tab/>
        </w:r>
        <w:r w:rsidR="00D13367" w:rsidRPr="00005968">
          <w:rPr>
            <w:rStyle w:val="Hipervnculo"/>
            <w:noProof/>
          </w:rPr>
          <w:t>FrontEnd</w:t>
        </w:r>
        <w:r w:rsidR="00D13367">
          <w:rPr>
            <w:noProof/>
            <w:webHidden/>
          </w:rPr>
          <w:tab/>
        </w:r>
        <w:r w:rsidR="00D13367">
          <w:rPr>
            <w:noProof/>
            <w:webHidden/>
          </w:rPr>
          <w:fldChar w:fldCharType="begin"/>
        </w:r>
        <w:r w:rsidR="00D13367">
          <w:rPr>
            <w:noProof/>
            <w:webHidden/>
          </w:rPr>
          <w:instrText xml:space="preserve"> PAGEREF _Toc169692379 \h </w:instrText>
        </w:r>
        <w:r w:rsidR="00D13367">
          <w:rPr>
            <w:noProof/>
            <w:webHidden/>
          </w:rPr>
        </w:r>
        <w:r w:rsidR="00D13367">
          <w:rPr>
            <w:noProof/>
            <w:webHidden/>
          </w:rPr>
          <w:fldChar w:fldCharType="separate"/>
        </w:r>
        <w:r w:rsidR="00D13367">
          <w:rPr>
            <w:noProof/>
            <w:webHidden/>
          </w:rPr>
          <w:t>30</w:t>
        </w:r>
        <w:r w:rsidR="00D13367">
          <w:rPr>
            <w:noProof/>
            <w:webHidden/>
          </w:rPr>
          <w:fldChar w:fldCharType="end"/>
        </w:r>
      </w:hyperlink>
    </w:p>
    <w:p w14:paraId="0A874B21" w14:textId="06D75458" w:rsidR="00D13367" w:rsidRDefault="00953016">
      <w:pPr>
        <w:pStyle w:val="TDC2"/>
        <w:tabs>
          <w:tab w:val="left" w:pos="880"/>
          <w:tab w:val="right" w:leader="dot" w:pos="9061"/>
        </w:tabs>
        <w:rPr>
          <w:rFonts w:asciiTheme="minorHAnsi" w:eastAsiaTheme="minorEastAsia" w:hAnsiTheme="minorHAnsi"/>
          <w:noProof/>
          <w:sz w:val="22"/>
          <w:lang w:eastAsia="es-EC"/>
        </w:rPr>
      </w:pPr>
      <w:hyperlink w:anchor="_Toc169692380" w:history="1">
        <w:r w:rsidR="00D13367" w:rsidRPr="00005968">
          <w:rPr>
            <w:rStyle w:val="Hipervnculo"/>
            <w:noProof/>
          </w:rPr>
          <w:t>5.5.1.</w:t>
        </w:r>
        <w:r w:rsidR="00D13367">
          <w:rPr>
            <w:rFonts w:asciiTheme="minorHAnsi" w:eastAsiaTheme="minorEastAsia" w:hAnsiTheme="minorHAnsi"/>
            <w:noProof/>
            <w:sz w:val="22"/>
            <w:lang w:eastAsia="es-EC"/>
          </w:rPr>
          <w:tab/>
        </w:r>
        <w:r w:rsidR="00D13367" w:rsidRPr="00005968">
          <w:rPr>
            <w:rStyle w:val="Hipervnculo"/>
            <w:noProof/>
          </w:rPr>
          <w:t>Página Web</w:t>
        </w:r>
        <w:r w:rsidR="00D13367">
          <w:rPr>
            <w:noProof/>
            <w:webHidden/>
          </w:rPr>
          <w:tab/>
        </w:r>
        <w:r w:rsidR="00D13367">
          <w:rPr>
            <w:noProof/>
            <w:webHidden/>
          </w:rPr>
          <w:fldChar w:fldCharType="begin"/>
        </w:r>
        <w:r w:rsidR="00D13367">
          <w:rPr>
            <w:noProof/>
            <w:webHidden/>
          </w:rPr>
          <w:instrText xml:space="preserve"> PAGEREF _Toc169692380 \h </w:instrText>
        </w:r>
        <w:r w:rsidR="00D13367">
          <w:rPr>
            <w:noProof/>
            <w:webHidden/>
          </w:rPr>
        </w:r>
        <w:r w:rsidR="00D13367">
          <w:rPr>
            <w:noProof/>
            <w:webHidden/>
          </w:rPr>
          <w:fldChar w:fldCharType="separate"/>
        </w:r>
        <w:r w:rsidR="00D13367">
          <w:rPr>
            <w:noProof/>
            <w:webHidden/>
          </w:rPr>
          <w:t>31</w:t>
        </w:r>
        <w:r w:rsidR="00D13367">
          <w:rPr>
            <w:noProof/>
            <w:webHidden/>
          </w:rPr>
          <w:fldChar w:fldCharType="end"/>
        </w:r>
      </w:hyperlink>
    </w:p>
    <w:p w14:paraId="0359E511" w14:textId="1A644788"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81" w:history="1">
        <w:r w:rsidR="00D13367" w:rsidRPr="00005968">
          <w:rPr>
            <w:rStyle w:val="Hipervnculo"/>
            <w:noProof/>
          </w:rPr>
          <w:t>5.5.2.</w:t>
        </w:r>
        <w:r w:rsidR="00D13367">
          <w:rPr>
            <w:rFonts w:asciiTheme="minorHAnsi" w:eastAsiaTheme="minorEastAsia" w:hAnsiTheme="minorHAnsi"/>
            <w:noProof/>
            <w:sz w:val="22"/>
            <w:lang w:eastAsia="es-EC"/>
          </w:rPr>
          <w:tab/>
        </w:r>
        <w:r w:rsidR="00D13367" w:rsidRPr="00005968">
          <w:rPr>
            <w:rStyle w:val="Hipervnculo"/>
            <w:noProof/>
          </w:rPr>
          <w:t>HTML</w:t>
        </w:r>
        <w:r w:rsidR="00D13367">
          <w:rPr>
            <w:noProof/>
            <w:webHidden/>
          </w:rPr>
          <w:tab/>
        </w:r>
        <w:r w:rsidR="00D13367">
          <w:rPr>
            <w:noProof/>
            <w:webHidden/>
          </w:rPr>
          <w:fldChar w:fldCharType="begin"/>
        </w:r>
        <w:r w:rsidR="00D13367">
          <w:rPr>
            <w:noProof/>
            <w:webHidden/>
          </w:rPr>
          <w:instrText xml:space="preserve"> PAGEREF _Toc169692381 \h </w:instrText>
        </w:r>
        <w:r w:rsidR="00D13367">
          <w:rPr>
            <w:noProof/>
            <w:webHidden/>
          </w:rPr>
        </w:r>
        <w:r w:rsidR="00D13367">
          <w:rPr>
            <w:noProof/>
            <w:webHidden/>
          </w:rPr>
          <w:fldChar w:fldCharType="separate"/>
        </w:r>
        <w:r w:rsidR="00D13367">
          <w:rPr>
            <w:noProof/>
            <w:webHidden/>
          </w:rPr>
          <w:t>32</w:t>
        </w:r>
        <w:r w:rsidR="00D13367">
          <w:rPr>
            <w:noProof/>
            <w:webHidden/>
          </w:rPr>
          <w:fldChar w:fldCharType="end"/>
        </w:r>
      </w:hyperlink>
    </w:p>
    <w:p w14:paraId="2AB579DF" w14:textId="33997A6F"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82" w:history="1">
        <w:r w:rsidR="00D13367" w:rsidRPr="00005968">
          <w:rPr>
            <w:rStyle w:val="Hipervnculo"/>
            <w:noProof/>
          </w:rPr>
          <w:t>5.5.3.</w:t>
        </w:r>
        <w:r w:rsidR="00D13367">
          <w:rPr>
            <w:rFonts w:asciiTheme="minorHAnsi" w:eastAsiaTheme="minorEastAsia" w:hAnsiTheme="minorHAnsi"/>
            <w:noProof/>
            <w:sz w:val="22"/>
            <w:lang w:eastAsia="es-EC"/>
          </w:rPr>
          <w:tab/>
        </w:r>
        <w:r w:rsidR="00D13367" w:rsidRPr="00005968">
          <w:rPr>
            <w:rStyle w:val="Hipervnculo"/>
            <w:noProof/>
          </w:rPr>
          <w:t>CSS</w:t>
        </w:r>
        <w:r w:rsidR="00D13367">
          <w:rPr>
            <w:noProof/>
            <w:webHidden/>
          </w:rPr>
          <w:tab/>
        </w:r>
        <w:r w:rsidR="00D13367">
          <w:rPr>
            <w:noProof/>
            <w:webHidden/>
          </w:rPr>
          <w:fldChar w:fldCharType="begin"/>
        </w:r>
        <w:r w:rsidR="00D13367">
          <w:rPr>
            <w:noProof/>
            <w:webHidden/>
          </w:rPr>
          <w:instrText xml:space="preserve"> PAGEREF _Toc169692382 \h </w:instrText>
        </w:r>
        <w:r w:rsidR="00D13367">
          <w:rPr>
            <w:noProof/>
            <w:webHidden/>
          </w:rPr>
        </w:r>
        <w:r w:rsidR="00D13367">
          <w:rPr>
            <w:noProof/>
            <w:webHidden/>
          </w:rPr>
          <w:fldChar w:fldCharType="separate"/>
        </w:r>
        <w:r w:rsidR="00D13367">
          <w:rPr>
            <w:noProof/>
            <w:webHidden/>
          </w:rPr>
          <w:t>34</w:t>
        </w:r>
        <w:r w:rsidR="00D13367">
          <w:rPr>
            <w:noProof/>
            <w:webHidden/>
          </w:rPr>
          <w:fldChar w:fldCharType="end"/>
        </w:r>
      </w:hyperlink>
    </w:p>
    <w:p w14:paraId="0F111870" w14:textId="76A23290" w:rsidR="00D13367" w:rsidRDefault="00953016">
      <w:pPr>
        <w:pStyle w:val="TDC3"/>
        <w:tabs>
          <w:tab w:val="left" w:pos="880"/>
          <w:tab w:val="right" w:leader="dot" w:pos="9061"/>
        </w:tabs>
        <w:rPr>
          <w:rFonts w:asciiTheme="minorHAnsi" w:eastAsiaTheme="minorEastAsia" w:hAnsiTheme="minorHAnsi"/>
          <w:noProof/>
          <w:sz w:val="22"/>
          <w:lang w:eastAsia="es-EC"/>
        </w:rPr>
      </w:pPr>
      <w:hyperlink w:anchor="_Toc169692383" w:history="1">
        <w:r w:rsidR="00D13367" w:rsidRPr="00005968">
          <w:rPr>
            <w:rStyle w:val="Hipervnculo"/>
            <w:noProof/>
          </w:rPr>
          <w:t>5.5.4.</w:t>
        </w:r>
        <w:r w:rsidR="00D13367">
          <w:rPr>
            <w:rFonts w:asciiTheme="minorHAnsi" w:eastAsiaTheme="minorEastAsia" w:hAnsiTheme="minorHAnsi"/>
            <w:noProof/>
            <w:sz w:val="22"/>
            <w:lang w:eastAsia="es-EC"/>
          </w:rPr>
          <w:tab/>
        </w:r>
        <w:r w:rsidR="00D13367" w:rsidRPr="00005968">
          <w:rPr>
            <w:rStyle w:val="Hipervnculo"/>
            <w:noProof/>
          </w:rPr>
          <w:t>JavaScript</w:t>
        </w:r>
        <w:r w:rsidR="00D13367">
          <w:rPr>
            <w:noProof/>
            <w:webHidden/>
          </w:rPr>
          <w:tab/>
        </w:r>
        <w:r w:rsidR="00D13367">
          <w:rPr>
            <w:noProof/>
            <w:webHidden/>
          </w:rPr>
          <w:fldChar w:fldCharType="begin"/>
        </w:r>
        <w:r w:rsidR="00D13367">
          <w:rPr>
            <w:noProof/>
            <w:webHidden/>
          </w:rPr>
          <w:instrText xml:space="preserve"> PAGEREF _Toc169692383 \h </w:instrText>
        </w:r>
        <w:r w:rsidR="00D13367">
          <w:rPr>
            <w:noProof/>
            <w:webHidden/>
          </w:rPr>
        </w:r>
        <w:r w:rsidR="00D13367">
          <w:rPr>
            <w:noProof/>
            <w:webHidden/>
          </w:rPr>
          <w:fldChar w:fldCharType="separate"/>
        </w:r>
        <w:r w:rsidR="00D13367">
          <w:rPr>
            <w:noProof/>
            <w:webHidden/>
          </w:rPr>
          <w:t>35</w:t>
        </w:r>
        <w:r w:rsidR="00D13367">
          <w:rPr>
            <w:noProof/>
            <w:webHidden/>
          </w:rPr>
          <w:fldChar w:fldCharType="end"/>
        </w:r>
      </w:hyperlink>
    </w:p>
    <w:p w14:paraId="1DE32B8D" w14:textId="7C8DD1B0" w:rsidR="00D13367" w:rsidRDefault="00953016">
      <w:pPr>
        <w:pStyle w:val="TDC1"/>
        <w:tabs>
          <w:tab w:val="left" w:pos="660"/>
          <w:tab w:val="right" w:leader="dot" w:pos="9061"/>
        </w:tabs>
        <w:rPr>
          <w:rFonts w:asciiTheme="minorHAnsi" w:eastAsiaTheme="minorEastAsia" w:hAnsiTheme="minorHAnsi"/>
          <w:noProof/>
          <w:sz w:val="22"/>
          <w:lang w:eastAsia="es-EC"/>
        </w:rPr>
      </w:pPr>
      <w:hyperlink w:anchor="_Toc169692384" w:history="1">
        <w:r w:rsidR="00D13367" w:rsidRPr="00005968">
          <w:rPr>
            <w:rStyle w:val="Hipervnculo"/>
            <w:noProof/>
          </w:rPr>
          <w:t>6.</w:t>
        </w:r>
        <w:r w:rsidR="00D13367">
          <w:rPr>
            <w:rFonts w:asciiTheme="minorHAnsi" w:eastAsiaTheme="minorEastAsia" w:hAnsiTheme="minorHAnsi"/>
            <w:noProof/>
            <w:sz w:val="22"/>
            <w:lang w:eastAsia="es-EC"/>
          </w:rPr>
          <w:tab/>
        </w:r>
        <w:r w:rsidR="00D13367" w:rsidRPr="00005968">
          <w:rPr>
            <w:rStyle w:val="Hipervnculo"/>
            <w:noProof/>
          </w:rPr>
          <w:t>Desarrollo del Proyecto de Titulación</w:t>
        </w:r>
        <w:r w:rsidR="00D13367">
          <w:rPr>
            <w:noProof/>
            <w:webHidden/>
          </w:rPr>
          <w:tab/>
        </w:r>
        <w:r w:rsidR="00D13367">
          <w:rPr>
            <w:noProof/>
            <w:webHidden/>
          </w:rPr>
          <w:fldChar w:fldCharType="begin"/>
        </w:r>
        <w:r w:rsidR="00D13367">
          <w:rPr>
            <w:noProof/>
            <w:webHidden/>
          </w:rPr>
          <w:instrText xml:space="preserve"> PAGEREF _Toc169692384 \h </w:instrText>
        </w:r>
        <w:r w:rsidR="00D13367">
          <w:rPr>
            <w:noProof/>
            <w:webHidden/>
          </w:rPr>
        </w:r>
        <w:r w:rsidR="00D13367">
          <w:rPr>
            <w:noProof/>
            <w:webHidden/>
          </w:rPr>
          <w:fldChar w:fldCharType="separate"/>
        </w:r>
        <w:r w:rsidR="00D13367">
          <w:rPr>
            <w:noProof/>
            <w:webHidden/>
          </w:rPr>
          <w:t>37</w:t>
        </w:r>
        <w:r w:rsidR="00D13367">
          <w:rPr>
            <w:noProof/>
            <w:webHidden/>
          </w:rPr>
          <w:fldChar w:fldCharType="end"/>
        </w:r>
      </w:hyperlink>
    </w:p>
    <w:p w14:paraId="2F0A6FCE" w14:textId="01887B3E" w:rsidR="00D13367" w:rsidRDefault="00953016">
      <w:pPr>
        <w:pStyle w:val="TDC1"/>
        <w:tabs>
          <w:tab w:val="left" w:pos="660"/>
          <w:tab w:val="right" w:leader="dot" w:pos="9061"/>
        </w:tabs>
        <w:rPr>
          <w:rFonts w:asciiTheme="minorHAnsi" w:eastAsiaTheme="minorEastAsia" w:hAnsiTheme="minorHAnsi"/>
          <w:noProof/>
          <w:sz w:val="22"/>
          <w:lang w:eastAsia="es-EC"/>
        </w:rPr>
      </w:pPr>
      <w:hyperlink w:anchor="_Toc169692385" w:history="1">
        <w:r w:rsidR="00D13367" w:rsidRPr="00005968">
          <w:rPr>
            <w:rStyle w:val="Hipervnculo"/>
            <w:noProof/>
          </w:rPr>
          <w:t>7.</w:t>
        </w:r>
        <w:r w:rsidR="00D13367">
          <w:rPr>
            <w:rFonts w:asciiTheme="minorHAnsi" w:eastAsiaTheme="minorEastAsia" w:hAnsiTheme="minorHAnsi"/>
            <w:noProof/>
            <w:sz w:val="22"/>
            <w:lang w:eastAsia="es-EC"/>
          </w:rPr>
          <w:tab/>
        </w:r>
        <w:r w:rsidR="00D13367" w:rsidRPr="00005968">
          <w:rPr>
            <w:rStyle w:val="Hipervnculo"/>
            <w:noProof/>
          </w:rPr>
          <w:t>Conclusiones y Recomendaciones</w:t>
        </w:r>
        <w:r w:rsidR="00D13367">
          <w:rPr>
            <w:noProof/>
            <w:webHidden/>
          </w:rPr>
          <w:tab/>
        </w:r>
        <w:r w:rsidR="00D13367">
          <w:rPr>
            <w:noProof/>
            <w:webHidden/>
          </w:rPr>
          <w:fldChar w:fldCharType="begin"/>
        </w:r>
        <w:r w:rsidR="00D13367">
          <w:rPr>
            <w:noProof/>
            <w:webHidden/>
          </w:rPr>
          <w:instrText xml:space="preserve"> PAGEREF _Toc169692385 \h </w:instrText>
        </w:r>
        <w:r w:rsidR="00D13367">
          <w:rPr>
            <w:noProof/>
            <w:webHidden/>
          </w:rPr>
        </w:r>
        <w:r w:rsidR="00D13367">
          <w:rPr>
            <w:noProof/>
            <w:webHidden/>
          </w:rPr>
          <w:fldChar w:fldCharType="separate"/>
        </w:r>
        <w:r w:rsidR="00D13367">
          <w:rPr>
            <w:noProof/>
            <w:webHidden/>
          </w:rPr>
          <w:t>88</w:t>
        </w:r>
        <w:r w:rsidR="00D13367">
          <w:rPr>
            <w:noProof/>
            <w:webHidden/>
          </w:rPr>
          <w:fldChar w:fldCharType="end"/>
        </w:r>
      </w:hyperlink>
    </w:p>
    <w:p w14:paraId="3E6FF26D" w14:textId="2F4053D3" w:rsidR="00D13367" w:rsidRDefault="00953016">
      <w:pPr>
        <w:pStyle w:val="TDC2"/>
        <w:tabs>
          <w:tab w:val="left" w:pos="660"/>
          <w:tab w:val="right" w:leader="dot" w:pos="9061"/>
        </w:tabs>
        <w:rPr>
          <w:rFonts w:asciiTheme="minorHAnsi" w:eastAsiaTheme="minorEastAsia" w:hAnsiTheme="minorHAnsi"/>
          <w:noProof/>
          <w:sz w:val="22"/>
          <w:lang w:eastAsia="es-EC"/>
        </w:rPr>
      </w:pPr>
      <w:hyperlink w:anchor="_Toc169692386" w:history="1">
        <w:r w:rsidR="00D13367" w:rsidRPr="00005968">
          <w:rPr>
            <w:rStyle w:val="Hipervnculo"/>
            <w:noProof/>
          </w:rPr>
          <w:t>7.1.</w:t>
        </w:r>
        <w:r w:rsidR="00D13367">
          <w:rPr>
            <w:rFonts w:asciiTheme="minorHAnsi" w:eastAsiaTheme="minorEastAsia" w:hAnsiTheme="minorHAnsi"/>
            <w:noProof/>
            <w:sz w:val="22"/>
            <w:lang w:eastAsia="es-EC"/>
          </w:rPr>
          <w:tab/>
        </w:r>
        <w:r w:rsidR="00D13367" w:rsidRPr="00005968">
          <w:rPr>
            <w:rStyle w:val="Hipervnculo"/>
            <w:noProof/>
          </w:rPr>
          <w:t>Conclusiones</w:t>
        </w:r>
        <w:r w:rsidR="00D13367">
          <w:rPr>
            <w:noProof/>
            <w:webHidden/>
          </w:rPr>
          <w:tab/>
        </w:r>
        <w:r w:rsidR="00D13367">
          <w:rPr>
            <w:noProof/>
            <w:webHidden/>
          </w:rPr>
          <w:fldChar w:fldCharType="begin"/>
        </w:r>
        <w:r w:rsidR="00D13367">
          <w:rPr>
            <w:noProof/>
            <w:webHidden/>
          </w:rPr>
          <w:instrText xml:space="preserve"> PAGEREF _Toc169692386 \h </w:instrText>
        </w:r>
        <w:r w:rsidR="00D13367">
          <w:rPr>
            <w:noProof/>
            <w:webHidden/>
          </w:rPr>
        </w:r>
        <w:r w:rsidR="00D13367">
          <w:rPr>
            <w:noProof/>
            <w:webHidden/>
          </w:rPr>
          <w:fldChar w:fldCharType="separate"/>
        </w:r>
        <w:r w:rsidR="00D13367">
          <w:rPr>
            <w:noProof/>
            <w:webHidden/>
          </w:rPr>
          <w:t>88</w:t>
        </w:r>
        <w:r w:rsidR="00D13367">
          <w:rPr>
            <w:noProof/>
            <w:webHidden/>
          </w:rPr>
          <w:fldChar w:fldCharType="end"/>
        </w:r>
      </w:hyperlink>
    </w:p>
    <w:p w14:paraId="67B4091A" w14:textId="3F4BE451" w:rsidR="00D13367" w:rsidRDefault="00953016">
      <w:pPr>
        <w:pStyle w:val="TDC2"/>
        <w:tabs>
          <w:tab w:val="left" w:pos="660"/>
          <w:tab w:val="right" w:leader="dot" w:pos="9061"/>
        </w:tabs>
        <w:rPr>
          <w:rFonts w:asciiTheme="minorHAnsi" w:eastAsiaTheme="minorEastAsia" w:hAnsiTheme="minorHAnsi"/>
          <w:noProof/>
          <w:sz w:val="22"/>
          <w:lang w:eastAsia="es-EC"/>
        </w:rPr>
      </w:pPr>
      <w:hyperlink w:anchor="_Toc169692387" w:history="1">
        <w:r w:rsidR="00D13367" w:rsidRPr="00005968">
          <w:rPr>
            <w:rStyle w:val="Hipervnculo"/>
            <w:noProof/>
          </w:rPr>
          <w:t>7.2.</w:t>
        </w:r>
        <w:r w:rsidR="00D13367">
          <w:rPr>
            <w:rFonts w:asciiTheme="minorHAnsi" w:eastAsiaTheme="minorEastAsia" w:hAnsiTheme="minorHAnsi"/>
            <w:noProof/>
            <w:sz w:val="22"/>
            <w:lang w:eastAsia="es-EC"/>
          </w:rPr>
          <w:tab/>
        </w:r>
        <w:r w:rsidR="00D13367" w:rsidRPr="00005968">
          <w:rPr>
            <w:rStyle w:val="Hipervnculo"/>
            <w:noProof/>
          </w:rPr>
          <w:t>Recomendaciones</w:t>
        </w:r>
        <w:r w:rsidR="00D13367">
          <w:rPr>
            <w:noProof/>
            <w:webHidden/>
          </w:rPr>
          <w:tab/>
        </w:r>
        <w:r w:rsidR="00D13367">
          <w:rPr>
            <w:noProof/>
            <w:webHidden/>
          </w:rPr>
          <w:fldChar w:fldCharType="begin"/>
        </w:r>
        <w:r w:rsidR="00D13367">
          <w:rPr>
            <w:noProof/>
            <w:webHidden/>
          </w:rPr>
          <w:instrText xml:space="preserve"> PAGEREF _Toc169692387 \h </w:instrText>
        </w:r>
        <w:r w:rsidR="00D13367">
          <w:rPr>
            <w:noProof/>
            <w:webHidden/>
          </w:rPr>
        </w:r>
        <w:r w:rsidR="00D13367">
          <w:rPr>
            <w:noProof/>
            <w:webHidden/>
          </w:rPr>
          <w:fldChar w:fldCharType="separate"/>
        </w:r>
        <w:r w:rsidR="00D13367">
          <w:rPr>
            <w:noProof/>
            <w:webHidden/>
          </w:rPr>
          <w:t>90</w:t>
        </w:r>
        <w:r w:rsidR="00D13367">
          <w:rPr>
            <w:noProof/>
            <w:webHidden/>
          </w:rPr>
          <w:fldChar w:fldCharType="end"/>
        </w:r>
      </w:hyperlink>
    </w:p>
    <w:p w14:paraId="00CE0B8E" w14:textId="2E730D96" w:rsidR="00D13367" w:rsidRDefault="00953016">
      <w:pPr>
        <w:pStyle w:val="TDC1"/>
        <w:tabs>
          <w:tab w:val="right" w:leader="dot" w:pos="9061"/>
        </w:tabs>
        <w:rPr>
          <w:rFonts w:asciiTheme="minorHAnsi" w:eastAsiaTheme="minorEastAsia" w:hAnsiTheme="minorHAnsi"/>
          <w:noProof/>
          <w:sz w:val="22"/>
          <w:lang w:eastAsia="es-EC"/>
        </w:rPr>
      </w:pPr>
      <w:hyperlink w:anchor="_Toc169692388" w:history="1">
        <w:r w:rsidR="00D13367" w:rsidRPr="00005968">
          <w:rPr>
            <w:rStyle w:val="Hipervnculo"/>
            <w:noProof/>
            <w:lang w:val="es-ES"/>
          </w:rPr>
          <w:t>Referencias</w:t>
        </w:r>
        <w:r w:rsidR="00D13367">
          <w:rPr>
            <w:noProof/>
            <w:webHidden/>
          </w:rPr>
          <w:tab/>
        </w:r>
        <w:r w:rsidR="00D13367">
          <w:rPr>
            <w:noProof/>
            <w:webHidden/>
          </w:rPr>
          <w:fldChar w:fldCharType="begin"/>
        </w:r>
        <w:r w:rsidR="00D13367">
          <w:rPr>
            <w:noProof/>
            <w:webHidden/>
          </w:rPr>
          <w:instrText xml:space="preserve"> PAGEREF _Toc169692388 \h </w:instrText>
        </w:r>
        <w:r w:rsidR="00D13367">
          <w:rPr>
            <w:noProof/>
            <w:webHidden/>
          </w:rPr>
        </w:r>
        <w:r w:rsidR="00D13367">
          <w:rPr>
            <w:noProof/>
            <w:webHidden/>
          </w:rPr>
          <w:fldChar w:fldCharType="separate"/>
        </w:r>
        <w:r w:rsidR="00D13367">
          <w:rPr>
            <w:noProof/>
            <w:webHidden/>
          </w:rPr>
          <w:t>92</w:t>
        </w:r>
        <w:r w:rsidR="00D13367">
          <w:rPr>
            <w:noProof/>
            <w:webHidden/>
          </w:rPr>
          <w:fldChar w:fldCharType="end"/>
        </w:r>
      </w:hyperlink>
    </w:p>
    <w:p w14:paraId="7B9E09A5" w14:textId="3E71C5CE" w:rsidR="00D13367" w:rsidRDefault="00953016">
      <w:pPr>
        <w:pStyle w:val="TDC1"/>
        <w:tabs>
          <w:tab w:val="right" w:leader="dot" w:pos="9061"/>
        </w:tabs>
        <w:rPr>
          <w:rFonts w:asciiTheme="minorHAnsi" w:eastAsiaTheme="minorEastAsia" w:hAnsiTheme="minorHAnsi"/>
          <w:noProof/>
          <w:sz w:val="22"/>
          <w:lang w:eastAsia="es-EC"/>
        </w:rPr>
      </w:pPr>
      <w:hyperlink w:anchor="_Toc169692389" w:history="1">
        <w:r w:rsidR="00D13367" w:rsidRPr="00005968">
          <w:rPr>
            <w:rStyle w:val="Hipervnculo"/>
            <w:noProof/>
          </w:rPr>
          <w:t>ANEXOS</w:t>
        </w:r>
        <w:r w:rsidR="00D13367">
          <w:rPr>
            <w:noProof/>
            <w:webHidden/>
          </w:rPr>
          <w:tab/>
        </w:r>
        <w:r w:rsidR="00D13367">
          <w:rPr>
            <w:noProof/>
            <w:webHidden/>
          </w:rPr>
          <w:fldChar w:fldCharType="begin"/>
        </w:r>
        <w:r w:rsidR="00D13367">
          <w:rPr>
            <w:noProof/>
            <w:webHidden/>
          </w:rPr>
          <w:instrText xml:space="preserve"> PAGEREF _Toc169692389 \h </w:instrText>
        </w:r>
        <w:r w:rsidR="00D13367">
          <w:rPr>
            <w:noProof/>
            <w:webHidden/>
          </w:rPr>
        </w:r>
        <w:r w:rsidR="00D13367">
          <w:rPr>
            <w:noProof/>
            <w:webHidden/>
          </w:rPr>
          <w:fldChar w:fldCharType="separate"/>
        </w:r>
        <w:r w:rsidR="00D13367">
          <w:rPr>
            <w:noProof/>
            <w:webHidden/>
          </w:rPr>
          <w:t>95</w:t>
        </w:r>
        <w:r w:rsidR="00D13367">
          <w:rPr>
            <w:noProof/>
            <w:webHidden/>
          </w:rPr>
          <w:fldChar w:fldCharType="end"/>
        </w:r>
      </w:hyperlink>
    </w:p>
    <w:p w14:paraId="7710E8F3" w14:textId="4446B6E3"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5EC5A631" w14:textId="77777777" w:rsidR="00B401BA" w:rsidRDefault="00B401BA" w:rsidP="006178B7">
      <w:pPr>
        <w:spacing w:line="240" w:lineRule="auto"/>
        <w:rPr>
          <w:rFonts w:cs="Times New Roman"/>
          <w:szCs w:val="24"/>
        </w:rPr>
      </w:pPr>
    </w:p>
    <w:p w14:paraId="5F857FA3" w14:textId="77777777" w:rsidR="00B401BA" w:rsidRDefault="00B401BA" w:rsidP="006178B7">
      <w:pPr>
        <w:spacing w:line="240" w:lineRule="auto"/>
        <w:rPr>
          <w:rFonts w:cs="Times New Roman"/>
          <w:szCs w:val="24"/>
        </w:rPr>
      </w:pPr>
    </w:p>
    <w:p w14:paraId="1F7E8841" w14:textId="1A41BD50" w:rsidR="009E50D5" w:rsidRDefault="009E50D5">
      <w:pPr>
        <w:spacing w:after="160" w:line="259" w:lineRule="auto"/>
        <w:jc w:val="left"/>
        <w:rPr>
          <w:rFonts w:cs="Times New Roman"/>
          <w:szCs w:val="24"/>
        </w:rPr>
      </w:pPr>
      <w:r>
        <w:rPr>
          <w:rFonts w:cs="Times New Roman"/>
          <w:szCs w:val="24"/>
        </w:rPr>
        <w:br w:type="page"/>
      </w:r>
    </w:p>
    <w:p w14:paraId="4B338953" w14:textId="1B99DD85" w:rsidR="00B35C32" w:rsidRDefault="00B35C32" w:rsidP="00B35C32">
      <w:pPr>
        <w:spacing w:line="240" w:lineRule="auto"/>
        <w:jc w:val="center"/>
        <w:rPr>
          <w:rFonts w:cs="Times New Roman"/>
          <w:b/>
          <w:sz w:val="28"/>
          <w:szCs w:val="24"/>
        </w:rPr>
      </w:pPr>
      <w:r w:rsidRPr="00B401BA">
        <w:rPr>
          <w:rFonts w:cs="Times New Roman"/>
          <w:b/>
          <w:sz w:val="28"/>
          <w:szCs w:val="24"/>
        </w:rPr>
        <w:lastRenderedPageBreak/>
        <w:t>ÍNDICE DE FIGURAS</w:t>
      </w:r>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260707EE" w14:textId="2DE63A8E" w:rsidR="00465393" w:rsidRDefault="00FB1E64">
      <w:pPr>
        <w:pStyle w:val="Tabladeilustraciones"/>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69260015" w:history="1">
        <w:r w:rsidR="00465393" w:rsidRPr="0082295F">
          <w:rPr>
            <w:rStyle w:val="Hipervnculo"/>
            <w:b/>
            <w:bCs/>
            <w:noProof/>
          </w:rPr>
          <w:t xml:space="preserve">Figura 1 </w:t>
        </w:r>
        <w:r w:rsidR="00465393" w:rsidRPr="0082295F">
          <w:rPr>
            <w:rStyle w:val="Hipervnculo"/>
            <w:i/>
            <w:iCs/>
            <w:noProof/>
          </w:rPr>
          <w:t>Principio de funcionamiento del sensor ultrasónico</w:t>
        </w:r>
        <w:r w:rsidR="00465393">
          <w:rPr>
            <w:noProof/>
            <w:webHidden/>
          </w:rPr>
          <w:tab/>
        </w:r>
        <w:r w:rsidR="00465393">
          <w:rPr>
            <w:noProof/>
            <w:webHidden/>
          </w:rPr>
          <w:fldChar w:fldCharType="begin"/>
        </w:r>
        <w:r w:rsidR="00465393">
          <w:rPr>
            <w:noProof/>
            <w:webHidden/>
          </w:rPr>
          <w:instrText xml:space="preserve"> PAGEREF _Toc169260015 \h </w:instrText>
        </w:r>
        <w:r w:rsidR="00465393">
          <w:rPr>
            <w:noProof/>
            <w:webHidden/>
          </w:rPr>
        </w:r>
        <w:r w:rsidR="00465393">
          <w:rPr>
            <w:noProof/>
            <w:webHidden/>
          </w:rPr>
          <w:fldChar w:fldCharType="separate"/>
        </w:r>
        <w:r w:rsidR="00465393">
          <w:rPr>
            <w:noProof/>
            <w:webHidden/>
          </w:rPr>
          <w:t>28</w:t>
        </w:r>
        <w:r w:rsidR="00465393">
          <w:rPr>
            <w:noProof/>
            <w:webHidden/>
          </w:rPr>
          <w:fldChar w:fldCharType="end"/>
        </w:r>
      </w:hyperlink>
    </w:p>
    <w:p w14:paraId="76C7F23A" w14:textId="5467F53B" w:rsidR="00465393" w:rsidRDefault="00953016">
      <w:pPr>
        <w:pStyle w:val="Tabladeilustraciones"/>
        <w:tabs>
          <w:tab w:val="right" w:leader="dot" w:pos="9061"/>
        </w:tabs>
        <w:rPr>
          <w:rFonts w:asciiTheme="minorHAnsi" w:eastAsiaTheme="minorEastAsia" w:hAnsiTheme="minorHAnsi"/>
          <w:noProof/>
          <w:sz w:val="22"/>
          <w:lang w:eastAsia="es-EC"/>
        </w:rPr>
      </w:pPr>
      <w:hyperlink w:anchor="_Toc169260016" w:history="1">
        <w:r w:rsidR="00465393" w:rsidRPr="0082295F">
          <w:rPr>
            <w:rStyle w:val="Hipervnculo"/>
            <w:b/>
            <w:bCs/>
            <w:noProof/>
          </w:rPr>
          <w:t>Figura 2</w:t>
        </w:r>
        <w:r w:rsidR="00465393" w:rsidRPr="0082295F">
          <w:rPr>
            <w:rStyle w:val="Hipervnculo"/>
            <w:noProof/>
          </w:rPr>
          <w:t xml:space="preserve"> </w:t>
        </w:r>
        <w:r w:rsidR="00465393" w:rsidRPr="0082295F">
          <w:rPr>
            <w:rStyle w:val="Hipervnculo"/>
            <w:i/>
            <w:iCs/>
            <w:noProof/>
          </w:rPr>
          <w:t>Instalación del NodeMCU en el protoboard</w:t>
        </w:r>
        <w:r w:rsidR="00465393">
          <w:rPr>
            <w:noProof/>
            <w:webHidden/>
          </w:rPr>
          <w:tab/>
        </w:r>
        <w:r w:rsidR="00465393">
          <w:rPr>
            <w:noProof/>
            <w:webHidden/>
          </w:rPr>
          <w:fldChar w:fldCharType="begin"/>
        </w:r>
        <w:r w:rsidR="00465393">
          <w:rPr>
            <w:noProof/>
            <w:webHidden/>
          </w:rPr>
          <w:instrText xml:space="preserve"> PAGEREF _Toc169260016 \h </w:instrText>
        </w:r>
        <w:r w:rsidR="00465393">
          <w:rPr>
            <w:noProof/>
            <w:webHidden/>
          </w:rPr>
        </w:r>
        <w:r w:rsidR="00465393">
          <w:rPr>
            <w:noProof/>
            <w:webHidden/>
          </w:rPr>
          <w:fldChar w:fldCharType="separate"/>
        </w:r>
        <w:r w:rsidR="00465393">
          <w:rPr>
            <w:noProof/>
            <w:webHidden/>
          </w:rPr>
          <w:t>35</w:t>
        </w:r>
        <w:r w:rsidR="00465393">
          <w:rPr>
            <w:noProof/>
            <w:webHidden/>
          </w:rPr>
          <w:fldChar w:fldCharType="end"/>
        </w:r>
      </w:hyperlink>
    </w:p>
    <w:p w14:paraId="6FA480D2" w14:textId="37881511" w:rsidR="00465393" w:rsidRDefault="00953016">
      <w:pPr>
        <w:pStyle w:val="Tabladeilustraciones"/>
        <w:tabs>
          <w:tab w:val="right" w:leader="dot" w:pos="9061"/>
        </w:tabs>
        <w:rPr>
          <w:rFonts w:asciiTheme="minorHAnsi" w:eastAsiaTheme="minorEastAsia" w:hAnsiTheme="minorHAnsi"/>
          <w:noProof/>
          <w:sz w:val="22"/>
          <w:lang w:eastAsia="es-EC"/>
        </w:rPr>
      </w:pPr>
      <w:hyperlink w:anchor="_Toc169260017" w:history="1">
        <w:r w:rsidR="00465393" w:rsidRPr="0082295F">
          <w:rPr>
            <w:rStyle w:val="Hipervnculo"/>
            <w:b/>
            <w:bCs/>
            <w:noProof/>
          </w:rPr>
          <w:t>Figura 3</w:t>
        </w:r>
        <w:r w:rsidR="00465393" w:rsidRPr="0082295F">
          <w:rPr>
            <w:rStyle w:val="Hipervnculo"/>
            <w:noProof/>
          </w:rPr>
          <w:t xml:space="preserve"> </w:t>
        </w:r>
        <w:r w:rsidR="00465393" w:rsidRPr="0082295F">
          <w:rPr>
            <w:rStyle w:val="Hipervnculo"/>
            <w:i/>
            <w:iCs/>
            <w:noProof/>
          </w:rPr>
          <w:t>Esquema de pines del sensor ultrasónico HC-SR04</w:t>
        </w:r>
        <w:r w:rsidR="00465393">
          <w:rPr>
            <w:noProof/>
            <w:webHidden/>
          </w:rPr>
          <w:tab/>
        </w:r>
        <w:r w:rsidR="00465393">
          <w:rPr>
            <w:noProof/>
            <w:webHidden/>
          </w:rPr>
          <w:fldChar w:fldCharType="begin"/>
        </w:r>
        <w:r w:rsidR="00465393">
          <w:rPr>
            <w:noProof/>
            <w:webHidden/>
          </w:rPr>
          <w:instrText xml:space="preserve"> PAGEREF _Toc169260017 \h </w:instrText>
        </w:r>
        <w:r w:rsidR="00465393">
          <w:rPr>
            <w:noProof/>
            <w:webHidden/>
          </w:rPr>
        </w:r>
        <w:r w:rsidR="00465393">
          <w:rPr>
            <w:noProof/>
            <w:webHidden/>
          </w:rPr>
          <w:fldChar w:fldCharType="separate"/>
        </w:r>
        <w:r w:rsidR="00465393">
          <w:rPr>
            <w:noProof/>
            <w:webHidden/>
          </w:rPr>
          <w:t>36</w:t>
        </w:r>
        <w:r w:rsidR="00465393">
          <w:rPr>
            <w:noProof/>
            <w:webHidden/>
          </w:rPr>
          <w:fldChar w:fldCharType="end"/>
        </w:r>
      </w:hyperlink>
    </w:p>
    <w:p w14:paraId="14EEEBE8" w14:textId="1D5BE2CA" w:rsidR="00465393" w:rsidRDefault="00953016">
      <w:pPr>
        <w:pStyle w:val="Tabladeilustraciones"/>
        <w:tabs>
          <w:tab w:val="right" w:leader="dot" w:pos="9061"/>
        </w:tabs>
        <w:rPr>
          <w:rFonts w:asciiTheme="minorHAnsi" w:eastAsiaTheme="minorEastAsia" w:hAnsiTheme="minorHAnsi"/>
          <w:noProof/>
          <w:sz w:val="22"/>
          <w:lang w:eastAsia="es-EC"/>
        </w:rPr>
      </w:pPr>
      <w:hyperlink w:anchor="_Toc169260018" w:history="1">
        <w:r w:rsidR="00465393" w:rsidRPr="0082295F">
          <w:rPr>
            <w:rStyle w:val="Hipervnculo"/>
            <w:b/>
            <w:bCs/>
            <w:noProof/>
          </w:rPr>
          <w:t xml:space="preserve">Figura 4 </w:t>
        </w:r>
        <w:r w:rsidR="00465393" w:rsidRPr="0082295F">
          <w:rPr>
            <w:rStyle w:val="Hipervnculo"/>
            <w:i/>
            <w:iCs/>
            <w:noProof/>
          </w:rPr>
          <w:t>Esquema de la red corporativa del INTESUD al servidor del sistema de parqueadero</w:t>
        </w:r>
        <w:r w:rsidR="00465393">
          <w:rPr>
            <w:noProof/>
            <w:webHidden/>
          </w:rPr>
          <w:tab/>
        </w:r>
        <w:r w:rsidR="00465393">
          <w:rPr>
            <w:noProof/>
            <w:webHidden/>
          </w:rPr>
          <w:fldChar w:fldCharType="begin"/>
        </w:r>
        <w:r w:rsidR="00465393">
          <w:rPr>
            <w:noProof/>
            <w:webHidden/>
          </w:rPr>
          <w:instrText xml:space="preserve"> PAGEREF _Toc169260018 \h </w:instrText>
        </w:r>
        <w:r w:rsidR="00465393">
          <w:rPr>
            <w:noProof/>
            <w:webHidden/>
          </w:rPr>
        </w:r>
        <w:r w:rsidR="00465393">
          <w:rPr>
            <w:noProof/>
            <w:webHidden/>
          </w:rPr>
          <w:fldChar w:fldCharType="separate"/>
        </w:r>
        <w:r w:rsidR="00465393">
          <w:rPr>
            <w:noProof/>
            <w:webHidden/>
          </w:rPr>
          <w:t>41</w:t>
        </w:r>
        <w:r w:rsidR="00465393">
          <w:rPr>
            <w:noProof/>
            <w:webHidden/>
          </w:rPr>
          <w:fldChar w:fldCharType="end"/>
        </w:r>
      </w:hyperlink>
    </w:p>
    <w:p w14:paraId="2CDCE140" w14:textId="58FEB701" w:rsidR="00465393" w:rsidRDefault="00953016">
      <w:pPr>
        <w:pStyle w:val="Tabladeilustraciones"/>
        <w:tabs>
          <w:tab w:val="right" w:leader="dot" w:pos="9061"/>
        </w:tabs>
        <w:rPr>
          <w:rFonts w:asciiTheme="minorHAnsi" w:eastAsiaTheme="minorEastAsia" w:hAnsiTheme="minorHAnsi"/>
          <w:noProof/>
          <w:sz w:val="22"/>
          <w:lang w:eastAsia="es-EC"/>
        </w:rPr>
      </w:pPr>
      <w:hyperlink w:anchor="_Toc169260019" w:history="1">
        <w:r w:rsidR="00465393" w:rsidRPr="0082295F">
          <w:rPr>
            <w:rStyle w:val="Hipervnculo"/>
            <w:b/>
            <w:bCs/>
            <w:noProof/>
          </w:rPr>
          <w:t>Figura 5</w:t>
        </w:r>
        <w:r w:rsidR="00465393" w:rsidRPr="0082295F">
          <w:rPr>
            <w:rStyle w:val="Hipervnculo"/>
            <w:noProof/>
          </w:rPr>
          <w:t xml:space="preserve"> </w:t>
        </w:r>
        <w:r w:rsidR="00465393" w:rsidRPr="0082295F">
          <w:rPr>
            <w:rStyle w:val="Hipervnculo"/>
            <w:i/>
            <w:iCs/>
            <w:noProof/>
          </w:rPr>
          <w:t>Esquema de redes Wifi que intervendrán con el servidor</w:t>
        </w:r>
        <w:r w:rsidR="00465393">
          <w:rPr>
            <w:noProof/>
            <w:webHidden/>
          </w:rPr>
          <w:tab/>
        </w:r>
        <w:r w:rsidR="00465393">
          <w:rPr>
            <w:noProof/>
            <w:webHidden/>
          </w:rPr>
          <w:fldChar w:fldCharType="begin"/>
        </w:r>
        <w:r w:rsidR="00465393">
          <w:rPr>
            <w:noProof/>
            <w:webHidden/>
          </w:rPr>
          <w:instrText xml:space="preserve"> PAGEREF _Toc169260019 \h </w:instrText>
        </w:r>
        <w:r w:rsidR="00465393">
          <w:rPr>
            <w:noProof/>
            <w:webHidden/>
          </w:rPr>
        </w:r>
        <w:r w:rsidR="00465393">
          <w:rPr>
            <w:noProof/>
            <w:webHidden/>
          </w:rPr>
          <w:fldChar w:fldCharType="separate"/>
        </w:r>
        <w:r w:rsidR="00465393">
          <w:rPr>
            <w:noProof/>
            <w:webHidden/>
          </w:rPr>
          <w:t>42</w:t>
        </w:r>
        <w:r w:rsidR="00465393">
          <w:rPr>
            <w:noProof/>
            <w:webHidden/>
          </w:rPr>
          <w:fldChar w:fldCharType="end"/>
        </w:r>
      </w:hyperlink>
    </w:p>
    <w:p w14:paraId="30BA100B" w14:textId="674ED065" w:rsidR="00465393" w:rsidRDefault="00953016">
      <w:pPr>
        <w:pStyle w:val="Tabladeilustraciones"/>
        <w:tabs>
          <w:tab w:val="right" w:leader="dot" w:pos="9061"/>
        </w:tabs>
        <w:rPr>
          <w:rFonts w:asciiTheme="minorHAnsi" w:eastAsiaTheme="minorEastAsia" w:hAnsiTheme="minorHAnsi"/>
          <w:noProof/>
          <w:sz w:val="22"/>
          <w:lang w:eastAsia="es-EC"/>
        </w:rPr>
      </w:pPr>
      <w:hyperlink w:anchor="_Toc169260020" w:history="1">
        <w:r w:rsidR="00465393" w:rsidRPr="0082295F">
          <w:rPr>
            <w:rStyle w:val="Hipervnculo"/>
            <w:b/>
            <w:bCs/>
            <w:noProof/>
          </w:rPr>
          <w:t>Figura 6</w:t>
        </w:r>
        <w:r w:rsidR="00465393" w:rsidRPr="0082295F">
          <w:rPr>
            <w:rStyle w:val="Hipervnculo"/>
            <w:noProof/>
          </w:rPr>
          <w:t xml:space="preserve"> </w:t>
        </w:r>
        <w:r w:rsidR="00465393" w:rsidRPr="0082295F">
          <w:rPr>
            <w:rStyle w:val="Hipervnculo"/>
            <w:i/>
            <w:iCs/>
            <w:noProof/>
          </w:rPr>
          <w:t>Comunicación entre los equipos del sistema con el usuario final</w:t>
        </w:r>
        <w:r w:rsidR="00465393">
          <w:rPr>
            <w:noProof/>
            <w:webHidden/>
          </w:rPr>
          <w:tab/>
        </w:r>
        <w:r w:rsidR="00465393">
          <w:rPr>
            <w:noProof/>
            <w:webHidden/>
          </w:rPr>
          <w:fldChar w:fldCharType="begin"/>
        </w:r>
        <w:r w:rsidR="00465393">
          <w:rPr>
            <w:noProof/>
            <w:webHidden/>
          </w:rPr>
          <w:instrText xml:space="preserve"> PAGEREF _Toc169260020 \h </w:instrText>
        </w:r>
        <w:r w:rsidR="00465393">
          <w:rPr>
            <w:noProof/>
            <w:webHidden/>
          </w:rPr>
        </w:r>
        <w:r w:rsidR="00465393">
          <w:rPr>
            <w:noProof/>
            <w:webHidden/>
          </w:rPr>
          <w:fldChar w:fldCharType="separate"/>
        </w:r>
        <w:r w:rsidR="00465393">
          <w:rPr>
            <w:noProof/>
            <w:webHidden/>
          </w:rPr>
          <w:t>44</w:t>
        </w:r>
        <w:r w:rsidR="00465393">
          <w:rPr>
            <w:noProof/>
            <w:webHidden/>
          </w:rPr>
          <w:fldChar w:fldCharType="end"/>
        </w:r>
      </w:hyperlink>
    </w:p>
    <w:p w14:paraId="1A3A574B" w14:textId="6D064DE2"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8C61FC">
      <w:pPr>
        <w:spacing w:line="240" w:lineRule="auto"/>
        <w:jc w:val="center"/>
        <w:rPr>
          <w:rFonts w:cs="Times New Roman"/>
          <w:b/>
          <w:sz w:val="28"/>
          <w:szCs w:val="24"/>
        </w:rPr>
      </w:pPr>
      <w:r w:rsidRPr="008C61FC">
        <w:rPr>
          <w:rFonts w:cs="Times New Roman"/>
          <w:b/>
          <w:sz w:val="28"/>
          <w:szCs w:val="24"/>
        </w:rPr>
        <w:lastRenderedPageBreak/>
        <w:t>LISTA DE ANEXOS</w:t>
      </w:r>
    </w:p>
    <w:p w14:paraId="31860D1F" w14:textId="77777777" w:rsidR="008C61FC" w:rsidRPr="008C61FC" w:rsidRDefault="008C61FC" w:rsidP="008C61FC">
      <w:pPr>
        <w:spacing w:line="240" w:lineRule="auto"/>
        <w:jc w:val="center"/>
        <w:rPr>
          <w:rFonts w:cs="Times New Roman"/>
          <w:b/>
          <w:sz w:val="28"/>
          <w:szCs w:val="24"/>
        </w:rPr>
      </w:pPr>
    </w:p>
    <w:p w14:paraId="7EB23D31" w14:textId="139F2878" w:rsidR="008C61FC" w:rsidRDefault="008C61FC" w:rsidP="008C61FC">
      <w:pPr>
        <w:spacing w:line="360" w:lineRule="auto"/>
        <w:rPr>
          <w:rFonts w:cs="Times New Roman"/>
          <w:szCs w:val="24"/>
        </w:rPr>
      </w:pPr>
      <w:r>
        <w:rPr>
          <w:rFonts w:cs="Times New Roman"/>
          <w:szCs w:val="24"/>
        </w:rPr>
        <w:t>ANEXO 1:</w:t>
      </w:r>
      <w:r>
        <w:rPr>
          <w:rFonts w:cs="Times New Roman"/>
          <w:szCs w:val="24"/>
        </w:rPr>
        <w:tab/>
      </w:r>
      <w:r w:rsidR="00533ACD" w:rsidRPr="00533ACD">
        <w:rPr>
          <w:rFonts w:cs="Times New Roman"/>
          <w:szCs w:val="24"/>
        </w:rPr>
        <w:t>Comandos AT ESP-01</w:t>
      </w:r>
    </w:p>
    <w:p w14:paraId="16E28653" w14:textId="16DE8130" w:rsidR="008C61FC" w:rsidRDefault="008C61FC" w:rsidP="008C61FC">
      <w:pPr>
        <w:spacing w:line="360" w:lineRule="auto"/>
        <w:rPr>
          <w:rFonts w:cs="Times New Roman"/>
          <w:szCs w:val="24"/>
        </w:rPr>
      </w:pPr>
      <w:r>
        <w:rPr>
          <w:rFonts w:cs="Times New Roman"/>
          <w:szCs w:val="24"/>
        </w:rPr>
        <w:t>ANEXO 2:</w:t>
      </w:r>
      <w:r>
        <w:rPr>
          <w:rFonts w:cs="Times New Roman"/>
          <w:szCs w:val="24"/>
        </w:rPr>
        <w:tab/>
      </w:r>
      <w:r w:rsidR="00C26390" w:rsidRPr="00C26390">
        <w:rPr>
          <w:rFonts w:cs="Times New Roman"/>
          <w:szCs w:val="24"/>
        </w:rPr>
        <w:t>Esquema de pines del ESP-01</w:t>
      </w:r>
    </w:p>
    <w:p w14:paraId="0B47EC02" w14:textId="192CC598" w:rsidR="008C61FC" w:rsidRDefault="008C61FC" w:rsidP="008C61FC">
      <w:pPr>
        <w:spacing w:line="360" w:lineRule="auto"/>
        <w:rPr>
          <w:rFonts w:cs="Times New Roman"/>
          <w:szCs w:val="24"/>
        </w:rPr>
      </w:pPr>
      <w:r>
        <w:rPr>
          <w:rFonts w:cs="Times New Roman"/>
          <w:szCs w:val="24"/>
        </w:rPr>
        <w:t>ANEXO 3:</w:t>
      </w:r>
      <w:r>
        <w:rPr>
          <w:rFonts w:cs="Times New Roman"/>
          <w:szCs w:val="24"/>
        </w:rPr>
        <w:tab/>
      </w:r>
      <w:r w:rsidR="00412045" w:rsidRPr="00412045">
        <w:rPr>
          <w:rFonts w:cs="Times New Roman"/>
          <w:szCs w:val="24"/>
        </w:rPr>
        <w:t>Esquema de pines del ESP8266 NodeMCU V3 1.0 (ESP-12E)</w:t>
      </w:r>
    </w:p>
    <w:p w14:paraId="6135B1A3" w14:textId="79E4E9C2" w:rsidR="008C61FC" w:rsidRDefault="008C61FC" w:rsidP="008C61FC">
      <w:pPr>
        <w:spacing w:line="360" w:lineRule="auto"/>
        <w:rPr>
          <w:rFonts w:cs="Times New Roman"/>
          <w:szCs w:val="24"/>
        </w:rPr>
      </w:pPr>
      <w:r>
        <w:rPr>
          <w:rFonts w:cs="Times New Roman"/>
          <w:szCs w:val="24"/>
        </w:rPr>
        <w:t>ANEXO 4:</w:t>
      </w:r>
      <w:r>
        <w:rPr>
          <w:rFonts w:cs="Times New Roman"/>
          <w:szCs w:val="24"/>
        </w:rPr>
        <w:tab/>
      </w:r>
      <w:r w:rsidR="00E45305" w:rsidRPr="00E45305">
        <w:rPr>
          <w:rFonts w:cs="Times New Roman"/>
          <w:szCs w:val="24"/>
        </w:rPr>
        <w:t>Documentación oficial de configuración de red WIFI en el ESP8266</w:t>
      </w:r>
    </w:p>
    <w:p w14:paraId="63EC9ACC" w14:textId="26CB5CA4" w:rsidR="008C61FC" w:rsidRDefault="008C61FC" w:rsidP="008C61FC">
      <w:pPr>
        <w:spacing w:line="360" w:lineRule="auto"/>
        <w:rPr>
          <w:rFonts w:cs="Times New Roman"/>
          <w:szCs w:val="24"/>
        </w:rPr>
      </w:pPr>
      <w:r>
        <w:rPr>
          <w:rFonts w:cs="Times New Roman"/>
          <w:szCs w:val="24"/>
        </w:rPr>
        <w:t>ANEXO 5:</w:t>
      </w:r>
      <w:r>
        <w:rPr>
          <w:rFonts w:cs="Times New Roman"/>
          <w:szCs w:val="24"/>
        </w:rPr>
        <w:tab/>
      </w:r>
      <w:r w:rsidR="008061F7" w:rsidRPr="008061F7">
        <w:rPr>
          <w:rFonts w:cs="Times New Roman"/>
          <w:szCs w:val="24"/>
        </w:rPr>
        <w:t>Características físicas y comparativa entre ESP8266 y ESP32</w:t>
      </w:r>
    </w:p>
    <w:p w14:paraId="06FB631F" w14:textId="7F8C44B2" w:rsidR="008C61FC" w:rsidRDefault="008C61FC" w:rsidP="0099762E">
      <w:pPr>
        <w:spacing w:line="360" w:lineRule="auto"/>
        <w:rPr>
          <w:rFonts w:cs="Times New Roman"/>
          <w:szCs w:val="24"/>
        </w:rPr>
      </w:pPr>
      <w:r w:rsidRPr="0099762E">
        <w:rPr>
          <w:rFonts w:cs="Times New Roman"/>
          <w:szCs w:val="24"/>
        </w:rPr>
        <w:t>ANEXO 6:</w:t>
      </w:r>
      <w:r w:rsidRPr="0099762E">
        <w:rPr>
          <w:rFonts w:cs="Times New Roman"/>
          <w:szCs w:val="24"/>
        </w:rPr>
        <w:tab/>
      </w:r>
      <w:r w:rsidR="009D3B13" w:rsidRPr="009D3B13">
        <w:rPr>
          <w:rFonts w:cs="Times New Roman"/>
          <w:szCs w:val="24"/>
        </w:rPr>
        <w:t>Estructura básica de un documento HTML</w:t>
      </w:r>
    </w:p>
    <w:p w14:paraId="3A506182" w14:textId="276BA731" w:rsidR="009E50D5" w:rsidRPr="0099762E" w:rsidRDefault="009E50D5" w:rsidP="009E50D5">
      <w:pPr>
        <w:spacing w:line="360" w:lineRule="auto"/>
        <w:rPr>
          <w:rFonts w:cs="Times New Roman"/>
          <w:szCs w:val="24"/>
        </w:rPr>
      </w:pPr>
      <w:r w:rsidRPr="0099762E">
        <w:rPr>
          <w:rFonts w:cs="Times New Roman"/>
          <w:szCs w:val="24"/>
        </w:rPr>
        <w:t xml:space="preserve">ANEXO </w:t>
      </w:r>
      <w:r>
        <w:rPr>
          <w:rFonts w:cs="Times New Roman"/>
          <w:szCs w:val="24"/>
        </w:rPr>
        <w:t>7</w:t>
      </w:r>
      <w:r w:rsidRPr="0099762E">
        <w:rPr>
          <w:rFonts w:cs="Times New Roman"/>
          <w:szCs w:val="24"/>
        </w:rPr>
        <w:t>:</w:t>
      </w:r>
      <w:r w:rsidRPr="0099762E">
        <w:rPr>
          <w:rFonts w:cs="Times New Roman"/>
          <w:szCs w:val="24"/>
        </w:rPr>
        <w:tab/>
        <w:t xml:space="preserve">TÍTULO DEL ANEXO </w:t>
      </w:r>
      <w:r w:rsidR="00FF4EF5">
        <w:rPr>
          <w:rFonts w:cs="Times New Roman"/>
          <w:szCs w:val="24"/>
        </w:rPr>
        <w:t>7</w:t>
      </w:r>
    </w:p>
    <w:p w14:paraId="7CA3FDE6" w14:textId="77777777" w:rsidR="009E50D5" w:rsidRPr="0099762E" w:rsidRDefault="009E50D5" w:rsidP="0099762E">
      <w:pPr>
        <w:spacing w:line="360" w:lineRule="auto"/>
        <w:rPr>
          <w:rFonts w:cs="Times New Roman"/>
          <w:szCs w:val="24"/>
        </w:rPr>
      </w:pPr>
    </w:p>
    <w:p w14:paraId="75165C06" w14:textId="77777777" w:rsidR="0099762E" w:rsidRDefault="0099762E" w:rsidP="0099762E">
      <w:pPr>
        <w:rPr>
          <w:rFonts w:cs="Times New Roman"/>
          <w:szCs w:val="24"/>
        </w:rPr>
      </w:pPr>
    </w:p>
    <w:p w14:paraId="75D5421F" w14:textId="77777777" w:rsidR="0099762E" w:rsidRDefault="0099762E" w:rsidP="0099762E">
      <w:pPr>
        <w:rPr>
          <w:rFonts w:cs="Times New Roman"/>
          <w:szCs w:val="24"/>
        </w:rPr>
      </w:pPr>
    </w:p>
    <w:p w14:paraId="020D1A09" w14:textId="77777777" w:rsidR="0099762E" w:rsidRDefault="0099762E" w:rsidP="0099762E">
      <w:pPr>
        <w:rPr>
          <w:rFonts w:cs="Times New Roman"/>
          <w:szCs w:val="24"/>
        </w:rPr>
      </w:pPr>
    </w:p>
    <w:p w14:paraId="4BAC778D" w14:textId="77777777" w:rsidR="0099762E" w:rsidRDefault="0099762E" w:rsidP="0099762E">
      <w:pPr>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2" w:name="_Toc169692355"/>
      <w:r>
        <w:lastRenderedPageBreak/>
        <w:t>Introducción</w:t>
      </w:r>
      <w:bookmarkEnd w:id="2"/>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7EFEF0FF" w14:textId="4294E290" w:rsidR="008C27C3" w:rsidRPr="00C0111B" w:rsidRDefault="002F350F" w:rsidP="008C27C3">
      <w:pPr>
        <w:pStyle w:val="TextoIndependienteconSangraPrimeraLnea"/>
      </w:pPr>
      <w:r>
        <w:t xml:space="preserve">La problemática que se genera </w:t>
      </w:r>
      <w:r w:rsidR="001D7413">
        <w:t>es la cantidad de usuarios que necesitan parquear sus vehículos frente a la poca cantidad y disponibilidad que tienen dichos puestos</w:t>
      </w:r>
      <w:r w:rsidR="008C27C3">
        <w:t xml:space="preserve"> a lo largo de la jornada laboral, ya que, varias personas pertenecientes al personal administrativo, docentes e incluso estudiantes poseen medio de transporte particular</w:t>
      </w:r>
      <w:r w:rsidR="00257F74">
        <w:t>.</w:t>
      </w:r>
      <w:r w:rsidR="008C27C3">
        <w:t xml:space="preserve"> </w:t>
      </w:r>
      <w:r w:rsidR="00D01A39">
        <w:t>Otro punto destacable es que dicho parqueadero</w:t>
      </w:r>
      <w:r w:rsidR="00624E47">
        <w:t xml:space="preserve"> solo dispone del espacio suficiente para dar paso a un vehículo a la vez</w:t>
      </w:r>
      <w:r w:rsidR="00A764DC">
        <w:t>, por lo que</w:t>
      </w:r>
      <w:r w:rsidR="00D01A39">
        <w:t xml:space="preserve"> utiliza la misma entrada y salida</w:t>
      </w:r>
      <w:r w:rsidR="00624E47">
        <w:t xml:space="preserve">, dando como </w:t>
      </w:r>
      <w:r w:rsidR="008C27C3">
        <w:t>resulta</w:t>
      </w:r>
      <w:r w:rsidR="00624E47">
        <w:t>do la incomodidad de tener que esperar indicaciones del guardia para saber si existe la posibilidad de parquear o si hay algún usuario saliendo del local</w:t>
      </w:r>
      <w:r w:rsidR="008C27C3">
        <w:t xml:space="preserve">, </w:t>
      </w:r>
      <w:r w:rsidR="00A840AD">
        <w:rPr>
          <w:highlight w:val="yellow"/>
        </w:rPr>
        <w:t>esto resulta</w:t>
      </w:r>
      <w:r w:rsidR="008C27C3">
        <w:t xml:space="preserve"> peligroso </w:t>
      </w:r>
      <w:r w:rsidR="00E5652B">
        <w:t>ya</w:t>
      </w:r>
      <w:r w:rsidR="008C27C3">
        <w:t xml:space="preserve"> que pued</w:t>
      </w:r>
      <w:r w:rsidR="00952306">
        <w:t>e</w:t>
      </w:r>
      <w:r w:rsidR="008C27C3">
        <w:t xml:space="preserve"> generar algún accidente</w:t>
      </w:r>
      <w:r w:rsidR="005872DA">
        <w:t xml:space="preserve">, por esta razón se busca tener un sistema </w:t>
      </w:r>
      <w:r w:rsidR="006D70D7">
        <w:t>automatizad</w:t>
      </w:r>
      <w:r w:rsidR="005872DA">
        <w:t xml:space="preserve">o que permita facilitar la información de los puestos disponibles dentro del edificio de la Institución para garantizar el servicio </w:t>
      </w:r>
      <w:r w:rsidR="00A46EF3">
        <w:t xml:space="preserve">principalmente </w:t>
      </w:r>
      <w:r w:rsidR="005872DA">
        <w:t>al personal administrativo y docente</w:t>
      </w:r>
      <w:r w:rsidR="003D64DC">
        <w:t>.</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3" w:name="_Toc169692356"/>
      <w:r>
        <w:lastRenderedPageBreak/>
        <w:t>Justificación</w:t>
      </w:r>
      <w:bookmarkEnd w:id="3"/>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E62AD8">
        <w:rPr>
          <w:highlight w:val="yellow"/>
          <w:lang w:val="es-ES_tradnl"/>
        </w:rPr>
        <w:t xml:space="preserve">Otro </w:t>
      </w:r>
      <w:r w:rsidR="002D6E85" w:rsidRPr="00E62AD8">
        <w:rPr>
          <w:highlight w:val="yellow"/>
          <w:lang w:val="es-ES_tradnl"/>
        </w:rPr>
        <w:t xml:space="preserve">motivo de porque este sistema es </w:t>
      </w:r>
      <w:r w:rsidR="00606C34" w:rsidRPr="00E62AD8">
        <w:rPr>
          <w:highlight w:val="yellow"/>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4" w:name="_Toc169692357"/>
      <w:commentRangeStart w:id="5"/>
      <w:r>
        <w:lastRenderedPageBreak/>
        <w:t>Antecedentes</w:t>
      </w:r>
      <w:commentRangeEnd w:id="5"/>
      <w:r w:rsidR="00E45B98">
        <w:rPr>
          <w:rStyle w:val="Refdecomentario"/>
          <w:rFonts w:eastAsiaTheme="minorHAnsi" w:cstheme="minorBidi"/>
          <w:b w:val="0"/>
          <w:color w:val="auto"/>
        </w:rPr>
        <w:commentReference w:id="5"/>
      </w:r>
      <w:bookmarkEnd w:id="4"/>
    </w:p>
    <w:p w14:paraId="340F09A8" w14:textId="3C38C92D" w:rsidR="00E45B98" w:rsidRPr="00E45B98" w:rsidRDefault="00E45B98" w:rsidP="00E45B98">
      <w:pPr>
        <w:rPr>
          <w:highlight w:val="yellow"/>
        </w:rPr>
      </w:pPr>
      <w:r w:rsidRPr="00E45B98">
        <w:rPr>
          <w:highlight w:val="yellow"/>
        </w:rPr>
        <w:t>NORMAS APP</w:t>
      </w:r>
    </w:p>
    <w:p w14:paraId="698AA307" w14:textId="7AD99497" w:rsidR="00E45B98" w:rsidRPr="00E45B98" w:rsidRDefault="00E45B98" w:rsidP="00E45B98">
      <w:pPr>
        <w:rPr>
          <w:highlight w:val="yellow"/>
        </w:rPr>
      </w:pPr>
      <w:r w:rsidRPr="00E45B98">
        <w:rPr>
          <w:highlight w:val="yellow"/>
        </w:rPr>
        <w:t>Citar al final + parrafraseo.</w:t>
      </w:r>
    </w:p>
    <w:p w14:paraId="08267193" w14:textId="2D35778C" w:rsidR="00E45B98" w:rsidRPr="00E45B98" w:rsidRDefault="00E45B98" w:rsidP="00E45B98">
      <w:pPr>
        <w:rPr>
          <w:highlight w:val="yellow"/>
        </w:rPr>
      </w:pPr>
      <w:r w:rsidRPr="00E45B98">
        <w:rPr>
          <w:highlight w:val="yellow"/>
        </w:rPr>
        <w:t>Autor al inicio citar + cita + parrafraseo.</w:t>
      </w:r>
    </w:p>
    <w:p w14:paraId="043AB667" w14:textId="638A0C20" w:rsidR="00E45B98" w:rsidRPr="00E45B98" w:rsidRDefault="00E45B98" w:rsidP="00E45B98">
      <w:pPr>
        <w:rPr>
          <w:highlight w:val="yellow"/>
        </w:rPr>
      </w:pPr>
      <w:r w:rsidRPr="00E45B98">
        <w:rPr>
          <w:highlight w:val="yellow"/>
        </w:rPr>
        <w:t xml:space="preserve">Cita corta (menos de 40 o máximo 40) cita en medio </w:t>
      </w:r>
      <w:r w:rsidR="00606C34" w:rsidRPr="00E45B98">
        <w:rPr>
          <w:highlight w:val="yellow"/>
        </w:rPr>
        <w:t>más</w:t>
      </w:r>
      <w:r w:rsidRPr="00E45B98">
        <w:rPr>
          <w:highlight w:val="yellow"/>
        </w:rPr>
        <w:t xml:space="preserve"> parrafraseo.</w:t>
      </w:r>
    </w:p>
    <w:p w14:paraId="0A473C2A" w14:textId="19D0EFA6" w:rsidR="00E45B98" w:rsidRPr="00E45B98" w:rsidRDefault="00E45B98" w:rsidP="00E45B98">
      <w:pPr>
        <w:rPr>
          <w:highlight w:val="yellow"/>
        </w:rPr>
      </w:pPr>
      <w:r w:rsidRPr="00E45B98">
        <w:rPr>
          <w:highlight w:val="yellow"/>
        </w:rPr>
        <w:t>Y no solo esas existen algunas otras que se encuentran en su trabajo.</w:t>
      </w:r>
    </w:p>
    <w:p w14:paraId="5C5A6F07" w14:textId="5FE71849" w:rsidR="00E45B98" w:rsidRDefault="00E45B98" w:rsidP="00E45B98">
      <w:r w:rsidRPr="00E45B98">
        <w:rPr>
          <w:highlight w:val="yellow"/>
        </w:rPr>
        <w:t>PORFAVOR NO BORRAR LOS COMENTARIO QUE YO REALIZO LAS OBSERVACIONES ESTO ME DA GRANTIA DE CUANTAS VECES REALIZO SUS ERRORES</w:t>
      </w:r>
      <w:r>
        <w:t xml:space="preserve"> </w:t>
      </w:r>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lastRenderedPageBreak/>
        <w:t xml:space="preserve">En la actualidad hay distintas empresas que ofertan productos y servicios de parqueadero como </w:t>
      </w:r>
      <w:r w:rsidRPr="00DE2408">
        <w:t>lo es la empresa LOGITEK.</w:t>
      </w:r>
    </w:p>
    <w:p w14:paraId="66BCB664" w14:textId="01D90E46" w:rsidR="005D3338" w:rsidRPr="00DE2408" w:rsidRDefault="005D3338" w:rsidP="00DE2408">
      <w:pPr>
        <w:pStyle w:val="TextoIndependienteconSangraPrimeraLnea"/>
      </w:pPr>
      <w:r w:rsidRPr="00DE2408">
        <w:t>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el costo según las horas transcurridas implementando un código de barras único para cada usuario.</w:t>
      </w:r>
      <w:sdt>
        <w:sdtPr>
          <w:rPr>
            <w:highlight w:val="yellow"/>
          </w:rPr>
          <w:id w:val="299883316"/>
          <w:citation/>
        </w:sdtPr>
        <w:sdtEndPr/>
        <w:sdtContent>
          <w:r w:rsidRPr="00DE2408">
            <w:rPr>
              <w:highlight w:val="yellow"/>
            </w:rPr>
            <w:fldChar w:fldCharType="begin"/>
          </w:r>
          <w:r w:rsidRPr="00DE2408">
            <w:rPr>
              <w:highlight w:val="yellow"/>
            </w:rPr>
            <w:instrText xml:space="preserve"> CITATION Log19 \l 1033 </w:instrText>
          </w:r>
          <w:r w:rsidRPr="00DE2408">
            <w:rPr>
              <w:highlight w:val="yellow"/>
            </w:rPr>
            <w:fldChar w:fldCharType="separate"/>
          </w:r>
          <w:r w:rsidR="007401AB">
            <w:rPr>
              <w:noProof/>
              <w:highlight w:val="yellow"/>
            </w:rPr>
            <w:t xml:space="preserve"> </w:t>
          </w:r>
          <w:r w:rsidR="007401AB" w:rsidRPr="007401AB">
            <w:rPr>
              <w:noProof/>
              <w:highlight w:val="yellow"/>
            </w:rPr>
            <w:t>(Logitek, 2019)</w:t>
          </w:r>
          <w:r w:rsidRPr="00DE2408">
            <w:rPr>
              <w:highlight w:val="yellow"/>
            </w:rPr>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3FD5D42F" w:rsidR="009435BD" w:rsidRPr="00DE2408" w:rsidRDefault="00ED5698" w:rsidP="00DE2408">
      <w:pPr>
        <w:pStyle w:val="TextoIndependienteconSangraPrimeraLnea"/>
      </w:pPr>
      <w:r w:rsidRPr="00DE2408">
        <w:t>La empresa HAÛSEN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rPr>
            <w:highlight w:val="yellow"/>
          </w:rPr>
          <w:id w:val="1273827428"/>
          <w:citation/>
        </w:sdtPr>
        <w:sdtEndPr/>
        <w:sdtContent>
          <w:r w:rsidR="0093604A" w:rsidRPr="00DE2408">
            <w:rPr>
              <w:highlight w:val="yellow"/>
            </w:rPr>
            <w:fldChar w:fldCharType="begin"/>
          </w:r>
          <w:r w:rsidR="0093604A" w:rsidRPr="00DE2408">
            <w:rPr>
              <w:highlight w:val="yellow"/>
            </w:rPr>
            <w:instrText xml:space="preserve"> CITATION Hau10 \l 1033 </w:instrText>
          </w:r>
          <w:r w:rsidR="0093604A" w:rsidRPr="00DE2408">
            <w:rPr>
              <w:highlight w:val="yellow"/>
            </w:rPr>
            <w:fldChar w:fldCharType="separate"/>
          </w:r>
          <w:r w:rsidR="007401AB">
            <w:rPr>
              <w:noProof/>
              <w:highlight w:val="yellow"/>
            </w:rPr>
            <w:t xml:space="preserve"> </w:t>
          </w:r>
          <w:r w:rsidR="007401AB" w:rsidRPr="007401AB">
            <w:rPr>
              <w:noProof/>
              <w:highlight w:val="yellow"/>
            </w:rPr>
            <w:t>(Hausen, 2010)</w:t>
          </w:r>
          <w:r w:rsidR="0093604A" w:rsidRPr="00DE2408">
            <w:rPr>
              <w:highlight w:val="yellow"/>
            </w:rPr>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370135B0" w14:textId="67E39BF8" w:rsidR="000A7006" w:rsidRDefault="00315FC6" w:rsidP="002D1B49">
      <w:pPr>
        <w:pStyle w:val="TextoIndependienteconSangraPrimeraLnea"/>
      </w:pPr>
      <w:r>
        <w:lastRenderedPageBreak/>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p>
    <w:p w14:paraId="073B7CCD" w14:textId="77777777" w:rsidR="00315FC6" w:rsidRPr="009A01A7" w:rsidRDefault="00315FC6" w:rsidP="00A41442">
      <w:pPr>
        <w:pStyle w:val="TextoIndependienteconSangraPrimeraLnea"/>
      </w:pPr>
    </w:p>
    <w:p w14:paraId="4D391C1E" w14:textId="0C0823CF" w:rsidR="00313B67" w:rsidRDefault="00313B67">
      <w:pPr>
        <w:spacing w:after="160" w:line="259" w:lineRule="auto"/>
        <w:jc w:val="left"/>
        <w:rPr>
          <w:rFonts w:cs="Times New Roman"/>
          <w:szCs w:val="24"/>
        </w:rPr>
      </w:pPr>
      <w:r>
        <w:rPr>
          <w:rFonts w:cs="Times New Roman"/>
          <w:szCs w:val="24"/>
        </w:rPr>
        <w:br w:type="page"/>
      </w:r>
    </w:p>
    <w:p w14:paraId="22F885DD" w14:textId="77777777" w:rsidR="00A41442" w:rsidRDefault="00A41442" w:rsidP="00A41442">
      <w:pPr>
        <w:pStyle w:val="Ttulo1"/>
        <w:numPr>
          <w:ilvl w:val="0"/>
          <w:numId w:val="2"/>
        </w:numPr>
      </w:pPr>
      <w:bookmarkStart w:id="6" w:name="_Toc169692358"/>
      <w:r>
        <w:lastRenderedPageBreak/>
        <w:t>Objetivos</w:t>
      </w:r>
      <w:bookmarkEnd w:id="6"/>
    </w:p>
    <w:p w14:paraId="33343665" w14:textId="77777777" w:rsidR="00A41442" w:rsidRPr="00FC5448" w:rsidRDefault="00A41442" w:rsidP="00A41442">
      <w:pPr>
        <w:pStyle w:val="Ttulo2"/>
        <w:numPr>
          <w:ilvl w:val="1"/>
          <w:numId w:val="2"/>
        </w:numPr>
        <w:ind w:left="567" w:hanging="567"/>
      </w:pPr>
      <w:bookmarkStart w:id="7" w:name="_Toc169692359"/>
      <w:r>
        <w:t>Objetivo General</w:t>
      </w:r>
      <w:bookmarkEnd w:id="7"/>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8" w:name="_Toc169692360"/>
      <w:r>
        <w:t>Objetivos Específicos</w:t>
      </w:r>
      <w:bookmarkEnd w:id="8"/>
    </w:p>
    <w:p w14:paraId="1FB6CAD2" w14:textId="27810EED" w:rsidR="00D13367" w:rsidRPr="00D13367" w:rsidRDefault="00D13367" w:rsidP="00745A6E">
      <w:pPr>
        <w:pStyle w:val="Prrafodelista"/>
        <w:numPr>
          <w:ilvl w:val="0"/>
          <w:numId w:val="13"/>
        </w:numPr>
        <w:rPr>
          <w:rFonts w:cs="Times New Roman"/>
          <w:szCs w:val="24"/>
        </w:rPr>
      </w:pPr>
      <w:commentRangeStart w:id="9"/>
      <w:commentRangeStart w:id="10"/>
      <w:r w:rsidRPr="00D13367">
        <w:rPr>
          <w:rFonts w:cs="Times New Roman"/>
          <w:szCs w:val="24"/>
        </w:rPr>
        <w:t>Investigar y desarrollar el marco teórico necesario para la realización del presente proyecto.</w:t>
      </w:r>
      <w:commentRangeEnd w:id="9"/>
      <w:r>
        <w:rPr>
          <w:rStyle w:val="Refdecomentario"/>
        </w:rPr>
        <w:commentReference w:id="9"/>
      </w:r>
      <w:commentRangeEnd w:id="10"/>
      <w:r>
        <w:rPr>
          <w:rStyle w:val="Refdecomentario"/>
        </w:rPr>
        <w:commentReference w:id="10"/>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1B6B2673" w:rsidR="00927B61" w:rsidRDefault="00927B61" w:rsidP="00927B61">
      <w:pPr>
        <w:pStyle w:val="Prrafodelista"/>
        <w:numPr>
          <w:ilvl w:val="0"/>
          <w:numId w:val="13"/>
        </w:numPr>
        <w:rPr>
          <w:rFonts w:cs="Times New Roman"/>
          <w:szCs w:val="24"/>
        </w:rPr>
      </w:pPr>
      <w:r>
        <w:rPr>
          <w:rFonts w:cs="Times New Roman"/>
          <w:szCs w:val="24"/>
        </w:rPr>
        <w:t xml:space="preserve">Vincular el sistema de sensores a la </w:t>
      </w:r>
      <w:r w:rsidR="0027781D">
        <w:rPr>
          <w:rFonts w:cs="Times New Roman"/>
          <w:szCs w:val="24"/>
          <w:lang w:val="es-ES_tradnl"/>
        </w:rPr>
        <w:t>página web</w:t>
      </w:r>
      <w:r>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77777777" w:rsidR="00A41442" w:rsidRPr="00102473" w:rsidRDefault="00A41442" w:rsidP="00102473">
      <w:pPr>
        <w:pStyle w:val="Ttulo1"/>
        <w:numPr>
          <w:ilvl w:val="0"/>
          <w:numId w:val="2"/>
        </w:numPr>
      </w:pPr>
      <w:bookmarkStart w:id="11" w:name="_Toc169692361"/>
      <w:r w:rsidRPr="00C23207">
        <w:lastRenderedPageBreak/>
        <w:t>Marco Teórico</w:t>
      </w:r>
      <w:bookmarkEnd w:id="11"/>
      <w:r w:rsidRPr="00C23207">
        <w:t xml:space="preserve"> </w:t>
      </w:r>
    </w:p>
    <w:p w14:paraId="6EEC3A69" w14:textId="0455E18B" w:rsidR="00603393" w:rsidRDefault="00603393" w:rsidP="00603393">
      <w:pPr>
        <w:pStyle w:val="Ttulo2"/>
        <w:numPr>
          <w:ilvl w:val="1"/>
          <w:numId w:val="2"/>
        </w:numPr>
      </w:pPr>
      <w:bookmarkStart w:id="12" w:name="_Toc169692362"/>
      <w:r>
        <w:t>BackEnd</w:t>
      </w:r>
      <w:bookmarkEnd w:id="12"/>
    </w:p>
    <w:p w14:paraId="3E4FFFE7" w14:textId="391420FE"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p>
    <w:p w14:paraId="6EC55CCE" w14:textId="7376D1C3"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p>
    <w:p w14:paraId="77784371" w14:textId="62099210" w:rsidR="00F63B85" w:rsidRPr="00745A6E" w:rsidRDefault="00953016" w:rsidP="00745A6E">
      <w:pPr>
        <w:pStyle w:val="TextoIndependienteconSangraPrimeraLnea"/>
      </w:pPr>
      <w:sdt>
        <w:sdtPr>
          <w:id w:val="-724450974"/>
          <w:citation/>
        </w:sdtPr>
        <w:sdtEndPr/>
        <w:sdtContent>
          <w:r w:rsidR="00303768">
            <w:fldChar w:fldCharType="begin"/>
          </w:r>
          <w:r w:rsidR="00303768" w:rsidRPr="00303768">
            <w:instrText xml:space="preserve"> CITATION Ivá21 \l 1033 </w:instrText>
          </w:r>
          <w:r w:rsidR="00303768">
            <w:fldChar w:fldCharType="separate"/>
          </w:r>
          <w:r w:rsidR="007401AB" w:rsidRPr="007401AB">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745A6E">
        <w:rPr>
          <w:highlight w:val="yellow"/>
        </w:rPr>
        <w:t xml:space="preserve">. </w:t>
      </w:r>
      <w:r w:rsidR="008B056A" w:rsidRPr="00745A6E">
        <w:rPr>
          <w:highlight w:val="yellow"/>
        </w:rPr>
        <w:t>(</w:t>
      </w:r>
      <w:r w:rsidR="00737200" w:rsidRPr="00745A6E">
        <w:rPr>
          <w:highlight w:val="yellow"/>
        </w:rPr>
        <w:t>“</w:t>
      </w:r>
      <w:r w:rsidR="00081CCD" w:rsidRPr="00745A6E">
        <w:rPr>
          <w:highlight w:val="yellow"/>
        </w:rPr>
        <w:t>¿Qué es backend?</w:t>
      </w:r>
      <w:r w:rsidR="00737200" w:rsidRPr="00745A6E">
        <w:rPr>
          <w:highlight w:val="yellow"/>
        </w:rPr>
        <w:t>”</w:t>
      </w:r>
      <w:r w:rsidR="00081CCD" w:rsidRPr="00745A6E">
        <w:rPr>
          <w:highlight w:val="yellow"/>
        </w:rPr>
        <w:t>, párrafo 4-9)</w:t>
      </w:r>
    </w:p>
    <w:p w14:paraId="0A30C511" w14:textId="4FD664F7" w:rsidR="000C1A7C" w:rsidRDefault="000C1A7C" w:rsidP="000741C3">
      <w:pPr>
        <w:pStyle w:val="Ttulo2"/>
        <w:numPr>
          <w:ilvl w:val="1"/>
          <w:numId w:val="2"/>
        </w:numPr>
      </w:pPr>
      <w:bookmarkStart w:id="13" w:name="_Toc169692363"/>
      <w:r>
        <w:lastRenderedPageBreak/>
        <w:t>Arduino</w:t>
      </w:r>
      <w:bookmarkEnd w:id="13"/>
    </w:p>
    <w:p w14:paraId="0C04D1C7" w14:textId="7439DAB2" w:rsidR="000C1A7C" w:rsidRDefault="000C1A7C" w:rsidP="00AD2A1A">
      <w:pPr>
        <w:pStyle w:val="Ttulo3"/>
        <w:numPr>
          <w:ilvl w:val="2"/>
          <w:numId w:val="2"/>
        </w:numPr>
      </w:pPr>
      <w:bookmarkStart w:id="14" w:name="_Toc169692364"/>
      <w:r>
        <w:t>Qué es Arduino</w:t>
      </w:r>
      <w:bookmarkEnd w:id="14"/>
    </w:p>
    <w:p w14:paraId="4463124A" w14:textId="4EEA7A70" w:rsidR="00745A6E" w:rsidRDefault="00953016" w:rsidP="00745A6E">
      <w:pPr>
        <w:pStyle w:val="TextoIndependienteconSangraPrimeraLnea"/>
      </w:pPr>
      <w:sdt>
        <w:sdtPr>
          <w:id w:val="-1480918111"/>
          <w:citation/>
        </w:sdtPr>
        <w:sdtEndPr/>
        <w:sdtContent>
          <w:r w:rsidR="00745A6E">
            <w:fldChar w:fldCharType="begin"/>
          </w:r>
          <w:r w:rsidR="00745A6E">
            <w:rPr>
              <w:lang w:val="es-MX"/>
            </w:rPr>
            <w:instrText xml:space="preserve"> CITATION Yúb22 \l 2058 </w:instrText>
          </w:r>
          <w:r w:rsidR="00745A6E">
            <w:fldChar w:fldCharType="separate"/>
          </w:r>
          <w:r w:rsidR="007401AB">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5C139DB1"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p>
    <w:p w14:paraId="644DE190" w14:textId="150ED584"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p>
    <w:p w14:paraId="644FF274" w14:textId="3AB5A10B" w:rsidR="00530357" w:rsidRDefault="00530357" w:rsidP="00530357">
      <w:pPr>
        <w:pStyle w:val="EstiloFigura"/>
      </w:pPr>
      <w:r w:rsidRPr="00530357">
        <w:rPr>
          <w:b/>
          <w:bCs/>
        </w:rPr>
        <w:t xml:space="preserve">Figura </w:t>
      </w:r>
      <w:r w:rsidRPr="00530357">
        <w:rPr>
          <w:b/>
          <w:bCs/>
        </w:rPr>
        <w:fldChar w:fldCharType="begin"/>
      </w:r>
      <w:r w:rsidRPr="00530357">
        <w:rPr>
          <w:b/>
          <w:bCs/>
        </w:rPr>
        <w:instrText xml:space="preserve"> SEQ Figura \* ARABIC </w:instrText>
      </w:r>
      <w:r w:rsidRPr="00530357">
        <w:rPr>
          <w:b/>
          <w:bCs/>
        </w:rPr>
        <w:fldChar w:fldCharType="separate"/>
      </w:r>
      <w:r w:rsidR="00745A6E">
        <w:rPr>
          <w:b/>
          <w:bCs/>
          <w:noProof/>
        </w:rPr>
        <w:t>1</w:t>
      </w:r>
      <w:r w:rsidRPr="00530357">
        <w:rPr>
          <w:b/>
          <w:bCs/>
        </w:rPr>
        <w:fldChar w:fldCharType="end"/>
      </w:r>
      <w:r w:rsidRPr="00966AA0">
        <w:rPr>
          <w:i/>
          <w:iCs/>
        </w:rPr>
        <w:br/>
      </w:r>
      <w:r w:rsidRPr="00530357">
        <w:rPr>
          <w:i/>
          <w:iCs/>
        </w:rPr>
        <w:t>Página oficial de Arduino</w:t>
      </w:r>
    </w:p>
    <w:p w14:paraId="6137F428" w14:textId="363FB233" w:rsidR="00A50666" w:rsidRDefault="00F92B62" w:rsidP="004431CC">
      <w:pPr>
        <w:pStyle w:val="TextoIndependienteconSangraPrimeraLnea"/>
      </w:pPr>
      <w:r w:rsidRPr="00F92B62">
        <w:rPr>
          <w:noProof/>
        </w:rPr>
        <mc:AlternateContent>
          <mc:Choice Requires="wpg">
            <w:drawing>
              <wp:inline distT="0" distB="0" distL="0" distR="0" wp14:anchorId="707DBE96" wp14:editId="3C30C699">
                <wp:extent cx="5684520" cy="3154680"/>
                <wp:effectExtent l="0" t="0" r="0" b="7620"/>
                <wp:docPr id="20" name="Grupo 9"/>
                <wp:cNvGraphicFramePr/>
                <a:graphic xmlns:a="http://schemas.openxmlformats.org/drawingml/2006/main">
                  <a:graphicData uri="http://schemas.microsoft.com/office/word/2010/wordprocessingGroup">
                    <wpg:wgp>
                      <wpg:cNvGrpSpPr/>
                      <wpg:grpSpPr>
                        <a:xfrm>
                          <a:off x="0" y="0"/>
                          <a:ext cx="5684520" cy="315468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F1B112" id="Grupo 9" o:spid="_x0000_s1026" style="width:447.6pt;height:248.4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70F00DD2" w14:textId="6191B531" w:rsidR="00A50666" w:rsidRDefault="00A50666" w:rsidP="004431CC">
      <w:pPr>
        <w:pStyle w:val="TextoIndependienteconSangraPrimeraLnea"/>
      </w:pPr>
      <w:r>
        <w:t>Para luego ser descargado e instalado sin otros requisitos de por medio para tenerlo disponible en cualquier ordenador.</w:t>
      </w:r>
    </w:p>
    <w:p w14:paraId="53F2F61B" w14:textId="00812786" w:rsidR="00B27F75" w:rsidRDefault="00CB7357" w:rsidP="004431CC">
      <w:pPr>
        <w:pStyle w:val="TextoIndependienteconSangraPrimeraLnea"/>
      </w:pPr>
      <w:r w:rsidRPr="00CB7357">
        <w:t xml:space="preserve">El código Arduino está escrito en un lenguaje de programación simplificado basado en C/C++. Este código controla cómo Arduino interactúa con los componentes conectados y </w:t>
      </w:r>
      <w:r w:rsidRPr="00CB7357">
        <w:lastRenderedPageBreak/>
        <w:t>responde a diversas entradas y condiciones. La estructura básica de un programa Arduino incluye una función de configuración</w:t>
      </w:r>
      <w:r w:rsidR="00875ED3">
        <w:t xml:space="preserve"> (setup)</w:t>
      </w:r>
      <w:r w:rsidRPr="00CB7357">
        <w:t xml:space="preserve"> en la que se </w:t>
      </w:r>
      <w:r w:rsidR="00875ED3">
        <w:t>inicializan</w:t>
      </w:r>
      <w:r w:rsidRPr="00CB7357">
        <w:t xml:space="preserve"> las entradas y salidas, así como una función principal (bucle</w:t>
      </w:r>
      <w:r w:rsidR="0084221F">
        <w:t xml:space="preserve"> - loop</w:t>
      </w:r>
      <w:r w:rsidRPr="00CB7357">
        <w:t>)</w:t>
      </w:r>
      <w:r w:rsidR="00B27F75">
        <w:t>, como lo muestra la figura .</w:t>
      </w:r>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1619753F">
            <wp:extent cx="4442446" cy="330771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1307" cy="3314313"/>
                    </a:xfrm>
                    <a:prstGeom prst="rect">
                      <a:avLst/>
                    </a:prstGeom>
                  </pic:spPr>
                </pic:pic>
              </a:graphicData>
            </a:graphic>
          </wp:inline>
        </w:drawing>
      </w:r>
    </w:p>
    <w:p w14:paraId="7316E935" w14:textId="5A742F8D" w:rsidR="00745A6E" w:rsidRPr="00745A6E" w:rsidRDefault="00745A6E" w:rsidP="00745A6E">
      <w:pPr>
        <w:pStyle w:val="Descripcin"/>
        <w:spacing w:after="0"/>
      </w:pPr>
      <w:r w:rsidRPr="00745A6E">
        <w:t xml:space="preserve">Figura </w:t>
      </w:r>
      <w:fldSimple w:instr=" SEQ Figura \* ARABIC ">
        <w:r w:rsidRPr="00745A6E">
          <w:t>2</w:t>
        </w:r>
      </w:fldSimple>
      <w:r w:rsidRPr="00745A6E">
        <w:t>. Descripción hdjakjdjkashdj.</w:t>
      </w:r>
    </w:p>
    <w:p w14:paraId="36510A9E" w14:textId="53093EA2" w:rsidR="00745A6E" w:rsidRPr="00745A6E" w:rsidRDefault="00745A6E" w:rsidP="00745A6E">
      <w:pPr>
        <w:pStyle w:val="Descripcin"/>
      </w:pPr>
      <w:r>
        <w:t>Fuente: el autor.</w:t>
      </w:r>
    </w:p>
    <w:p w14:paraId="6A78949E" w14:textId="3DF80098" w:rsidR="006E508A" w:rsidRDefault="006E508A" w:rsidP="00A5070F">
      <w:pPr>
        <w:pStyle w:val="EstiloFigura"/>
      </w:pPr>
      <w:r w:rsidRPr="006E508A">
        <w:rPr>
          <w:i/>
          <w:iCs/>
        </w:rPr>
        <w:t>Nota</w:t>
      </w:r>
      <w:r>
        <w:t>. La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625B7F22"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programación correspondientes según el fabricante. Su versatilidad la convierte en una herramienta ideal para estudiantes, artistas, ingenieros y aficionados.</w:t>
      </w:r>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15" w:name="_Toc169692365"/>
      <w:r>
        <w:lastRenderedPageBreak/>
        <w:t>Arduino UNO</w:t>
      </w:r>
      <w:bookmarkEnd w:id="15"/>
    </w:p>
    <w:p w14:paraId="77448CE9" w14:textId="4429EF41"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p>
    <w:p w14:paraId="17CC69B5" w14:textId="17A7598D" w:rsidR="002548C6" w:rsidRPr="00D167A4" w:rsidRDefault="00953016" w:rsidP="00D167A4">
      <w:pPr>
        <w:pStyle w:val="TextoIndependienteconSangraPrimeraLnea"/>
      </w:pPr>
      <w:sdt>
        <w:sdtPr>
          <w:id w:val="1112705521"/>
          <w:citation/>
        </w:sdtPr>
        <w:sdtEndPr/>
        <w:sdtContent>
          <w:r w:rsidR="00F349F0" w:rsidRPr="00D167A4">
            <w:fldChar w:fldCharType="begin"/>
          </w:r>
          <w:r w:rsidR="00F349F0" w:rsidRPr="00D167A4">
            <w:instrText xml:space="preserve"> CITATION Osc24 \l 1033 </w:instrText>
          </w:r>
          <w:r w:rsidR="00F349F0" w:rsidRPr="00D167A4">
            <w:fldChar w:fldCharType="separate"/>
          </w:r>
          <w:r w:rsidR="007401AB" w:rsidRPr="00D167A4">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73B8E02E" w:rsidR="00076F69" w:rsidRPr="00D167A4" w:rsidRDefault="00953016" w:rsidP="00D167A4">
      <w:pPr>
        <w:pStyle w:val="TextoIndependienteconSangraPrimeraLnea"/>
      </w:pPr>
      <w:sdt>
        <w:sdtPr>
          <w:id w:val="1235352745"/>
          <w:citation/>
        </w:sdtPr>
        <w:sdtEndPr/>
        <w:sdtContent>
          <w:r w:rsidR="00304AE2" w:rsidRPr="00D167A4">
            <w:fldChar w:fldCharType="begin"/>
          </w:r>
          <w:r w:rsidR="00D12C29" w:rsidRPr="00D167A4">
            <w:instrText xml:space="preserve">CITATION Wik19 \l 1033 </w:instrText>
          </w:r>
          <w:r w:rsidR="00304AE2" w:rsidRPr="00D167A4">
            <w:fldChar w:fldCharType="separate"/>
          </w:r>
          <w:r w:rsidR="00D12C29" w:rsidRPr="00D167A4">
            <w:t>(Wikimedia, Arduino Uno, 2019)</w:t>
          </w:r>
          <w:r w:rsidR="00304AE2" w:rsidRPr="00D167A4">
            <w:fldChar w:fldCharType="end"/>
          </w:r>
        </w:sdtContent>
      </w:sdt>
      <w:r w:rsidR="00076F69" w:rsidRPr="00D167A4">
        <w:t xml:space="preserve"> afirmaron que:</w:t>
      </w:r>
    </w:p>
    <w:p w14:paraId="49FBE7B4" w14:textId="31D6A2A3" w:rsidR="00896A5C" w:rsidRPr="00D167A4" w:rsidRDefault="00E05401" w:rsidP="00D167A4">
      <w:pPr>
        <w:pStyle w:val="TextoIndependienteconSangraPrimeraLnea"/>
      </w:pPr>
      <w:r w:rsidRPr="00D167A4">
        <w:t>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kohm.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5471238C" w:rsidR="00C464C0" w:rsidRPr="00D167A4" w:rsidRDefault="00E05401" w:rsidP="00D167A4">
      <w:pPr>
        <w:pStyle w:val="TextoIndependienteconSangraPrimeraLnea"/>
      </w:pPr>
      <w:bookmarkStart w:id="16" w:name="_Hlk168502162"/>
      <w:r w:rsidRPr="00D167A4">
        <w:t>De los pines digitales, 6 de ellos brindan salida de PWM o llamado modulación de ancho de pulso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p>
    <w:p w14:paraId="6D553354" w14:textId="2427DFA8" w:rsidR="00E37C2E" w:rsidRPr="00D167A4" w:rsidRDefault="00A36AA8" w:rsidP="00D167A4">
      <w:pPr>
        <w:pStyle w:val="TextoIndependienteconSangraPrimeraLnea"/>
      </w:pPr>
      <w:r w:rsidRPr="00D167A4">
        <w:lastRenderedPageBreak/>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p>
    <w:p w14:paraId="14AEA61F" w14:textId="06A746BF"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p>
    <w:bookmarkEnd w:id="16"/>
    <w:p w14:paraId="5A51CF2C" w14:textId="77777777" w:rsidR="00B61BFA" w:rsidRDefault="00B61BFA" w:rsidP="00DE7A0F">
      <w:pPr>
        <w:pStyle w:val="TextoIndependienteconSangraPrimeraLnea"/>
      </w:pPr>
    </w:p>
    <w:p w14:paraId="512E92CD" w14:textId="07E556CB" w:rsidR="002D775B" w:rsidRDefault="00DE7A0F" w:rsidP="00DE7A0F">
      <w:pPr>
        <w:pStyle w:val="TextoIndependienteconSangraPrimeraLnea"/>
        <w:rPr>
          <w:rFonts w:ascii="Arial" w:hAnsi="Arial" w:cs="Arial"/>
          <w:color w:val="202122"/>
          <w:sz w:val="21"/>
          <w:szCs w:val="21"/>
          <w:shd w:val="clear" w:color="auto" w:fill="FFFFFF"/>
        </w:rPr>
      </w:pPr>
      <w:commentRangeStart w:id="17"/>
      <w:commentRangeStart w:id="18"/>
      <w:r w:rsidRPr="001F778B">
        <w:rPr>
          <w:rFonts w:ascii="Arial" w:hAnsi="Arial" w:cs="Arial"/>
          <w:color w:val="202122"/>
          <w:sz w:val="21"/>
          <w:szCs w:val="21"/>
          <w:highlight w:val="yellow"/>
          <w:shd w:val="clear" w:color="auto" w:fill="FFFFFF"/>
        </w:rPr>
        <w:t>La placa tiene 14 pines digitales</w:t>
      </w:r>
      <w:r w:rsidR="002E4D6F" w:rsidRPr="001F778B">
        <w:rPr>
          <w:rFonts w:ascii="Arial" w:hAnsi="Arial" w:cs="Arial"/>
          <w:color w:val="202122"/>
          <w:sz w:val="21"/>
          <w:szCs w:val="21"/>
          <w:highlight w:val="yellow"/>
          <w:shd w:val="clear" w:color="auto" w:fill="FFFFFF"/>
        </w:rPr>
        <w:t xml:space="preserve"> de los cuales 6 de ellos brindan salida de PWM o llamado modulación de ancho de pulso el cual puede generar una </w:t>
      </w:r>
      <w:r w:rsidR="00BF6973" w:rsidRPr="001F778B">
        <w:rPr>
          <w:rFonts w:ascii="Arial" w:hAnsi="Arial" w:cs="Arial"/>
          <w:color w:val="202122"/>
          <w:sz w:val="21"/>
          <w:szCs w:val="21"/>
          <w:highlight w:val="yellow"/>
          <w:shd w:val="clear" w:color="auto" w:fill="FFFFFF"/>
        </w:rPr>
        <w:t>señal</w:t>
      </w:r>
      <w:r w:rsidR="002E4D6F" w:rsidRPr="001F778B">
        <w:rPr>
          <w:rFonts w:ascii="Arial" w:hAnsi="Arial" w:cs="Arial"/>
          <w:color w:val="202122"/>
          <w:sz w:val="21"/>
          <w:szCs w:val="21"/>
          <w:highlight w:val="yellow"/>
          <w:shd w:val="clear" w:color="auto" w:fill="FFFFFF"/>
        </w:rPr>
        <w:t xml:space="preserve"> analógica de salida partiendo de una fuente digital</w:t>
      </w:r>
      <w:r w:rsidRPr="001F778B">
        <w:rPr>
          <w:rFonts w:ascii="Arial" w:hAnsi="Arial" w:cs="Arial"/>
          <w:color w:val="202122"/>
          <w:sz w:val="21"/>
          <w:szCs w:val="21"/>
          <w:highlight w:val="yellow"/>
          <w:shd w:val="clear" w:color="auto" w:fill="FFFFFF"/>
        </w:rPr>
        <w:t xml:space="preserve">, 6 pines analógicos y programables con el </w:t>
      </w:r>
      <w:r w:rsidRPr="001F778B">
        <w:rPr>
          <w:rFonts w:ascii="Arial" w:hAnsi="Arial" w:cs="Arial"/>
          <w:sz w:val="21"/>
          <w:szCs w:val="21"/>
          <w:highlight w:val="yellow"/>
          <w:shd w:val="clear" w:color="auto" w:fill="FFFFFF"/>
        </w:rPr>
        <w:t>Arduino IDE</w:t>
      </w:r>
      <w:r w:rsidRPr="001F778B">
        <w:rPr>
          <w:rFonts w:ascii="Arial" w:hAnsi="Arial" w:cs="Arial"/>
          <w:color w:val="202122"/>
          <w:sz w:val="21"/>
          <w:szCs w:val="21"/>
          <w:highlight w:val="yellow"/>
          <w:shd w:val="clear" w:color="auto" w:fill="FFFFFF"/>
        </w:rPr>
        <w:t xml:space="preserve"> (Entorno de desarrollo integrado) a través de un </w:t>
      </w:r>
      <w:r w:rsidRPr="001F778B">
        <w:rPr>
          <w:rFonts w:ascii="Arial" w:hAnsi="Arial" w:cs="Arial"/>
          <w:sz w:val="21"/>
          <w:szCs w:val="21"/>
          <w:highlight w:val="yellow"/>
          <w:shd w:val="clear" w:color="auto" w:fill="FFFFFF"/>
        </w:rPr>
        <w:t>cable USB</w:t>
      </w:r>
      <w:r w:rsidRPr="001F778B">
        <w:rPr>
          <w:rFonts w:ascii="Arial" w:hAnsi="Arial" w:cs="Arial"/>
          <w:color w:val="202122"/>
          <w:sz w:val="21"/>
          <w:szCs w:val="21"/>
          <w:highlight w:val="yellow"/>
          <w:shd w:val="clear" w:color="auto" w:fill="FFFFFF"/>
        </w:rPr>
        <w:t xml:space="preserve"> tipo B</w:t>
      </w:r>
      <w:r w:rsidR="002E4D6F" w:rsidRPr="001F778B">
        <w:rPr>
          <w:rFonts w:ascii="Arial" w:hAnsi="Arial" w:cs="Arial"/>
          <w:color w:val="202122"/>
          <w:sz w:val="21"/>
          <w:szCs w:val="21"/>
          <w:highlight w:val="yellow"/>
          <w:shd w:val="clear" w:color="auto" w:fill="FFFFFF"/>
        </w:rPr>
        <w:t>, memoria FLASH de 32 KB, SRAM de 2 KB, posee un LED incorporado programable, entrada VIN para alimentación externa, pines de 5V y de 3.3V</w:t>
      </w:r>
      <w:r w:rsidR="00353177" w:rsidRPr="001F778B">
        <w:rPr>
          <w:rFonts w:ascii="Arial" w:hAnsi="Arial" w:cs="Arial"/>
          <w:color w:val="202122"/>
          <w:sz w:val="21"/>
          <w:szCs w:val="21"/>
          <w:highlight w:val="yellow"/>
          <w:shd w:val="clear" w:color="auto" w:fill="FFFFFF"/>
        </w:rPr>
        <w:t>, pin de GND o tierra, pin de RESET para reiniciar la placa</w:t>
      </w:r>
      <w:r w:rsidRPr="001F778B">
        <w:rPr>
          <w:rFonts w:ascii="Arial" w:hAnsi="Arial" w:cs="Arial"/>
          <w:color w:val="202122"/>
          <w:sz w:val="21"/>
          <w:szCs w:val="21"/>
          <w:highlight w:val="yellow"/>
          <w:shd w:val="clear" w:color="auto" w:fill="FFFFFF"/>
        </w:rPr>
        <w:t>, acepta voltajes</w:t>
      </w:r>
      <w:r w:rsidR="002E4D6F" w:rsidRPr="001F778B">
        <w:rPr>
          <w:rFonts w:ascii="Arial" w:hAnsi="Arial" w:cs="Arial"/>
          <w:color w:val="202122"/>
          <w:sz w:val="21"/>
          <w:szCs w:val="21"/>
          <w:highlight w:val="yellow"/>
          <w:shd w:val="clear" w:color="auto" w:fill="FFFFFF"/>
        </w:rPr>
        <w:t xml:space="preserve"> de entrada</w:t>
      </w:r>
      <w:r w:rsidRPr="001F778B">
        <w:rPr>
          <w:rFonts w:ascii="Arial" w:hAnsi="Arial" w:cs="Arial"/>
          <w:color w:val="202122"/>
          <w:sz w:val="21"/>
          <w:szCs w:val="21"/>
          <w:highlight w:val="yellow"/>
          <w:shd w:val="clear" w:color="auto" w:fill="FFFFFF"/>
        </w:rPr>
        <w:t xml:space="preserve"> entre 7 y 20 voltios</w:t>
      </w:r>
      <w:r w:rsidR="002E4D6F" w:rsidRPr="001F778B">
        <w:rPr>
          <w:rFonts w:ascii="Arial" w:hAnsi="Arial" w:cs="Arial"/>
          <w:color w:val="202122"/>
          <w:sz w:val="21"/>
          <w:szCs w:val="21"/>
          <w:highlight w:val="yellow"/>
          <w:shd w:val="clear" w:color="auto" w:fill="FFFFFF"/>
        </w:rPr>
        <w:t xml:space="preserve"> y para su funcionamiento requiere de 5 voltios</w:t>
      </w:r>
      <w:r w:rsidR="00353177" w:rsidRPr="001F778B">
        <w:rPr>
          <w:rFonts w:ascii="Arial" w:hAnsi="Arial" w:cs="Arial"/>
          <w:color w:val="202122"/>
          <w:sz w:val="21"/>
          <w:szCs w:val="21"/>
          <w:highlight w:val="yellow"/>
          <w:shd w:val="clear" w:color="auto" w:fill="FFFFFF"/>
        </w:rPr>
        <w:t>, dispone de interruptores externos, Serie/UART, SPI o interfaz periférica en serie, I2C para comunicación de interfaz entre dos cables y el voltaje de referencia analógica</w:t>
      </w:r>
      <w:r w:rsidRPr="001F778B">
        <w:rPr>
          <w:rFonts w:ascii="Arial" w:hAnsi="Arial" w:cs="Arial"/>
          <w:color w:val="202122"/>
          <w:sz w:val="21"/>
          <w:szCs w:val="21"/>
          <w:highlight w:val="yellow"/>
          <w:shd w:val="clear" w:color="auto" w:fill="FFFFFF"/>
        </w:rPr>
        <w:t xml:space="preserve">. Se le dio el nombre de Arduino UNO por su significado correspondiente a la primera de una serie de placas desarrolladas </w:t>
      </w:r>
      <w:r w:rsidR="002E4D6F" w:rsidRPr="001F778B">
        <w:rPr>
          <w:rFonts w:ascii="Arial" w:hAnsi="Arial" w:cs="Arial"/>
          <w:color w:val="202122"/>
          <w:sz w:val="21"/>
          <w:szCs w:val="21"/>
          <w:highlight w:val="yellow"/>
          <w:shd w:val="clear" w:color="auto" w:fill="FFFFFF"/>
        </w:rPr>
        <w:t>por conexión USB</w:t>
      </w:r>
      <w:r w:rsidR="00353177" w:rsidRPr="001F778B">
        <w:rPr>
          <w:rFonts w:ascii="Arial" w:hAnsi="Arial" w:cs="Arial"/>
          <w:color w:val="202122"/>
          <w:sz w:val="21"/>
          <w:szCs w:val="21"/>
          <w:highlight w:val="yellow"/>
          <w:shd w:val="clear" w:color="auto" w:fill="FFFFFF"/>
        </w:rPr>
        <w:t>.</w:t>
      </w:r>
      <w:sdt>
        <w:sdtPr>
          <w:rPr>
            <w:rFonts w:ascii="Arial" w:hAnsi="Arial" w:cs="Arial"/>
            <w:color w:val="202122"/>
            <w:sz w:val="21"/>
            <w:szCs w:val="21"/>
            <w:highlight w:val="yellow"/>
            <w:shd w:val="clear" w:color="auto" w:fill="FFFFFF"/>
          </w:rPr>
          <w:id w:val="431711104"/>
          <w:citation/>
        </w:sdtPr>
        <w:sdtEndPr/>
        <w:sdtContent>
          <w:r w:rsidR="00E20FFC" w:rsidRPr="001F778B">
            <w:rPr>
              <w:rFonts w:ascii="Arial" w:hAnsi="Arial" w:cs="Arial"/>
              <w:color w:val="202122"/>
              <w:sz w:val="21"/>
              <w:szCs w:val="21"/>
              <w:highlight w:val="yellow"/>
              <w:shd w:val="clear" w:color="auto" w:fill="FFFFFF"/>
            </w:rPr>
            <w:fldChar w:fldCharType="begin"/>
          </w:r>
          <w:r w:rsidR="00D12C29">
            <w:rPr>
              <w:rFonts w:ascii="Arial" w:hAnsi="Arial" w:cs="Arial"/>
              <w:color w:val="202122"/>
              <w:sz w:val="21"/>
              <w:szCs w:val="21"/>
              <w:highlight w:val="yellow"/>
              <w:shd w:val="clear" w:color="auto" w:fill="FFFFFF"/>
            </w:rPr>
            <w:instrText xml:space="preserve">CITATION Wik19 \l 1033 </w:instrText>
          </w:r>
          <w:r w:rsidR="00E20FFC" w:rsidRPr="001F778B">
            <w:rPr>
              <w:rFonts w:ascii="Arial" w:hAnsi="Arial" w:cs="Arial"/>
              <w:color w:val="202122"/>
              <w:sz w:val="21"/>
              <w:szCs w:val="21"/>
              <w:highlight w:val="yellow"/>
              <w:shd w:val="clear" w:color="auto" w:fill="FFFFFF"/>
            </w:rPr>
            <w:fldChar w:fldCharType="separate"/>
          </w:r>
          <w:r w:rsidR="00D12C29">
            <w:rPr>
              <w:rFonts w:ascii="Arial" w:hAnsi="Arial" w:cs="Arial"/>
              <w:noProof/>
              <w:color w:val="202122"/>
              <w:sz w:val="21"/>
              <w:szCs w:val="21"/>
              <w:highlight w:val="yellow"/>
              <w:shd w:val="clear" w:color="auto" w:fill="FFFFFF"/>
            </w:rPr>
            <w:t xml:space="preserve"> </w:t>
          </w:r>
          <w:r w:rsidR="00D12C29" w:rsidRPr="00D12C29">
            <w:rPr>
              <w:rFonts w:ascii="Arial" w:hAnsi="Arial" w:cs="Arial"/>
              <w:noProof/>
              <w:color w:val="202122"/>
              <w:sz w:val="21"/>
              <w:szCs w:val="21"/>
              <w:highlight w:val="yellow"/>
              <w:shd w:val="clear" w:color="auto" w:fill="FFFFFF"/>
            </w:rPr>
            <w:t>(Wikimedia, Arduino Uno, 2019)</w:t>
          </w:r>
          <w:r w:rsidR="00E20FFC" w:rsidRPr="001F778B">
            <w:rPr>
              <w:rFonts w:ascii="Arial" w:hAnsi="Arial" w:cs="Arial"/>
              <w:color w:val="202122"/>
              <w:sz w:val="21"/>
              <w:szCs w:val="21"/>
              <w:highlight w:val="yellow"/>
              <w:shd w:val="clear" w:color="auto" w:fill="FFFFFF"/>
            </w:rPr>
            <w:fldChar w:fldCharType="end"/>
          </w:r>
        </w:sdtContent>
      </w:sdt>
      <w:commentRangeEnd w:id="17"/>
      <w:r w:rsidR="0067374A" w:rsidRPr="001F778B">
        <w:rPr>
          <w:rStyle w:val="Refdecomentario"/>
          <w:highlight w:val="yellow"/>
        </w:rPr>
        <w:commentReference w:id="17"/>
      </w:r>
      <w:commentRangeEnd w:id="18"/>
      <w:r w:rsidR="006F007C" w:rsidRPr="001F778B">
        <w:rPr>
          <w:rStyle w:val="Refdecomentario"/>
          <w:highlight w:val="yellow"/>
        </w:rPr>
        <w:commentReference w:id="18"/>
      </w:r>
    </w:p>
    <w:p w14:paraId="1A256FA6" w14:textId="77777777" w:rsidR="000C0F57" w:rsidRPr="002D775B" w:rsidRDefault="000C0F57" w:rsidP="00DE7A0F">
      <w:pPr>
        <w:pStyle w:val="TextoIndependienteconSangraPrimeraLnea"/>
      </w:pPr>
    </w:p>
    <w:p w14:paraId="3DCD8549" w14:textId="38838101" w:rsidR="00060A09" w:rsidRDefault="00060A09" w:rsidP="00AD2A1A">
      <w:pPr>
        <w:pStyle w:val="Ttulo3"/>
        <w:numPr>
          <w:ilvl w:val="2"/>
          <w:numId w:val="2"/>
        </w:numPr>
      </w:pPr>
      <w:bookmarkStart w:id="19" w:name="_Toc169692366"/>
      <w:r>
        <w:t>Arduino MEGA</w:t>
      </w:r>
      <w:bookmarkEnd w:id="19"/>
    </w:p>
    <w:p w14:paraId="27F8DDCE" w14:textId="1E4C2183"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p>
    <w:p w14:paraId="761619D2" w14:textId="77777777" w:rsidR="0084366B" w:rsidRPr="00F46059" w:rsidRDefault="009E4790" w:rsidP="00F46059">
      <w:pPr>
        <w:pStyle w:val="TextoIndependienteconSangraPrimeraLnea"/>
      </w:pPr>
      <w:r w:rsidRPr="00F46059">
        <w:lastRenderedPageBreak/>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p>
    <w:p w14:paraId="3F9DBB26" w14:textId="4A2BE2D3"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manejar tareas complejas con facilidad. </w:t>
      </w:r>
      <w:r w:rsidR="009F5C42" w:rsidRPr="00F46059">
        <w:t>Disponiendo de</w:t>
      </w:r>
      <w:r w:rsidRPr="00F46059">
        <w:t xml:space="preserve"> 256 KB de memoria flash y 8 KB de RAM</w:t>
      </w:r>
      <w:r w:rsidR="00434EDD" w:rsidRPr="00F46059">
        <w:t>.</w:t>
      </w:r>
      <w:sdt>
        <w:sdtPr>
          <w:id w:val="-460643577"/>
          <w:citation/>
        </w:sdtPr>
        <w:sdtEndPr/>
        <w:sdtContent>
          <w:r w:rsidR="00434EDD" w:rsidRPr="00F46059">
            <w:fldChar w:fldCharType="begin"/>
          </w:r>
          <w:r w:rsidR="00434EDD" w:rsidRPr="00F46059">
            <w:instrText xml:space="preserve"> CITATION res15 \l 1033 </w:instrText>
          </w:r>
          <w:r w:rsidR="00434EDD" w:rsidRPr="00F46059">
            <w:fldChar w:fldCharType="separate"/>
          </w:r>
          <w:r w:rsidR="007401AB" w:rsidRPr="00F46059">
            <w:t xml:space="preserve"> (MCI Electronics, 2015)</w:t>
          </w:r>
          <w:r w:rsidR="00434EDD" w:rsidRPr="00F46059">
            <w:fldChar w:fldCharType="end"/>
          </w:r>
        </w:sdtContent>
      </w:sdt>
    </w:p>
    <w:p w14:paraId="69AE62C6" w14:textId="30A74024"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p>
    <w:p w14:paraId="13B75C16" w14:textId="7483F2EC"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UARTs (puertos serial por hardware), cristal oscilador de 16MHz, conexión USB, </w:t>
      </w:r>
      <w:r w:rsidR="002E391E" w:rsidRPr="00F46059">
        <w:t>Jack</w:t>
      </w:r>
      <w:r w:rsidRPr="00F46059">
        <w:t xml:space="preserve"> de alimentación, conector ICSP y botón de reset.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F46059">
        <w:rPr>
          <w:highlight w:val="yellow"/>
        </w:rPr>
        <w:t xml:space="preserve"> (MCI Electronics, 2015, </w:t>
      </w:r>
      <w:r w:rsidR="000B3C1E" w:rsidRPr="00F46059">
        <w:rPr>
          <w:highlight w:val="yellow"/>
        </w:rPr>
        <w:t>“</w:t>
      </w:r>
      <w:r w:rsidR="006930FC" w:rsidRPr="00F46059">
        <w:rPr>
          <w:highlight w:val="yellow"/>
        </w:rPr>
        <w:t>Descripción</w:t>
      </w:r>
      <w:r w:rsidR="000B3C1E" w:rsidRPr="00F46059">
        <w:rPr>
          <w:highlight w:val="yellow"/>
        </w:rPr>
        <w:t>”</w:t>
      </w:r>
      <w:r w:rsidR="006930FC" w:rsidRPr="00F46059">
        <w:rPr>
          <w:highlight w:val="yellow"/>
        </w:rPr>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20" w:name="_Toc169692367"/>
      <w:r>
        <w:t>Arduino NANO</w:t>
      </w:r>
      <w:bookmarkEnd w:id="20"/>
    </w:p>
    <w:p w14:paraId="13A439D5" w14:textId="5F349B3D"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r w:rsidR="00A37642" w:rsidRPr="00EE5FD9">
        <w:t xml:space="preserve"> </w:t>
      </w:r>
    </w:p>
    <w:p w14:paraId="440DBBE0" w14:textId="12F10C85"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xml:space="preserve">, capaz de ejecutar tareas complejas a pesar de su tamaño. No te dejes engañar por su diminuto perfil; este pequeño </w:t>
      </w:r>
      <w:r w:rsidRPr="00EE5FD9">
        <w:lastRenderedPageBreak/>
        <w:t>dispositivo puede hacer maravillas. Con una memoria flash de 32 KB, 2 KB de SRAM y 1 KB de EEPROM, tiene espacio suficiente para todo tipo de proyectos, desde pequeños hasta grandes.</w:t>
      </w:r>
    </w:p>
    <w:p w14:paraId="3A566B49" w14:textId="36521AFE"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rPr>
            <w:highlight w:val="yellow"/>
          </w:rPr>
          <w:id w:val="-575821987"/>
          <w:citation/>
        </w:sdtPr>
        <w:sdtEndPr/>
        <w:sdtContent>
          <w:r w:rsidR="001B5C51" w:rsidRPr="00EE5FD9">
            <w:rPr>
              <w:highlight w:val="yellow"/>
            </w:rPr>
            <w:fldChar w:fldCharType="begin"/>
          </w:r>
          <w:r w:rsidR="001B5C51" w:rsidRPr="00EE5FD9">
            <w:rPr>
              <w:highlight w:val="yellow"/>
            </w:rPr>
            <w:instrText xml:space="preserve">CITATION Tod24 \l 1033 </w:instrText>
          </w:r>
          <w:r w:rsidR="001B5C51" w:rsidRPr="00EE5FD9">
            <w:rPr>
              <w:highlight w:val="yellow"/>
            </w:rPr>
            <w:fldChar w:fldCharType="separate"/>
          </w:r>
          <w:r w:rsidR="007401AB" w:rsidRPr="00EE5FD9">
            <w:rPr>
              <w:highlight w:val="yellow"/>
            </w:rPr>
            <w:t xml:space="preserve"> (E. Ecda, 2023)</w:t>
          </w:r>
          <w:r w:rsidR="001B5C51" w:rsidRPr="00EE5FD9">
            <w:rPr>
              <w:highlight w:val="yellow"/>
            </w:rPr>
            <w:fldChar w:fldCharType="end"/>
          </w:r>
        </w:sdtContent>
      </w:sdt>
    </w:p>
    <w:p w14:paraId="35C0BC02" w14:textId="77777777"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p>
    <w:p w14:paraId="0A46F513" w14:textId="1FD7A853"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21" w:name="_Toc169692368"/>
      <w:r>
        <w:t>Arduino IDE</w:t>
      </w:r>
      <w:bookmarkEnd w:id="21"/>
    </w:p>
    <w:p w14:paraId="602AA9AF" w14:textId="77777777"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p>
    <w:p w14:paraId="60FBF749" w14:textId="3FC7F6B0"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 xml:space="preserve">l IDE de Arduino admite los lenguajes C y C ++ utilizando </w:t>
      </w:r>
      <w:r w:rsidR="00191059" w:rsidRPr="006A626D">
        <w:lastRenderedPageBreak/>
        <w:t>reglas especiales de estructuración de códigos</w:t>
      </w:r>
      <w:r w:rsidR="008334DA" w:rsidRPr="006A626D">
        <w:t>”</w:t>
      </w:r>
      <w:r w:rsidR="008F70F3" w:rsidRPr="006A626D">
        <w:t xml:space="preserve"> </w:t>
      </w:r>
      <w:sdt>
        <w:sdtPr>
          <w:id w:val="491374700"/>
          <w:citation/>
        </w:sdtPr>
        <w:sdtEndPr/>
        <w:sdtContent>
          <w:r w:rsidR="00F02656" w:rsidRPr="006A626D">
            <w:fldChar w:fldCharType="begin"/>
          </w:r>
          <w:r w:rsidR="00F02656" w:rsidRPr="006A626D">
            <w:instrText xml:space="preserve">CITATION Col19 \p "p&amp;#225;rrafo 2" \l 1033 </w:instrText>
          </w:r>
          <w:r w:rsidR="00F02656" w:rsidRPr="006A626D">
            <w:fldChar w:fldCharType="separate"/>
          </w:r>
          <w:r w:rsidR="00F02656" w:rsidRPr="006A626D">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17958A97"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de configuraciones más técnicas, lo que permite a los usuarios centrarse en la lógica y la funcionalidad de sus proyectos.</w:t>
      </w:r>
    </w:p>
    <w:p w14:paraId="5F2991A6" w14:textId="062A2B0F"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22" w:name="_Toc169692369"/>
      <w:r>
        <w:t>Módulos</w:t>
      </w:r>
      <w:r w:rsidR="00060A09">
        <w:t xml:space="preserve"> en Arduino</w:t>
      </w:r>
      <w:bookmarkEnd w:id="22"/>
    </w:p>
    <w:p w14:paraId="5E2BEA24" w14:textId="683C1121"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EndPr/>
        <w:sdtContent>
          <w:r w:rsidR="009D2C68" w:rsidRPr="001E27E1">
            <w:fldChar w:fldCharType="begin"/>
          </w:r>
          <w:r w:rsidR="00E440B2" w:rsidRPr="001E27E1">
            <w:instrText xml:space="preserve">CITATION res24 \l 1033 </w:instrText>
          </w:r>
          <w:r w:rsidR="009D2C68" w:rsidRPr="001E27E1">
            <w:fldChar w:fldCharType="separate"/>
          </w:r>
          <w:r w:rsidR="007401AB" w:rsidRPr="001E27E1">
            <w:t xml:space="preserve"> (Solectroshop, n.d.)</w:t>
          </w:r>
          <w:r w:rsidR="009D2C68" w:rsidRPr="001E27E1">
            <w:fldChar w:fldCharType="end"/>
          </w:r>
        </w:sdtContent>
      </w:sdt>
    </w:p>
    <w:p w14:paraId="3620EB46" w14:textId="43CA7FE5"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xml:space="preserve">. Lo mejor </w:t>
      </w:r>
      <w:r w:rsidR="00D90AEA" w:rsidRPr="001E27E1">
        <w:lastRenderedPageBreak/>
        <w:t>es que es de uso libre, así que todos los módulos tienen un estándar por el cual fueron fabricados para que sean utilizados por software y hardware de Arduino.</w:t>
      </w:r>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lastRenderedPageBreak/>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24BED45E" w:rsidR="00CD0EE0" w:rsidRDefault="00CD0EE0" w:rsidP="009D2C68">
      <w:pPr>
        <w:pStyle w:val="TextoIndependienteconSangraPrimeraLnea"/>
        <w:numPr>
          <w:ilvl w:val="0"/>
          <w:numId w:val="21"/>
        </w:numPr>
      </w:pPr>
      <w:r>
        <w:t>Amplificadores.</w:t>
      </w:r>
      <w:sdt>
        <w:sdtPr>
          <w:id w:val="1762875951"/>
          <w:citation/>
        </w:sdtPr>
        <w:sdtEndPr/>
        <w:sdtContent>
          <w:r w:rsidR="009D2C68">
            <w:fldChar w:fldCharType="begin"/>
          </w:r>
          <w:r w:rsidR="001E003A">
            <w:instrText xml:space="preserve">CITATION res241 \l 1033 </w:instrText>
          </w:r>
          <w:r w:rsidR="009D2C68">
            <w:fldChar w:fldCharType="separate"/>
          </w:r>
          <w:r w:rsidR="007401AB">
            <w:rPr>
              <w:noProof/>
            </w:rPr>
            <w:t xml:space="preserve"> </w:t>
          </w:r>
          <w:r w:rsidR="007401AB" w:rsidRPr="007401AB">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4455DD">
      <w:pPr>
        <w:pStyle w:val="Ttulo3"/>
        <w:numPr>
          <w:ilvl w:val="1"/>
          <w:numId w:val="2"/>
        </w:numPr>
        <w:rPr>
          <w:sz w:val="28"/>
          <w:szCs w:val="26"/>
        </w:rPr>
      </w:pPr>
      <w:bookmarkStart w:id="23" w:name="_Toc169692370"/>
      <w:r w:rsidRPr="008016F2">
        <w:rPr>
          <w:sz w:val="28"/>
          <w:szCs w:val="26"/>
        </w:rPr>
        <w:t>Protocolo 802.11</w:t>
      </w:r>
      <w:bookmarkEnd w:id="23"/>
    </w:p>
    <w:p w14:paraId="7D0E0F8D" w14:textId="77777777"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p>
    <w:p w14:paraId="20F03473" w14:textId="05E353AF"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p>
    <w:p w14:paraId="088420AC" w14:textId="481B33AC"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p>
    <w:p w14:paraId="569A2A65" w14:textId="3B534DB2"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w:t>
      </w:r>
      <w:r w:rsidR="008F453E" w:rsidRPr="00B45C4F">
        <w:lastRenderedPageBreak/>
        <w:t>radiofrecuencias empleadas por el espectro de la normativa 802.11 varía según el país</w:t>
      </w:r>
      <w:r w:rsidR="00274D8A" w:rsidRPr="00B45C4F">
        <w:t>.</w:t>
      </w:r>
      <w:sdt>
        <w:sdtPr>
          <w:id w:val="-1955404036"/>
          <w:citation/>
        </w:sdtPr>
        <w:sdtEndPr/>
        <w:sdtContent>
          <w:r w:rsidR="00470C97" w:rsidRPr="00B45C4F">
            <w:fldChar w:fldCharType="begin"/>
          </w:r>
          <w:r w:rsidR="00470C97" w:rsidRPr="00B45C4F">
            <w:instrText xml:space="preserve"> CITATION Col04 \l 1033 </w:instrText>
          </w:r>
          <w:r w:rsidR="00470C97" w:rsidRPr="00B45C4F">
            <w:fldChar w:fldCharType="separate"/>
          </w:r>
          <w:r w:rsidR="007401AB" w:rsidRPr="00B45C4F">
            <w:t xml:space="preserve"> (Wikimedia, IEEE 802.11, 2004)</w:t>
          </w:r>
          <w:r w:rsidR="00470C97" w:rsidRPr="00B45C4F">
            <w:fldChar w:fldCharType="end"/>
          </w:r>
        </w:sdtContent>
      </w:sdt>
    </w:p>
    <w:p w14:paraId="69CDE468" w14:textId="0C5510CF"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Algunas de las características importantes que se puede mencionar es que la tecnología </w:t>
      </w:r>
      <w:r w:rsidR="00A36E5C" w:rsidRPr="00B45C4F">
        <w:t>802.11a no es compatible con otros protocolos de red.</w:t>
      </w:r>
    </w:p>
    <w:p w14:paraId="1E5FF199" w14:textId="2C6C8FC6"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p>
    <w:p w14:paraId="194E3F78" w14:textId="2CA793AE"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p>
    <w:p w14:paraId="369CF469" w14:textId="2888B26C"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rPr>
            <w:highlight w:val="yellow"/>
          </w:rPr>
          <w:id w:val="364410848"/>
          <w:citation/>
        </w:sdtPr>
        <w:sdtEndPr/>
        <w:sdtContent>
          <w:r w:rsidR="00D02DD1" w:rsidRPr="00B45C4F">
            <w:rPr>
              <w:highlight w:val="yellow"/>
            </w:rPr>
            <w:fldChar w:fldCharType="begin"/>
          </w:r>
          <w:r w:rsidR="009D303B" w:rsidRPr="00B45C4F">
            <w:rPr>
              <w:highlight w:val="yellow"/>
            </w:rPr>
            <w:instrText xml:space="preserve">CITATION Tod245 \l 3082 </w:instrText>
          </w:r>
          <w:r w:rsidR="00D02DD1" w:rsidRPr="00B45C4F">
            <w:rPr>
              <w:highlight w:val="yellow"/>
            </w:rPr>
            <w:fldChar w:fldCharType="separate"/>
          </w:r>
          <w:r w:rsidR="007401AB" w:rsidRPr="00B45C4F">
            <w:rPr>
              <w:highlight w:val="yellow"/>
            </w:rPr>
            <w:t xml:space="preserve"> (Xfinity, 2024)</w:t>
          </w:r>
          <w:r w:rsidR="00D02DD1" w:rsidRPr="00B45C4F">
            <w:rPr>
              <w:highlight w:val="yellow"/>
            </w:rPr>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24" w:name="_Toc169692371"/>
      <w:r>
        <w:t>ESP8266</w:t>
      </w:r>
      <w:bookmarkEnd w:id="24"/>
    </w:p>
    <w:p w14:paraId="6115472C" w14:textId="376B1D84"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xml:space="preserve">, perfecto para dispositivos portátiles y automatización del hogar. Aunque su arquitectura es simple, ofrece una </w:t>
      </w:r>
      <w:r w:rsidRPr="00F0796C">
        <w:lastRenderedPageBreak/>
        <w:t>serie de características destacables que lo hacen un componente atractivo para proyectos de electrónica y desarrollo de software.</w:t>
      </w:r>
    </w:p>
    <w:p w14:paraId="1670E17A" w14:textId="0688B547"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C56789">
        <w:rPr>
          <w:lang w:val="en-US"/>
        </w:rPr>
        <w:t>incluido.</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38705BC7"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EndPr/>
        <w:sdtContent>
          <w:r w:rsidR="00F66302">
            <w:fldChar w:fldCharType="begin"/>
          </w:r>
          <w:r w:rsidR="001665C9">
            <w:instrText xml:space="preserve">CITATION Tod242 \l 1033 </w:instrText>
          </w:r>
          <w:r w:rsidR="00F66302">
            <w:fldChar w:fldCharType="separate"/>
          </w:r>
          <w:r w:rsidR="007401AB">
            <w:rPr>
              <w:noProof/>
            </w:rPr>
            <w:t xml:space="preserve"> </w:t>
          </w:r>
          <w:r w:rsidR="007401AB" w:rsidRPr="007401AB">
            <w:rPr>
              <w:noProof/>
            </w:rPr>
            <w:t>(Prometec, n.d.)</w:t>
          </w:r>
          <w:r w:rsidR="00F66302">
            <w:fldChar w:fldCharType="end"/>
          </w:r>
        </w:sdtContent>
      </w:sdt>
    </w:p>
    <w:p w14:paraId="3AD3E1FE" w14:textId="77777777"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p>
    <w:p w14:paraId="47A67FCD" w14:textId="23E04519" w:rsidR="003756A8" w:rsidRPr="00C87DC8" w:rsidRDefault="00953016" w:rsidP="00C87DC8">
      <w:pPr>
        <w:pStyle w:val="TextoIndependienteconSangraPrimeraLnea"/>
      </w:pPr>
      <w:sdt>
        <w:sdtPr>
          <w:id w:val="-711423950"/>
          <w:citation/>
        </w:sdtPr>
        <w:sdtEndPr/>
        <w:sdtContent>
          <w:r w:rsidR="00AD06B1">
            <w:fldChar w:fldCharType="begin"/>
          </w:r>
          <w:r w:rsidR="00AD06B1">
            <w:rPr>
              <w:lang w:val="es-ES_tradnl"/>
            </w:rPr>
            <w:instrText xml:space="preserve"> CITATION Lui24 \l 1034 </w:instrText>
          </w:r>
          <w:r w:rsidR="00AD06B1">
            <w:fldChar w:fldCharType="separate"/>
          </w:r>
          <w:r w:rsidR="00AD06B1">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lastRenderedPageBreak/>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256DF551" w:rsidR="004660B6" w:rsidRPr="00C87DC8" w:rsidRDefault="004660B6" w:rsidP="00C87DC8">
      <w:pPr>
        <w:pStyle w:val="TextoIndependienteconSangraPrimeraLnea"/>
      </w:pPr>
      <w:r w:rsidRPr="00C87DC8">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p>
    <w:p w14:paraId="556F403D" w14:textId="1349C58D"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w:t>
      </w:r>
      <w:commentRangeStart w:id="25"/>
      <w:commentRangeStart w:id="26"/>
      <w:commentRangeStart w:id="27"/>
      <w:r w:rsidR="00FC4E88" w:rsidRPr="00C87DC8">
        <w:t>de la CPU, velocidad de carga de la información en el monitor serial, entre otros.</w:t>
      </w:r>
    </w:p>
    <w:p w14:paraId="5DF99E27" w14:textId="795BE1D2"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w:t>
      </w:r>
      <w:r w:rsidRPr="00C87DC8">
        <w:lastRenderedPageBreak/>
        <w:t>rápidas de la frecuencia anterior en orden respectivamente según su potencia</w:t>
      </w:r>
      <w:r w:rsidR="008F457F" w:rsidRPr="00C87DC8">
        <w:t xml:space="preserve">, información que está inscrita encima del chip ESP-12e como lo muestra la figura </w:t>
      </w:r>
      <w:r w:rsidRPr="00C87DC8">
        <w:t>.</w:t>
      </w:r>
    </w:p>
    <w:p w14:paraId="3CF96173" w14:textId="6B1E2B1D" w:rsidR="00CF3085" w:rsidRDefault="00CF3085" w:rsidP="00CF3085">
      <w:pPr>
        <w:pStyle w:val="EstiloFigura"/>
      </w:pPr>
      <w:r w:rsidRPr="00CF3085">
        <w:rPr>
          <w:b/>
          <w:bCs/>
        </w:rPr>
        <w:t xml:space="preserve">Figura </w:t>
      </w:r>
      <w:r w:rsidRPr="00CF3085">
        <w:rPr>
          <w:b/>
          <w:bCs/>
        </w:rPr>
        <w:fldChar w:fldCharType="begin"/>
      </w:r>
      <w:r w:rsidRPr="00CF3085">
        <w:rPr>
          <w:b/>
          <w:bCs/>
        </w:rPr>
        <w:instrText xml:space="preserve"> SEQ Figura \* ARABIC </w:instrText>
      </w:r>
      <w:r w:rsidRPr="00CF3085">
        <w:rPr>
          <w:b/>
          <w:bCs/>
        </w:rPr>
        <w:fldChar w:fldCharType="separate"/>
      </w:r>
      <w:r w:rsidR="00745A6E">
        <w:rPr>
          <w:b/>
          <w:bCs/>
          <w:noProof/>
        </w:rPr>
        <w:t>3</w:t>
      </w:r>
      <w:r w:rsidRPr="00CF3085">
        <w:rPr>
          <w:b/>
          <w:bCs/>
        </w:rPr>
        <w:fldChar w:fldCharType="end"/>
      </w:r>
      <w:r w:rsidRPr="00CF3085">
        <w:rPr>
          <w:b/>
          <w:bCs/>
        </w:rPr>
        <w:br/>
      </w:r>
      <w:r w:rsidRPr="00CF3085">
        <w:rPr>
          <w:i/>
          <w:iCs/>
        </w:rPr>
        <w:t>Imagen del chip ESP-12e impreso en el módulo NodeMCU</w:t>
      </w:r>
    </w:p>
    <w:p w14:paraId="54F3345E" w14:textId="11AF3BB0" w:rsidR="008F457F" w:rsidRDefault="008F457F" w:rsidP="004660B6">
      <w:pPr>
        <w:pStyle w:val="TextoIndependienteconSangraPrimeraLnea"/>
      </w:pPr>
      <w:r>
        <w:rPr>
          <w:noProof/>
        </w:rPr>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0A9183C4" w14:textId="077E0622" w:rsidR="00CF3085" w:rsidRPr="001D4F6E" w:rsidRDefault="00CF3085" w:rsidP="00CF3085">
      <w:pPr>
        <w:pStyle w:val="EstiloFigura"/>
      </w:pPr>
      <w:r w:rsidRPr="00CF3085">
        <w:rPr>
          <w:rStyle w:val="EstiloFiguraCar"/>
          <w:i/>
          <w:iCs/>
        </w:rPr>
        <w:t>Nota</w:t>
      </w:r>
      <w:r>
        <w:t>.</w:t>
      </w:r>
      <w:r w:rsidR="00887F4E">
        <w:t xml:space="preserve"> Adaptado de </w:t>
      </w:r>
      <w:r w:rsidR="00887F4E" w:rsidRPr="00887F4E">
        <w:rPr>
          <w:rFonts w:ascii="Arial" w:hAnsi="Arial" w:cs="Arial"/>
          <w:sz w:val="21"/>
          <w:szCs w:val="21"/>
          <w:shd w:val="clear" w:color="auto" w:fill="FFFFFF"/>
        </w:rPr>
        <w:t>Original file</w:t>
      </w:r>
      <w:r w:rsidR="00887F4E">
        <w:rPr>
          <w:rFonts w:ascii="Arial" w:hAnsi="Arial" w:cs="Arial"/>
          <w:sz w:val="21"/>
          <w:szCs w:val="21"/>
          <w:shd w:val="clear" w:color="auto" w:fill="FFFFFF"/>
        </w:rPr>
        <w:t xml:space="preserve"> [fotografía]</w:t>
      </w:r>
      <w:r w:rsidR="003F14A9">
        <w:rPr>
          <w:rFonts w:ascii="Arial" w:hAnsi="Arial" w:cs="Arial"/>
          <w:sz w:val="21"/>
          <w:szCs w:val="21"/>
          <w:shd w:val="clear" w:color="auto" w:fill="FFFFFF"/>
        </w:rPr>
        <w:t xml:space="preserve">, por </w:t>
      </w:r>
      <w:r w:rsidR="003F14A9" w:rsidRPr="003F14A9">
        <w:rPr>
          <w:rFonts w:ascii="Arial" w:hAnsi="Arial" w:cs="Arial"/>
          <w:sz w:val="20"/>
          <w:szCs w:val="20"/>
          <w:shd w:val="clear" w:color="auto" w:fill="F8F9FA"/>
        </w:rPr>
        <w:t>Popolon</w:t>
      </w:r>
      <w:r w:rsidR="000F334E">
        <w:rPr>
          <w:rFonts w:ascii="Arial" w:hAnsi="Arial" w:cs="Arial"/>
          <w:sz w:val="20"/>
          <w:szCs w:val="20"/>
          <w:shd w:val="clear" w:color="auto" w:fill="F8F9FA"/>
        </w:rPr>
        <w:t>, 2020</w:t>
      </w:r>
      <w:r w:rsidR="00092EFC">
        <w:rPr>
          <w:rFonts w:ascii="Arial" w:hAnsi="Arial" w:cs="Arial"/>
          <w:sz w:val="20"/>
          <w:szCs w:val="20"/>
          <w:shd w:val="clear" w:color="auto" w:fill="F8F9FA"/>
        </w:rPr>
        <w:t>, Wikimedia Commons (</w:t>
      </w:r>
      <w:hyperlink r:id="rId18" w:history="1">
        <w:r w:rsidR="00092EFC" w:rsidRPr="002340B1">
          <w:rPr>
            <w:rStyle w:val="Hipervnculo"/>
            <w:rFonts w:ascii="Arial" w:hAnsi="Arial" w:cs="Arial"/>
            <w:sz w:val="20"/>
            <w:szCs w:val="20"/>
            <w:shd w:val="clear" w:color="auto" w:fill="F8F9FA"/>
          </w:rPr>
          <w:t>https://upload.wikimedia.org/wikipedia/commons/thumb/f/f5/NodeMCU_Lua_Lol1n_V3.jpg/1200px-NodeMCU_Lua_Lol1n_V3.jpg?20201128004509</w:t>
        </w:r>
      </w:hyperlink>
      <w:r w:rsidR="00092EFC">
        <w:rPr>
          <w:rFonts w:ascii="Arial" w:hAnsi="Arial" w:cs="Arial"/>
          <w:sz w:val="20"/>
          <w:szCs w:val="20"/>
          <w:shd w:val="clear" w:color="auto" w:fill="F8F9FA"/>
        </w:rPr>
        <w:t>).</w:t>
      </w:r>
      <w:r w:rsidR="00342E46">
        <w:rPr>
          <w:rFonts w:ascii="Arial" w:hAnsi="Arial" w:cs="Arial"/>
          <w:sz w:val="20"/>
          <w:szCs w:val="20"/>
          <w:shd w:val="clear" w:color="auto" w:fill="F8F9FA"/>
        </w:rPr>
        <w:t xml:space="preserve"> CC BY SA 4.0</w:t>
      </w:r>
    </w:p>
    <w:p w14:paraId="400D55AE" w14:textId="694D8524" w:rsidR="00477F53" w:rsidRPr="004D099C" w:rsidRDefault="00B42A81" w:rsidP="004D099C">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commentRangeEnd w:id="25"/>
      <w:commentRangeEnd w:id="26"/>
      <w:commentRangeEnd w:id="27"/>
      <w:r w:rsidR="00AA31E9" w:rsidRPr="004D099C">
        <w:rPr>
          <w:rStyle w:val="Refdecomentario"/>
          <w:sz w:val="24"/>
          <w:szCs w:val="22"/>
        </w:rPr>
        <w:t xml:space="preserve"> </w:t>
      </w:r>
      <w:r w:rsidR="0067374A" w:rsidRPr="004D099C">
        <w:rPr>
          <w:rStyle w:val="Refdecomentario"/>
          <w:sz w:val="24"/>
          <w:szCs w:val="22"/>
        </w:rPr>
        <w:commentReference w:id="25"/>
      </w:r>
      <w:r w:rsidR="00570828" w:rsidRPr="004D099C">
        <w:rPr>
          <w:rStyle w:val="Refdecomentario"/>
          <w:sz w:val="24"/>
          <w:szCs w:val="22"/>
        </w:rPr>
        <w:commentReference w:id="26"/>
      </w:r>
      <w:r w:rsidR="00570828" w:rsidRPr="004D099C">
        <w:rPr>
          <w:rStyle w:val="Refdecomentario"/>
          <w:sz w:val="24"/>
          <w:szCs w:val="22"/>
        </w:rPr>
        <w:commentReference w:id="27"/>
      </w:r>
    </w:p>
    <w:p w14:paraId="4A66B64D" w14:textId="77777777" w:rsidR="007361BA" w:rsidRPr="00473FD1" w:rsidRDefault="007361BA" w:rsidP="004660B6">
      <w:pPr>
        <w:pStyle w:val="TextoIndependienteconSangraPrimeraLnea"/>
        <w:rPr>
          <w:lang w:val="es-ES_tradnl"/>
        </w:rPr>
      </w:pPr>
    </w:p>
    <w:p w14:paraId="7D8BAF34" w14:textId="1FAF439D" w:rsidR="000C1A7C" w:rsidRPr="00491A41" w:rsidRDefault="000C1A7C" w:rsidP="00491A41">
      <w:pPr>
        <w:pStyle w:val="Ttulo3"/>
        <w:numPr>
          <w:ilvl w:val="1"/>
          <w:numId w:val="2"/>
        </w:numPr>
        <w:rPr>
          <w:sz w:val="28"/>
          <w:szCs w:val="26"/>
        </w:rPr>
      </w:pPr>
      <w:bookmarkStart w:id="28" w:name="_Toc169692372"/>
      <w:r w:rsidRPr="00491A41">
        <w:rPr>
          <w:sz w:val="28"/>
          <w:szCs w:val="26"/>
        </w:rPr>
        <w:t>Sensores de pr</w:t>
      </w:r>
      <w:r w:rsidR="00C637A6" w:rsidRPr="00491A41">
        <w:rPr>
          <w:sz w:val="28"/>
          <w:szCs w:val="26"/>
        </w:rPr>
        <w:t>oximidad</w:t>
      </w:r>
      <w:bookmarkEnd w:id="28"/>
    </w:p>
    <w:p w14:paraId="7311281C" w14:textId="77777777" w:rsidR="00CD2ED9" w:rsidRPr="00D56E7A" w:rsidRDefault="00233681" w:rsidP="00D56E7A">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p>
    <w:p w14:paraId="1A294EE7" w14:textId="34D539A4" w:rsidR="00233681" w:rsidRPr="00D56E7A" w:rsidRDefault="00233681" w:rsidP="00D56E7A">
      <w:pPr>
        <w:pStyle w:val="TextoIndependienteconSangraPrimeraLnea"/>
      </w:pPr>
      <w:r w:rsidRPr="00D56E7A">
        <w:lastRenderedPageBreak/>
        <w:t>Estos detectores emiten campos electromagnéticos para capturar alteraciones o señales producidas por la presencia de objetos dentro de un rango específico. Luego, esta información se convierte en señales eléctricas, lo que proporciona datos valiosos para los sistemas de control y automatización.</w:t>
      </w:r>
    </w:p>
    <w:p w14:paraId="2720455F" w14:textId="6E3537CC"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rPr>
            <w:highlight w:val="yellow"/>
          </w:rPr>
          <w:id w:val="-1120834256"/>
          <w:citation/>
        </w:sdtPr>
        <w:sdtEndPr/>
        <w:sdtContent>
          <w:r w:rsidR="005C421E" w:rsidRPr="00D56E7A">
            <w:rPr>
              <w:highlight w:val="yellow"/>
            </w:rPr>
            <w:fldChar w:fldCharType="begin"/>
          </w:r>
          <w:r w:rsidR="00961D9F" w:rsidRPr="00D56E7A">
            <w:rPr>
              <w:highlight w:val="yellow"/>
            </w:rPr>
            <w:instrText xml:space="preserve">CITATION Tod243 \l 1033 </w:instrText>
          </w:r>
          <w:r w:rsidR="005C421E" w:rsidRPr="00D56E7A">
            <w:rPr>
              <w:highlight w:val="yellow"/>
            </w:rPr>
            <w:fldChar w:fldCharType="separate"/>
          </w:r>
          <w:r w:rsidR="007401AB" w:rsidRPr="00D56E7A">
            <w:rPr>
              <w:highlight w:val="yellow"/>
            </w:rPr>
            <w:t xml:space="preserve"> (2.1 Sensores industriales | Introducción a la Automatización Industrial, n.d.)</w:t>
          </w:r>
          <w:r w:rsidR="005C421E" w:rsidRPr="00D56E7A">
            <w:rPr>
              <w:highlight w:val="yellow"/>
            </w:rPr>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29" w:name="_Toc169692373"/>
      <w:r>
        <w:t>Sensores inductivos</w:t>
      </w:r>
      <w:bookmarkEnd w:id="29"/>
    </w:p>
    <w:p w14:paraId="4D62434E" w14:textId="77777777"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p>
    <w:p w14:paraId="6B6E3065" w14:textId="760F8B5C"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p>
    <w:p w14:paraId="529C89F7" w14:textId="77777777"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p>
    <w:p w14:paraId="0ED20ED0" w14:textId="33F891BB"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w:t>
      </w:r>
      <w:r>
        <w:lastRenderedPageBreak/>
        <w:t>o el acero, causa una disminución en la frecuencia de oscilación. La variación en la frecuencia de oscilación respecto a una frecuencia de referencia conduce a un cambio en el estado de salida del sensor.</w:t>
      </w:r>
      <w:sdt>
        <w:sdtPr>
          <w:id w:val="-1518071097"/>
          <w:citation/>
        </w:sdtPr>
        <w:sdtEndPr/>
        <w:sdtContent>
          <w:r w:rsidR="0049565D">
            <w:fldChar w:fldCharType="begin"/>
          </w:r>
          <w:r w:rsidR="0049565D" w:rsidRPr="0049565D">
            <w:instrText xml:space="preserve"> CITATION Pin21 \l 1033 </w:instrText>
          </w:r>
          <w:r w:rsidR="0049565D">
            <w:fldChar w:fldCharType="separate"/>
          </w:r>
          <w:r w:rsidR="007401AB">
            <w:rPr>
              <w:noProof/>
            </w:rPr>
            <w:t xml:space="preserve"> </w:t>
          </w:r>
          <w:r w:rsidR="007401AB" w:rsidRPr="007401AB">
            <w:rPr>
              <w:noProof/>
            </w:rPr>
            <w:t>(Pini, 2021)</w:t>
          </w:r>
          <w:r w:rsidR="0049565D">
            <w:fldChar w:fldCharType="end"/>
          </w:r>
        </w:sdtContent>
      </w:sdt>
    </w:p>
    <w:p w14:paraId="7E0251FF" w14:textId="6396EA79"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EndPr/>
        <w:sdtContent>
          <w:r w:rsidR="00237915">
            <w:fldChar w:fldCharType="begin"/>
          </w:r>
          <w:r w:rsidR="00961D9F">
            <w:instrText xml:space="preserve">CITATION Tod243 \l 1033 </w:instrText>
          </w:r>
          <w:r w:rsidR="00237915">
            <w:fldChar w:fldCharType="separate"/>
          </w:r>
          <w:r w:rsidR="007401AB">
            <w:rPr>
              <w:noProof/>
            </w:rPr>
            <w:t xml:space="preserve"> </w:t>
          </w:r>
          <w:r w:rsidR="007401AB" w:rsidRPr="007401AB">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30" w:name="_Toc169692374"/>
      <w:r>
        <w:t>Senso</w:t>
      </w:r>
      <w:r w:rsidR="00413396">
        <w:t>res capacitivos</w:t>
      </w:r>
      <w:bookmarkEnd w:id="30"/>
    </w:p>
    <w:p w14:paraId="37ED568A" w14:textId="4A016C2A"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p>
    <w:p w14:paraId="31147CC0" w14:textId="17AE1B2C"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p>
    <w:p w14:paraId="5EAE2153" w14:textId="1F238791"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p>
    <w:p w14:paraId="4B27A275" w14:textId="229D7D47"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p>
    <w:p w14:paraId="0EDBD6FA" w14:textId="388272A8"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EndPr/>
        <w:sdtContent>
          <w:r w:rsidR="007F2B19" w:rsidRPr="001214CF">
            <w:fldChar w:fldCharType="begin"/>
          </w:r>
          <w:r w:rsidR="00961D9F" w:rsidRPr="001214CF">
            <w:instrText xml:space="preserve">CITATION Tod243 \l 1034 </w:instrText>
          </w:r>
          <w:r w:rsidR="007F2B19" w:rsidRPr="001214CF">
            <w:fldChar w:fldCharType="separate"/>
          </w:r>
          <w:r w:rsidR="007401AB" w:rsidRPr="001214CF">
            <w:t xml:space="preserve"> (2.1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31" w:name="_Toc169692375"/>
      <w:r>
        <w:t>Sensores fotoeléctricos</w:t>
      </w:r>
      <w:bookmarkEnd w:id="31"/>
    </w:p>
    <w:p w14:paraId="69A1C414" w14:textId="77777777" w:rsidR="003D264C" w:rsidRPr="006F1BF5" w:rsidRDefault="007A4919" w:rsidP="006F1BF5">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p>
    <w:p w14:paraId="73CA3937" w14:textId="0249F0A6" w:rsidR="007A4919" w:rsidRPr="006F1BF5" w:rsidRDefault="007A4919" w:rsidP="006F1BF5">
      <w:pPr>
        <w:pStyle w:val="TextoIndependienteconSangraPrimeraLnea"/>
      </w:pPr>
      <w:r w:rsidRPr="006F1BF5">
        <w:t xml:space="preserve">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w:t>
      </w:r>
      <w:r w:rsidRPr="006F1BF5">
        <w:lastRenderedPageBreak/>
        <w:t>en el receptor, resultando en un sensor con un alcance más extenso. Además, el emisor está equipado con una lente que ayuda a obtener una luz colimada en su salida.</w:t>
      </w:r>
    </w:p>
    <w:p w14:paraId="05144289" w14:textId="1966D450" w:rsidR="00F46F5B" w:rsidRPr="006F1BF5" w:rsidRDefault="00F46F5B" w:rsidP="006F1BF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p>
    <w:p w14:paraId="51540EAE" w14:textId="6CA10BE6" w:rsidR="00EE214C" w:rsidRPr="006F1BF5" w:rsidRDefault="00EE214C" w:rsidP="006F1BF5">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p>
    <w:p w14:paraId="20C41423" w14:textId="43E7B436" w:rsidR="00EE214C" w:rsidRPr="006F1BF5" w:rsidRDefault="00EE214C" w:rsidP="006F1BF5">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p>
    <w:p w14:paraId="36631345" w14:textId="1A44249A"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EndPr/>
        <w:sdtContent>
          <w:r w:rsidR="006A1BF1" w:rsidRPr="006F1BF5">
            <w:fldChar w:fldCharType="begin"/>
          </w:r>
          <w:r w:rsidR="00961D9F" w:rsidRPr="006F1BF5">
            <w:instrText xml:space="preserve">CITATION Tod243 \l 1033 </w:instrText>
          </w:r>
          <w:r w:rsidR="006A1BF1" w:rsidRPr="006F1BF5">
            <w:fldChar w:fldCharType="separate"/>
          </w:r>
          <w:r w:rsidR="007401AB" w:rsidRPr="006F1BF5">
            <w:t xml:space="preserve"> (2.1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32" w:name="_Toc169692376"/>
      <w:r>
        <w:t>Sensores magnéticos</w:t>
      </w:r>
      <w:bookmarkEnd w:id="32"/>
    </w:p>
    <w:p w14:paraId="3D9423B3" w14:textId="39A53B45" w:rsidR="00181E4D" w:rsidRPr="00FF788F" w:rsidRDefault="000475BA" w:rsidP="00FF788F">
      <w:pPr>
        <w:pStyle w:val="TextoIndependienteconSangraPrimeraLnea"/>
      </w:pPr>
      <w:r w:rsidRPr="00FF788F">
        <w:t>Los sensores magnéticos sirven para medir posición y velocidad de objetos metálicos en movimiento, este tipo de sensores pueden ser dispositivos activos, como sensores de efecto hall, o también pueden ser pasivos como lo es un sensor de reluctancia variable. El sensor de 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p>
    <w:p w14:paraId="12DF9040" w14:textId="7613BE15" w:rsidR="000475BA" w:rsidRPr="00FF788F" w:rsidRDefault="000475BA" w:rsidP="00FF788F">
      <w:pPr>
        <w:pStyle w:val="TextoIndependienteconSangraPrimeraLnea"/>
      </w:pPr>
      <w:r w:rsidRPr="00FF788F">
        <w:t xml:space="preserve">Un cuerpo ferromagnético que pase cerca del polo provoca una variación en el campo magnético. Este cambio genera una tensión de señal en la bobina. La magnitud de la señal </w:t>
      </w:r>
      <w:r w:rsidRPr="00FF788F">
        <w:lastRenderedPageBreak/>
        <w:t>dependerá del tamaño del objetivo, de su velocidad, y la distancia entre la pieza polar y el objeto en cuestión. L</w:t>
      </w:r>
      <w:r w:rsidR="00BD12DC" w:rsidRPr="00FF788F">
        <w:t>os objetos deben de estar en movimiento para ser detectados por el sensor RV.</w:t>
      </w:r>
    </w:p>
    <w:p w14:paraId="6E701E0B" w14:textId="7531A0CC" w:rsidR="00BD12DC" w:rsidRPr="00FF788F" w:rsidRDefault="00BD12DC" w:rsidP="00FF788F">
      <w:pPr>
        <w:pStyle w:val="TextoIndependienteconSangraPrimeraLnea"/>
      </w:pPr>
      <w:r w:rsidRPr="00FF788F">
        <w:t xml:space="preserve">Estos sensores RV son pasivos debido a que necesitan están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p>
    <w:p w14:paraId="4CA89DA6" w14:textId="21337C87"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EndPr/>
        <w:sdtContent>
          <w:r w:rsidR="00E81C40" w:rsidRPr="00FF788F">
            <w:fldChar w:fldCharType="begin"/>
          </w:r>
          <w:r w:rsidR="00E81C40" w:rsidRPr="00FF788F">
            <w:instrText xml:space="preserve"> CITATION Pin21 \l 1034 </w:instrText>
          </w:r>
          <w:r w:rsidR="00E81C40" w:rsidRPr="00FF788F">
            <w:fldChar w:fldCharType="separate"/>
          </w:r>
          <w:r w:rsidR="007401AB" w:rsidRPr="00FF788F">
            <w:t xml:space="preserve"> (Pini,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33" w:name="_Toc169692377"/>
      <w:r>
        <w:t>Sensores infrarrojos</w:t>
      </w:r>
      <w:bookmarkEnd w:id="33"/>
    </w:p>
    <w:p w14:paraId="3C317E02" w14:textId="75837275"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p>
    <w:p w14:paraId="4ECAE9F0" w14:textId="4EDBFE57"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p>
    <w:p w14:paraId="68B9307C" w14:textId="5B4A3E04" w:rsidR="007702DF" w:rsidRPr="00A66E1B" w:rsidRDefault="007702DF" w:rsidP="00A66E1B">
      <w:pPr>
        <w:pStyle w:val="TextoIndependienteconSangraPrimeraLnea"/>
      </w:pPr>
      <w:r w:rsidRPr="00A66E1B">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EndPr/>
        <w:sdtContent>
          <w:r w:rsidR="002374DC" w:rsidRPr="00A66E1B">
            <w:fldChar w:fldCharType="begin"/>
          </w:r>
          <w:r w:rsidR="001E003A" w:rsidRPr="00A66E1B">
            <w:instrText xml:space="preserve">CITATION Tod18 \l 1033 </w:instrText>
          </w:r>
          <w:r w:rsidR="002374DC" w:rsidRPr="00A66E1B">
            <w:fldChar w:fldCharType="separate"/>
          </w:r>
          <w:r w:rsidR="007401AB" w:rsidRPr="00A66E1B">
            <w:t xml:space="preserve"> (Securitas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34" w:name="_Toc169692378"/>
      <w:r>
        <w:t>Sensores de ultrasonido</w:t>
      </w:r>
      <w:bookmarkEnd w:id="34"/>
    </w:p>
    <w:p w14:paraId="377C4CB7" w14:textId="77777777"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p>
    <w:p w14:paraId="34855C0E" w14:textId="1A07C77A" w:rsidR="00FE4BF3" w:rsidRPr="00F14F8E" w:rsidRDefault="005E7CE9" w:rsidP="00F14F8E">
      <w:pPr>
        <w:pStyle w:val="TextoIndependienteconSangraPrimeraLnea"/>
      </w:pPr>
      <w:r w:rsidRPr="00F14F8E">
        <w:lastRenderedPageBreak/>
        <w:t>Su funcionamiento está basado en el envío de señales sonoras que superan el rango audible por el ser humano (20KHz)</w:t>
      </w:r>
      <w:r w:rsidR="004C6AA5" w:rsidRPr="00F14F8E">
        <w:t>, estos sensores suelen operar en un rango de frecuencias de entre 20KHz - 250KHz.</w:t>
      </w:r>
    </w:p>
    <w:p w14:paraId="615705C0" w14:textId="3E13D31C" w:rsidR="004C6AA5" w:rsidRPr="00F14F8E"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 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7401AB" w:rsidRPr="00F14F8E">
            <w:t xml:space="preserve"> (2.1 Sensores industriales | Introducción a la Automatización Industrial, s.f.)</w:t>
          </w:r>
          <w:r w:rsidR="00A47E22" w:rsidRPr="00F14F8E">
            <w:fldChar w:fldCharType="end"/>
          </w:r>
        </w:sdtContent>
      </w:sdt>
    </w:p>
    <w:p w14:paraId="11A61CC8" w14:textId="655BD1A5"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EndPr/>
        <w:sdtContent>
          <w:r w:rsidR="00A47E22" w:rsidRPr="00F14F8E">
            <w:fldChar w:fldCharType="begin"/>
          </w:r>
          <w:r w:rsidR="00A47E22" w:rsidRPr="00F14F8E">
            <w:instrText xml:space="preserve"> CITATION Pin21 \l 1034 </w:instrText>
          </w:r>
          <w:r w:rsidR="00A47E22" w:rsidRPr="00F14F8E">
            <w:fldChar w:fldCharType="separate"/>
          </w:r>
          <w:r w:rsidR="007401AB" w:rsidRPr="00F14F8E">
            <w:t xml:space="preserve"> (Pini, 2021)</w:t>
          </w:r>
          <w:r w:rsidR="00A47E22" w:rsidRPr="00F14F8E">
            <w:fldChar w:fldCharType="end"/>
          </w:r>
        </w:sdtContent>
      </w:sdt>
    </w:p>
    <w:p w14:paraId="320CF26B" w14:textId="4F652D53"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p>
    <w:p w14:paraId="77889FEB" w14:textId="00FFB9AB"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7401AB" w:rsidRPr="00F14F8E">
            <w:t xml:space="preserve"> (2.1 Sensores industriales | Introducción a la Automatización Industrial, s.f.)</w:t>
          </w:r>
          <w:r w:rsidR="00A47E22" w:rsidRPr="00F14F8E">
            <w:fldChar w:fldCharType="end"/>
          </w:r>
        </w:sdtContent>
      </w:sdt>
    </w:p>
    <w:p w14:paraId="144416FE" w14:textId="4E9902E9" w:rsidR="00F80F66" w:rsidRPr="00F14F8E" w:rsidRDefault="00593723" w:rsidP="00F14F8E">
      <w:pPr>
        <w:pStyle w:val="TextoIndependienteconSangraPrimeraLnea"/>
      </w:pPr>
      <w:r w:rsidRPr="00F14F8E">
        <w:lastRenderedPageBreak/>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p>
    <w:p w14:paraId="5F117FC1" w14:textId="3D5F0A85" w:rsidR="004E120E" w:rsidRPr="00F14F8E" w:rsidRDefault="004E120E" w:rsidP="00F14F8E">
      <w:pPr>
        <w:pStyle w:val="TextoIndependienteconSangraPrimeraLnea"/>
      </w:pPr>
    </w:p>
    <w:p w14:paraId="0CCD0A47" w14:textId="19FBC9BC" w:rsidR="00B0022C" w:rsidRDefault="00B0022C" w:rsidP="00B0022C">
      <w:pPr>
        <w:pStyle w:val="EstiloFigura"/>
      </w:pPr>
      <w:bookmarkStart w:id="35" w:name="_Toc169260015"/>
      <w:r w:rsidRPr="00B0022C">
        <w:rPr>
          <w:b/>
          <w:bCs/>
        </w:rPr>
        <w:t xml:space="preserve">Figura </w:t>
      </w:r>
      <w:r w:rsidRPr="00B0022C">
        <w:rPr>
          <w:b/>
          <w:bCs/>
        </w:rPr>
        <w:fldChar w:fldCharType="begin"/>
      </w:r>
      <w:r w:rsidRPr="00B0022C">
        <w:rPr>
          <w:b/>
          <w:bCs/>
        </w:rPr>
        <w:instrText xml:space="preserve"> SEQ Figura \* ARABIC </w:instrText>
      </w:r>
      <w:r w:rsidRPr="00B0022C">
        <w:rPr>
          <w:b/>
          <w:bCs/>
        </w:rPr>
        <w:fldChar w:fldCharType="separate"/>
      </w:r>
      <w:r w:rsidR="00745A6E">
        <w:rPr>
          <w:b/>
          <w:bCs/>
          <w:noProof/>
        </w:rPr>
        <w:t>4</w:t>
      </w:r>
      <w:r w:rsidRPr="00B0022C">
        <w:rPr>
          <w:b/>
          <w:bCs/>
        </w:rPr>
        <w:fldChar w:fldCharType="end"/>
      </w:r>
      <w:r w:rsidRPr="00B0022C">
        <w:rPr>
          <w:b/>
          <w:bCs/>
        </w:rPr>
        <w:br/>
      </w:r>
      <w:r w:rsidRPr="00B0022C">
        <w:rPr>
          <w:i/>
          <w:iCs/>
        </w:rPr>
        <w:t>Principio de funcionamiento del sensor ultrasónico</w:t>
      </w:r>
      <w:bookmarkEnd w:id="35"/>
    </w:p>
    <w:p w14:paraId="02237061" w14:textId="4CBD05A2" w:rsidR="004E120E" w:rsidRDefault="004E120E" w:rsidP="00F80F66">
      <w:pPr>
        <w:pStyle w:val="TextoIndependienteconSangraPrimeraLnea"/>
      </w:pPr>
      <w:r>
        <w:rPr>
          <w:noProof/>
        </w:rPr>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42A9D447" w14:textId="6BFEECE1" w:rsidR="004E120E" w:rsidRPr="00F80F66" w:rsidRDefault="00B0022C" w:rsidP="00AE5CAD">
      <w:pPr>
        <w:pStyle w:val="EstiloFigura"/>
      </w:pPr>
      <w:r w:rsidRPr="00ED1D16">
        <w:t>Nota.</w:t>
      </w:r>
      <w:r w:rsidR="00BC70DB" w:rsidRPr="00ED1D16">
        <w:t xml:space="preserve"> Adaptado de Working principle of ultrasonic sensor</w:t>
      </w:r>
      <w:r w:rsidR="00486CA7" w:rsidRPr="00ED1D16">
        <w:t xml:space="preserve"> [</w:t>
      </w:r>
      <w:r w:rsidR="00122C6B">
        <w:t>dibujo</w:t>
      </w:r>
      <w:r w:rsidR="00486CA7" w:rsidRPr="00ED1D16">
        <w:t>]</w:t>
      </w:r>
      <w:r w:rsidR="005174A1" w:rsidRPr="00ED1D16">
        <w:t>, por Vando Gusti Al Hakim Nurhening Yuniart</w:t>
      </w:r>
      <w:r w:rsidR="00ED1D16" w:rsidRPr="00ED1D16">
        <w:t>, 2024, ResearchGate (</w:t>
      </w:r>
      <w:hyperlink r:id="rId20" w:history="1">
        <w:r w:rsidR="00624A0B" w:rsidRPr="002340B1">
          <w:rPr>
            <w:rStyle w:val="Hipervnculo"/>
          </w:rPr>
          <w:t>https://www.researchgate.net/publication/378534373/figure/fig4/AS:11431281226227599@1709126592377/Working-principle-of-ultrasonic-sensor-22.png</w:t>
        </w:r>
      </w:hyperlink>
      <w:r w:rsidR="00ED1D16" w:rsidRPr="00ED1D16">
        <w:t>). CC BY-NC-ND 4.0</w:t>
      </w:r>
    </w:p>
    <w:p w14:paraId="3A528CED" w14:textId="41ACECD8" w:rsidR="0045381B" w:rsidRDefault="0045381B" w:rsidP="0045381B">
      <w:pPr>
        <w:pStyle w:val="Ttulo2"/>
        <w:numPr>
          <w:ilvl w:val="1"/>
          <w:numId w:val="2"/>
        </w:numPr>
      </w:pPr>
      <w:bookmarkStart w:id="36" w:name="_Toc169692379"/>
      <w:r>
        <w:t>FrontEnd</w:t>
      </w:r>
      <w:bookmarkEnd w:id="36"/>
    </w:p>
    <w:p w14:paraId="2206E433" w14:textId="5533293C"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p>
    <w:p w14:paraId="17D15D39" w14:textId="399FCC14"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w:t>
      </w:r>
      <w:r w:rsidRPr="00382BBB">
        <w:lastRenderedPageBreak/>
        <w:t>con el mismo. Todo aquello denominado como experiencia que vive el individuo se le conoce como cliente.</w:t>
      </w:r>
      <w:sdt>
        <w:sdtPr>
          <w:id w:val="1862402977"/>
          <w:citation/>
        </w:sdtPr>
        <w:sdtEndPr/>
        <w:sdtContent>
          <w:r w:rsidR="00834E76" w:rsidRPr="00382BBB">
            <w:fldChar w:fldCharType="begin"/>
          </w:r>
          <w:r w:rsidR="00834E76" w:rsidRPr="00382BBB">
            <w:instrText xml:space="preserve"> CITATION Ivá21 \l 1034 </w:instrText>
          </w:r>
          <w:r w:rsidR="00834E76" w:rsidRPr="00382BBB">
            <w:fldChar w:fldCharType="separate"/>
          </w:r>
          <w:r w:rsidR="007401AB" w:rsidRPr="00382BBB">
            <w:t xml:space="preserve"> (García,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37" w:name="_Toc169692380"/>
      <w:r w:rsidRPr="0045381B">
        <w:rPr>
          <w:sz w:val="24"/>
          <w:szCs w:val="24"/>
        </w:rPr>
        <w:t>Página Web</w:t>
      </w:r>
      <w:bookmarkEnd w:id="37"/>
    </w:p>
    <w:p w14:paraId="288619E0" w14:textId="241F7058"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p>
    <w:p w14:paraId="43226AA7" w14:textId="749BD8B6"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p>
    <w:p w14:paraId="5916C43E" w14:textId="7FA4D019"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lastRenderedPageBreak/>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2854BC6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EndPr/>
        <w:sdtContent>
          <w:r w:rsidR="004644A0">
            <w:fldChar w:fldCharType="begin"/>
          </w:r>
          <w:r w:rsidR="004644A0">
            <w:rPr>
              <w:lang w:val="es-ES_tradnl"/>
            </w:rPr>
            <w:instrText xml:space="preserve"> CITATION Equ23 \l 1034 </w:instrText>
          </w:r>
          <w:r w:rsidR="004644A0">
            <w:fldChar w:fldCharType="separate"/>
          </w:r>
          <w:r w:rsidR="007401AB">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38" w:name="_Toc169692381"/>
      <w:r>
        <w:t>HTML</w:t>
      </w:r>
      <w:bookmarkEnd w:id="38"/>
    </w:p>
    <w:p w14:paraId="347FB2AF" w14:textId="77777777"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p>
    <w:p w14:paraId="08AC6827" w14:textId="1E3A0FDF" w:rsidR="0040670D" w:rsidRPr="00B43DAC" w:rsidRDefault="007F0517" w:rsidP="00B43DAC">
      <w:pPr>
        <w:pStyle w:val="TextoIndependienteconSangraPrimeraLnea"/>
      </w:pPr>
      <w:r w:rsidRPr="00B43DAC">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p>
    <w:p w14:paraId="5BF5A608" w14:textId="3591BCF4"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p>
    <w:p w14:paraId="11B0C6A2" w14:textId="209E09C0"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p>
    <w:p w14:paraId="69E8BF33" w14:textId="46626498"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p>
    <w:p w14:paraId="47B9ECE4" w14:textId="155CC572" w:rsidR="007B5846" w:rsidRPr="00B43DAC" w:rsidRDefault="007B5846" w:rsidP="00B43DAC">
      <w:pPr>
        <w:pStyle w:val="TextoIndependienteconSangraPrimeraLnea"/>
      </w:pPr>
      <w:r w:rsidRPr="00B43DAC">
        <w:t>El contenido que es sencillamente texto que va ubicado dentro de la etiqueta de apertura y cierre.</w:t>
      </w:r>
    </w:p>
    <w:p w14:paraId="230F59E4" w14:textId="7FAECE1E" w:rsidR="00880615" w:rsidRPr="00B43DAC" w:rsidRDefault="00880615" w:rsidP="00B43DAC">
      <w:pPr>
        <w:pStyle w:val="TextoIndependienteconSangraPrimeraLnea"/>
      </w:pPr>
      <w:r w:rsidRPr="00B43DAC">
        <w:lastRenderedPageBreak/>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p>
    <w:p w14:paraId="6B8B301A" w14:textId="63E5C2C0" w:rsidR="007910CC" w:rsidRPr="00B43DAC" w:rsidRDefault="007910CC" w:rsidP="00B43DAC">
      <w:pPr>
        <w:pStyle w:val="TextoIndependienteconSangraPrimeraLnea"/>
      </w:pPr>
      <w:r w:rsidRPr="00B43DAC">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p>
    <w:p w14:paraId="5069C508" w14:textId="38E223CA"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p>
    <w:p w14:paraId="28A8B5E0" w14:textId="41760F0A" w:rsidR="00C5773E" w:rsidRPr="00B43DAC" w:rsidRDefault="00C5773E" w:rsidP="00B43DAC">
      <w:pPr>
        <w:pStyle w:val="TextoIndependienteconSangraPrimeraLnea"/>
      </w:pPr>
      <w:r w:rsidRPr="00B43DAC">
        <w:t>La etiqueta &lt;html&gt;&lt;/html&gt; considerada como elemento raíz que encierra todo el contenido de la página.</w:t>
      </w:r>
    </w:p>
    <w:p w14:paraId="692BD04A" w14:textId="17CA1C65"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w:t>
      </w:r>
      <w:r w:rsidR="00EB5BE1" w:rsidRPr="00B43DAC">
        <w:lastRenderedPageBreak/>
        <w:t xml:space="preserve">descripción breve de la </w:t>
      </w:r>
      <w:r w:rsidR="000E484F" w:rsidRPr="00B43DAC">
        <w:t>página</w:t>
      </w:r>
      <w:r w:rsidR="00EB5BE1" w:rsidRPr="00B43DAC">
        <w:t xml:space="preserve"> en resultados de búsqueda, llamado de código CSS o JavaScript, entre otros.</w:t>
      </w:r>
    </w:p>
    <w:p w14:paraId="6C59E5C0" w14:textId="5491F676"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p>
    <w:p w14:paraId="7EA8E13C" w14:textId="4B540780" w:rsidR="00FC1CBE" w:rsidRPr="00B43DAC" w:rsidRDefault="00FC1CBE" w:rsidP="00B43DAC">
      <w:pPr>
        <w:pStyle w:val="TextoIndependienteconSangraPrimeraLnea"/>
      </w:pPr>
      <w:r w:rsidRPr="00B43DAC">
        <w:t xml:space="preserve">La etiqueta &lt;title&gt;&lt;/title&gt; </w:t>
      </w:r>
      <w:r w:rsidR="00B331C4" w:rsidRPr="00B43DAC">
        <w:t>establece el título de la página y este aparece en la ventana cuando es abierta por el navegador, también sirve para describir la página cuando es agregada a los marcadores.</w:t>
      </w:r>
    </w:p>
    <w:p w14:paraId="71B08AA5" w14:textId="269B5D2E"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EndPr/>
        <w:sdtContent>
          <w:r w:rsidR="003F4D1B" w:rsidRPr="00B43DAC">
            <w:fldChar w:fldCharType="begin"/>
          </w:r>
          <w:r w:rsidR="00047DAC" w:rsidRPr="00B43DAC">
            <w:instrText xml:space="preserve">CITATION Tod244 \l 1033 </w:instrText>
          </w:r>
          <w:r w:rsidR="003F4D1B" w:rsidRPr="00B43DAC">
            <w:fldChar w:fldCharType="separate"/>
          </w:r>
          <w:r w:rsidR="007401AB" w:rsidRPr="00B43DAC">
            <w:t xml:space="preserve"> (contributors,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39" w:name="_Toc169692382"/>
      <w:r>
        <w:t>CSS</w:t>
      </w:r>
      <w:bookmarkEnd w:id="39"/>
    </w:p>
    <w:p w14:paraId="74546C97" w14:textId="0659E910"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p>
    <w:p w14:paraId="424EC94E" w14:textId="11C1F73F" w:rsidR="00F24289" w:rsidRDefault="00F24289" w:rsidP="00726D3F">
      <w:pPr>
        <w:pStyle w:val="TextoIndependienteconSangraPrimeraLnea"/>
      </w:pPr>
      <w:r>
        <w:t>Se le denomina hojas en cascada debido a que puedes tener varias hojas de configuración de estilos con propiedades heredadas de otras.</w:t>
      </w:r>
    </w:p>
    <w:p w14:paraId="5936E26F" w14:textId="56067376"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p>
    <w:p w14:paraId="50885A0C" w14:textId="53AF9F5A"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xml:space="preserve">. </w:t>
      </w:r>
      <w:r w:rsidR="003D5337" w:rsidRPr="0052374B">
        <w:lastRenderedPageBreak/>
        <w:t>Estos objetos deberán ser solapados con las secciones de código correspondientes en CSS para que los estilos sean aplicados correctamente</w:t>
      </w:r>
      <w:r w:rsidR="001D541C" w:rsidRPr="0052374B">
        <w:t>.</w:t>
      </w:r>
      <w:sdt>
        <w:sdtPr>
          <w:id w:val="552969635"/>
          <w:citation/>
        </w:sdtPr>
        <w:sdtEndPr/>
        <w:sdtContent>
          <w:r w:rsidR="00532F66">
            <w:fldChar w:fldCharType="begin"/>
          </w:r>
          <w:r w:rsidR="00532F66">
            <w:rPr>
              <w:lang w:val="es-ES_tradnl"/>
            </w:rPr>
            <w:instrText xml:space="preserve"> CITATION Die23 \l 1034 </w:instrText>
          </w:r>
          <w:r w:rsidR="00532F66">
            <w:fldChar w:fldCharType="separate"/>
          </w:r>
          <w:r w:rsidR="007401AB">
            <w:rPr>
              <w:noProof/>
              <w:lang w:val="es-ES_tradnl"/>
            </w:rPr>
            <w:t xml:space="preserve"> (Santos, 2023)</w:t>
          </w:r>
          <w:r w:rsidR="00532F66">
            <w:fldChar w:fldCharType="end"/>
          </w:r>
        </w:sdtContent>
      </w:sdt>
    </w:p>
    <w:p w14:paraId="662FB627" w14:textId="276A2F2E"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EndPr/>
        <w:sdtContent>
          <w:r w:rsidR="002674F4">
            <w:fldChar w:fldCharType="begin"/>
          </w:r>
          <w:r w:rsidR="00047DAC">
            <w:rPr>
              <w:lang w:val="es-ES_tradnl"/>
            </w:rPr>
            <w:instrText xml:space="preserve">CITATION Tod23 \l 1034 </w:instrText>
          </w:r>
          <w:r w:rsidR="002674F4">
            <w:fldChar w:fldCharType="separate"/>
          </w:r>
          <w:r w:rsidR="007401AB">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5D04C473" w14:textId="3621A13B" w:rsidR="000C1A7C" w:rsidRDefault="00886E90" w:rsidP="00833425">
      <w:pPr>
        <w:pStyle w:val="Ttulo3"/>
        <w:numPr>
          <w:ilvl w:val="2"/>
          <w:numId w:val="2"/>
        </w:numPr>
      </w:pPr>
      <w:bookmarkStart w:id="40" w:name="_Toc169692383"/>
      <w:r>
        <w:t>JavaScript</w:t>
      </w:r>
      <w:bookmarkEnd w:id="40"/>
    </w:p>
    <w:p w14:paraId="433320C9" w14:textId="4B3B406B"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p>
    <w:p w14:paraId="64AE44EB" w14:textId="02249A48"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w:t>
      </w:r>
      <w:r w:rsidR="00F6056B" w:rsidRPr="0098613F">
        <w:lastRenderedPageBreak/>
        <w:t>ejecutar código en base a ciertos eventos de los objetos que tengamos incluidos dentro de nuestra página web</w:t>
      </w:r>
      <w:r w:rsidR="00640F89" w:rsidRPr="0098613F">
        <w:t>.</w:t>
      </w:r>
    </w:p>
    <w:p w14:paraId="513F7A59" w14:textId="34022D5D"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p>
    <w:p w14:paraId="52930B19" w14:textId="786F18B8" w:rsidR="00605E12" w:rsidRPr="0098613F"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EndPr/>
        <w:sdtContent>
          <w:r w:rsidR="0010345E" w:rsidRPr="0098613F">
            <w:fldChar w:fldCharType="begin"/>
          </w:r>
          <w:r w:rsidR="0010345E" w:rsidRPr="0098613F">
            <w:instrText xml:space="preserve"> CITATION MDN23 \l 1034 </w:instrText>
          </w:r>
          <w:r w:rsidR="0010345E" w:rsidRPr="0098613F">
            <w:fldChar w:fldCharType="separate"/>
          </w:r>
          <w:r w:rsidR="007401AB" w:rsidRPr="0098613F">
            <w:t xml:space="preserve"> (contributors, ¿Qué es JavaScript? - Aprende desarrollo web, 2023)</w:t>
          </w:r>
          <w:r w:rsidR="0010345E" w:rsidRPr="0098613F">
            <w:fldChar w:fldCharType="end"/>
          </w:r>
        </w:sdtContent>
      </w:sdt>
    </w:p>
    <w:p w14:paraId="608D64E4" w14:textId="77777777" w:rsidR="00CB7EF5" w:rsidRPr="00CD2C7E" w:rsidRDefault="00CB7EF5" w:rsidP="00EF7EF1">
      <w:pPr>
        <w:rPr>
          <w:lang w:val="es-ES_tradnl"/>
        </w:rPr>
      </w:pP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41" w:name="_Toc169692384"/>
      <w:r>
        <w:lastRenderedPageBreak/>
        <w:t>Desarrollo del Proyecto de Titulación</w:t>
      </w:r>
      <w:bookmarkEnd w:id="41"/>
    </w:p>
    <w:p w14:paraId="557EB9DB" w14:textId="61DF6EB3" w:rsidR="00076BB7" w:rsidRDefault="006C6A2F" w:rsidP="00A00A98">
      <w:pPr>
        <w:pStyle w:val="TextoIndependienteconSangraPrimeraLnea"/>
        <w:numPr>
          <w:ilvl w:val="1"/>
          <w:numId w:val="19"/>
        </w:numPr>
      </w:pPr>
      <w:r>
        <w:t xml:space="preserve">Para la realización del marco teórico </w:t>
      </w:r>
      <w:r w:rsidR="00876CFD">
        <w:t xml:space="preserve">se </w:t>
      </w:r>
      <w:r w:rsidR="00E20332">
        <w:t>inició</w:t>
      </w:r>
      <w:r w:rsidR="00876CFD">
        <w:t xml:space="preserve"> con la idea de crear el proyecto por medio del Arduino junto con un dispositivo bluetooth para la comunicación, siendo el Arduino el microcontrolador central que pudiese manejar toda la información que se iba a compartir, pero la limitante de conexión de múltiples dispositivos bluetooth </w:t>
      </w:r>
      <w:r w:rsidR="00E27799">
        <w:t>estaba presente, además</w:t>
      </w:r>
      <w:r w:rsidR="00B07AEA">
        <w:t>,</w:t>
      </w:r>
      <w:r w:rsidR="00E27799">
        <w:t xml:space="preserve"> el tamaño del Arduino es ciertamente grande provocando que cualquier shield que fuese incorporado incrementa</w:t>
      </w:r>
      <w:r w:rsidR="005718E2">
        <w:t>se</w:t>
      </w:r>
      <w:r w:rsidR="00E27799">
        <w:t xml:space="preserve"> aún más sus medidas</w:t>
      </w:r>
      <w:r w:rsidR="003B08E5">
        <w:t xml:space="preserve">. Por lo que el proyecto cambio de rumbo a implementar Internet de las Cosas por lo que el desarrollo se </w:t>
      </w:r>
      <w:r w:rsidR="000E1484">
        <w:t>apuntó</w:t>
      </w:r>
      <w:r w:rsidR="003B08E5">
        <w:t xml:space="preserve"> al microcontrolador ESP8266 con un módulo Wifi incorporado programable para las acciones de comunicación Wireless</w:t>
      </w:r>
      <w:r w:rsidR="00304D1B">
        <w:t xml:space="preserve"> y cómo funcionan este tipo de conexiones</w:t>
      </w:r>
      <w:r w:rsidR="003E463D">
        <w:t>, entre otras ventajas que dispuso como mayor capacidad de memoria y procesamiento junto con un tamaño reducido</w:t>
      </w:r>
      <w:r w:rsidR="004B4A8A">
        <w:t>.</w:t>
      </w:r>
    </w:p>
    <w:p w14:paraId="1630089E" w14:textId="5DA596F0" w:rsidR="004B4A8A" w:rsidRDefault="004B4A8A" w:rsidP="004B4A8A">
      <w:pPr>
        <w:pStyle w:val="TextoIndependienteconSangraPrimeraLnea"/>
        <w:ind w:left="792" w:firstLine="0"/>
      </w:pPr>
      <w:r>
        <w:t>Posterior a esto, fue necesario indagar las tecnologías para los sensores debido a que en la actualidad existen múltiples sensores lógicos de presencia que sirven para distintas áreas según la necesidad, por lo que el desarrollo del marco teórico sirvió para suministrar la información suficiente de como implementar cada uno y porque el sensor ultrasónico es el ideal para el presente proyecto</w:t>
      </w:r>
      <w:r w:rsidR="000E1484">
        <w:t>.</w:t>
      </w:r>
    </w:p>
    <w:p w14:paraId="349C67C1" w14:textId="354C8FBE" w:rsidR="004F3250" w:rsidRDefault="004F3250" w:rsidP="004B4A8A">
      <w:pPr>
        <w:pStyle w:val="TextoIndependienteconSangraPrimeraLnea"/>
        <w:ind w:left="792" w:firstLine="0"/>
      </w:pPr>
      <w:r>
        <w:t xml:space="preserve">Fue necesario explicar las diferencias entre la programación final al usuario y la programación que hace los procesos detrás de lo que </w:t>
      </w:r>
      <w:r w:rsidR="00607B29">
        <w:t xml:space="preserve">ve </w:t>
      </w:r>
      <w:r>
        <w:t xml:space="preserve">el usuario para determinar lo que era necesario programar en cada ámbito, </w:t>
      </w:r>
      <w:r w:rsidR="00372385">
        <w:t>gracias al</w:t>
      </w:r>
      <w:r>
        <w:t xml:space="preserve"> marco teórico </w:t>
      </w:r>
      <w:r w:rsidR="00372385">
        <w:t>se</w:t>
      </w:r>
      <w:r>
        <w:t xml:space="preserve"> explicó la diferencia entre ambas </w:t>
      </w:r>
      <w:r w:rsidR="003B51B2">
        <w:t>partes.</w:t>
      </w:r>
    </w:p>
    <w:p w14:paraId="55333142" w14:textId="60B376C4" w:rsidR="003F16D6" w:rsidRDefault="002F4F90" w:rsidP="004B4A8A">
      <w:pPr>
        <w:pStyle w:val="TextoIndependienteconSangraPrimeraLnea"/>
        <w:ind w:left="792" w:firstLine="0"/>
      </w:pPr>
      <w:r>
        <w:t>Y,</w:t>
      </w:r>
      <w:r w:rsidR="003F16D6">
        <w:t xml:space="preserve"> por último, fue importante aclarar los lenguajes de programación y los entornos implementados por medio del marco </w:t>
      </w:r>
      <w:r w:rsidR="000C7EB4">
        <w:t>teórico</w:t>
      </w:r>
      <w:r w:rsidR="003F16D6">
        <w:t xml:space="preserve"> para que el p</w:t>
      </w:r>
      <w:r w:rsidR="000C7EB4">
        <w:t>ú</w:t>
      </w:r>
      <w:r w:rsidR="003F16D6">
        <w:t>blico tenga conciencia de aquello en lo que fue basado el desarrollo del proyecto</w:t>
      </w:r>
      <w:r w:rsidR="000C7EB4">
        <w:t>.</w:t>
      </w:r>
    </w:p>
    <w:p w14:paraId="501E7848" w14:textId="77777777" w:rsidR="006A0E2E" w:rsidRPr="00CD08B8" w:rsidRDefault="006A0E2E" w:rsidP="004B4A8A">
      <w:pPr>
        <w:pStyle w:val="TextoIndependienteconSangraPrimeraLnea"/>
        <w:ind w:left="792" w:firstLine="0"/>
      </w:pPr>
    </w:p>
    <w:p w14:paraId="7809DC25" w14:textId="0E7A2D37" w:rsidR="00076BB7" w:rsidRDefault="0050387C" w:rsidP="00A00A98">
      <w:pPr>
        <w:pStyle w:val="TextoIndependienteconSangraPrimeraLnea"/>
        <w:numPr>
          <w:ilvl w:val="1"/>
          <w:numId w:val="19"/>
        </w:numPr>
      </w:pPr>
      <w:r>
        <w:lastRenderedPageBreak/>
        <w:t>Para p</w:t>
      </w:r>
      <w:r w:rsidR="007F7A79">
        <w:t xml:space="preserve">roceder con el armado físico </w:t>
      </w:r>
      <w:r w:rsidR="00070AE8">
        <w:t xml:space="preserve">es necesario primero entender cuál será el funcionamiento interno del módulo, por ello se diseñó un diagrama de flujo que indican todos los procesos para poder completar </w:t>
      </w:r>
      <w:r w:rsidR="00A57914">
        <w:t>la serie</w:t>
      </w:r>
      <w:r w:rsidR="00070AE8">
        <w:t xml:space="preserve"> de tareas que tiene que cumplir </w:t>
      </w:r>
      <w:r w:rsidR="00C40F16">
        <w:t>cada</w:t>
      </w:r>
      <w:r w:rsidR="00070AE8">
        <w:t xml:space="preserve"> estación</w:t>
      </w:r>
      <w:r w:rsidR="00C40F16">
        <w:t xml:space="preserve"> de forma</w:t>
      </w:r>
      <w:r w:rsidR="00070AE8">
        <w:t xml:space="preserve"> individual antes de comunicar al servidor como se muestra en la siguiente figura.</w:t>
      </w:r>
    </w:p>
    <w:p w14:paraId="18B9BD11" w14:textId="43FF3CCA" w:rsidR="00070AE8" w:rsidRDefault="00471535" w:rsidP="00471535">
      <w:pPr>
        <w:pStyle w:val="TextoIndependienteconSangraPrimeraLnea"/>
        <w:ind w:left="-142" w:firstLine="0"/>
      </w:pPr>
      <w:r>
        <w:rPr>
          <w:noProof/>
        </w:rPr>
        <w:drawing>
          <wp:inline distT="0" distB="0" distL="0" distR="0" wp14:anchorId="31CBE574" wp14:editId="21995791">
            <wp:extent cx="6055879" cy="3406140"/>
            <wp:effectExtent l="0" t="0" r="254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66135" cy="3411908"/>
                    </a:xfrm>
                    <a:prstGeom prst="rect">
                      <a:avLst/>
                    </a:prstGeom>
                  </pic:spPr>
                </pic:pic>
              </a:graphicData>
            </a:graphic>
          </wp:inline>
        </w:drawing>
      </w:r>
    </w:p>
    <w:p w14:paraId="66A76D91" w14:textId="0CEFA6F2" w:rsidR="00B86B48" w:rsidRDefault="00B86B48" w:rsidP="00070AE8">
      <w:pPr>
        <w:pStyle w:val="TextoIndependienteconSangraPrimeraLnea"/>
        <w:ind w:left="792" w:firstLine="0"/>
      </w:pPr>
      <w:r>
        <w:t xml:space="preserve">Gracias a este diagrama se puede determinar todas las acciones y decisiones que acontecen dentro del módulo junto con el resultado final que </w:t>
      </w:r>
      <w:r w:rsidR="007E2C17">
        <w:t>continuar</w:t>
      </w:r>
      <w:r w:rsidR="00011624">
        <w:t>á</w:t>
      </w:r>
      <w:r>
        <w:t xml:space="preserve"> a otro conjunto de procesos.</w:t>
      </w:r>
    </w:p>
    <w:p w14:paraId="23996BF9" w14:textId="4E6F4CB1" w:rsidR="002C2B0A" w:rsidRDefault="00DE66CB" w:rsidP="00076BB7">
      <w:pPr>
        <w:pStyle w:val="TextoIndependienteconSangraPrimeraLnea"/>
        <w:ind w:left="792" w:firstLine="0"/>
      </w:pPr>
      <w:r>
        <w:t>Luego,</w:t>
      </w:r>
      <w:r w:rsidR="00A00A98">
        <w:t xml:space="preserve"> para poder armar el estructurado del módulo físico se tomó en cuenta el tamaño del NodeMCU el cual ocupa dos protobards unidos</w:t>
      </w:r>
      <w:r w:rsidR="00702B00">
        <w:t xml:space="preserve"> debido a que la longitud de la placa impresa es algo superior al ancho de un solo protoboard</w:t>
      </w:r>
      <w:r w:rsidR="00E73020">
        <w:t xml:space="preserve"> como se muestra en la figura</w:t>
      </w:r>
      <w:r w:rsidR="002C2B0A">
        <w:t>.</w:t>
      </w:r>
    </w:p>
    <w:p w14:paraId="2B0E08ED" w14:textId="2DFC035C" w:rsidR="00A416F4" w:rsidRDefault="00A416F4" w:rsidP="00A416F4">
      <w:pPr>
        <w:pStyle w:val="EstiloFigura"/>
      </w:pPr>
      <w:bookmarkStart w:id="42" w:name="_Toc169260016"/>
      <w:r>
        <w:rPr>
          <w:noProof/>
        </w:rPr>
        <w:lastRenderedPageBreak/>
        <w:drawing>
          <wp:anchor distT="0" distB="0" distL="114300" distR="114300" simplePos="0" relativeHeight="251668480" behindDoc="0" locked="0" layoutInCell="1" allowOverlap="1" wp14:anchorId="75429F50" wp14:editId="34734567">
            <wp:simplePos x="0" y="0"/>
            <wp:positionH relativeFrom="column">
              <wp:posOffset>-130810</wp:posOffset>
            </wp:positionH>
            <wp:positionV relativeFrom="paragraph">
              <wp:posOffset>697230</wp:posOffset>
            </wp:positionV>
            <wp:extent cx="5760085" cy="352615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526155"/>
                    </a:xfrm>
                    <a:prstGeom prst="rect">
                      <a:avLst/>
                    </a:prstGeom>
                  </pic:spPr>
                </pic:pic>
              </a:graphicData>
            </a:graphic>
          </wp:anchor>
        </w:drawing>
      </w:r>
      <w:r w:rsidRPr="00A416F4">
        <w:rPr>
          <w:b/>
          <w:bCs/>
        </w:rPr>
        <w:t xml:space="preserve">Figura </w:t>
      </w:r>
      <w:r w:rsidRPr="00A416F4">
        <w:rPr>
          <w:b/>
          <w:bCs/>
        </w:rPr>
        <w:fldChar w:fldCharType="begin"/>
      </w:r>
      <w:r w:rsidRPr="00A416F4">
        <w:rPr>
          <w:b/>
          <w:bCs/>
        </w:rPr>
        <w:instrText xml:space="preserve"> SEQ Figura \* ARABIC </w:instrText>
      </w:r>
      <w:r w:rsidRPr="00A416F4">
        <w:rPr>
          <w:b/>
          <w:bCs/>
        </w:rPr>
        <w:fldChar w:fldCharType="separate"/>
      </w:r>
      <w:r w:rsidR="00745A6E">
        <w:rPr>
          <w:b/>
          <w:bCs/>
          <w:noProof/>
        </w:rPr>
        <w:t>5</w:t>
      </w:r>
      <w:r w:rsidRPr="00A416F4">
        <w:rPr>
          <w:b/>
          <w:bCs/>
        </w:rPr>
        <w:fldChar w:fldCharType="end"/>
      </w:r>
      <w:r>
        <w:br/>
      </w:r>
      <w:r w:rsidRPr="00A416F4">
        <w:rPr>
          <w:i/>
          <w:iCs/>
        </w:rPr>
        <w:t>Instalación del NodeMCU en el protoboard</w:t>
      </w:r>
      <w:bookmarkEnd w:id="42"/>
    </w:p>
    <w:p w14:paraId="4942C1BD" w14:textId="1F4A3ADC" w:rsidR="00547569" w:rsidRDefault="00A6266E" w:rsidP="00A6266E">
      <w:pPr>
        <w:pStyle w:val="EstiloFigura"/>
      </w:pPr>
      <w:r w:rsidRPr="00A6266E">
        <w:rPr>
          <w:i/>
          <w:iCs/>
        </w:rPr>
        <w:t>Nota</w:t>
      </w:r>
      <w:r>
        <w:t xml:space="preserve">. Los rieles de energía y tierra están divididos en 8 áreas distintas correctamente identificadas por colores y </w:t>
      </w:r>
      <w:r w:rsidR="00C84F56">
        <w:t>pines de conexión hembra</w:t>
      </w:r>
      <w:r w:rsidR="00A65524">
        <w:t xml:space="preserve"> para cada módulo individual</w:t>
      </w:r>
    </w:p>
    <w:p w14:paraId="6087BF14" w14:textId="713F0369" w:rsidR="005E5773" w:rsidRPr="008C7BF3" w:rsidRDefault="002C2B0A" w:rsidP="002C2B0A">
      <w:pPr>
        <w:pStyle w:val="TextoIndependienteconSangraPrimeraLnea"/>
        <w:ind w:left="792" w:firstLine="0"/>
      </w:pPr>
      <w:r>
        <w:t>P</w:t>
      </w:r>
      <w:r w:rsidR="00A00A98">
        <w:t>ar</w:t>
      </w:r>
      <w:r>
        <w:t>a</w:t>
      </w:r>
      <w:r w:rsidR="00A00A98">
        <w:t xml:space="preserve"> disponer de todos los pines disponibles sin interferir con las líneas de alimentación y tierra,</w:t>
      </w:r>
      <w:r w:rsidR="0075683E">
        <w:t xml:space="preserve"> en un principio se utilizó Arduino ya que para el ESP</w:t>
      </w:r>
      <w:r w:rsidR="0075683E" w:rsidRPr="0075683E">
        <w:t>-</w:t>
      </w:r>
      <w:r w:rsidR="0075683E">
        <w:t>01 la placa de Arduino servía como puente de comunicación RX TX</w:t>
      </w:r>
      <w:r w:rsidR="007724ED">
        <w:t xml:space="preserve"> ya que este modelo solo dispone de los pines respectivos y con el Arduino era convertid</w:t>
      </w:r>
      <w:r w:rsidR="005E5773">
        <w:t>a la señal</w:t>
      </w:r>
      <w:r w:rsidR="007724ED">
        <w:t xml:space="preserve"> para poder ser programado por medio del cable</w:t>
      </w:r>
      <w:r w:rsidR="00B142E3">
        <w:t xml:space="preserve"> conectado directamente a la computadora</w:t>
      </w:r>
      <w:r w:rsidR="0075683E">
        <w:t>, pero con el avance del proyecto se determinó que el uso del ESP-01 era ciertamente ineficiente debido a los problemas que generó por capacidad de memoria y errores al momento de sobrescribirla</w:t>
      </w:r>
      <w:r w:rsidR="00B142E3">
        <w:t xml:space="preserve"> por lo que una placa con un chip ESP más actualizado fue la solución para la escritura de código más elaborado conforme </w:t>
      </w:r>
      <w:r w:rsidR="00B142E3">
        <w:rPr>
          <w:lang w:val="es-ES_tradnl"/>
        </w:rPr>
        <w:t>avanzó el proyecto</w:t>
      </w:r>
      <w:r w:rsidR="005E5773">
        <w:rPr>
          <w:lang w:val="es-ES_tradnl"/>
        </w:rPr>
        <w:t xml:space="preserve">. También existen otras </w:t>
      </w:r>
      <w:r w:rsidR="00D32134">
        <w:rPr>
          <w:lang w:val="es-ES_tradnl"/>
        </w:rPr>
        <w:t>alternativas</w:t>
      </w:r>
      <w:r w:rsidR="008C7BF3">
        <w:rPr>
          <w:lang w:val="es-ES_tradnl"/>
        </w:rPr>
        <w:t xml:space="preserve"> como el ESP32</w:t>
      </w:r>
      <w:r w:rsidR="005E5773">
        <w:rPr>
          <w:lang w:val="es-ES_tradnl"/>
        </w:rPr>
        <w:t xml:space="preserve"> que resulta </w:t>
      </w:r>
      <w:r w:rsidR="008C7BF3">
        <w:rPr>
          <w:lang w:val="es-ES_tradnl"/>
        </w:rPr>
        <w:t>más</w:t>
      </w:r>
      <w:r w:rsidR="005E5773">
        <w:rPr>
          <w:lang w:val="es-ES_tradnl"/>
        </w:rPr>
        <w:t xml:space="preserve"> potentes que la escogida debido a que soportan mayor cantidad de dispositivos conectados simultáneamente y </w:t>
      </w:r>
      <w:r w:rsidR="005E5773">
        <w:rPr>
          <w:lang w:val="es-ES_tradnl"/>
        </w:rPr>
        <w:lastRenderedPageBreak/>
        <w:t xml:space="preserve">disponen de mayor memoria </w:t>
      </w:r>
      <w:r w:rsidR="008C7BF3">
        <w:rPr>
          <w:lang w:val="es-ES_tradnl"/>
        </w:rPr>
        <w:t xml:space="preserve">pero en el presente proyecto se determinó que </w:t>
      </w:r>
      <w:r w:rsidR="008C7BF3" w:rsidRPr="008C7BF3">
        <w:t>e</w:t>
      </w:r>
      <w:r w:rsidR="008C7BF3">
        <w:t xml:space="preserve">l escogido era ideal ya que cubre la necesidad de equipos necesarios para los espacios disponibles para estacionar en el parqueadero de la Institución y ajustado con el precio era ideal, ya que el ESP32 es considerablemente </w:t>
      </w:r>
      <w:r w:rsidR="00D35D16">
        <w:t>más</w:t>
      </w:r>
      <w:r w:rsidR="008C7BF3">
        <w:t xml:space="preserve"> costoso y no se iba a utilizar toda su capacidad</w:t>
      </w:r>
      <w:r w:rsidR="008F18A5">
        <w:t>.</w:t>
      </w:r>
    </w:p>
    <w:p w14:paraId="05B73B02" w14:textId="611AEF52" w:rsidR="00EE4039" w:rsidRDefault="005E5773" w:rsidP="002C2B0A">
      <w:pPr>
        <w:pStyle w:val="TextoIndependienteconSangraPrimeraLnea"/>
        <w:ind w:left="792" w:firstLine="0"/>
        <w:rPr>
          <w:lang w:val="es-ES_tradnl"/>
        </w:rPr>
      </w:pPr>
      <w:r>
        <w:t>S</w:t>
      </w:r>
      <w:r w:rsidR="00A00A98">
        <w:t>e implementó un sensor de ultrasonido, específicamente el HC</w:t>
      </w:r>
      <w:r w:rsidR="00A00A98" w:rsidRPr="00B64D30">
        <w:t>-</w:t>
      </w:r>
      <w:r w:rsidR="00A00A98">
        <w:t>SR04</w:t>
      </w:r>
      <w:r w:rsidR="00A00A98">
        <w:rPr>
          <w:lang w:val="es-ES_tradnl"/>
        </w:rPr>
        <w:t xml:space="preserve"> para la medición de la distancia calculando el tiempo en el que la señal de eco tarda en rebotar del emisor al receptor</w:t>
      </w:r>
      <w:r w:rsidR="00EE4039">
        <w:rPr>
          <w:lang w:val="es-ES_tradnl"/>
        </w:rPr>
        <w:t xml:space="preserve"> como se muestra en la figura 2.</w:t>
      </w:r>
    </w:p>
    <w:p w14:paraId="0C2BD3D9" w14:textId="6686AB7A" w:rsidR="003D59B0" w:rsidRDefault="0021184A" w:rsidP="003D59B0">
      <w:pPr>
        <w:pStyle w:val="EstiloFigura"/>
      </w:pPr>
      <w:bookmarkStart w:id="43" w:name="_Toc169260017"/>
      <w:r w:rsidRPr="003D59B0">
        <w:rPr>
          <w:noProof/>
          <w:lang w:val="es-ES_tradnl"/>
        </w:rPr>
        <w:drawing>
          <wp:anchor distT="0" distB="0" distL="114300" distR="114300" simplePos="0" relativeHeight="251667456" behindDoc="0" locked="0" layoutInCell="1" allowOverlap="1" wp14:anchorId="6D020BC4" wp14:editId="04CEE9E7">
            <wp:simplePos x="0" y="0"/>
            <wp:positionH relativeFrom="column">
              <wp:posOffset>-184150</wp:posOffset>
            </wp:positionH>
            <wp:positionV relativeFrom="paragraph">
              <wp:posOffset>699770</wp:posOffset>
            </wp:positionV>
            <wp:extent cx="5760085" cy="333883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3338830"/>
                    </a:xfrm>
                    <a:prstGeom prst="rect">
                      <a:avLst/>
                    </a:prstGeom>
                  </pic:spPr>
                </pic:pic>
              </a:graphicData>
            </a:graphic>
          </wp:anchor>
        </w:drawing>
      </w:r>
      <w:r w:rsidR="003D59B0" w:rsidRPr="003D59B0">
        <w:rPr>
          <w:b/>
          <w:bCs/>
        </w:rPr>
        <w:t xml:space="preserve">Figura </w:t>
      </w:r>
      <w:r w:rsidR="003D59B0" w:rsidRPr="003D59B0">
        <w:rPr>
          <w:b/>
          <w:bCs/>
        </w:rPr>
        <w:fldChar w:fldCharType="begin"/>
      </w:r>
      <w:r w:rsidR="003D59B0" w:rsidRPr="003D59B0">
        <w:rPr>
          <w:b/>
          <w:bCs/>
        </w:rPr>
        <w:instrText xml:space="preserve"> SEQ Figura \* ARABIC </w:instrText>
      </w:r>
      <w:r w:rsidR="003D59B0" w:rsidRPr="003D59B0">
        <w:rPr>
          <w:b/>
          <w:bCs/>
        </w:rPr>
        <w:fldChar w:fldCharType="separate"/>
      </w:r>
      <w:r w:rsidR="00745A6E">
        <w:rPr>
          <w:b/>
          <w:bCs/>
          <w:noProof/>
        </w:rPr>
        <w:t>6</w:t>
      </w:r>
      <w:r w:rsidR="003D59B0" w:rsidRPr="003D59B0">
        <w:rPr>
          <w:b/>
          <w:bCs/>
        </w:rPr>
        <w:fldChar w:fldCharType="end"/>
      </w:r>
      <w:r w:rsidR="003D59B0">
        <w:br/>
      </w:r>
      <w:r w:rsidR="003D59B0" w:rsidRPr="003D59B0">
        <w:rPr>
          <w:i/>
          <w:iCs/>
        </w:rPr>
        <w:t>Esquema de pines del sensor ultrasónico HC-SR04</w:t>
      </w:r>
      <w:bookmarkEnd w:id="43"/>
    </w:p>
    <w:p w14:paraId="3397AA32" w14:textId="14EB22E0" w:rsidR="00EE4039" w:rsidRDefault="00043B40" w:rsidP="00D56930">
      <w:pPr>
        <w:pStyle w:val="EstiloFigura"/>
        <w:rPr>
          <w:lang w:val="es-ES_tradnl"/>
        </w:rPr>
      </w:pPr>
      <w:r w:rsidRPr="00157135">
        <w:rPr>
          <w:i/>
          <w:iCs/>
          <w:lang w:val="es-ES_tradnl"/>
        </w:rPr>
        <w:t>Nota</w:t>
      </w:r>
      <w:r>
        <w:rPr>
          <w:lang w:val="es-ES_tradnl"/>
        </w:rPr>
        <w:t xml:space="preserve">. Adaptado de </w:t>
      </w:r>
      <w:r>
        <w:rPr>
          <w:shd w:val="clear" w:color="auto" w:fill="F3F5F6"/>
        </w:rPr>
        <w:t>Ultrasonic Distance Sensor - HC-SR04 [fotografía]</w:t>
      </w:r>
      <w:r w:rsidR="00D56930">
        <w:rPr>
          <w:shd w:val="clear" w:color="auto" w:fill="F3F5F6"/>
        </w:rPr>
        <w:t>, 2019, Flickr (</w:t>
      </w:r>
      <w:hyperlink r:id="rId24" w:history="1">
        <w:r w:rsidR="00D56930" w:rsidRPr="00766985">
          <w:rPr>
            <w:rStyle w:val="Hipervnculo"/>
            <w:rFonts w:cs="Times New Roman"/>
            <w:b/>
            <w:bCs/>
            <w:shd w:val="clear" w:color="auto" w:fill="F3F5F6"/>
          </w:rPr>
          <w:t>https://flic.kr/p/2gNszio</w:t>
        </w:r>
      </w:hyperlink>
      <w:r w:rsidR="00D56930">
        <w:rPr>
          <w:shd w:val="clear" w:color="auto" w:fill="F3F5F6"/>
        </w:rPr>
        <w:t>). CC BY 2.0</w:t>
      </w:r>
    </w:p>
    <w:p w14:paraId="675AAC23" w14:textId="2685D070" w:rsidR="00FB34D8" w:rsidRDefault="00EE4039" w:rsidP="002C2B0A">
      <w:pPr>
        <w:pStyle w:val="TextoIndependienteconSangraPrimeraLnea"/>
        <w:ind w:left="792" w:firstLine="0"/>
        <w:rPr>
          <w:lang w:val="es-ES_tradnl"/>
        </w:rPr>
      </w:pPr>
      <w:r>
        <w:rPr>
          <w:lang w:val="es-ES_tradnl"/>
        </w:rPr>
        <w:t>El sensor es el ideal por su facilidad de uso</w:t>
      </w:r>
      <w:r w:rsidR="00A40167">
        <w:rPr>
          <w:lang w:val="es-ES_tradnl"/>
        </w:rPr>
        <w:t>, la comodidad que ofrece el fabricante</w:t>
      </w:r>
      <w:r w:rsidR="00081393">
        <w:rPr>
          <w:lang w:val="es-ES_tradnl"/>
        </w:rPr>
        <w:t xml:space="preserve"> de los valores a utilizar </w:t>
      </w:r>
      <w:r w:rsidR="00A40167">
        <w:rPr>
          <w:lang w:val="es-ES_tradnl"/>
        </w:rPr>
        <w:t>bien explicado para su correcto funcionamiento</w:t>
      </w:r>
      <w:r>
        <w:rPr>
          <w:lang w:val="es-ES_tradnl"/>
        </w:rPr>
        <w:t xml:space="preserve"> </w:t>
      </w:r>
      <w:r w:rsidR="00A40167">
        <w:rPr>
          <w:lang w:val="es-ES_tradnl"/>
        </w:rPr>
        <w:t xml:space="preserve">y por lo </w:t>
      </w:r>
      <w:r w:rsidR="00E32F93">
        <w:rPr>
          <w:lang w:val="es-ES_tradnl"/>
        </w:rPr>
        <w:t>comúnmente utilizado para proyectos por lo que existe material suficiente de la comunidad de Arduino para interpretar o hacerse con una guía en particular.</w:t>
      </w:r>
    </w:p>
    <w:p w14:paraId="525FCA08" w14:textId="2E2A8D80" w:rsidR="00DD4296" w:rsidRDefault="001424A9" w:rsidP="002C2B0A">
      <w:pPr>
        <w:pStyle w:val="TextoIndependienteconSangraPrimeraLnea"/>
        <w:ind w:left="792" w:firstLine="0"/>
        <w:rPr>
          <w:lang w:val="es-ES_tradnl"/>
        </w:rPr>
      </w:pPr>
      <w:r>
        <w:rPr>
          <w:lang w:val="es-ES_tradnl"/>
        </w:rPr>
        <w:lastRenderedPageBreak/>
        <w:t>T</w:t>
      </w:r>
      <w:r w:rsidR="00A00A98">
        <w:rPr>
          <w:lang w:val="es-ES_tradnl"/>
        </w:rPr>
        <w:t>ambién se incorporaron dos leds, uno de color rojo y otro de color verde, con sus respectivas resistencias de 220 Ohm para tener un indicador físico de las medidas tomadas por el sensor según la configuración establecida dentro de la programación del mismo</w:t>
      </w:r>
      <w:r w:rsidR="00DD4296">
        <w:rPr>
          <w:lang w:val="es-ES_tradnl"/>
        </w:rPr>
        <w:t xml:space="preserve"> como se muestra en la figura .</w:t>
      </w:r>
    </w:p>
    <w:p w14:paraId="5EEE3926" w14:textId="2E3FDA82" w:rsidR="00C577B3" w:rsidRDefault="00C577B3" w:rsidP="00C577B3">
      <w:pPr>
        <w:pStyle w:val="EstiloFigura"/>
      </w:pPr>
      <w:r w:rsidRPr="00C577B3">
        <w:rPr>
          <w:b/>
          <w:bCs/>
        </w:rPr>
        <w:t xml:space="preserve">Figura </w:t>
      </w:r>
      <w:r w:rsidRPr="00C577B3">
        <w:rPr>
          <w:b/>
          <w:bCs/>
        </w:rPr>
        <w:fldChar w:fldCharType="begin"/>
      </w:r>
      <w:r w:rsidRPr="00C577B3">
        <w:rPr>
          <w:b/>
          <w:bCs/>
        </w:rPr>
        <w:instrText xml:space="preserve"> SEQ Figura \* ARABIC </w:instrText>
      </w:r>
      <w:r w:rsidRPr="00C577B3">
        <w:rPr>
          <w:b/>
          <w:bCs/>
        </w:rPr>
        <w:fldChar w:fldCharType="separate"/>
      </w:r>
      <w:r w:rsidR="00745A6E">
        <w:rPr>
          <w:b/>
          <w:bCs/>
          <w:noProof/>
        </w:rPr>
        <w:t>7</w:t>
      </w:r>
      <w:r w:rsidRPr="00C577B3">
        <w:rPr>
          <w:b/>
          <w:bCs/>
        </w:rPr>
        <w:fldChar w:fldCharType="end"/>
      </w:r>
      <w:r w:rsidRPr="00C577B3">
        <w:rPr>
          <w:b/>
          <w:bCs/>
        </w:rPr>
        <w:br/>
      </w:r>
      <w:r w:rsidRPr="00C577B3">
        <w:rPr>
          <w:i/>
          <w:iCs/>
        </w:rPr>
        <w:t>Esquema de conexión de leds y resistencias en el protoboard</w:t>
      </w:r>
    </w:p>
    <w:p w14:paraId="31834589" w14:textId="3F468D3C" w:rsidR="00874C16" w:rsidRDefault="00D9261F" w:rsidP="002C2B0A">
      <w:pPr>
        <w:pStyle w:val="TextoIndependienteconSangraPrimeraLnea"/>
        <w:ind w:left="792" w:firstLine="0"/>
        <w:rPr>
          <w:lang w:val="es-ES_tradnl"/>
        </w:rPr>
      </w:pPr>
      <w:r>
        <w:rPr>
          <w:noProof/>
          <w:lang w:val="es-ES_tradnl"/>
        </w:rPr>
        <w:drawing>
          <wp:inline distT="0" distB="0" distL="0" distR="0" wp14:anchorId="3517FC49" wp14:editId="457F49FF">
            <wp:extent cx="1577340" cy="2755279"/>
            <wp:effectExtent l="0" t="0" r="381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88905" cy="2775480"/>
                    </a:xfrm>
                    <a:prstGeom prst="rect">
                      <a:avLst/>
                    </a:prstGeom>
                  </pic:spPr>
                </pic:pic>
              </a:graphicData>
            </a:graphic>
          </wp:inline>
        </w:drawing>
      </w:r>
    </w:p>
    <w:p w14:paraId="10A50939" w14:textId="1A4DD507" w:rsidR="00D9261F" w:rsidRDefault="00D9261F" w:rsidP="00C577B3">
      <w:pPr>
        <w:pStyle w:val="EstiloFigura"/>
        <w:rPr>
          <w:lang w:val="es-ES_tradnl"/>
        </w:rPr>
      </w:pPr>
      <w:r>
        <w:rPr>
          <w:lang w:val="es-ES_tradnl"/>
        </w:rPr>
        <w:t xml:space="preserve">Nota. El </w:t>
      </w:r>
      <w:r w:rsidR="006A1F92">
        <w:rPr>
          <w:lang w:val="es-ES_tradnl"/>
        </w:rPr>
        <w:t>cátodo</w:t>
      </w:r>
      <w:r w:rsidR="00732308">
        <w:rPr>
          <w:lang w:val="es-ES_tradnl"/>
        </w:rPr>
        <w:t xml:space="preserve"> ( - )</w:t>
      </w:r>
      <w:r>
        <w:rPr>
          <w:lang w:val="es-ES_tradnl"/>
        </w:rPr>
        <w:t xml:space="preserve"> debe ir conectado directamente a tierra y el </w:t>
      </w:r>
      <w:r w:rsidR="006A1F92">
        <w:rPr>
          <w:lang w:val="es-ES_tradnl"/>
        </w:rPr>
        <w:t>ánodo</w:t>
      </w:r>
      <w:r w:rsidR="00732308">
        <w:rPr>
          <w:lang w:val="es-ES_tradnl"/>
        </w:rPr>
        <w:t xml:space="preserve"> ( + )</w:t>
      </w:r>
      <w:r>
        <w:rPr>
          <w:lang w:val="es-ES_tradnl"/>
        </w:rPr>
        <w:t xml:space="preserve"> seguido de la resistencia junto con la fuente de energía.</w:t>
      </w:r>
    </w:p>
    <w:p w14:paraId="5E78CA38" w14:textId="016A2452" w:rsidR="00BF1311" w:rsidRDefault="00E310C9" w:rsidP="002C2B0A">
      <w:pPr>
        <w:pStyle w:val="TextoIndependienteconSangraPrimeraLnea"/>
        <w:ind w:left="792" w:firstLine="0"/>
        <w:rPr>
          <w:lang w:val="es-ES_tradnl"/>
        </w:rPr>
      </w:pPr>
      <w:r>
        <w:rPr>
          <w:lang w:val="es-ES_tradnl"/>
        </w:rPr>
        <w:t>También</w:t>
      </w:r>
      <w:r w:rsidR="00BF1311">
        <w:rPr>
          <w:lang w:val="es-ES_tradnl"/>
        </w:rPr>
        <w:t xml:space="preserve"> es importante resaltar que las resistencias no tienen polaridad, así que para su instalación no es necesario tomar en cuenta su orientación.</w:t>
      </w:r>
      <w:r w:rsidR="00B44A77">
        <w:rPr>
          <w:lang w:val="es-ES_tradnl"/>
        </w:rPr>
        <w:t xml:space="preserve"> Para </w:t>
      </w:r>
      <w:r w:rsidR="00F769A1">
        <w:rPr>
          <w:lang w:val="es-ES_tradnl"/>
        </w:rPr>
        <w:t xml:space="preserve">identificar físicamente cual es el ánodo y cátodo en el led </w:t>
      </w:r>
      <w:r w:rsidR="00706DB3">
        <w:rPr>
          <w:lang w:val="es-ES_tradnl"/>
        </w:rPr>
        <w:t xml:space="preserve">existen dos formas, la primera y más fácil es que el pin de conexión del ánodo suele ser </w:t>
      </w:r>
      <w:r w:rsidR="00D35D16">
        <w:rPr>
          <w:lang w:val="es-ES_tradnl"/>
        </w:rPr>
        <w:t>más</w:t>
      </w:r>
      <w:r w:rsidR="00706DB3">
        <w:rPr>
          <w:lang w:val="es-ES_tradnl"/>
        </w:rPr>
        <w:t xml:space="preserve"> largo que el del </w:t>
      </w:r>
      <w:r w:rsidR="000B14EB">
        <w:rPr>
          <w:lang w:val="es-ES_tradnl"/>
        </w:rPr>
        <w:t>cátodo</w:t>
      </w:r>
      <w:r w:rsidR="005E1FDE">
        <w:rPr>
          <w:lang w:val="es-ES_tradnl"/>
        </w:rPr>
        <w:t xml:space="preserve">, pero en caso de no ser así la segunda opción es ver dentro del led existen dos piezas separadas, una </w:t>
      </w:r>
      <w:r w:rsidR="00D35D16">
        <w:rPr>
          <w:lang w:val="es-ES_tradnl"/>
        </w:rPr>
        <w:t>más</w:t>
      </w:r>
      <w:r w:rsidR="005E1FDE">
        <w:rPr>
          <w:lang w:val="es-ES_tradnl"/>
        </w:rPr>
        <w:t xml:space="preserve"> corta que la otra, la pieza </w:t>
      </w:r>
      <w:r w:rsidR="00D35D16">
        <w:rPr>
          <w:lang w:val="es-ES_tradnl"/>
        </w:rPr>
        <w:t>más</w:t>
      </w:r>
      <w:r w:rsidR="005E1FDE">
        <w:rPr>
          <w:lang w:val="es-ES_tradnl"/>
        </w:rPr>
        <w:t xml:space="preserve"> corta es el ánodo y la más larga el cátodo, como se muestra en la figura </w:t>
      </w:r>
    </w:p>
    <w:p w14:paraId="3CB22D47" w14:textId="2B005E03" w:rsidR="00951906" w:rsidRPr="00951906" w:rsidRDefault="00951906" w:rsidP="00951906">
      <w:pPr>
        <w:pStyle w:val="EstiloFigura"/>
        <w:rPr>
          <w:i/>
          <w:iCs/>
        </w:rPr>
      </w:pPr>
      <w:r w:rsidRPr="00951906">
        <w:rPr>
          <w:b/>
          <w:bCs/>
        </w:rPr>
        <w:t xml:space="preserve">Figura </w:t>
      </w:r>
      <w:r w:rsidRPr="00951906">
        <w:rPr>
          <w:b/>
          <w:bCs/>
        </w:rPr>
        <w:fldChar w:fldCharType="begin"/>
      </w:r>
      <w:r w:rsidRPr="00951906">
        <w:rPr>
          <w:b/>
          <w:bCs/>
        </w:rPr>
        <w:instrText xml:space="preserve"> SEQ Figura \* ARABIC </w:instrText>
      </w:r>
      <w:r w:rsidRPr="00951906">
        <w:rPr>
          <w:b/>
          <w:bCs/>
        </w:rPr>
        <w:fldChar w:fldCharType="separate"/>
      </w:r>
      <w:r w:rsidR="00745A6E">
        <w:rPr>
          <w:b/>
          <w:bCs/>
          <w:noProof/>
        </w:rPr>
        <w:t>8</w:t>
      </w:r>
      <w:r w:rsidRPr="00951906">
        <w:rPr>
          <w:b/>
          <w:bCs/>
        </w:rPr>
        <w:fldChar w:fldCharType="end"/>
      </w:r>
      <w:r w:rsidRPr="00951906">
        <w:rPr>
          <w:b/>
          <w:bCs/>
        </w:rPr>
        <w:br/>
      </w:r>
      <w:r w:rsidRPr="00951906">
        <w:rPr>
          <w:i/>
          <w:iCs/>
        </w:rPr>
        <w:t>Ánodo y cátodo de un led</w:t>
      </w:r>
    </w:p>
    <w:p w14:paraId="4F009791" w14:textId="04CD48F9" w:rsidR="00736AA4" w:rsidRDefault="00951906" w:rsidP="002C2B0A">
      <w:pPr>
        <w:pStyle w:val="TextoIndependienteconSangraPrimeraLnea"/>
        <w:ind w:left="792" w:firstLine="0"/>
        <w:rPr>
          <w:lang w:val="es-ES_tradnl"/>
        </w:rPr>
      </w:pPr>
      <w:r>
        <w:rPr>
          <w:noProof/>
        </w:rPr>
        <w:lastRenderedPageBreak/>
        <w:drawing>
          <wp:inline distT="0" distB="0" distL="0" distR="0" wp14:anchorId="29FB0100" wp14:editId="0658D858">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2751F58" w14:textId="57E9484A" w:rsidR="00951906" w:rsidRDefault="004435EA" w:rsidP="002611A6">
      <w:pPr>
        <w:pStyle w:val="EstiloFigura"/>
        <w:rPr>
          <w:lang w:val="es-ES_tradnl"/>
        </w:rPr>
      </w:pPr>
      <w:r w:rsidRPr="004435EA">
        <w:rPr>
          <w:i/>
          <w:iCs/>
          <w:lang w:val="es-ES_tradnl"/>
        </w:rPr>
        <w:t>Nota</w:t>
      </w:r>
      <w:r>
        <w:rPr>
          <w:lang w:val="es-ES_tradnl"/>
        </w:rPr>
        <w:t>.</w:t>
      </w:r>
      <w:r w:rsidR="006E5AAB">
        <w:rPr>
          <w:lang w:val="es-ES_tradnl"/>
        </w:rPr>
        <w:t xml:space="preserve"> Adaptado </w:t>
      </w:r>
      <w:r w:rsidR="00973D75">
        <w:rPr>
          <w:lang w:val="es-ES_tradnl"/>
        </w:rPr>
        <w:t xml:space="preserve">de </w:t>
      </w:r>
      <w:r w:rsidR="00973D75" w:rsidRPr="00973D75">
        <w:rPr>
          <w:shd w:val="clear" w:color="auto" w:fill="FFFFFF"/>
        </w:rPr>
        <w:t>Diodo_Led</w:t>
      </w:r>
      <w:r w:rsidR="00973D75">
        <w:rPr>
          <w:lang w:val="es-ES_tradnl"/>
        </w:rPr>
        <w:t xml:space="preserve"> </w:t>
      </w:r>
      <w:r w:rsidR="006E5AAB">
        <w:rPr>
          <w:lang w:val="es-ES_tradnl"/>
        </w:rPr>
        <w:t>[</w:t>
      </w:r>
      <w:r w:rsidR="00EC6339">
        <w:rPr>
          <w:lang w:val="es-ES_tradnl"/>
        </w:rPr>
        <w:t>dibujo</w:t>
      </w:r>
      <w:r w:rsidR="006E5AAB">
        <w:rPr>
          <w:lang w:val="es-ES_tradnl"/>
        </w:rPr>
        <w:t>]</w:t>
      </w:r>
      <w:r w:rsidR="00561F0E">
        <w:rPr>
          <w:lang w:val="es-ES_tradnl"/>
        </w:rPr>
        <w:t xml:space="preserve">, por </w:t>
      </w:r>
      <w:r w:rsidR="00561F0E" w:rsidRPr="00561F0E">
        <w:rPr>
          <w:shd w:val="clear" w:color="auto" w:fill="F8F9FA"/>
        </w:rPr>
        <w:t>DaviBosco04</w:t>
      </w:r>
      <w:r w:rsidR="00561F0E">
        <w:rPr>
          <w:shd w:val="clear" w:color="auto" w:fill="F8F9FA"/>
        </w:rPr>
        <w:t>, 2020, Wikimedia Commons (</w:t>
      </w:r>
      <w:hyperlink r:id="rId27" w:history="1">
        <w:r w:rsidR="00EC62E3" w:rsidRPr="002340B1">
          <w:rPr>
            <w:rStyle w:val="Hipervnculo"/>
            <w:rFonts w:ascii="Arial" w:hAnsi="Arial" w:cs="Arial"/>
            <w:sz w:val="21"/>
            <w:szCs w:val="21"/>
            <w:shd w:val="clear" w:color="auto" w:fill="F8F9FA"/>
          </w:rPr>
          <w:t>https://upload.wikimedia.org/wikipedia/commons/1/16/Diodo_Led.png</w:t>
        </w:r>
      </w:hyperlink>
      <w:r w:rsidR="00561F0E">
        <w:rPr>
          <w:shd w:val="clear" w:color="auto" w:fill="F8F9FA"/>
        </w:rPr>
        <w:t xml:space="preserve">). </w:t>
      </w:r>
      <w:r w:rsidR="00F93D10">
        <w:rPr>
          <w:shd w:val="clear" w:color="auto" w:fill="F8F9FA"/>
        </w:rPr>
        <w:t>CC BY SA 4.0</w:t>
      </w:r>
    </w:p>
    <w:p w14:paraId="025A4301" w14:textId="475FBCAA" w:rsidR="008A7CDA" w:rsidRDefault="00DD4296" w:rsidP="002C2B0A">
      <w:pPr>
        <w:pStyle w:val="TextoIndependienteconSangraPrimeraLnea"/>
        <w:ind w:left="792" w:firstLine="0"/>
        <w:rPr>
          <w:lang w:val="es-ES_tradnl"/>
        </w:rPr>
      </w:pPr>
      <w:r>
        <w:rPr>
          <w:lang w:val="es-ES_tradnl"/>
        </w:rPr>
        <w:t>O</w:t>
      </w:r>
      <w:r w:rsidR="00A00A98">
        <w:rPr>
          <w:lang w:val="es-ES_tradnl"/>
        </w:rPr>
        <w:t>tro componente agregado fue un módulo de alimentación, específicamente el MB102</w:t>
      </w:r>
      <w:r w:rsidR="008A7CDA">
        <w:rPr>
          <w:lang w:val="es-ES_tradnl"/>
        </w:rPr>
        <w:t xml:space="preserve"> como se muestra en la figura .</w:t>
      </w:r>
    </w:p>
    <w:p w14:paraId="08B883E8" w14:textId="28BDC830" w:rsidR="006A753B" w:rsidRDefault="006A753B" w:rsidP="006A753B">
      <w:pPr>
        <w:pStyle w:val="EstiloFigura"/>
      </w:pPr>
      <w:r w:rsidRPr="006D684F">
        <w:rPr>
          <w:b/>
          <w:bCs/>
        </w:rPr>
        <w:t xml:space="preserve">Figura </w:t>
      </w:r>
      <w:r w:rsidRPr="006D684F">
        <w:rPr>
          <w:b/>
          <w:bCs/>
        </w:rPr>
        <w:fldChar w:fldCharType="begin"/>
      </w:r>
      <w:r w:rsidRPr="006D684F">
        <w:rPr>
          <w:b/>
          <w:bCs/>
        </w:rPr>
        <w:instrText xml:space="preserve"> SEQ Figura \* ARABIC </w:instrText>
      </w:r>
      <w:r w:rsidRPr="006D684F">
        <w:rPr>
          <w:b/>
          <w:bCs/>
        </w:rPr>
        <w:fldChar w:fldCharType="separate"/>
      </w:r>
      <w:r w:rsidR="00745A6E">
        <w:rPr>
          <w:b/>
          <w:bCs/>
          <w:noProof/>
        </w:rPr>
        <w:t>9</w:t>
      </w:r>
      <w:r w:rsidRPr="006D684F">
        <w:rPr>
          <w:b/>
          <w:bCs/>
        </w:rPr>
        <w:fldChar w:fldCharType="end"/>
      </w:r>
      <w:r w:rsidRPr="006D684F">
        <w:rPr>
          <w:b/>
          <w:bCs/>
        </w:rPr>
        <w:br/>
      </w:r>
      <w:r w:rsidRPr="006D684F">
        <w:rPr>
          <w:i/>
          <w:iCs/>
        </w:rPr>
        <w:t>Conexión del módulo MB-102 en el protoboard</w:t>
      </w:r>
    </w:p>
    <w:p w14:paraId="6E9B6222" w14:textId="7AEE6E8A" w:rsidR="00EB27BE" w:rsidRDefault="006A753B" w:rsidP="002C2B0A">
      <w:pPr>
        <w:pStyle w:val="TextoIndependienteconSangraPrimeraLnea"/>
        <w:ind w:left="792" w:firstLine="0"/>
        <w:rPr>
          <w:lang w:val="es-ES_tradnl"/>
        </w:rPr>
      </w:pPr>
      <w:r>
        <w:rPr>
          <w:noProof/>
          <w:lang w:val="es-ES_tradnl"/>
        </w:rPr>
        <w:drawing>
          <wp:anchor distT="0" distB="0" distL="114300" distR="114300" simplePos="0" relativeHeight="251669504" behindDoc="0" locked="0" layoutInCell="1" allowOverlap="1" wp14:anchorId="11630377" wp14:editId="0095F751">
            <wp:simplePos x="0" y="0"/>
            <wp:positionH relativeFrom="column">
              <wp:posOffset>-191770</wp:posOffset>
            </wp:positionH>
            <wp:positionV relativeFrom="paragraph">
              <wp:posOffset>0</wp:posOffset>
            </wp:positionV>
            <wp:extent cx="6206490" cy="2743200"/>
            <wp:effectExtent l="0" t="0" r="381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06490" cy="2743200"/>
                    </a:xfrm>
                    <a:prstGeom prst="rect">
                      <a:avLst/>
                    </a:prstGeom>
                  </pic:spPr>
                </pic:pic>
              </a:graphicData>
            </a:graphic>
            <wp14:sizeRelH relativeFrom="margin">
              <wp14:pctWidth>0</wp14:pctWidth>
            </wp14:sizeRelH>
            <wp14:sizeRelV relativeFrom="margin">
              <wp14:pctHeight>0</wp14:pctHeight>
            </wp14:sizeRelV>
          </wp:anchor>
        </w:drawing>
      </w:r>
      <w:r w:rsidR="008A7CDA">
        <w:rPr>
          <w:lang w:val="es-ES_tradnl"/>
        </w:rPr>
        <w:t>E</w:t>
      </w:r>
      <w:r w:rsidR="00A00A98">
        <w:rPr>
          <w:lang w:val="es-ES_tradnl"/>
        </w:rPr>
        <w:t>l cual permitió la regulación de la corriente recibida para poder ser filtrada a las necesidades de los equipos conectados dentro de cada módulo, la energía que puede recibir oscila entre 6.5V y 12V dando como resultado voltajes de 3.3V y 5V</w:t>
      </w:r>
      <w:r w:rsidR="001B4D46">
        <w:rPr>
          <w:lang w:val="es-ES_tradnl"/>
        </w:rPr>
        <w:t xml:space="preserve"> que pueden ser configurados manualmente mediante a una funda con una paleta metálica muy pequeña que permite hacer puente</w:t>
      </w:r>
      <w:r w:rsidR="002B2937">
        <w:rPr>
          <w:lang w:val="es-ES_tradnl"/>
        </w:rPr>
        <w:t xml:space="preserve">, tiene especificaciones en la placa de </w:t>
      </w:r>
      <w:r w:rsidR="00D35D16">
        <w:rPr>
          <w:lang w:val="es-ES_tradnl"/>
        </w:rPr>
        <w:t>qué</w:t>
      </w:r>
      <w:r w:rsidR="002B2937">
        <w:rPr>
          <w:lang w:val="es-ES_tradnl"/>
        </w:rPr>
        <w:t xml:space="preserve"> tipo de </w:t>
      </w:r>
      <w:r w:rsidR="002B2937">
        <w:rPr>
          <w:lang w:val="es-ES_tradnl"/>
        </w:rPr>
        <w:lastRenderedPageBreak/>
        <w:t>voltaje queremos sacar por las líneas de alimentación conectadas a la protoboard o si incluso queremos inhabilitarla</w:t>
      </w:r>
      <w:r w:rsidR="001B4D46">
        <w:rPr>
          <w:lang w:val="es-ES_tradnl"/>
        </w:rPr>
        <w:t xml:space="preserve"> y la corriente pueda viajar sin problemas, además ofrece</w:t>
      </w:r>
      <w:r w:rsidR="00A00A98">
        <w:rPr>
          <w:lang w:val="es-ES_tradnl"/>
        </w:rPr>
        <w:t xml:space="preserve"> con una corriente máxima de 700mA</w:t>
      </w:r>
      <w:r w:rsidR="00EB27BE">
        <w:rPr>
          <w:lang w:val="es-ES_tradnl"/>
        </w:rPr>
        <w:t>. Por si los rieles conectados no fuesen suficiente, también pose pines tipo macho que ofrecen salida de 3.3V, 5V y tierra para ser utilizados por cables puestos directamente al módulo de alimentación</w:t>
      </w:r>
      <w:r w:rsidR="00CC6DB8">
        <w:rPr>
          <w:lang w:val="es-ES_tradnl"/>
        </w:rPr>
        <w:t>. Este módulo también posee un led que indica si est</w:t>
      </w:r>
      <w:r w:rsidR="007A4BEE">
        <w:rPr>
          <w:lang w:val="es-ES_tradnl"/>
        </w:rPr>
        <w:t>á</w:t>
      </w:r>
      <w:r w:rsidR="00CC6DB8">
        <w:rPr>
          <w:lang w:val="es-ES_tradnl"/>
        </w:rPr>
        <w:t xml:space="preserve"> energizado o no, y un interruptor que nos permite bloquear o dejar fluir la corriente al protoboard lo que </w:t>
      </w:r>
      <w:r w:rsidR="00451422">
        <w:rPr>
          <w:lang w:val="es-ES_tradnl"/>
        </w:rPr>
        <w:t>facilita</w:t>
      </w:r>
      <w:r w:rsidR="00CC6DB8">
        <w:rPr>
          <w:lang w:val="es-ES_tradnl"/>
        </w:rPr>
        <w:t xml:space="preserve"> </w:t>
      </w:r>
      <w:r w:rsidR="00451422">
        <w:rPr>
          <w:lang w:val="es-ES_tradnl"/>
        </w:rPr>
        <w:t>realizar</w:t>
      </w:r>
      <w:r w:rsidR="00CC6DB8">
        <w:rPr>
          <w:lang w:val="es-ES_tradnl"/>
        </w:rPr>
        <w:t xml:space="preserve"> un corte</w:t>
      </w:r>
      <w:r w:rsidR="00800C0F">
        <w:rPr>
          <w:lang w:val="es-ES_tradnl"/>
        </w:rPr>
        <w:t xml:space="preserve"> energético</w:t>
      </w:r>
      <w:r w:rsidR="00CC6DB8">
        <w:rPr>
          <w:lang w:val="es-ES_tradnl"/>
        </w:rPr>
        <w:t xml:space="preserve"> en caso de fallas físicas.</w:t>
      </w:r>
    </w:p>
    <w:p w14:paraId="1A8547D9" w14:textId="56F9F279" w:rsidR="00F32227" w:rsidRDefault="007A5636" w:rsidP="002C2B0A">
      <w:pPr>
        <w:pStyle w:val="TextoIndependienteconSangraPrimeraLnea"/>
        <w:ind w:left="792" w:firstLine="0"/>
        <w:rPr>
          <w:lang w:val="es-ES_tradnl"/>
        </w:rPr>
      </w:pPr>
      <w:r>
        <w:rPr>
          <w:lang w:val="es-ES_tradnl"/>
        </w:rPr>
        <w:t>Para las conexiones realizadas dentro de cada módulo se utilizaron cables jumpers para protoboard de dos tipos, el primero y más comúnmente utilizado dentro del proyecto el tipo macho-macho</w:t>
      </w:r>
      <w:r w:rsidR="00F32227">
        <w:rPr>
          <w:lang w:val="es-ES_tradnl"/>
        </w:rPr>
        <w:t xml:space="preserve"> como se muestra en la figura .</w:t>
      </w:r>
    </w:p>
    <w:p w14:paraId="52730BBC" w14:textId="080691DA" w:rsidR="008B2270" w:rsidRDefault="008B2270" w:rsidP="008B2270">
      <w:pPr>
        <w:pStyle w:val="EstiloFigura"/>
      </w:pPr>
      <w:r w:rsidRPr="008B2270">
        <w:rPr>
          <w:b/>
          <w:bCs/>
        </w:rPr>
        <w:t xml:space="preserve">Figura </w:t>
      </w:r>
      <w:r w:rsidRPr="008B2270">
        <w:rPr>
          <w:b/>
          <w:bCs/>
        </w:rPr>
        <w:fldChar w:fldCharType="begin"/>
      </w:r>
      <w:r w:rsidRPr="008B2270">
        <w:rPr>
          <w:b/>
          <w:bCs/>
        </w:rPr>
        <w:instrText xml:space="preserve"> SEQ Figura \* ARABIC </w:instrText>
      </w:r>
      <w:r w:rsidRPr="008B2270">
        <w:rPr>
          <w:b/>
          <w:bCs/>
        </w:rPr>
        <w:fldChar w:fldCharType="separate"/>
      </w:r>
      <w:r w:rsidR="00745A6E">
        <w:rPr>
          <w:b/>
          <w:bCs/>
          <w:noProof/>
        </w:rPr>
        <w:t>10</w:t>
      </w:r>
      <w:r w:rsidRPr="008B2270">
        <w:rPr>
          <w:b/>
          <w:bCs/>
        </w:rPr>
        <w:fldChar w:fldCharType="end"/>
      </w:r>
      <w:r>
        <w:br/>
      </w:r>
      <w:r w:rsidRPr="008B2270">
        <w:rPr>
          <w:i/>
          <w:iCs/>
        </w:rPr>
        <w:t>Jumpers macho-macho</w:t>
      </w:r>
    </w:p>
    <w:p w14:paraId="0F3D61FA" w14:textId="640C411F" w:rsidR="00F32227" w:rsidRDefault="008B2270" w:rsidP="002C2B0A">
      <w:pPr>
        <w:pStyle w:val="TextoIndependienteconSangraPrimeraLnea"/>
        <w:ind w:left="792" w:firstLine="0"/>
        <w:rPr>
          <w:lang w:val="es-ES_tradnl"/>
        </w:rPr>
      </w:pPr>
      <w:r>
        <w:rPr>
          <w:noProof/>
          <w:lang w:val="es-ES_tradnl"/>
        </w:rPr>
        <w:drawing>
          <wp:inline distT="0" distB="0" distL="0" distR="0" wp14:anchorId="56A6BD40" wp14:editId="6B9C66C9">
            <wp:extent cx="5227320" cy="3919939"/>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7320" cy="3919939"/>
                    </a:xfrm>
                    <a:prstGeom prst="rect">
                      <a:avLst/>
                    </a:prstGeom>
                  </pic:spPr>
                </pic:pic>
              </a:graphicData>
            </a:graphic>
          </wp:inline>
        </w:drawing>
      </w:r>
      <w:r w:rsidR="00F32227">
        <w:rPr>
          <w:lang w:val="es-ES_tradnl"/>
        </w:rPr>
        <w:t>Y</w:t>
      </w:r>
      <w:r w:rsidR="007A5636">
        <w:rPr>
          <w:lang w:val="es-ES_tradnl"/>
        </w:rPr>
        <w:t xml:space="preserve"> el segundo tipo el macho-hembra</w:t>
      </w:r>
      <w:r w:rsidR="00F32227">
        <w:rPr>
          <w:lang w:val="es-ES_tradnl"/>
        </w:rPr>
        <w:t xml:space="preserve"> como se muestra en la figura .</w:t>
      </w:r>
    </w:p>
    <w:p w14:paraId="0099DCEC" w14:textId="230D9C31" w:rsidR="00BD63C2" w:rsidRDefault="00BD63C2" w:rsidP="00BD63C2">
      <w:pPr>
        <w:pStyle w:val="EstiloFigura"/>
      </w:pPr>
      <w:r w:rsidRPr="00BD63C2">
        <w:rPr>
          <w:b/>
          <w:bCs/>
        </w:rPr>
        <w:lastRenderedPageBreak/>
        <w:t xml:space="preserve">Figura </w:t>
      </w:r>
      <w:r w:rsidRPr="00BD63C2">
        <w:rPr>
          <w:b/>
          <w:bCs/>
        </w:rPr>
        <w:fldChar w:fldCharType="begin"/>
      </w:r>
      <w:r w:rsidRPr="00BD63C2">
        <w:rPr>
          <w:b/>
          <w:bCs/>
        </w:rPr>
        <w:instrText xml:space="preserve"> SEQ Figura \* ARABIC </w:instrText>
      </w:r>
      <w:r w:rsidRPr="00BD63C2">
        <w:rPr>
          <w:b/>
          <w:bCs/>
        </w:rPr>
        <w:fldChar w:fldCharType="separate"/>
      </w:r>
      <w:r w:rsidR="00745A6E">
        <w:rPr>
          <w:b/>
          <w:bCs/>
          <w:noProof/>
        </w:rPr>
        <w:t>11</w:t>
      </w:r>
      <w:r w:rsidRPr="00BD63C2">
        <w:rPr>
          <w:b/>
          <w:bCs/>
        </w:rPr>
        <w:fldChar w:fldCharType="end"/>
      </w:r>
      <w:r w:rsidRPr="00BD63C2">
        <w:rPr>
          <w:b/>
          <w:bCs/>
        </w:rPr>
        <w:br/>
      </w:r>
      <w:r w:rsidRPr="00BD63C2">
        <w:rPr>
          <w:i/>
          <w:iCs/>
        </w:rPr>
        <w:t>Jumpers macho-hembra</w:t>
      </w:r>
    </w:p>
    <w:p w14:paraId="0BB26C85" w14:textId="1A72538A" w:rsidR="008F02EA" w:rsidRDefault="00BD63C2" w:rsidP="002C2B0A">
      <w:pPr>
        <w:pStyle w:val="TextoIndependienteconSangraPrimeraLnea"/>
        <w:ind w:left="792" w:firstLine="0"/>
        <w:rPr>
          <w:lang w:val="es-ES_tradnl"/>
        </w:rPr>
      </w:pPr>
      <w:r>
        <w:rPr>
          <w:noProof/>
          <w:lang w:val="es-ES_tradnl"/>
        </w:rPr>
        <w:drawing>
          <wp:inline distT="0" distB="0" distL="0" distR="0" wp14:anchorId="2EFB90A1" wp14:editId="15201C41">
            <wp:extent cx="5141149" cy="385572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5307" cy="3858839"/>
                    </a:xfrm>
                    <a:prstGeom prst="rect">
                      <a:avLst/>
                    </a:prstGeom>
                  </pic:spPr>
                </pic:pic>
              </a:graphicData>
            </a:graphic>
          </wp:inline>
        </w:drawing>
      </w:r>
    </w:p>
    <w:p w14:paraId="5E9EE80C" w14:textId="08EF3D6C" w:rsidR="007A5636" w:rsidRPr="000C7D6C" w:rsidRDefault="00F32227" w:rsidP="002C2B0A">
      <w:pPr>
        <w:pStyle w:val="TextoIndependienteconSangraPrimeraLnea"/>
        <w:ind w:left="792" w:firstLine="0"/>
      </w:pPr>
      <w:r>
        <w:rPr>
          <w:lang w:val="es-ES_tradnl"/>
        </w:rPr>
        <w:t>P</w:t>
      </w:r>
      <w:r w:rsidR="007A5636">
        <w:rPr>
          <w:lang w:val="es-ES_tradnl"/>
        </w:rPr>
        <w:t xml:space="preserve">rincipalmente aplicado para evitar que el sensor ultrasónico se mantenga estático a la altura del protoboard y </w:t>
      </w:r>
      <w:r w:rsidR="00622F06">
        <w:rPr>
          <w:lang w:val="es-ES_tradnl"/>
        </w:rPr>
        <w:t>así</w:t>
      </w:r>
      <w:r w:rsidR="007A5636">
        <w:rPr>
          <w:lang w:val="es-ES_tradnl"/>
        </w:rPr>
        <w:t xml:space="preserve"> poder adaptarlo a un diseño en particular acorde a las necesidades del lugar.</w:t>
      </w:r>
      <w:r w:rsidR="006E0D22">
        <w:rPr>
          <w:lang w:val="es-ES_tradnl"/>
        </w:rPr>
        <w:t xml:space="preserve"> Los colores que se utilizaron para las distintas conexiones fueron acomodad</w:t>
      </w:r>
      <w:r w:rsidR="008C22B5">
        <w:rPr>
          <w:lang w:val="es-ES_tradnl"/>
        </w:rPr>
        <w:t>o</w:t>
      </w:r>
      <w:r w:rsidR="00E62B10">
        <w:rPr>
          <w:lang w:val="es-ES_tradnl"/>
        </w:rPr>
        <w:t>7/</w:t>
      </w:r>
      <w:r w:rsidR="006E0D22">
        <w:rPr>
          <w:lang w:val="es-ES_tradnl"/>
        </w:rPr>
        <w:t xml:space="preserve">s al uso de colores </w:t>
      </w:r>
      <w:r w:rsidR="00967D7E">
        <w:rPr>
          <w:lang w:val="es-ES_tradnl"/>
        </w:rPr>
        <w:t>estandarizados</w:t>
      </w:r>
      <w:r w:rsidR="006E0D22">
        <w:rPr>
          <w:lang w:val="es-ES_tradnl"/>
        </w:rPr>
        <w:t xml:space="preserve"> para las fuentes d</w:t>
      </w:r>
      <w:r w:rsidR="00967D7E">
        <w:rPr>
          <w:lang w:val="es-ES_tradnl"/>
        </w:rPr>
        <w:t xml:space="preserve">e poder utilizadas en computadoras la cual indica que los cables de color rojo son usados para energía de 5v, el cable naranja indica una energía de 3.3v, </w:t>
      </w:r>
      <w:r w:rsidR="00FC2D9D">
        <w:rPr>
          <w:lang w:val="es-ES_tradnl"/>
        </w:rPr>
        <w:t>los cables de color negro</w:t>
      </w:r>
      <w:r w:rsidR="005D062A">
        <w:rPr>
          <w:lang w:val="es-ES_tradnl"/>
        </w:rPr>
        <w:t xml:space="preserve"> y</w:t>
      </w:r>
      <w:r w:rsidR="00FC2D9D">
        <w:rPr>
          <w:lang w:val="es-ES_tradnl"/>
        </w:rPr>
        <w:t xml:space="preserve"> marrón son utilizados para tierra (GND)</w:t>
      </w:r>
      <w:r w:rsidR="005D062A">
        <w:rPr>
          <w:lang w:val="es-ES_tradnl"/>
        </w:rPr>
        <w:t xml:space="preserve"> y para las conexiones restantes se </w:t>
      </w:r>
      <w:r w:rsidR="00D35D16">
        <w:rPr>
          <w:lang w:val="es-ES_tradnl"/>
        </w:rPr>
        <w:t>utilizó</w:t>
      </w:r>
      <w:r w:rsidR="005D062A">
        <w:rPr>
          <w:lang w:val="es-ES_tradnl"/>
        </w:rPr>
        <w:t xml:space="preserve"> el color azul y verde para las conexiones de los leds y el colo</w:t>
      </w:r>
      <w:r w:rsidR="000C7D6C">
        <w:rPr>
          <w:lang w:val="es-ES_tradnl"/>
        </w:rPr>
        <w:t xml:space="preserve">r blanco y el gris para el eco del sensor y por </w:t>
      </w:r>
      <w:r w:rsidR="00D35D16">
        <w:rPr>
          <w:lang w:val="es-ES_tradnl"/>
        </w:rPr>
        <w:t>último</w:t>
      </w:r>
      <w:r w:rsidR="000C7D6C">
        <w:rPr>
          <w:lang w:val="es-ES_tradnl"/>
        </w:rPr>
        <w:t xml:space="preserve"> el color morado para la señal</w:t>
      </w:r>
      <w:r w:rsidR="000C7D6C" w:rsidRPr="000C7D6C">
        <w:t xml:space="preserve"> </w:t>
      </w:r>
      <w:r w:rsidR="000C7D6C">
        <w:t>del sensor.</w:t>
      </w:r>
    </w:p>
    <w:p w14:paraId="63E0E8B9" w14:textId="28FC57AD" w:rsidR="006937DA" w:rsidRDefault="00502D89" w:rsidP="002C2B0A">
      <w:pPr>
        <w:pStyle w:val="TextoIndependienteconSangraPrimeraLnea"/>
        <w:ind w:left="792" w:firstLine="0"/>
        <w:rPr>
          <w:lang w:val="es-ES_tradnl"/>
        </w:rPr>
      </w:pPr>
      <w:r>
        <w:rPr>
          <w:lang w:val="es-ES_tradnl"/>
        </w:rPr>
        <w:t>P</w:t>
      </w:r>
      <w:r w:rsidR="00A00A98">
        <w:rPr>
          <w:lang w:val="es-ES_tradnl"/>
        </w:rPr>
        <w:t>or último</w:t>
      </w:r>
      <w:r w:rsidR="00706DB3">
        <w:rPr>
          <w:lang w:val="es-ES_tradnl"/>
        </w:rPr>
        <w:t>,</w:t>
      </w:r>
      <w:r w:rsidR="00A00A98">
        <w:rPr>
          <w:lang w:val="es-ES_tradnl"/>
        </w:rPr>
        <w:t xml:space="preserve"> se utilizó un adaptador de corriente de 9V </w:t>
      </w:r>
      <w:r w:rsidR="006937DA">
        <w:rPr>
          <w:lang w:val="es-ES_tradnl"/>
        </w:rPr>
        <w:t>como lo muestra la figura .</w:t>
      </w:r>
    </w:p>
    <w:p w14:paraId="1EA9F2BA" w14:textId="691B59DD" w:rsidR="00005873" w:rsidRPr="00005873" w:rsidRDefault="00005873" w:rsidP="00005873">
      <w:pPr>
        <w:pStyle w:val="EstiloFigura"/>
        <w:rPr>
          <w:i/>
          <w:iCs/>
        </w:rPr>
      </w:pPr>
      <w:r w:rsidRPr="00005873">
        <w:rPr>
          <w:b/>
          <w:bCs/>
        </w:rPr>
        <w:t xml:space="preserve">Figura </w:t>
      </w:r>
      <w:r w:rsidRPr="00005873">
        <w:rPr>
          <w:b/>
          <w:bCs/>
        </w:rPr>
        <w:fldChar w:fldCharType="begin"/>
      </w:r>
      <w:r w:rsidRPr="00005873">
        <w:rPr>
          <w:b/>
          <w:bCs/>
        </w:rPr>
        <w:instrText xml:space="preserve"> SEQ Figura \* ARABIC </w:instrText>
      </w:r>
      <w:r w:rsidRPr="00005873">
        <w:rPr>
          <w:b/>
          <w:bCs/>
        </w:rPr>
        <w:fldChar w:fldCharType="separate"/>
      </w:r>
      <w:r w:rsidR="00745A6E">
        <w:rPr>
          <w:b/>
          <w:bCs/>
          <w:noProof/>
        </w:rPr>
        <w:t>12</w:t>
      </w:r>
      <w:r w:rsidRPr="00005873">
        <w:rPr>
          <w:b/>
          <w:bCs/>
        </w:rPr>
        <w:fldChar w:fldCharType="end"/>
      </w:r>
      <w:r w:rsidRPr="00005873">
        <w:rPr>
          <w:b/>
          <w:bCs/>
        </w:rPr>
        <w:br/>
      </w:r>
      <w:r w:rsidRPr="00005873">
        <w:rPr>
          <w:i/>
          <w:iCs/>
        </w:rPr>
        <w:t>Fuente AC DC de 9 voltios</w:t>
      </w:r>
    </w:p>
    <w:p w14:paraId="73BC5313" w14:textId="42E2F9A4" w:rsidR="006937DA" w:rsidRDefault="00005873" w:rsidP="002C2B0A">
      <w:pPr>
        <w:pStyle w:val="TextoIndependienteconSangraPrimeraLnea"/>
        <w:ind w:left="792" w:firstLine="0"/>
        <w:rPr>
          <w:lang w:val="es-ES_tradnl"/>
        </w:rPr>
      </w:pPr>
      <w:r w:rsidRPr="00005873">
        <w:rPr>
          <w:noProof/>
          <w:lang w:val="es-ES_tradnl"/>
        </w:rPr>
        <w:lastRenderedPageBreak/>
        <w:drawing>
          <wp:inline distT="0" distB="0" distL="0" distR="0" wp14:anchorId="188FE6C4" wp14:editId="1D360075">
            <wp:extent cx="5760085" cy="29317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931795"/>
                    </a:xfrm>
                    <a:prstGeom prst="rect">
                      <a:avLst/>
                    </a:prstGeom>
                  </pic:spPr>
                </pic:pic>
              </a:graphicData>
            </a:graphic>
          </wp:inline>
        </w:drawing>
      </w:r>
    </w:p>
    <w:p w14:paraId="5DDBC2C5" w14:textId="259DF0EC" w:rsidR="00A00A98" w:rsidRDefault="006937DA" w:rsidP="002C2B0A">
      <w:pPr>
        <w:pStyle w:val="TextoIndependienteconSangraPrimeraLnea"/>
        <w:ind w:left="792" w:firstLine="0"/>
        <w:rPr>
          <w:lang w:val="es-ES_tradnl"/>
        </w:rPr>
      </w:pPr>
      <w:r>
        <w:rPr>
          <w:lang w:val="es-ES_tradnl"/>
        </w:rPr>
        <w:t>Q</w:t>
      </w:r>
      <w:r w:rsidR="00A00A98">
        <w:rPr>
          <w:lang w:val="es-ES_tradnl"/>
        </w:rPr>
        <w:t xml:space="preserve">ue va conectado directamente al módulo MB102 y </w:t>
      </w:r>
      <w:r w:rsidR="006D619D">
        <w:rPr>
          <w:lang w:val="es-ES_tradnl"/>
        </w:rPr>
        <w:t>a la toma</w:t>
      </w:r>
      <w:r w:rsidR="00A00A98">
        <w:rPr>
          <w:lang w:val="es-ES_tradnl"/>
        </w:rPr>
        <w:t xml:space="preserve"> que proporciona corriente alterna donde es convertido a corriente directa.</w:t>
      </w:r>
    </w:p>
    <w:p w14:paraId="373055F7" w14:textId="1A207EC6" w:rsidR="00862798" w:rsidRDefault="00862798" w:rsidP="002C2B0A">
      <w:pPr>
        <w:pStyle w:val="TextoIndependienteconSangraPrimeraLnea"/>
        <w:ind w:left="792" w:firstLine="0"/>
        <w:rPr>
          <w:lang w:val="es-ES_tradnl"/>
        </w:rPr>
      </w:pPr>
      <w:r>
        <w:rPr>
          <w:lang w:val="es-ES_tradnl"/>
        </w:rPr>
        <w:t>Una vez completado el montaje de un módulo individual, este debería verse como indica la figura .</w:t>
      </w:r>
    </w:p>
    <w:p w14:paraId="7C4D728C" w14:textId="28CF4A64" w:rsidR="001E7D88" w:rsidRDefault="001E7D88" w:rsidP="001E7D88">
      <w:pPr>
        <w:pStyle w:val="EstiloFigura"/>
      </w:pPr>
      <w:r w:rsidRPr="001E7D88">
        <w:rPr>
          <w:b/>
          <w:bCs/>
        </w:rPr>
        <w:t xml:space="preserve">Figura </w:t>
      </w:r>
      <w:r w:rsidRPr="001E7D88">
        <w:rPr>
          <w:b/>
          <w:bCs/>
        </w:rPr>
        <w:fldChar w:fldCharType="begin"/>
      </w:r>
      <w:r w:rsidRPr="001E7D88">
        <w:rPr>
          <w:b/>
          <w:bCs/>
        </w:rPr>
        <w:instrText xml:space="preserve"> SEQ Figura \* ARABIC </w:instrText>
      </w:r>
      <w:r w:rsidRPr="001E7D88">
        <w:rPr>
          <w:b/>
          <w:bCs/>
        </w:rPr>
        <w:fldChar w:fldCharType="separate"/>
      </w:r>
      <w:r w:rsidR="00745A6E">
        <w:rPr>
          <w:b/>
          <w:bCs/>
          <w:noProof/>
        </w:rPr>
        <w:t>13</w:t>
      </w:r>
      <w:r w:rsidRPr="001E7D88">
        <w:rPr>
          <w:b/>
          <w:bCs/>
        </w:rPr>
        <w:fldChar w:fldCharType="end"/>
      </w:r>
      <w:r w:rsidRPr="00566E24">
        <w:rPr>
          <w:i/>
          <w:iCs/>
        </w:rPr>
        <w:br/>
      </w:r>
      <w:r w:rsidRPr="001E7D88">
        <w:rPr>
          <w:i/>
          <w:iCs/>
        </w:rPr>
        <w:t>Montaje final de un módulo para parqueadero</w:t>
      </w:r>
    </w:p>
    <w:p w14:paraId="6BAC27F3" w14:textId="2BE82A41" w:rsidR="00862798" w:rsidRDefault="001E7D88" w:rsidP="00D90E92">
      <w:pPr>
        <w:pStyle w:val="TextoIndependienteconSangraPrimeraLnea"/>
        <w:ind w:firstLine="0"/>
        <w:rPr>
          <w:lang w:val="es-ES_tradnl"/>
        </w:rP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052060"/>
                    </a:xfrm>
                    <a:prstGeom prst="rect">
                      <a:avLst/>
                    </a:prstGeom>
                  </pic:spPr>
                </pic:pic>
              </a:graphicData>
            </a:graphic>
          </wp:inline>
        </w:drawing>
      </w:r>
    </w:p>
    <w:p w14:paraId="04A9BF4E" w14:textId="0A012BFA" w:rsidR="00C30A27" w:rsidRPr="00C30A27" w:rsidRDefault="00C30A27" w:rsidP="002C2B0A">
      <w:pPr>
        <w:pStyle w:val="TextoIndependienteconSangraPrimeraLnea"/>
        <w:ind w:left="792" w:firstLine="0"/>
      </w:pPr>
      <w:r>
        <w:rPr>
          <w:lang w:val="es-ES_tradnl"/>
        </w:rPr>
        <w:t xml:space="preserve">Los pines utilizados en el NodeMCU además de los de energía (VIN, 3.3v y GND) también se ocupan los pines D0, D2, D5 </w:t>
      </w:r>
      <w:r w:rsidRPr="00C30A27">
        <w:t>y</w:t>
      </w:r>
      <w:r>
        <w:t xml:space="preserve"> </w:t>
      </w:r>
      <w:r w:rsidR="00EB5ADB">
        <w:t>D7,</w:t>
      </w:r>
      <w:r>
        <w:t xml:space="preserve"> pero se puede utilizar cualquier otro, estos pines fueron escogidos en el proyecto por comodidad y distribución dentro del </w:t>
      </w:r>
      <w:r w:rsidR="007D7164">
        <w:t>módulo</w:t>
      </w:r>
      <w:r>
        <w:t>.</w:t>
      </w:r>
    </w:p>
    <w:p w14:paraId="04629CB5" w14:textId="4ABF24AE" w:rsidR="00CD4CEF" w:rsidRDefault="00CD4CEF" w:rsidP="002C2B0A">
      <w:pPr>
        <w:pStyle w:val="TextoIndependienteconSangraPrimeraLnea"/>
        <w:ind w:left="792" w:firstLine="0"/>
        <w:rPr>
          <w:lang w:val="es-ES_tradnl"/>
        </w:rPr>
      </w:pPr>
      <w:r>
        <w:rPr>
          <w:lang w:val="es-ES_tradnl"/>
        </w:rPr>
        <w:t>Este a su vez deberá tener un recubrimiento para proteger toda la circuitería que el contiene como se muestra en la figura .</w:t>
      </w:r>
    </w:p>
    <w:p w14:paraId="21EF07DF" w14:textId="77777777" w:rsidR="00CD4CEF" w:rsidRPr="00901303" w:rsidRDefault="00CD4CEF" w:rsidP="002C2B0A">
      <w:pPr>
        <w:pStyle w:val="TextoIndependienteconSangraPrimeraLnea"/>
        <w:ind w:left="792" w:firstLine="0"/>
      </w:pPr>
    </w:p>
    <w:p w14:paraId="73179B5E" w14:textId="64D4F898" w:rsidR="008C033D" w:rsidRDefault="00A00A98" w:rsidP="00A00A98">
      <w:pPr>
        <w:pStyle w:val="TextoIndependienteconSangraPrimeraLnea"/>
        <w:ind w:left="792" w:firstLine="0"/>
      </w:pPr>
      <w:r>
        <w:t xml:space="preserve">Para el servidor se utilizó el mismo módulo NodeMCU implementados anteriormente por la capacidad de escribir información dentro de su memoria flash y por su tecnología Wifi que sirve como como puente entre los sensores y el portal web, el servidor al solo </w:t>
      </w:r>
      <w:r>
        <w:lastRenderedPageBreak/>
        <w:t xml:space="preserve">necesitar la tecnología Wifi, necesita únicamente de una alimentación de 3.3V si es conectado directamente a su pin correspondiente o si por otro lado es conectado a su pin de VIN el cual también sirve como filtro en caso de solo disponer de una corriente de 5V </w:t>
      </w:r>
      <w:r w:rsidR="008C033D">
        <w:t>como se muestra en la figura .</w:t>
      </w:r>
    </w:p>
    <w:p w14:paraId="28000B82" w14:textId="5824A107" w:rsidR="001543EE" w:rsidRDefault="001543EE" w:rsidP="001543EE">
      <w:pPr>
        <w:pStyle w:val="EstiloFigura"/>
      </w:pPr>
      <w:r w:rsidRPr="001543EE">
        <w:rPr>
          <w:b/>
          <w:bCs/>
        </w:rPr>
        <w:t xml:space="preserve">Figura </w:t>
      </w:r>
      <w:r w:rsidRPr="001543EE">
        <w:rPr>
          <w:b/>
          <w:bCs/>
        </w:rPr>
        <w:fldChar w:fldCharType="begin"/>
      </w:r>
      <w:r w:rsidRPr="001543EE">
        <w:rPr>
          <w:b/>
          <w:bCs/>
        </w:rPr>
        <w:instrText xml:space="preserve"> SEQ Figura \* ARABIC </w:instrText>
      </w:r>
      <w:r w:rsidRPr="001543EE">
        <w:rPr>
          <w:b/>
          <w:bCs/>
        </w:rPr>
        <w:fldChar w:fldCharType="separate"/>
      </w:r>
      <w:r w:rsidR="00745A6E">
        <w:rPr>
          <w:b/>
          <w:bCs/>
          <w:noProof/>
        </w:rPr>
        <w:t>14</w:t>
      </w:r>
      <w:r w:rsidRPr="001543EE">
        <w:rPr>
          <w:b/>
          <w:bCs/>
        </w:rPr>
        <w:fldChar w:fldCharType="end"/>
      </w:r>
      <w:r w:rsidRPr="001543EE">
        <w:rPr>
          <w:b/>
          <w:bCs/>
        </w:rPr>
        <w:br/>
      </w:r>
      <w:r w:rsidRPr="001543EE">
        <w:rPr>
          <w:i/>
          <w:iCs/>
        </w:rPr>
        <w:t>Esquema de pines de energía del NodeMCU V3 ESP8266</w:t>
      </w:r>
    </w:p>
    <w:p w14:paraId="5951DE4C" w14:textId="124EDC0B" w:rsidR="009236FA" w:rsidRDefault="00060F9A" w:rsidP="00A00A98">
      <w:pPr>
        <w:pStyle w:val="TextoIndependienteconSangraPrimeraLnea"/>
        <w:ind w:left="792" w:firstLine="0"/>
      </w:pPr>
      <w:r w:rsidRPr="00060F9A">
        <w:rPr>
          <w:noProof/>
        </w:rPr>
        <w:drawing>
          <wp:inline distT="0" distB="0" distL="0" distR="0" wp14:anchorId="765C4578" wp14:editId="6DB7E807">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2314" cy="4213613"/>
                    </a:xfrm>
                    <a:prstGeom prst="rect">
                      <a:avLst/>
                    </a:prstGeom>
                  </pic:spPr>
                </pic:pic>
              </a:graphicData>
            </a:graphic>
          </wp:inline>
        </w:drawing>
      </w:r>
    </w:p>
    <w:p w14:paraId="52CBE46B" w14:textId="279F4323" w:rsidR="00A00A98" w:rsidRDefault="008C033D" w:rsidP="00A00A98">
      <w:pPr>
        <w:pStyle w:val="TextoIndependienteconSangraPrimeraLnea"/>
        <w:ind w:left="792" w:firstLine="0"/>
      </w:pPr>
      <w:r>
        <w:t>P</w:t>
      </w:r>
      <w:r w:rsidR="00A00A98">
        <w:t>ara energizar correctamente todo el módulo</w:t>
      </w:r>
      <w:r w:rsidR="0008298B">
        <w:t xml:space="preserve"> se utilizaron ambos pines de </w:t>
      </w:r>
      <w:r w:rsidR="00DC4AF3">
        <w:t>energía</w:t>
      </w:r>
      <w:r w:rsidR="0008298B">
        <w:t xml:space="preserve"> y </w:t>
      </w:r>
      <w:r w:rsidR="00DC4AF3">
        <w:t>así</w:t>
      </w:r>
      <w:r w:rsidR="0008298B">
        <w:t xml:space="preserve"> evitar inconvenientes</w:t>
      </w:r>
      <w:r w:rsidR="00A00A98">
        <w:t>. Su antena cuenta con un alcance teórico de 30 metros, pero se le puede incorporar antenas externas de transmisión más potentes o repetidores de señal.</w:t>
      </w:r>
    </w:p>
    <w:p w14:paraId="0FB0982C" w14:textId="4D034DA6" w:rsidR="002641F0" w:rsidRDefault="00385CC7" w:rsidP="00385CC7">
      <w:pPr>
        <w:pStyle w:val="TextoIndependienteconSangraPrimeraLnea"/>
        <w:numPr>
          <w:ilvl w:val="1"/>
          <w:numId w:val="19"/>
        </w:numPr>
      </w:pPr>
      <w:r>
        <w:t xml:space="preserve">Para la programación del funcionamiento del sensor se definió la estructura de pines </w:t>
      </w:r>
      <w:r w:rsidR="00A636AA">
        <w:t>d</w:t>
      </w:r>
      <w:r>
        <w:t>el módulo implementado</w:t>
      </w:r>
      <w:r w:rsidR="00A636AA">
        <w:t xml:space="preserve"> en el Arduino IDE</w:t>
      </w:r>
      <w:r>
        <w:t xml:space="preserve"> </w:t>
      </w:r>
      <w:r w:rsidR="002641F0">
        <w:t>como se muestra en la figura .</w:t>
      </w:r>
    </w:p>
    <w:p w14:paraId="1AA35274" w14:textId="04ACA378" w:rsidR="00636653" w:rsidRDefault="00636653" w:rsidP="00636653">
      <w:pPr>
        <w:pStyle w:val="EstiloFigura"/>
      </w:pPr>
      <w:r w:rsidRPr="00636653">
        <w:rPr>
          <w:b/>
          <w:bCs/>
        </w:rPr>
        <w:t xml:space="preserve">Figura </w:t>
      </w:r>
      <w:r w:rsidRPr="00636653">
        <w:rPr>
          <w:b/>
          <w:bCs/>
        </w:rPr>
        <w:fldChar w:fldCharType="begin"/>
      </w:r>
      <w:r w:rsidRPr="00636653">
        <w:rPr>
          <w:b/>
          <w:bCs/>
        </w:rPr>
        <w:instrText xml:space="preserve"> SEQ Figura \* ARABIC </w:instrText>
      </w:r>
      <w:r w:rsidRPr="00636653">
        <w:rPr>
          <w:b/>
          <w:bCs/>
        </w:rPr>
        <w:fldChar w:fldCharType="separate"/>
      </w:r>
      <w:r w:rsidR="00745A6E">
        <w:rPr>
          <w:b/>
          <w:bCs/>
          <w:noProof/>
        </w:rPr>
        <w:t>15</w:t>
      </w:r>
      <w:r w:rsidRPr="00636653">
        <w:rPr>
          <w:b/>
          <w:bCs/>
        </w:rPr>
        <w:fldChar w:fldCharType="end"/>
      </w:r>
      <w:r w:rsidRPr="00636653">
        <w:rPr>
          <w:b/>
          <w:bCs/>
        </w:rPr>
        <w:br/>
      </w:r>
      <w:r w:rsidRPr="00636653">
        <w:rPr>
          <w:i/>
          <w:iCs/>
        </w:rPr>
        <w:t>Definición de pines para el NodeMCU V3 ESP8266</w:t>
      </w:r>
    </w:p>
    <w:p w14:paraId="1756E63A" w14:textId="11A978B3" w:rsidR="00824158" w:rsidRDefault="00824158" w:rsidP="00824158">
      <w:pPr>
        <w:pStyle w:val="TextoIndependienteconSangraPrimeraLnea"/>
        <w:ind w:left="792" w:firstLine="0"/>
      </w:pPr>
      <w:r w:rsidRPr="00824158">
        <w:rPr>
          <w:noProof/>
        </w:rPr>
        <w:lastRenderedPageBreak/>
        <w:drawing>
          <wp:inline distT="0" distB="0" distL="0" distR="0" wp14:anchorId="2D88385B" wp14:editId="5E7F3BFD">
            <wp:extent cx="5257800" cy="392581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57800" cy="3925816"/>
                    </a:xfrm>
                    <a:prstGeom prst="rect">
                      <a:avLst/>
                    </a:prstGeom>
                  </pic:spPr>
                </pic:pic>
              </a:graphicData>
            </a:graphic>
          </wp:inline>
        </w:drawing>
      </w:r>
    </w:p>
    <w:p w14:paraId="1439E885" w14:textId="094575DF" w:rsidR="002146F8" w:rsidRDefault="002641F0" w:rsidP="002641F0">
      <w:pPr>
        <w:pStyle w:val="TextoIndependienteconSangraPrimeraLnea"/>
        <w:ind w:left="792" w:firstLine="0"/>
      </w:pPr>
      <w:r>
        <w:t>P</w:t>
      </w:r>
      <w:r w:rsidR="00385CC7">
        <w:t xml:space="preserve">ara luego ser asignados a variables específicas que, por medio de una serie de funciones básicas del Arduino IDE fuesen programadas para captar la señal de ultrasonido </w:t>
      </w:r>
      <w:r w:rsidR="002146F8">
        <w:t>como se muestra en la figura .</w:t>
      </w:r>
    </w:p>
    <w:p w14:paraId="1F20F49D" w14:textId="04A8807B" w:rsidR="002B3C3D" w:rsidRDefault="002B3C3D" w:rsidP="002B3C3D">
      <w:pPr>
        <w:pStyle w:val="EstiloFigura"/>
      </w:pPr>
      <w:r w:rsidRPr="002B3C3D">
        <w:rPr>
          <w:b/>
          <w:bCs/>
        </w:rPr>
        <w:t xml:space="preserve">Figura </w:t>
      </w:r>
      <w:r w:rsidRPr="002B3C3D">
        <w:rPr>
          <w:b/>
          <w:bCs/>
        </w:rPr>
        <w:fldChar w:fldCharType="begin"/>
      </w:r>
      <w:r w:rsidRPr="002B3C3D">
        <w:rPr>
          <w:b/>
          <w:bCs/>
        </w:rPr>
        <w:instrText xml:space="preserve"> SEQ Figura \* ARABIC </w:instrText>
      </w:r>
      <w:r w:rsidRPr="002B3C3D">
        <w:rPr>
          <w:b/>
          <w:bCs/>
        </w:rPr>
        <w:fldChar w:fldCharType="separate"/>
      </w:r>
      <w:r w:rsidR="00745A6E">
        <w:rPr>
          <w:b/>
          <w:bCs/>
          <w:noProof/>
        </w:rPr>
        <w:t>16</w:t>
      </w:r>
      <w:r w:rsidRPr="002B3C3D">
        <w:rPr>
          <w:b/>
          <w:bCs/>
        </w:rPr>
        <w:fldChar w:fldCharType="end"/>
      </w:r>
      <w:r w:rsidRPr="002B3C3D">
        <w:rPr>
          <w:b/>
          <w:bCs/>
        </w:rPr>
        <w:br/>
      </w:r>
      <w:r w:rsidRPr="002B3C3D">
        <w:rPr>
          <w:i/>
          <w:iCs/>
        </w:rPr>
        <w:t>Definición e inicialización de pines</w:t>
      </w:r>
    </w:p>
    <w:p w14:paraId="48C7967F" w14:textId="4256D631" w:rsidR="00C978E4" w:rsidRDefault="002B3C3D" w:rsidP="002641F0">
      <w:pPr>
        <w:pStyle w:val="TextoIndependienteconSangraPrimeraLnea"/>
        <w:ind w:left="792" w:firstLine="0"/>
      </w:pPr>
      <w:r>
        <w:rPr>
          <w:noProof/>
        </w:rPr>
        <w:drawing>
          <wp:inline distT="0" distB="0" distL="0" distR="0" wp14:anchorId="1863EC45" wp14:editId="4E48EC8D">
            <wp:extent cx="5242560" cy="2948687"/>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8859" cy="2957854"/>
                    </a:xfrm>
                    <a:prstGeom prst="rect">
                      <a:avLst/>
                    </a:prstGeom>
                  </pic:spPr>
                </pic:pic>
              </a:graphicData>
            </a:graphic>
          </wp:inline>
        </w:drawing>
      </w:r>
    </w:p>
    <w:p w14:paraId="3D248388" w14:textId="01750A36" w:rsidR="009D45AE" w:rsidRDefault="002146F8" w:rsidP="002641F0">
      <w:pPr>
        <w:pStyle w:val="TextoIndependienteconSangraPrimeraLnea"/>
        <w:ind w:left="792" w:firstLine="0"/>
      </w:pPr>
      <w:r>
        <w:lastRenderedPageBreak/>
        <w:t xml:space="preserve">Luego </w:t>
      </w:r>
      <w:r w:rsidR="003D0A10">
        <w:t>la información obtenida es</w:t>
      </w:r>
      <w:r w:rsidR="00385CC7">
        <w:t xml:space="preserve"> </w:t>
      </w:r>
      <w:r w:rsidR="003D0A10">
        <w:t>convertida</w:t>
      </w:r>
      <w:r w:rsidR="00385CC7">
        <w:t xml:space="preserve"> a centímetros según la información </w:t>
      </w:r>
      <w:r w:rsidR="0000798F">
        <w:t>que suministra</w:t>
      </w:r>
      <w:r w:rsidR="00A16CBE">
        <w:t xml:space="preserve"> el</w:t>
      </w:r>
      <w:r w:rsidR="00385CC7">
        <w:t xml:space="preserve"> fabricante del sensor de cómo </w:t>
      </w:r>
      <w:r w:rsidR="004516EB">
        <w:t>transformar</w:t>
      </w:r>
      <w:r w:rsidR="00385CC7">
        <w:t xml:space="preserve"> </w:t>
      </w:r>
      <w:r w:rsidR="004516EB">
        <w:t>los valores</w:t>
      </w:r>
      <w:r w:rsidR="00385CC7">
        <w:t xml:space="preserve"> </w:t>
      </w:r>
      <w:r w:rsidR="004516EB">
        <w:t>capturados</w:t>
      </w:r>
      <w:r w:rsidR="009D45AE">
        <w:t xml:space="preserve"> como se muestra en la figura </w:t>
      </w:r>
      <w:r w:rsidR="00385CC7">
        <w:t>.</w:t>
      </w:r>
    </w:p>
    <w:p w14:paraId="03049D41" w14:textId="5D546E66" w:rsidR="00271F86" w:rsidRDefault="00271F86" w:rsidP="00271F86">
      <w:pPr>
        <w:pStyle w:val="EstiloFigura"/>
      </w:pPr>
      <w:r w:rsidRPr="00271F86">
        <w:rPr>
          <w:b/>
          <w:bCs/>
        </w:rPr>
        <w:t xml:space="preserve">Figura </w:t>
      </w:r>
      <w:r w:rsidRPr="00271F86">
        <w:rPr>
          <w:b/>
          <w:bCs/>
        </w:rPr>
        <w:fldChar w:fldCharType="begin"/>
      </w:r>
      <w:r w:rsidRPr="00271F86">
        <w:rPr>
          <w:b/>
          <w:bCs/>
        </w:rPr>
        <w:instrText xml:space="preserve"> SEQ Figura \* ARABIC </w:instrText>
      </w:r>
      <w:r w:rsidRPr="00271F86">
        <w:rPr>
          <w:b/>
          <w:bCs/>
        </w:rPr>
        <w:fldChar w:fldCharType="separate"/>
      </w:r>
      <w:r w:rsidR="00745A6E">
        <w:rPr>
          <w:b/>
          <w:bCs/>
          <w:noProof/>
        </w:rPr>
        <w:t>17</w:t>
      </w:r>
      <w:r w:rsidRPr="00271F86">
        <w:rPr>
          <w:b/>
          <w:bCs/>
        </w:rPr>
        <w:fldChar w:fldCharType="end"/>
      </w:r>
      <w:r w:rsidRPr="00271F86">
        <w:rPr>
          <w:b/>
          <w:bCs/>
        </w:rPr>
        <w:br/>
      </w:r>
      <w:r w:rsidRPr="00271F86">
        <w:rPr>
          <w:i/>
          <w:iCs/>
        </w:rPr>
        <w:t>Función para el funcionamiento del sensor en los pines ya configurados</w:t>
      </w:r>
    </w:p>
    <w:p w14:paraId="7A199A6A" w14:textId="277A2FEF" w:rsidR="004228E7" w:rsidRDefault="00893D96" w:rsidP="002641F0">
      <w:pPr>
        <w:pStyle w:val="TextoIndependienteconSangraPrimeraLnea"/>
        <w:ind w:left="792" w:firstLine="0"/>
      </w:pPr>
      <w:r>
        <w:rPr>
          <w:noProof/>
        </w:rPr>
        <w:drawing>
          <wp:inline distT="0" distB="0" distL="0" distR="0" wp14:anchorId="158D997A" wp14:editId="64B202EC">
            <wp:extent cx="5432680" cy="30556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9807" cy="3059629"/>
                    </a:xfrm>
                    <a:prstGeom prst="rect">
                      <a:avLst/>
                    </a:prstGeom>
                  </pic:spPr>
                </pic:pic>
              </a:graphicData>
            </a:graphic>
          </wp:inline>
        </w:drawing>
      </w:r>
    </w:p>
    <w:p w14:paraId="384CD809" w14:textId="02F4F86A" w:rsidR="0048003A" w:rsidRDefault="00385CC7" w:rsidP="002641F0">
      <w:pPr>
        <w:pStyle w:val="TextoIndependienteconSangraPrimeraLnea"/>
        <w:ind w:left="792" w:firstLine="0"/>
      </w:pPr>
      <w:r>
        <w:t xml:space="preserve">Posterior a esto, se necesitó crear toda la estructura de conexión Wifi para cliente y servidor. </w:t>
      </w:r>
      <w:r w:rsidR="00072BCD">
        <w:t xml:space="preserve">Primero </w:t>
      </w:r>
      <w:r w:rsidR="00666ADE">
        <w:t>es</w:t>
      </w:r>
      <w:r w:rsidR="00072BCD">
        <w:t xml:space="preserve"> necesario agregar toda la pila de comandos para ESP8266 y ESP32</w:t>
      </w:r>
      <w:r w:rsidR="00680451">
        <w:t>.</w:t>
      </w:r>
      <w:r w:rsidR="0048003A">
        <w:t xml:space="preserve"> Para mayor referencia ver el anexo 7.</w:t>
      </w:r>
    </w:p>
    <w:p w14:paraId="5C30C512" w14:textId="3871F3CD" w:rsidR="00072BCD" w:rsidRDefault="00701CB8" w:rsidP="002641F0">
      <w:pPr>
        <w:pStyle w:val="TextoIndependienteconSangraPrimeraLnea"/>
        <w:ind w:left="792" w:firstLine="0"/>
      </w:pPr>
      <w:r>
        <w:t>P</w:t>
      </w:r>
      <w:r w:rsidR="00680451">
        <w:t>ara lograr esto tenemos que copiar un link que hace referencia a un archivo .json que proviene del repositorio oficial de ESP8266 en GitHub</w:t>
      </w:r>
      <w:r w:rsidR="0048003A">
        <w:t xml:space="preserve">, el link es </w:t>
      </w:r>
      <w:hyperlink r:id="rId37" w:history="1">
        <w:r w:rsidR="00585C5F" w:rsidRPr="002340B1">
          <w:rPr>
            <w:rStyle w:val="Hipervnculo"/>
          </w:rPr>
          <w:t>https://arduino.esp8266.com/stable/package_esp8266com_index.json</w:t>
        </w:r>
      </w:hyperlink>
      <w:r w:rsidR="00585C5F">
        <w:t>, es importante verificar que el link siga trabajando igual debido a que durante la realización del presente proyecto se descubrió que el link había sido modificado tras distintas actualizaciones</w:t>
      </w:r>
      <w:r w:rsidR="001B5587">
        <w:t xml:space="preserve"> y para conseguirlo nuevamente es necesario llegar al repositorio de ESP8266</w:t>
      </w:r>
      <w:r w:rsidR="008A3825">
        <w:t xml:space="preserve"> donde el creador actualiza la información en la sección de información</w:t>
      </w:r>
      <w:r w:rsidR="00585C5F">
        <w:t>.</w:t>
      </w:r>
      <w:r w:rsidR="0048003A">
        <w:t xml:space="preserve"> </w:t>
      </w:r>
      <w:r w:rsidR="003D514E">
        <w:t>Este link lo que permitirá hacer es p</w:t>
      </w:r>
      <w:r w:rsidR="00984772">
        <w:t>ermitir la instalación de</w:t>
      </w:r>
      <w:r w:rsidR="00532B5B">
        <w:t xml:space="preserve"> poder</w:t>
      </w:r>
      <w:r w:rsidR="003D514E">
        <w:t xml:space="preserve"> gestionar otras placas </w:t>
      </w:r>
      <w:r w:rsidR="003D514E">
        <w:lastRenderedPageBreak/>
        <w:t xml:space="preserve">distintas y externas a Arduino que son programables con su mismo IDE. </w:t>
      </w:r>
      <w:r w:rsidR="00585C5F">
        <w:t xml:space="preserve">Una vez confirmado </w:t>
      </w:r>
      <w:r w:rsidR="007A1D55">
        <w:t>el enlace,</w:t>
      </w:r>
      <w:r w:rsidR="00585C5F">
        <w:t xml:space="preserve"> </w:t>
      </w:r>
      <w:r w:rsidR="0048003A">
        <w:t xml:space="preserve">debe ser pegado </w:t>
      </w:r>
      <w:r w:rsidR="007A1D55">
        <w:t>en la caja de texto dentro de</w:t>
      </w:r>
      <w:r w:rsidR="008E5BA6">
        <w:t>l entorno</w:t>
      </w:r>
      <w:r w:rsidR="007A1D55">
        <w:t xml:space="preserve"> yendo a</w:t>
      </w:r>
      <w:r w:rsidR="00816848">
        <w:t xml:space="preserve"> la sección</w:t>
      </w:r>
      <w:r w:rsidR="007A1D55">
        <w:t xml:space="preserve"> archivo y luego preferencias como lo muestra la figura .</w:t>
      </w:r>
    </w:p>
    <w:p w14:paraId="0C7F53D2" w14:textId="6E8121C4" w:rsidR="000C4827" w:rsidRDefault="000C4827" w:rsidP="000C4827">
      <w:pPr>
        <w:pStyle w:val="EstiloFigura"/>
      </w:pPr>
      <w:r w:rsidRPr="000C4827">
        <w:rPr>
          <w:b/>
          <w:bCs/>
        </w:rPr>
        <w:t xml:space="preserve">Figura </w:t>
      </w:r>
      <w:r w:rsidRPr="000C4827">
        <w:rPr>
          <w:b/>
          <w:bCs/>
        </w:rPr>
        <w:fldChar w:fldCharType="begin"/>
      </w:r>
      <w:r w:rsidRPr="000C4827">
        <w:rPr>
          <w:b/>
          <w:bCs/>
        </w:rPr>
        <w:instrText xml:space="preserve"> SEQ Figura \* ARABIC </w:instrText>
      </w:r>
      <w:r w:rsidRPr="000C4827">
        <w:rPr>
          <w:b/>
          <w:bCs/>
        </w:rPr>
        <w:fldChar w:fldCharType="separate"/>
      </w:r>
      <w:r w:rsidR="00745A6E">
        <w:rPr>
          <w:b/>
          <w:bCs/>
          <w:noProof/>
        </w:rPr>
        <w:t>18</w:t>
      </w:r>
      <w:r w:rsidRPr="000C4827">
        <w:rPr>
          <w:b/>
          <w:bCs/>
        </w:rPr>
        <w:fldChar w:fldCharType="end"/>
      </w:r>
      <w:r w:rsidRPr="000C4827">
        <w:rPr>
          <w:b/>
          <w:bCs/>
        </w:rPr>
        <w:br/>
      </w:r>
      <w:r w:rsidRPr="000C4827">
        <w:rPr>
          <w:i/>
          <w:iCs/>
        </w:rPr>
        <w:t>Ruta para el anexo de gestor de tarjetas adicionales</w:t>
      </w:r>
    </w:p>
    <w:p w14:paraId="5C8660A0" w14:textId="2B318E2F" w:rsidR="007A1D55" w:rsidRDefault="00042391" w:rsidP="002641F0">
      <w:pPr>
        <w:pStyle w:val="TextoIndependienteconSangraPrimeraLnea"/>
        <w:ind w:left="792" w:firstLine="0"/>
      </w:pPr>
      <w:r w:rsidRPr="00042391">
        <w:rPr>
          <w:noProof/>
        </w:rPr>
        <w:drawing>
          <wp:inline distT="0" distB="0" distL="0" distR="0" wp14:anchorId="27287DEA" wp14:editId="0287F28A">
            <wp:extent cx="5282287" cy="39243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7450" cy="3935565"/>
                    </a:xfrm>
                    <a:prstGeom prst="rect">
                      <a:avLst/>
                    </a:prstGeom>
                  </pic:spPr>
                </pic:pic>
              </a:graphicData>
            </a:graphic>
          </wp:inline>
        </w:drawing>
      </w:r>
    </w:p>
    <w:p w14:paraId="18052F42" w14:textId="006F782E" w:rsidR="00AD4314" w:rsidRDefault="00AD4314" w:rsidP="002641F0">
      <w:pPr>
        <w:pStyle w:val="TextoIndependienteconSangraPrimeraLnea"/>
        <w:ind w:left="792" w:firstLine="0"/>
      </w:pPr>
      <w:r>
        <w:t>Ya dentro de preferencia</w:t>
      </w:r>
      <w:r w:rsidR="0091572F">
        <w:t>s</w:t>
      </w:r>
      <w:r>
        <w:t xml:space="preserve"> pegaremos el enlace en la caja de texto que aparece junto con la identificación de gestor de URLs adicionales de tarjetas, como lo muestra la figura .</w:t>
      </w:r>
    </w:p>
    <w:p w14:paraId="502DA46C" w14:textId="7C8D081C" w:rsidR="00635A3B" w:rsidRDefault="00635A3B" w:rsidP="007141D4">
      <w:pPr>
        <w:pStyle w:val="EstiloFigura"/>
      </w:pPr>
      <w:r w:rsidRPr="007141D4">
        <w:rPr>
          <w:b/>
          <w:bCs/>
        </w:rPr>
        <w:t xml:space="preserve">Figura </w:t>
      </w:r>
      <w:r w:rsidRPr="007141D4">
        <w:rPr>
          <w:b/>
          <w:bCs/>
        </w:rPr>
        <w:fldChar w:fldCharType="begin"/>
      </w:r>
      <w:r w:rsidRPr="007141D4">
        <w:rPr>
          <w:b/>
          <w:bCs/>
        </w:rPr>
        <w:instrText xml:space="preserve"> SEQ Figura \* ARABIC </w:instrText>
      </w:r>
      <w:r w:rsidRPr="007141D4">
        <w:rPr>
          <w:b/>
          <w:bCs/>
        </w:rPr>
        <w:fldChar w:fldCharType="separate"/>
      </w:r>
      <w:r w:rsidR="00745A6E">
        <w:rPr>
          <w:b/>
          <w:bCs/>
          <w:noProof/>
        </w:rPr>
        <w:t>19</w:t>
      </w:r>
      <w:r w:rsidRPr="007141D4">
        <w:rPr>
          <w:b/>
          <w:bCs/>
        </w:rPr>
        <w:fldChar w:fldCharType="end"/>
      </w:r>
      <w:r w:rsidRPr="007141D4">
        <w:rPr>
          <w:b/>
          <w:bCs/>
        </w:rPr>
        <w:br/>
      </w:r>
      <w:r w:rsidRPr="007141D4">
        <w:rPr>
          <w:i/>
          <w:iCs/>
        </w:rPr>
        <w:t>Ubicación para adjuntar el enlace correspondiente a tarjetas adicionales</w:t>
      </w:r>
      <w:r w:rsidRPr="007141D4">
        <w:rPr>
          <w:i/>
          <w:iCs/>
          <w:noProof/>
        </w:rPr>
        <w:t xml:space="preserve"> distintas de Arduino</w:t>
      </w:r>
    </w:p>
    <w:p w14:paraId="2C02969E" w14:textId="4E14CA0B" w:rsidR="002550A6" w:rsidRDefault="002550A6" w:rsidP="002641F0">
      <w:pPr>
        <w:pStyle w:val="TextoIndependienteconSangraPrimeraLnea"/>
        <w:ind w:left="792" w:firstLine="0"/>
      </w:pPr>
      <w:r w:rsidRPr="002550A6">
        <w:rPr>
          <w:noProof/>
        </w:rPr>
        <w:lastRenderedPageBreak/>
        <w:drawing>
          <wp:inline distT="0" distB="0" distL="0" distR="0" wp14:anchorId="0E97DA45" wp14:editId="440D2D9B">
            <wp:extent cx="5341620" cy="39672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2489" cy="3975276"/>
                    </a:xfrm>
                    <a:prstGeom prst="rect">
                      <a:avLst/>
                    </a:prstGeom>
                  </pic:spPr>
                </pic:pic>
              </a:graphicData>
            </a:graphic>
          </wp:inline>
        </w:drawing>
      </w:r>
    </w:p>
    <w:p w14:paraId="17A6613D" w14:textId="4EE39F85" w:rsidR="0034461B" w:rsidRDefault="0034461B" w:rsidP="002641F0">
      <w:pPr>
        <w:pStyle w:val="TextoIndependienteconSangraPrimeraLnea"/>
        <w:ind w:left="792" w:firstLine="0"/>
      </w:pPr>
      <w:r>
        <w:t xml:space="preserve">Una vez hecho este paso ya se puede descargar </w:t>
      </w:r>
      <w:r w:rsidR="00D81260">
        <w:t xml:space="preserve">la configuración para las distintas placas </w:t>
      </w:r>
      <w:r w:rsidR="003C64C8">
        <w:t>ESP</w:t>
      </w:r>
      <w:r w:rsidR="00D81260">
        <w:t>8266</w:t>
      </w:r>
      <w:r>
        <w:t xml:space="preserve"> desde el gestor de </w:t>
      </w:r>
      <w:r w:rsidR="00D81260">
        <w:t>tarjetas</w:t>
      </w:r>
      <w:r>
        <w:t xml:space="preserve"> de Arduino</w:t>
      </w:r>
      <w:r w:rsidR="00D81260">
        <w:t xml:space="preserve"> accediendo desde la sección de herramientas, seleccionando la última tarjeta configurada, saldrá la opción de gestor de tarjetas</w:t>
      </w:r>
      <w:r>
        <w:t xml:space="preserve"> como se muestra en la figura .</w:t>
      </w:r>
    </w:p>
    <w:p w14:paraId="645FD397" w14:textId="2B23B475" w:rsidR="000708D2" w:rsidRDefault="000708D2" w:rsidP="000708D2">
      <w:pPr>
        <w:pStyle w:val="EstiloFigura"/>
      </w:pPr>
      <w:r w:rsidRPr="000708D2">
        <w:rPr>
          <w:b/>
          <w:bCs/>
        </w:rPr>
        <w:t xml:space="preserve">Figura </w:t>
      </w:r>
      <w:r w:rsidRPr="000708D2">
        <w:rPr>
          <w:b/>
          <w:bCs/>
        </w:rPr>
        <w:fldChar w:fldCharType="begin"/>
      </w:r>
      <w:r w:rsidRPr="000708D2">
        <w:rPr>
          <w:b/>
          <w:bCs/>
        </w:rPr>
        <w:instrText xml:space="preserve"> SEQ Figura \* ARABIC </w:instrText>
      </w:r>
      <w:r w:rsidRPr="000708D2">
        <w:rPr>
          <w:b/>
          <w:bCs/>
        </w:rPr>
        <w:fldChar w:fldCharType="separate"/>
      </w:r>
      <w:r w:rsidR="00745A6E">
        <w:rPr>
          <w:b/>
          <w:bCs/>
          <w:noProof/>
        </w:rPr>
        <w:t>20</w:t>
      </w:r>
      <w:r w:rsidRPr="000708D2">
        <w:rPr>
          <w:b/>
          <w:bCs/>
        </w:rPr>
        <w:fldChar w:fldCharType="end"/>
      </w:r>
      <w:r w:rsidRPr="000708D2">
        <w:rPr>
          <w:b/>
          <w:bCs/>
        </w:rPr>
        <w:br/>
      </w:r>
      <w:r w:rsidRPr="000708D2">
        <w:rPr>
          <w:i/>
          <w:iCs/>
        </w:rPr>
        <w:t>Ruta del gestor de tarjetas en Arduino IDE</w:t>
      </w:r>
    </w:p>
    <w:p w14:paraId="07D27D58" w14:textId="66B4D04A" w:rsidR="0034461B" w:rsidRDefault="000708D2" w:rsidP="002641F0">
      <w:pPr>
        <w:pStyle w:val="TextoIndependienteconSangraPrimeraLnea"/>
        <w:ind w:left="792" w:firstLine="0"/>
      </w:pPr>
      <w:r w:rsidRPr="000708D2">
        <w:rPr>
          <w:noProof/>
        </w:rPr>
        <w:lastRenderedPageBreak/>
        <w:drawing>
          <wp:inline distT="0" distB="0" distL="0" distR="0" wp14:anchorId="41A79FE4" wp14:editId="297D04E8">
            <wp:extent cx="5410200" cy="4030662"/>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8886" cy="4037134"/>
                    </a:xfrm>
                    <a:prstGeom prst="rect">
                      <a:avLst/>
                    </a:prstGeom>
                  </pic:spPr>
                </pic:pic>
              </a:graphicData>
            </a:graphic>
          </wp:inline>
        </w:drawing>
      </w:r>
    </w:p>
    <w:p w14:paraId="1012A220" w14:textId="19C27F19" w:rsidR="00D81260" w:rsidRDefault="00D81260" w:rsidP="002641F0">
      <w:pPr>
        <w:pStyle w:val="TextoIndependienteconSangraPrimeraLnea"/>
        <w:ind w:left="792" w:firstLine="0"/>
      </w:pPr>
      <w:r>
        <w:t xml:space="preserve">Utilizando el buscador </w:t>
      </w:r>
      <w:r w:rsidR="002B69FA">
        <w:t>se coloca esp8266 y saldrá automáticamente cual es la que será necesario instalar como se muestra en la figura .</w:t>
      </w:r>
    </w:p>
    <w:p w14:paraId="28402DA8" w14:textId="3A40A675" w:rsidR="00755654" w:rsidRDefault="00755654" w:rsidP="00755654">
      <w:pPr>
        <w:pStyle w:val="EstiloFigura"/>
      </w:pPr>
      <w:r w:rsidRPr="00755654">
        <w:rPr>
          <w:b/>
          <w:bCs/>
        </w:rPr>
        <w:t xml:space="preserve">Figura </w:t>
      </w:r>
      <w:r w:rsidRPr="00755654">
        <w:rPr>
          <w:b/>
          <w:bCs/>
        </w:rPr>
        <w:fldChar w:fldCharType="begin"/>
      </w:r>
      <w:r w:rsidRPr="00755654">
        <w:rPr>
          <w:b/>
          <w:bCs/>
        </w:rPr>
        <w:instrText xml:space="preserve"> SEQ Figura \* ARABIC </w:instrText>
      </w:r>
      <w:r w:rsidRPr="00755654">
        <w:rPr>
          <w:b/>
          <w:bCs/>
        </w:rPr>
        <w:fldChar w:fldCharType="separate"/>
      </w:r>
      <w:r w:rsidR="00745A6E">
        <w:rPr>
          <w:b/>
          <w:bCs/>
          <w:noProof/>
        </w:rPr>
        <w:t>21</w:t>
      </w:r>
      <w:r w:rsidRPr="00755654">
        <w:rPr>
          <w:b/>
          <w:bCs/>
        </w:rPr>
        <w:fldChar w:fldCharType="end"/>
      </w:r>
      <w:r w:rsidRPr="00755654">
        <w:rPr>
          <w:b/>
          <w:bCs/>
        </w:rPr>
        <w:br/>
      </w:r>
      <w:r w:rsidRPr="00755654">
        <w:rPr>
          <w:i/>
          <w:iCs/>
        </w:rPr>
        <w:t>Instalación del gestor de tarjetas adecuado para ESP8266</w:t>
      </w:r>
    </w:p>
    <w:p w14:paraId="559299D4" w14:textId="0665665D" w:rsidR="002B69FA" w:rsidRDefault="003C06C5" w:rsidP="002641F0">
      <w:pPr>
        <w:pStyle w:val="TextoIndependienteconSangraPrimeraLnea"/>
        <w:ind w:left="792" w:firstLine="0"/>
      </w:pPr>
      <w:r w:rsidRPr="003C06C5">
        <w:rPr>
          <w:noProof/>
        </w:rPr>
        <w:lastRenderedPageBreak/>
        <w:drawing>
          <wp:inline distT="0" distB="0" distL="0" distR="0" wp14:anchorId="4D6B7C2C" wp14:editId="3327148A">
            <wp:extent cx="5277814" cy="39471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5669" cy="3953035"/>
                    </a:xfrm>
                    <a:prstGeom prst="rect">
                      <a:avLst/>
                    </a:prstGeom>
                  </pic:spPr>
                </pic:pic>
              </a:graphicData>
            </a:graphic>
          </wp:inline>
        </w:drawing>
      </w:r>
    </w:p>
    <w:p w14:paraId="7B14AE69" w14:textId="0077785D" w:rsidR="003C06C5" w:rsidRDefault="003C06C5" w:rsidP="002641F0">
      <w:pPr>
        <w:pStyle w:val="TextoIndependienteconSangraPrimeraLnea"/>
        <w:ind w:left="792" w:firstLine="0"/>
      </w:pPr>
      <w:r>
        <w:t>También está presente información relevante que puede ayudar al momento de resolver ciertos problemas presentados, como la versión que se utilizara o las tarjetas a las cuales tiene soporte este gestor</w:t>
      </w:r>
      <w:r w:rsidR="001349A5">
        <w:t>.</w:t>
      </w:r>
      <w:r w:rsidR="004F15F6">
        <w:t xml:space="preserve"> Luego de todo el proceso ya se puede escoger la versión de tarjeta que se desea programar desde la sección de herramientas.</w:t>
      </w:r>
    </w:p>
    <w:p w14:paraId="00DBD403" w14:textId="08D2BBC9" w:rsidR="006475B0" w:rsidRDefault="00443085" w:rsidP="002641F0">
      <w:pPr>
        <w:pStyle w:val="TextoIndependienteconSangraPrimeraLnea"/>
        <w:ind w:left="792" w:firstLine="0"/>
      </w:pPr>
      <w:r>
        <w:t>Ya realizado el proceso para la gestión de las placas,</w:t>
      </w:r>
      <w:r w:rsidR="00385CC7">
        <w:t xml:space="preserve"> se definieron las librerías necesarias para la conectividad donde se implementaron la de Wifi y Wifi multi, la de UDP para el manejo de paquetes de información entre dispositivos</w:t>
      </w:r>
      <w:r w:rsidR="006475B0">
        <w:t xml:space="preserve"> como se muestra en la figura .</w:t>
      </w:r>
    </w:p>
    <w:p w14:paraId="23A66FFF" w14:textId="5018A878" w:rsidR="00D462C2" w:rsidRDefault="00D462C2" w:rsidP="00D462C2">
      <w:pPr>
        <w:pStyle w:val="EstiloFigura"/>
      </w:pPr>
      <w:r w:rsidRPr="00D462C2">
        <w:rPr>
          <w:b/>
          <w:bCs/>
        </w:rPr>
        <w:t xml:space="preserve">Figura </w:t>
      </w:r>
      <w:r w:rsidRPr="00D462C2">
        <w:rPr>
          <w:b/>
          <w:bCs/>
        </w:rPr>
        <w:fldChar w:fldCharType="begin"/>
      </w:r>
      <w:r w:rsidRPr="00D462C2">
        <w:rPr>
          <w:b/>
          <w:bCs/>
        </w:rPr>
        <w:instrText xml:space="preserve"> SEQ Figura \* ARABIC </w:instrText>
      </w:r>
      <w:r w:rsidRPr="00D462C2">
        <w:rPr>
          <w:b/>
          <w:bCs/>
        </w:rPr>
        <w:fldChar w:fldCharType="separate"/>
      </w:r>
      <w:r w:rsidR="00745A6E">
        <w:rPr>
          <w:b/>
          <w:bCs/>
          <w:noProof/>
        </w:rPr>
        <w:t>22</w:t>
      </w:r>
      <w:r w:rsidRPr="00D462C2">
        <w:rPr>
          <w:b/>
          <w:bCs/>
        </w:rPr>
        <w:fldChar w:fldCharType="end"/>
      </w:r>
      <w:r w:rsidRPr="00933D2D">
        <w:rPr>
          <w:i/>
          <w:iCs/>
        </w:rPr>
        <w:br/>
      </w:r>
      <w:r w:rsidRPr="00D462C2">
        <w:rPr>
          <w:i/>
          <w:iCs/>
        </w:rPr>
        <w:t>Librerías definidas para el módulo cliente</w:t>
      </w:r>
    </w:p>
    <w:p w14:paraId="51D62EE1" w14:textId="5593547C" w:rsidR="00414F9A" w:rsidRDefault="006F6456" w:rsidP="002641F0">
      <w:pPr>
        <w:pStyle w:val="TextoIndependienteconSangraPrimeraLnea"/>
        <w:ind w:left="792" w:firstLine="0"/>
      </w:pPr>
      <w:r>
        <w:rPr>
          <w:noProof/>
        </w:rPr>
        <w:lastRenderedPageBreak/>
        <w:drawing>
          <wp:inline distT="0" distB="0" distL="0" distR="0" wp14:anchorId="101D0FA9" wp14:editId="77D956FB">
            <wp:extent cx="5135880" cy="288868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5337" cy="2894004"/>
                    </a:xfrm>
                    <a:prstGeom prst="rect">
                      <a:avLst/>
                    </a:prstGeom>
                  </pic:spPr>
                </pic:pic>
              </a:graphicData>
            </a:graphic>
          </wp:inline>
        </w:drawing>
      </w:r>
    </w:p>
    <w:p w14:paraId="0C93B125" w14:textId="14DEEC90" w:rsidR="00385CC7" w:rsidRDefault="006475B0" w:rsidP="002641F0">
      <w:pPr>
        <w:pStyle w:val="TextoIndependienteconSangraPrimeraLnea"/>
        <w:ind w:left="792" w:firstLine="0"/>
      </w:pPr>
      <w:r>
        <w:t>Y</w:t>
      </w:r>
      <w:r w:rsidR="00385CC7">
        <w:t xml:space="preserve"> por último la librería de Wifi Manager</w:t>
      </w:r>
      <w:r w:rsidR="0097202F">
        <w:t xml:space="preserve"> y mDNS</w:t>
      </w:r>
      <w:r w:rsidR="00F92E1B">
        <w:t xml:space="preserve"> que se agreg</w:t>
      </w:r>
      <w:r w:rsidR="0097202F">
        <w:t>aron</w:t>
      </w:r>
      <w:r w:rsidR="00F92E1B">
        <w:t xml:space="preserve"> únicamente para el servidor</w:t>
      </w:r>
      <w:r w:rsidR="009F7A48">
        <w:t xml:space="preserve"> como se muestra en la figura </w:t>
      </w:r>
      <w:r w:rsidR="00385CC7">
        <w:t>.</w:t>
      </w:r>
    </w:p>
    <w:p w14:paraId="3B9530F0" w14:textId="3CDDF365" w:rsidR="005332FD" w:rsidRDefault="005332FD" w:rsidP="005332FD">
      <w:pPr>
        <w:pStyle w:val="EstiloFigura"/>
      </w:pPr>
      <w:r w:rsidRPr="005332FD">
        <w:rPr>
          <w:b/>
          <w:bCs/>
        </w:rPr>
        <w:t xml:space="preserve">Figura </w:t>
      </w:r>
      <w:r w:rsidRPr="005332FD">
        <w:rPr>
          <w:b/>
          <w:bCs/>
        </w:rPr>
        <w:fldChar w:fldCharType="begin"/>
      </w:r>
      <w:r w:rsidRPr="005332FD">
        <w:rPr>
          <w:b/>
          <w:bCs/>
        </w:rPr>
        <w:instrText xml:space="preserve"> SEQ Figura \* ARABIC </w:instrText>
      </w:r>
      <w:r w:rsidRPr="005332FD">
        <w:rPr>
          <w:b/>
          <w:bCs/>
        </w:rPr>
        <w:fldChar w:fldCharType="separate"/>
      </w:r>
      <w:r w:rsidR="00745A6E">
        <w:rPr>
          <w:b/>
          <w:bCs/>
          <w:noProof/>
        </w:rPr>
        <w:t>23</w:t>
      </w:r>
      <w:r w:rsidRPr="005332FD">
        <w:rPr>
          <w:b/>
          <w:bCs/>
        </w:rPr>
        <w:fldChar w:fldCharType="end"/>
      </w:r>
      <w:r w:rsidRPr="005332FD">
        <w:rPr>
          <w:i/>
          <w:iCs/>
        </w:rPr>
        <w:br/>
        <w:t>Librerías definidas para el servidor</w:t>
      </w:r>
    </w:p>
    <w:p w14:paraId="4949B18D" w14:textId="1434169A" w:rsidR="0090604C" w:rsidRDefault="00BA17F0" w:rsidP="002641F0">
      <w:pPr>
        <w:pStyle w:val="TextoIndependienteconSangraPrimeraLnea"/>
        <w:ind w:left="792" w:firstLine="0"/>
      </w:pPr>
      <w:r>
        <w:rPr>
          <w:noProof/>
        </w:rPr>
        <w:drawing>
          <wp:inline distT="0" distB="0" distL="0" distR="0" wp14:anchorId="2D53CA25" wp14:editId="0F42A3E1">
            <wp:extent cx="5318760" cy="299154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2964" cy="2999535"/>
                    </a:xfrm>
                    <a:prstGeom prst="rect">
                      <a:avLst/>
                    </a:prstGeom>
                  </pic:spPr>
                </pic:pic>
              </a:graphicData>
            </a:graphic>
          </wp:inline>
        </w:drawing>
      </w:r>
    </w:p>
    <w:p w14:paraId="43F90728" w14:textId="4A34C624" w:rsidR="008C340E" w:rsidRDefault="008C340E" w:rsidP="00385CC7">
      <w:pPr>
        <w:pStyle w:val="TextoIndependienteconSangraPrimeraLnea"/>
        <w:ind w:left="792" w:firstLine="0"/>
      </w:pPr>
      <w:r>
        <w:t>Para agregar esta librería</w:t>
      </w:r>
      <w:r w:rsidR="00235F43">
        <w:t xml:space="preserve"> Wifi Manager</w:t>
      </w:r>
      <w:r>
        <w:t xml:space="preserve"> existen tres medios para poder hacerlo, el primero es descargar la librería desde el repositorio oficial de </w:t>
      </w:r>
      <w:r w:rsidR="00EB5ADB">
        <w:t>GitHub</w:t>
      </w:r>
      <w:r>
        <w:t xml:space="preserve"> en un archivo .zip </w:t>
      </w:r>
      <w:r w:rsidR="00724FAA">
        <w:t>como se muestra en la figura .</w:t>
      </w:r>
    </w:p>
    <w:p w14:paraId="1E261DA1" w14:textId="56659085" w:rsidR="00A34753" w:rsidRDefault="00A34753" w:rsidP="00A34753">
      <w:pPr>
        <w:pStyle w:val="EstiloFigura"/>
      </w:pPr>
      <w:r w:rsidRPr="00A34753">
        <w:rPr>
          <w:b/>
          <w:bCs/>
        </w:rPr>
        <w:lastRenderedPageBreak/>
        <w:t xml:space="preserve">Figura </w:t>
      </w:r>
      <w:r w:rsidRPr="00A34753">
        <w:rPr>
          <w:b/>
          <w:bCs/>
        </w:rPr>
        <w:fldChar w:fldCharType="begin"/>
      </w:r>
      <w:r w:rsidRPr="00A34753">
        <w:rPr>
          <w:b/>
          <w:bCs/>
        </w:rPr>
        <w:instrText xml:space="preserve"> SEQ Figura \* ARABIC </w:instrText>
      </w:r>
      <w:r w:rsidRPr="00A34753">
        <w:rPr>
          <w:b/>
          <w:bCs/>
        </w:rPr>
        <w:fldChar w:fldCharType="separate"/>
      </w:r>
      <w:r w:rsidR="00745A6E">
        <w:rPr>
          <w:b/>
          <w:bCs/>
          <w:noProof/>
        </w:rPr>
        <w:t>24</w:t>
      </w:r>
      <w:r w:rsidRPr="00A34753">
        <w:rPr>
          <w:b/>
          <w:bCs/>
        </w:rPr>
        <w:fldChar w:fldCharType="end"/>
      </w:r>
      <w:r w:rsidRPr="00A34753">
        <w:rPr>
          <w:b/>
          <w:bCs/>
        </w:rPr>
        <w:br/>
      </w:r>
      <w:r w:rsidRPr="00A34753">
        <w:rPr>
          <w:i/>
          <w:iCs/>
        </w:rPr>
        <w:t>Ruta del Arduino IDE para incorporar una librería manualmente</w:t>
      </w:r>
    </w:p>
    <w:p w14:paraId="0821EB09" w14:textId="24A690EB" w:rsidR="00724FAA" w:rsidRDefault="00A34753" w:rsidP="00385CC7">
      <w:pPr>
        <w:pStyle w:val="TextoIndependienteconSangraPrimeraLnea"/>
        <w:ind w:left="792" w:firstLine="0"/>
      </w:pPr>
      <w:r w:rsidRPr="00A34753">
        <w:rPr>
          <w:noProof/>
        </w:rPr>
        <w:drawing>
          <wp:inline distT="0" distB="0" distL="0" distR="0" wp14:anchorId="2512597F" wp14:editId="49FD3897">
            <wp:extent cx="5349240" cy="3985246"/>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8471" cy="3999573"/>
                    </a:xfrm>
                    <a:prstGeom prst="rect">
                      <a:avLst/>
                    </a:prstGeom>
                  </pic:spPr>
                </pic:pic>
              </a:graphicData>
            </a:graphic>
          </wp:inline>
        </w:drawing>
      </w:r>
    </w:p>
    <w:p w14:paraId="4435006B" w14:textId="09686492" w:rsidR="005C4E37" w:rsidRDefault="005C4E37" w:rsidP="00385CC7">
      <w:pPr>
        <w:pStyle w:val="TextoIndependienteconSangraPrimeraLnea"/>
        <w:ind w:left="792" w:firstLine="0"/>
      </w:pPr>
      <w:r>
        <w:t xml:space="preserve">Para más información del portal de </w:t>
      </w:r>
      <w:r w:rsidR="00EB5ADB">
        <w:t>GitHub</w:t>
      </w:r>
      <w:r>
        <w:t xml:space="preserve"> oficial revisar el anexo </w:t>
      </w:r>
      <w:r w:rsidR="00B748F9">
        <w:t>8.</w:t>
      </w:r>
    </w:p>
    <w:p w14:paraId="484BC320" w14:textId="5FCFDBED" w:rsidR="00724FAA" w:rsidRDefault="00724FAA" w:rsidP="00385CC7">
      <w:pPr>
        <w:pStyle w:val="TextoIndependienteconSangraPrimeraLnea"/>
        <w:ind w:left="792" w:firstLine="0"/>
      </w:pPr>
      <w:r>
        <w:t xml:space="preserve">Una vez descargado el archivo .zip en la computadora y accediendo a la ruta desde el Arduino IDE solamente será necesario seleccionarla y se cargará automáticamente a las librerías disponibles dentro del entorno. El segundo método es </w:t>
      </w:r>
      <w:r w:rsidR="00503ACF">
        <w:t>buscándolo</w:t>
      </w:r>
      <w:r>
        <w:t xml:space="preserve"> directamente en las </w:t>
      </w:r>
      <w:r w:rsidR="00503ACF">
        <w:t>librerías</w:t>
      </w:r>
      <w:r>
        <w:t xml:space="preserve"> disponibles para instalar del mismo catalogo que ofrece el Arduino IDE como se muestra en la figura .</w:t>
      </w:r>
    </w:p>
    <w:p w14:paraId="537097D9" w14:textId="2498DB42" w:rsidR="008B201D" w:rsidRPr="008B201D" w:rsidRDefault="008B201D" w:rsidP="008B201D">
      <w:pPr>
        <w:pStyle w:val="EstiloFigura"/>
        <w:rPr>
          <w:i/>
          <w:iCs/>
        </w:rPr>
      </w:pPr>
      <w:r w:rsidRPr="008B201D">
        <w:rPr>
          <w:b/>
          <w:bCs/>
        </w:rPr>
        <w:t xml:space="preserve">Figura </w:t>
      </w:r>
      <w:r w:rsidRPr="008B201D">
        <w:rPr>
          <w:b/>
          <w:bCs/>
        </w:rPr>
        <w:fldChar w:fldCharType="begin"/>
      </w:r>
      <w:r w:rsidRPr="008B201D">
        <w:rPr>
          <w:b/>
          <w:bCs/>
        </w:rPr>
        <w:instrText xml:space="preserve"> SEQ Figura \* ARABIC </w:instrText>
      </w:r>
      <w:r w:rsidRPr="008B201D">
        <w:rPr>
          <w:b/>
          <w:bCs/>
        </w:rPr>
        <w:fldChar w:fldCharType="separate"/>
      </w:r>
      <w:r w:rsidR="00745A6E">
        <w:rPr>
          <w:b/>
          <w:bCs/>
          <w:noProof/>
        </w:rPr>
        <w:t>25</w:t>
      </w:r>
      <w:r w:rsidRPr="008B201D">
        <w:rPr>
          <w:b/>
          <w:bCs/>
        </w:rPr>
        <w:fldChar w:fldCharType="end"/>
      </w:r>
      <w:r>
        <w:br/>
      </w:r>
      <w:r w:rsidRPr="008B201D">
        <w:rPr>
          <w:i/>
          <w:iCs/>
        </w:rPr>
        <w:t>Ruta para acceder al gestor de librerías de Arduino IDE</w:t>
      </w:r>
    </w:p>
    <w:p w14:paraId="7C53A82B" w14:textId="60A59FEC" w:rsidR="00503ACF" w:rsidRDefault="00503ACF" w:rsidP="00385CC7">
      <w:pPr>
        <w:pStyle w:val="TextoIndependienteconSangraPrimeraLnea"/>
        <w:ind w:left="792" w:firstLine="0"/>
      </w:pPr>
      <w:r w:rsidRPr="00503ACF">
        <w:rPr>
          <w:noProof/>
        </w:rPr>
        <w:lastRenderedPageBreak/>
        <w:drawing>
          <wp:inline distT="0" distB="0" distL="0" distR="0" wp14:anchorId="6D7537E9" wp14:editId="5A7DB84C">
            <wp:extent cx="5334000" cy="3956839"/>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1109" cy="3962112"/>
                    </a:xfrm>
                    <a:prstGeom prst="rect">
                      <a:avLst/>
                    </a:prstGeom>
                  </pic:spPr>
                </pic:pic>
              </a:graphicData>
            </a:graphic>
          </wp:inline>
        </w:drawing>
      </w:r>
    </w:p>
    <w:p w14:paraId="4CF5061D" w14:textId="310E6855" w:rsidR="00C205C1" w:rsidRDefault="00C205C1" w:rsidP="00385CC7">
      <w:pPr>
        <w:pStyle w:val="TextoIndependienteconSangraPrimeraLnea"/>
        <w:ind w:left="792" w:firstLine="0"/>
      </w:pPr>
      <w:r>
        <w:t>Ingresando directamente en administrar bibliotecas se abrirá la ventana que se muestra en la siguiente figura .</w:t>
      </w:r>
    </w:p>
    <w:p w14:paraId="556EDDF4" w14:textId="13031B27" w:rsidR="00E8380D" w:rsidRDefault="00E8380D" w:rsidP="00E8380D">
      <w:pPr>
        <w:pStyle w:val="EstiloFigura"/>
      </w:pPr>
      <w:r w:rsidRPr="00E8380D">
        <w:rPr>
          <w:b/>
          <w:bCs/>
        </w:rPr>
        <w:t xml:space="preserve">Figura </w:t>
      </w:r>
      <w:r w:rsidRPr="00E8380D">
        <w:rPr>
          <w:b/>
          <w:bCs/>
        </w:rPr>
        <w:fldChar w:fldCharType="begin"/>
      </w:r>
      <w:r w:rsidRPr="00E8380D">
        <w:rPr>
          <w:b/>
          <w:bCs/>
        </w:rPr>
        <w:instrText xml:space="preserve"> SEQ Figura \* ARABIC </w:instrText>
      </w:r>
      <w:r w:rsidRPr="00E8380D">
        <w:rPr>
          <w:b/>
          <w:bCs/>
        </w:rPr>
        <w:fldChar w:fldCharType="separate"/>
      </w:r>
      <w:r w:rsidR="00745A6E">
        <w:rPr>
          <w:b/>
          <w:bCs/>
          <w:noProof/>
        </w:rPr>
        <w:t>26</w:t>
      </w:r>
      <w:r w:rsidRPr="00E8380D">
        <w:rPr>
          <w:b/>
          <w:bCs/>
        </w:rPr>
        <w:fldChar w:fldCharType="end"/>
      </w:r>
      <w:r w:rsidRPr="00E8380D">
        <w:rPr>
          <w:b/>
          <w:bCs/>
        </w:rPr>
        <w:br/>
      </w:r>
      <w:r w:rsidRPr="00E8380D">
        <w:rPr>
          <w:i/>
          <w:iCs/>
        </w:rPr>
        <w:t>Librería oficial de Wifi Manager</w:t>
      </w:r>
    </w:p>
    <w:p w14:paraId="122A17C3" w14:textId="028AE96A" w:rsidR="00C37A05" w:rsidRDefault="00C37A05" w:rsidP="00385CC7">
      <w:pPr>
        <w:pStyle w:val="TextoIndependienteconSangraPrimeraLnea"/>
        <w:ind w:left="792" w:firstLine="0"/>
      </w:pPr>
      <w:r w:rsidRPr="00C37A05">
        <w:rPr>
          <w:noProof/>
        </w:rPr>
        <w:lastRenderedPageBreak/>
        <w:drawing>
          <wp:inline distT="0" distB="0" distL="0" distR="0" wp14:anchorId="26294121" wp14:editId="5D8C0F17">
            <wp:extent cx="5378355" cy="38023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6138" cy="3807882"/>
                    </a:xfrm>
                    <a:prstGeom prst="rect">
                      <a:avLst/>
                    </a:prstGeom>
                  </pic:spPr>
                </pic:pic>
              </a:graphicData>
            </a:graphic>
          </wp:inline>
        </w:drawing>
      </w:r>
    </w:p>
    <w:p w14:paraId="41808A5D" w14:textId="67429D92" w:rsidR="00F055F2" w:rsidRDefault="00F055F2" w:rsidP="00385CC7">
      <w:pPr>
        <w:pStyle w:val="TextoIndependienteconSangraPrimeraLnea"/>
        <w:ind w:left="792" w:firstLine="0"/>
      </w:pPr>
      <w:r>
        <w:t>Este método busca en el internet la referencia de</w:t>
      </w:r>
      <w:r w:rsidR="006E3ED5">
        <w:t>l</w:t>
      </w:r>
      <w:r>
        <w:t xml:space="preserve"> repositorio de GitHub donde </w:t>
      </w:r>
      <w:r w:rsidR="00D35D16">
        <w:t>está</w:t>
      </w:r>
      <w:r>
        <w:t xml:space="preserve"> ubicada la librería, descargándola o actualizándola cuando se ingresa en el gestor de librerías</w:t>
      </w:r>
      <w:r w:rsidR="003012E9">
        <w:t xml:space="preserve">. Y la tercera </w:t>
      </w:r>
      <w:r w:rsidR="001415E1">
        <w:t>forma,</w:t>
      </w:r>
      <w:r w:rsidR="003012E9">
        <w:t xml:space="preserve"> aunque es la menos recomendable, copiar todo el contenido de la librería original en un archivo de la misma extensión que las </w:t>
      </w:r>
      <w:r w:rsidR="004A5372">
        <w:t>librerías</w:t>
      </w:r>
      <w:r w:rsidR="003012E9">
        <w:t xml:space="preserve"> de Arduino y ser incorporada manualmente al proyecto.</w:t>
      </w:r>
    </w:p>
    <w:p w14:paraId="530E414C" w14:textId="19095A35" w:rsidR="005E24D8" w:rsidRDefault="00385CC7" w:rsidP="00385CC7">
      <w:pPr>
        <w:pStyle w:val="TextoIndependienteconSangraPrimeraLnea"/>
        <w:ind w:left="792" w:firstLine="0"/>
      </w:pPr>
      <w:r>
        <w:t xml:space="preserve">Wifi Manager sirvió para utilizar el servidor como dispositivo cliente conectándose dinámicamente a través de una página web donde se ingresan las credenciales de una red Wifi </w:t>
      </w:r>
      <w:r w:rsidR="00410341">
        <w:t xml:space="preserve">como se muestra en la </w:t>
      </w:r>
      <w:r w:rsidR="00410341" w:rsidRPr="00386379">
        <w:t>figura</w:t>
      </w:r>
      <w:r w:rsidR="00410341">
        <w:t xml:space="preserve"> .</w:t>
      </w:r>
    </w:p>
    <w:p w14:paraId="16D67394" w14:textId="4D69C115" w:rsidR="004F5085" w:rsidRDefault="004F5085" w:rsidP="00385CC7">
      <w:pPr>
        <w:pStyle w:val="TextoIndependienteconSangraPrimeraLnea"/>
        <w:ind w:left="792" w:firstLine="0"/>
      </w:pPr>
    </w:p>
    <w:p w14:paraId="4E8B5028" w14:textId="1E651DBA" w:rsidR="00EA68E4" w:rsidRDefault="00EA68E4" w:rsidP="00EA68E4">
      <w:pPr>
        <w:pStyle w:val="EstiloFigura"/>
      </w:pPr>
      <w:r w:rsidRPr="00EA68E4">
        <w:rPr>
          <w:b/>
          <w:bCs/>
        </w:rPr>
        <w:t xml:space="preserve">Figura </w:t>
      </w:r>
      <w:r w:rsidRPr="00EA68E4">
        <w:rPr>
          <w:b/>
          <w:bCs/>
        </w:rPr>
        <w:fldChar w:fldCharType="begin"/>
      </w:r>
      <w:r w:rsidRPr="00EA68E4">
        <w:rPr>
          <w:b/>
          <w:bCs/>
        </w:rPr>
        <w:instrText xml:space="preserve"> SEQ Figura \* ARABIC </w:instrText>
      </w:r>
      <w:r w:rsidRPr="00EA68E4">
        <w:rPr>
          <w:b/>
          <w:bCs/>
        </w:rPr>
        <w:fldChar w:fldCharType="separate"/>
      </w:r>
      <w:r w:rsidR="00745A6E">
        <w:rPr>
          <w:b/>
          <w:bCs/>
          <w:noProof/>
        </w:rPr>
        <w:t>27</w:t>
      </w:r>
      <w:r w:rsidRPr="00EA68E4">
        <w:rPr>
          <w:b/>
          <w:bCs/>
        </w:rPr>
        <w:fldChar w:fldCharType="end"/>
      </w:r>
      <w:r w:rsidRPr="00EA68E4">
        <w:rPr>
          <w:b/>
          <w:bCs/>
        </w:rPr>
        <w:br/>
      </w:r>
      <w:r w:rsidRPr="00EA68E4">
        <w:rPr>
          <w:i/>
          <w:iCs/>
        </w:rPr>
        <w:t>P</w:t>
      </w:r>
      <w:r w:rsidR="009C7CF3">
        <w:rPr>
          <w:i/>
          <w:iCs/>
        </w:rPr>
        <w:t>á</w:t>
      </w:r>
      <w:r w:rsidRPr="00EA68E4">
        <w:rPr>
          <w:i/>
          <w:iCs/>
        </w:rPr>
        <w:t>gina de configuración de una red Wifi por Wifi Manager</w:t>
      </w:r>
    </w:p>
    <w:p w14:paraId="7F0EA935" w14:textId="756C65F5" w:rsidR="00410341" w:rsidRDefault="00974417" w:rsidP="00385CC7">
      <w:pPr>
        <w:pStyle w:val="TextoIndependienteconSangraPrimeraLnea"/>
        <w:ind w:left="792" w:firstLine="0"/>
      </w:pPr>
      <w:r>
        <w:rPr>
          <w:noProof/>
        </w:rPr>
        <w:lastRenderedPageBreak/>
        <w:drawing>
          <wp:inline distT="0" distB="0" distL="0" distR="0" wp14:anchorId="5A904FA1" wp14:editId="207F7AFC">
            <wp:extent cx="5250180" cy="2952973"/>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9031" cy="2957951"/>
                    </a:xfrm>
                    <a:prstGeom prst="rect">
                      <a:avLst/>
                    </a:prstGeom>
                  </pic:spPr>
                </pic:pic>
              </a:graphicData>
            </a:graphic>
          </wp:inline>
        </w:drawing>
      </w:r>
    </w:p>
    <w:p w14:paraId="25CE71BD" w14:textId="25714483" w:rsidR="00613DE6" w:rsidRDefault="005E24D8" w:rsidP="00385CC7">
      <w:pPr>
        <w:pStyle w:val="TextoIndependienteconSangraPrimeraLnea"/>
        <w:ind w:left="792" w:firstLine="0"/>
      </w:pPr>
      <w:r>
        <w:t>La</w:t>
      </w:r>
      <w:r w:rsidR="00385CC7">
        <w:t xml:space="preserve"> información</w:t>
      </w:r>
      <w:r>
        <w:t xml:space="preserve"> ingresada desde el portal web serviría</w:t>
      </w:r>
      <w:r w:rsidR="00385CC7">
        <w:t xml:space="preserve"> para la próxima conexión en caso de desconectarse o de reinicio</w:t>
      </w:r>
      <w:r w:rsidR="00613DE6">
        <w:t xml:space="preserve"> a menos que se coloque una línea de código que permita borrar la configuración guardada del Wifi Manager como se muestra en la figura .</w:t>
      </w:r>
    </w:p>
    <w:p w14:paraId="0914E887" w14:textId="4B0AF413" w:rsidR="00663BCD" w:rsidRDefault="00663BCD" w:rsidP="00663BCD">
      <w:pPr>
        <w:pStyle w:val="EstiloFigura"/>
      </w:pPr>
      <w:r w:rsidRPr="00663BCD">
        <w:rPr>
          <w:b/>
          <w:bCs/>
        </w:rPr>
        <w:t xml:space="preserve">Figura </w:t>
      </w:r>
      <w:r w:rsidRPr="00663BCD">
        <w:rPr>
          <w:b/>
          <w:bCs/>
        </w:rPr>
        <w:fldChar w:fldCharType="begin"/>
      </w:r>
      <w:r w:rsidRPr="00663BCD">
        <w:rPr>
          <w:b/>
          <w:bCs/>
        </w:rPr>
        <w:instrText xml:space="preserve"> SEQ Figura \* ARABIC </w:instrText>
      </w:r>
      <w:r w:rsidRPr="00663BCD">
        <w:rPr>
          <w:b/>
          <w:bCs/>
        </w:rPr>
        <w:fldChar w:fldCharType="separate"/>
      </w:r>
      <w:r w:rsidR="00745A6E">
        <w:rPr>
          <w:b/>
          <w:bCs/>
          <w:noProof/>
        </w:rPr>
        <w:t>28</w:t>
      </w:r>
      <w:r w:rsidRPr="00663BCD">
        <w:rPr>
          <w:b/>
          <w:bCs/>
        </w:rPr>
        <w:fldChar w:fldCharType="end"/>
      </w:r>
      <w:r w:rsidRPr="00663BCD">
        <w:rPr>
          <w:b/>
          <w:bCs/>
        </w:rPr>
        <w:br/>
      </w:r>
      <w:r w:rsidRPr="00663BCD">
        <w:rPr>
          <w:i/>
          <w:iCs/>
        </w:rPr>
        <w:t>Reseteo de credenciales de la librería Wifi Manager</w:t>
      </w:r>
    </w:p>
    <w:p w14:paraId="055E1AA4" w14:textId="6E49CB1E" w:rsidR="00470241" w:rsidRDefault="004D4E3C" w:rsidP="00385CC7">
      <w:pPr>
        <w:pStyle w:val="TextoIndependienteconSangraPrimeraLnea"/>
        <w:ind w:left="792" w:firstLine="0"/>
      </w:pPr>
      <w:r>
        <w:rPr>
          <w:noProof/>
        </w:rPr>
        <w:drawing>
          <wp:inline distT="0" distB="0" distL="0" distR="0" wp14:anchorId="20021D82" wp14:editId="486CECC9">
            <wp:extent cx="5303520" cy="2982974"/>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3353" cy="2988505"/>
                    </a:xfrm>
                    <a:prstGeom prst="rect">
                      <a:avLst/>
                    </a:prstGeom>
                  </pic:spPr>
                </pic:pic>
              </a:graphicData>
            </a:graphic>
          </wp:inline>
        </w:drawing>
      </w:r>
    </w:p>
    <w:p w14:paraId="6A8EB2D2" w14:textId="403C62C6" w:rsidR="00913141" w:rsidRDefault="00613DE6" w:rsidP="00385CC7">
      <w:pPr>
        <w:pStyle w:val="TextoIndependienteconSangraPrimeraLnea"/>
        <w:ind w:left="792" w:firstLine="0"/>
      </w:pPr>
      <w:r>
        <w:t xml:space="preserve">En la mayoría de casos esta línea no estará involucrada ya que se busca que en caso de desconexión </w:t>
      </w:r>
      <w:r w:rsidR="00584BD2">
        <w:t xml:space="preserve">el servidor </w:t>
      </w:r>
      <w:r>
        <w:t>pueda volver a conectarse automáticamente, e</w:t>
      </w:r>
      <w:r w:rsidR="00385CC7">
        <w:t xml:space="preserve">sta primera </w:t>
      </w:r>
      <w:r w:rsidR="006F5B59">
        <w:lastRenderedPageBreak/>
        <w:t>ejecuci</w:t>
      </w:r>
      <w:r w:rsidR="00385CC7">
        <w:t xml:space="preserve">ón del servidor sirve para poder entrar a la página web desde cualquier dispositivo conectado a la misma red </w:t>
      </w:r>
      <w:r w:rsidR="00E553C6">
        <w:t xml:space="preserve">que levanta el mismo servidor para poder configurar una red Wifi de las que </w:t>
      </w:r>
      <w:r w:rsidR="009A5EAA">
        <w:t>estén</w:t>
      </w:r>
      <w:r w:rsidR="00E553C6">
        <w:t xml:space="preserve"> dentro del rango del mismo</w:t>
      </w:r>
      <w:r w:rsidR="00913141">
        <w:t xml:space="preserve"> como se muestra en la </w:t>
      </w:r>
      <w:r w:rsidR="00913141" w:rsidRPr="00AC7A96">
        <w:t>figura</w:t>
      </w:r>
      <w:r w:rsidR="00913141">
        <w:t xml:space="preserve"> </w:t>
      </w:r>
      <w:r w:rsidR="00385CC7">
        <w:t>.</w:t>
      </w:r>
    </w:p>
    <w:p w14:paraId="091E22FA" w14:textId="4DBFE938" w:rsidR="00A0653C" w:rsidRDefault="00A0653C" w:rsidP="00A0653C">
      <w:pPr>
        <w:pStyle w:val="EstiloFigura"/>
      </w:pPr>
      <w:r w:rsidRPr="00A0653C">
        <w:rPr>
          <w:b/>
          <w:bCs/>
        </w:rPr>
        <w:t xml:space="preserve">Figura </w:t>
      </w:r>
      <w:r w:rsidRPr="00A0653C">
        <w:rPr>
          <w:b/>
          <w:bCs/>
        </w:rPr>
        <w:fldChar w:fldCharType="begin"/>
      </w:r>
      <w:r w:rsidRPr="00A0653C">
        <w:rPr>
          <w:b/>
          <w:bCs/>
        </w:rPr>
        <w:instrText xml:space="preserve"> SEQ Figura \* ARABIC </w:instrText>
      </w:r>
      <w:r w:rsidRPr="00A0653C">
        <w:rPr>
          <w:b/>
          <w:bCs/>
        </w:rPr>
        <w:fldChar w:fldCharType="separate"/>
      </w:r>
      <w:r w:rsidR="00745A6E">
        <w:rPr>
          <w:b/>
          <w:bCs/>
          <w:noProof/>
        </w:rPr>
        <w:t>29</w:t>
      </w:r>
      <w:r w:rsidRPr="00A0653C">
        <w:rPr>
          <w:b/>
          <w:bCs/>
        </w:rPr>
        <w:fldChar w:fldCharType="end"/>
      </w:r>
      <w:r w:rsidRPr="00A0653C">
        <w:rPr>
          <w:i/>
          <w:iCs/>
        </w:rPr>
        <w:br/>
        <w:t>Página de inicio de Wifi Manager</w:t>
      </w:r>
    </w:p>
    <w:p w14:paraId="67A61128" w14:textId="274EE9CD" w:rsidR="001126AC" w:rsidRDefault="004F5085" w:rsidP="00385CC7">
      <w:pPr>
        <w:pStyle w:val="TextoIndependienteconSangraPrimeraLnea"/>
        <w:ind w:left="792" w:firstLine="0"/>
      </w:pPr>
      <w:r>
        <w:rPr>
          <w:noProof/>
        </w:rPr>
        <w:drawing>
          <wp:inline distT="0" distB="0" distL="0" distR="0" wp14:anchorId="5A6A705C" wp14:editId="40656B3D">
            <wp:extent cx="5234940" cy="2944401"/>
            <wp:effectExtent l="0" t="0" r="381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4888" cy="2949996"/>
                    </a:xfrm>
                    <a:prstGeom prst="rect">
                      <a:avLst/>
                    </a:prstGeom>
                  </pic:spPr>
                </pic:pic>
              </a:graphicData>
            </a:graphic>
          </wp:inline>
        </w:drawing>
      </w:r>
    </w:p>
    <w:p w14:paraId="196C26C1" w14:textId="4310F866" w:rsidR="009329DC" w:rsidRDefault="009329DC" w:rsidP="009329DC">
      <w:pPr>
        <w:pStyle w:val="EstiloFigura"/>
      </w:pPr>
      <w:r w:rsidRPr="009329DC">
        <w:rPr>
          <w:i/>
          <w:iCs/>
        </w:rPr>
        <w:t>Nota</w:t>
      </w:r>
      <w:r>
        <w:t>. Para acceder a esta página es necesario conectarse a la red del Wifi Manager que se genera y colocar la IP 192.168.4.1 en un navegador</w:t>
      </w:r>
    </w:p>
    <w:p w14:paraId="33F62C20" w14:textId="365AF11D" w:rsidR="006C0892" w:rsidRDefault="00F311E6" w:rsidP="00385CC7">
      <w:pPr>
        <w:pStyle w:val="TextoIndependienteconSangraPrimeraLnea"/>
        <w:ind w:left="792" w:firstLine="0"/>
      </w:pPr>
      <w:r>
        <w:t>Ya</w:t>
      </w:r>
      <w:r w:rsidR="00CD57EB">
        <w:t xml:space="preserve"> una vez</w:t>
      </w:r>
      <w:r>
        <w:t xml:space="preserve"> que el servidor es configurado como estación y como Access Point </w:t>
      </w:r>
      <w:r w:rsidRPr="00344867">
        <w:t>(</w:t>
      </w:r>
      <w:r>
        <w:t>AP</w:t>
      </w:r>
      <w:r w:rsidRPr="00344867">
        <w:t>)</w:t>
      </w:r>
      <w:r w:rsidR="00F67E7A">
        <w:t>.</w:t>
      </w:r>
      <w:r>
        <w:t xml:space="preserve"> </w:t>
      </w:r>
      <w:r w:rsidR="00F67E7A">
        <w:t>E</w:t>
      </w:r>
      <w:r w:rsidR="00385CC7">
        <w:t>ste empieza a levantar una red propia configurable que sirve para que solo los dispositivos que van a ser controlados para enviar la información receptada de los sensores se puedan comunicar entre sí</w:t>
      </w:r>
      <w:r w:rsidR="006C0892">
        <w:t xml:space="preserve"> como se muestra en la figura .</w:t>
      </w:r>
    </w:p>
    <w:p w14:paraId="095BF4F5" w14:textId="239EFA31" w:rsidR="00EB72BC" w:rsidRDefault="00EB72BC" w:rsidP="00EB72BC">
      <w:pPr>
        <w:pStyle w:val="EstiloFigura"/>
      </w:pPr>
      <w:r w:rsidRPr="00EB72BC">
        <w:rPr>
          <w:b/>
          <w:bCs/>
        </w:rPr>
        <w:t xml:space="preserve">Figura </w:t>
      </w:r>
      <w:r w:rsidRPr="00EB72BC">
        <w:rPr>
          <w:b/>
          <w:bCs/>
        </w:rPr>
        <w:fldChar w:fldCharType="begin"/>
      </w:r>
      <w:r w:rsidRPr="00EB72BC">
        <w:rPr>
          <w:b/>
          <w:bCs/>
        </w:rPr>
        <w:instrText xml:space="preserve"> SEQ Figura \* ARABIC </w:instrText>
      </w:r>
      <w:r w:rsidRPr="00EB72BC">
        <w:rPr>
          <w:b/>
          <w:bCs/>
        </w:rPr>
        <w:fldChar w:fldCharType="separate"/>
      </w:r>
      <w:r w:rsidR="00745A6E">
        <w:rPr>
          <w:b/>
          <w:bCs/>
          <w:noProof/>
        </w:rPr>
        <w:t>30</w:t>
      </w:r>
      <w:r w:rsidRPr="00EB72BC">
        <w:rPr>
          <w:b/>
          <w:bCs/>
        </w:rPr>
        <w:fldChar w:fldCharType="end"/>
      </w:r>
      <w:r w:rsidRPr="00EB72BC">
        <w:rPr>
          <w:b/>
          <w:bCs/>
        </w:rPr>
        <w:br/>
      </w:r>
      <w:r w:rsidRPr="00EB72BC">
        <w:rPr>
          <w:i/>
          <w:iCs/>
        </w:rPr>
        <w:t>Programación de Access Point del servidor</w:t>
      </w:r>
    </w:p>
    <w:p w14:paraId="7EE3DD56" w14:textId="5D67A87C" w:rsidR="00E25470" w:rsidRDefault="00195E2C" w:rsidP="00385CC7">
      <w:pPr>
        <w:pStyle w:val="TextoIndependienteconSangraPrimeraLnea"/>
        <w:ind w:left="792" w:firstLine="0"/>
      </w:pPr>
      <w:r>
        <w:rPr>
          <w:noProof/>
        </w:rPr>
        <w:lastRenderedPageBreak/>
        <w:drawing>
          <wp:inline distT="0" distB="0" distL="0" distR="0" wp14:anchorId="21D27266" wp14:editId="27C8D8EA">
            <wp:extent cx="5303520" cy="2982974"/>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594" cy="2989765"/>
                    </a:xfrm>
                    <a:prstGeom prst="rect">
                      <a:avLst/>
                    </a:prstGeom>
                  </pic:spPr>
                </pic:pic>
              </a:graphicData>
            </a:graphic>
          </wp:inline>
        </w:drawing>
      </w:r>
    </w:p>
    <w:p w14:paraId="6CB77982" w14:textId="30C07E8E" w:rsidR="00A54AE8" w:rsidRDefault="00A54AE8" w:rsidP="00385CC7">
      <w:pPr>
        <w:pStyle w:val="TextoIndependienteconSangraPrimeraLnea"/>
        <w:ind w:left="792" w:firstLine="0"/>
      </w:pPr>
      <w:r>
        <w:t>Esta red del servidor tiene un nombre especifico que diferencia de otros presentes en la red debido a que en su SSID se agrega una numeración acorde a los dos últimos bytes de su MAC</w:t>
      </w:r>
      <w:r w:rsidR="00B250C1">
        <w:t xml:space="preserve"> y es iniciada con una contraseña maestra </w:t>
      </w:r>
      <w:r w:rsidR="00B250C1" w:rsidRPr="00B250C1">
        <w:t>q</w:t>
      </w:r>
      <w:r w:rsidR="00B250C1">
        <w:t>ue solo conocen los módulos clientes</w:t>
      </w:r>
      <w:r w:rsidR="00DD7455">
        <w:t>, junto a otros parámetros de red como el canal, la posibilidad de ocultar la red y el número máximo de dispositivos conectados que acepta el servidor, cada una en su respectivo orden.</w:t>
      </w:r>
      <w:r w:rsidR="009406C4">
        <w:t xml:space="preserve"> Para </w:t>
      </w:r>
      <w:r w:rsidR="00E2495F">
        <w:t>más</w:t>
      </w:r>
      <w:r w:rsidR="009406C4">
        <w:t xml:space="preserve"> información revisar el anexo 4.</w:t>
      </w:r>
    </w:p>
    <w:p w14:paraId="63C3E70C" w14:textId="02DABDB3" w:rsidR="00D238EE" w:rsidRDefault="00D238EE" w:rsidP="00385CC7">
      <w:pPr>
        <w:pStyle w:val="TextoIndependienteconSangraPrimeraLnea"/>
        <w:ind w:left="792" w:firstLine="0"/>
      </w:pPr>
      <w:r>
        <w:t xml:space="preserve">Ya hecha la programación del AP y del Wifi Manager ahora es necesario determinar la conexión del servidor a una red local ya sea </w:t>
      </w:r>
      <w:r w:rsidR="00D35D16">
        <w:t>doméstica</w:t>
      </w:r>
      <w:r>
        <w:t xml:space="preserve"> o corporativa</w:t>
      </w:r>
      <w:r w:rsidR="0023170F">
        <w:t xml:space="preserve"> y para esto se </w:t>
      </w:r>
      <w:r w:rsidR="00B27E42">
        <w:t>creó</w:t>
      </w:r>
      <w:r w:rsidR="0023170F">
        <w:t xml:space="preserve"> una función que verifica esa conectividad, y en función de cualquiera de los dos resultados actuara acorde a lo necesitado como se muestra en la figura .</w:t>
      </w:r>
    </w:p>
    <w:p w14:paraId="126117B1" w14:textId="15D73ECD" w:rsidR="00B27E42" w:rsidRDefault="00B27E42" w:rsidP="00B27E42">
      <w:pPr>
        <w:pStyle w:val="EstiloFigura"/>
      </w:pPr>
      <w:r w:rsidRPr="00B27E42">
        <w:rPr>
          <w:b/>
          <w:bCs/>
        </w:rPr>
        <w:t xml:space="preserve">Figura </w:t>
      </w:r>
      <w:r w:rsidRPr="00B27E42">
        <w:rPr>
          <w:b/>
          <w:bCs/>
        </w:rPr>
        <w:fldChar w:fldCharType="begin"/>
      </w:r>
      <w:r w:rsidRPr="00B27E42">
        <w:rPr>
          <w:b/>
          <w:bCs/>
        </w:rPr>
        <w:instrText xml:space="preserve"> SEQ Figura \* ARABIC </w:instrText>
      </w:r>
      <w:r w:rsidRPr="00B27E42">
        <w:rPr>
          <w:b/>
          <w:bCs/>
        </w:rPr>
        <w:fldChar w:fldCharType="separate"/>
      </w:r>
      <w:r w:rsidR="00745A6E">
        <w:rPr>
          <w:b/>
          <w:bCs/>
          <w:noProof/>
        </w:rPr>
        <w:t>31</w:t>
      </w:r>
      <w:r w:rsidRPr="00B27E42">
        <w:rPr>
          <w:b/>
          <w:bCs/>
        </w:rPr>
        <w:fldChar w:fldCharType="end"/>
      </w:r>
      <w:r w:rsidRPr="00B27E42">
        <w:rPr>
          <w:b/>
          <w:bCs/>
        </w:rPr>
        <w:br/>
      </w:r>
      <w:r w:rsidRPr="00B27E42">
        <w:rPr>
          <w:i/>
          <w:iCs/>
        </w:rPr>
        <w:t>Función de conexión Wifi inicial</w:t>
      </w:r>
    </w:p>
    <w:p w14:paraId="24EC629A" w14:textId="5BEDC6C1" w:rsidR="0023170F" w:rsidRDefault="00B27E42" w:rsidP="00385CC7">
      <w:pPr>
        <w:pStyle w:val="TextoIndependienteconSangraPrimeraLnea"/>
        <w:ind w:left="792" w:firstLine="0"/>
      </w:pPr>
      <w:r>
        <w:rPr>
          <w:noProof/>
        </w:rPr>
        <w:lastRenderedPageBreak/>
        <w:drawing>
          <wp:inline distT="0" distB="0" distL="0" distR="0" wp14:anchorId="64584DD2" wp14:editId="1FCBF7A9">
            <wp:extent cx="5311140" cy="2987260"/>
            <wp:effectExtent l="0" t="0" r="381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9445" cy="2997556"/>
                    </a:xfrm>
                    <a:prstGeom prst="rect">
                      <a:avLst/>
                    </a:prstGeom>
                  </pic:spPr>
                </pic:pic>
              </a:graphicData>
            </a:graphic>
          </wp:inline>
        </w:drawing>
      </w:r>
    </w:p>
    <w:p w14:paraId="13F73C4A" w14:textId="3A7C85D3" w:rsidR="004C1AA5" w:rsidRDefault="004B434B" w:rsidP="00385CC7">
      <w:pPr>
        <w:pStyle w:val="TextoIndependienteconSangraPrimeraLnea"/>
        <w:ind w:left="792" w:firstLine="0"/>
      </w:pPr>
      <w:r>
        <w:t>A</w:t>
      </w:r>
      <w:r w:rsidR="00DC472A">
        <w:t>demás, se creó</w:t>
      </w:r>
      <w:r w:rsidR="00A778B4">
        <w:t xml:space="preserve"> una función </w:t>
      </w:r>
      <w:r w:rsidR="006C0892">
        <w:t>c</w:t>
      </w:r>
      <w:r w:rsidR="00385CC7">
        <w:t>on programación recursiva en caso de desconexión</w:t>
      </w:r>
      <w:r w:rsidR="00BC3334">
        <w:t xml:space="preserve"> se pueda volver a conectar o utilizar la función Wifi Manager para configurar las credenciales de otra red como lo muestra la figura </w:t>
      </w:r>
      <w:r w:rsidR="00385CC7">
        <w:t>.</w:t>
      </w:r>
    </w:p>
    <w:p w14:paraId="2D54B6EC" w14:textId="254D198D" w:rsidR="00C414F7" w:rsidRDefault="00C414F7" w:rsidP="00C414F7">
      <w:pPr>
        <w:pStyle w:val="EstiloFigura"/>
      </w:pPr>
      <w:r w:rsidRPr="00C414F7">
        <w:rPr>
          <w:b/>
          <w:bCs/>
        </w:rPr>
        <w:t xml:space="preserve">Figura </w:t>
      </w:r>
      <w:r w:rsidRPr="00C414F7">
        <w:rPr>
          <w:b/>
          <w:bCs/>
        </w:rPr>
        <w:fldChar w:fldCharType="begin"/>
      </w:r>
      <w:r w:rsidRPr="00C414F7">
        <w:rPr>
          <w:b/>
          <w:bCs/>
        </w:rPr>
        <w:instrText xml:space="preserve"> SEQ Figura \* ARABIC </w:instrText>
      </w:r>
      <w:r w:rsidRPr="00C414F7">
        <w:rPr>
          <w:b/>
          <w:bCs/>
        </w:rPr>
        <w:fldChar w:fldCharType="separate"/>
      </w:r>
      <w:r w:rsidR="00745A6E">
        <w:rPr>
          <w:b/>
          <w:bCs/>
          <w:noProof/>
        </w:rPr>
        <w:t>32</w:t>
      </w:r>
      <w:r w:rsidRPr="00C414F7">
        <w:rPr>
          <w:b/>
          <w:bCs/>
        </w:rPr>
        <w:fldChar w:fldCharType="end"/>
      </w:r>
      <w:r w:rsidRPr="00233440">
        <w:rPr>
          <w:i/>
          <w:iCs/>
        </w:rPr>
        <w:br/>
      </w:r>
      <w:r w:rsidRPr="00C414F7">
        <w:rPr>
          <w:i/>
          <w:iCs/>
        </w:rPr>
        <w:t>Reconexión del Wifi en caso de desconexión</w:t>
      </w:r>
    </w:p>
    <w:p w14:paraId="67A09E8E" w14:textId="73E059BE" w:rsidR="00BC3334" w:rsidRDefault="00766F34" w:rsidP="00385CC7">
      <w:pPr>
        <w:pStyle w:val="TextoIndependienteconSangraPrimeraLnea"/>
        <w:ind w:left="792" w:firstLine="0"/>
      </w:pPr>
      <w:r>
        <w:rPr>
          <w:noProof/>
        </w:rPr>
        <w:drawing>
          <wp:inline distT="0" distB="0" distL="0" distR="0" wp14:anchorId="21E86EA5" wp14:editId="168E0A88">
            <wp:extent cx="5265420" cy="29615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9187" cy="2969288"/>
                    </a:xfrm>
                    <a:prstGeom prst="rect">
                      <a:avLst/>
                    </a:prstGeom>
                  </pic:spPr>
                </pic:pic>
              </a:graphicData>
            </a:graphic>
          </wp:inline>
        </w:drawing>
      </w:r>
    </w:p>
    <w:p w14:paraId="00DFC6AA" w14:textId="131D76C1" w:rsidR="0016540B" w:rsidRDefault="0016540B" w:rsidP="00385CC7">
      <w:pPr>
        <w:pStyle w:val="TextoIndependienteconSangraPrimeraLnea"/>
        <w:ind w:left="792" w:firstLine="0"/>
      </w:pPr>
      <w:r>
        <w:t>Por último, referente a redes del servidor se configuro un DNS local</w:t>
      </w:r>
      <w:r w:rsidR="00977209">
        <w:t xml:space="preserve"> asignándole servicios particulares como HTTP y TCP en el puerto 80</w:t>
      </w:r>
      <w:r>
        <w:t xml:space="preserve"> para que se pueda acceder al </w:t>
      </w:r>
      <w:r>
        <w:lastRenderedPageBreak/>
        <w:t xml:space="preserve">servidor de una manera </w:t>
      </w:r>
      <w:r w:rsidR="00D35D16">
        <w:t>más</w:t>
      </w:r>
      <w:r>
        <w:t xml:space="preserve"> cómoda para todos los usuarios colocando en un navegador de cualquier dispositivo conectado a la misma red en donde </w:t>
      </w:r>
      <w:r w:rsidR="003570C2">
        <w:t>está</w:t>
      </w:r>
      <w:r>
        <w:t xml:space="preserve"> el servidor la url de espserver.local</w:t>
      </w:r>
      <w:r w:rsidR="007E2746">
        <w:t xml:space="preserve"> como se muestra en la figura .</w:t>
      </w:r>
    </w:p>
    <w:p w14:paraId="77531523" w14:textId="31574494" w:rsidR="00930E4D" w:rsidRDefault="00930E4D" w:rsidP="00930E4D">
      <w:pPr>
        <w:pStyle w:val="EstiloFigura"/>
      </w:pPr>
      <w:r w:rsidRPr="00930E4D">
        <w:rPr>
          <w:b/>
          <w:bCs/>
        </w:rPr>
        <w:t xml:space="preserve">Figura </w:t>
      </w:r>
      <w:r w:rsidRPr="00930E4D">
        <w:rPr>
          <w:b/>
          <w:bCs/>
        </w:rPr>
        <w:fldChar w:fldCharType="begin"/>
      </w:r>
      <w:r w:rsidRPr="00930E4D">
        <w:rPr>
          <w:b/>
          <w:bCs/>
        </w:rPr>
        <w:instrText xml:space="preserve"> SEQ Figura \* ARABIC </w:instrText>
      </w:r>
      <w:r w:rsidRPr="00930E4D">
        <w:rPr>
          <w:b/>
          <w:bCs/>
        </w:rPr>
        <w:fldChar w:fldCharType="separate"/>
      </w:r>
      <w:r w:rsidR="00745A6E">
        <w:rPr>
          <w:b/>
          <w:bCs/>
          <w:noProof/>
        </w:rPr>
        <w:t>33</w:t>
      </w:r>
      <w:r w:rsidRPr="00930E4D">
        <w:rPr>
          <w:b/>
          <w:bCs/>
        </w:rPr>
        <w:fldChar w:fldCharType="end"/>
      </w:r>
      <w:r w:rsidRPr="00930E4D">
        <w:rPr>
          <w:b/>
          <w:bCs/>
        </w:rPr>
        <w:br/>
      </w:r>
      <w:r w:rsidRPr="00930E4D">
        <w:rPr>
          <w:i/>
          <w:iCs/>
        </w:rPr>
        <w:t>Función para el DNS local del servidor</w:t>
      </w:r>
    </w:p>
    <w:p w14:paraId="18A2483B" w14:textId="351BC4D6" w:rsidR="007E2746" w:rsidRDefault="00DE1EA2" w:rsidP="00385CC7">
      <w:pPr>
        <w:pStyle w:val="TextoIndependienteconSangraPrimeraLnea"/>
        <w:ind w:left="792" w:firstLine="0"/>
      </w:pPr>
      <w:r>
        <w:rPr>
          <w:noProof/>
        </w:rPr>
        <w:drawing>
          <wp:inline distT="0" distB="0" distL="0" distR="0" wp14:anchorId="055B17B8" wp14:editId="33C2FBF8">
            <wp:extent cx="5273040" cy="2965831"/>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9381" cy="2969397"/>
                    </a:xfrm>
                    <a:prstGeom prst="rect">
                      <a:avLst/>
                    </a:prstGeom>
                  </pic:spPr>
                </pic:pic>
              </a:graphicData>
            </a:graphic>
          </wp:inline>
        </w:drawing>
      </w:r>
    </w:p>
    <w:p w14:paraId="18FF9848" w14:textId="484FA014" w:rsidR="00385CC7" w:rsidRDefault="00385CC7" w:rsidP="006914F4">
      <w:pPr>
        <w:pStyle w:val="TextoIndependienteconSangraPrimeraLnea"/>
        <w:ind w:left="792" w:firstLine="0"/>
      </w:pPr>
      <w:r>
        <w:t>Para los clientes lo que se realiza es la funcionalidad de conexión multi Wifi, ya que estos solo necesitan conectarse a un servidor, por lo que se ingresan las credenciales necesarias para conectarse directamente a la red levantada por el servidor sin necesidad de tener que ingresarlas manualmente</w:t>
      </w:r>
      <w:r w:rsidR="00BB6BCE">
        <w:t>.</w:t>
      </w:r>
      <w:r w:rsidR="003529BC">
        <w:t xml:space="preserve"> </w:t>
      </w:r>
      <w:r w:rsidR="00BB6BCE">
        <w:t>Y</w:t>
      </w:r>
      <w:r>
        <w:t xml:space="preserve"> de la librería Wifi para definir una IP y puerto particular para cada estación, además de otros datos necesarios como la IP específica del servidor y así evitar confusiones dentro de la red</w:t>
      </w:r>
      <w:r w:rsidR="00DB2E15">
        <w:t xml:space="preserve"> como lo muestra la figura </w:t>
      </w:r>
      <w:r>
        <w:t>.</w:t>
      </w:r>
    </w:p>
    <w:p w14:paraId="28FAF564" w14:textId="79E763A2" w:rsidR="00D85897" w:rsidRDefault="00D85897" w:rsidP="0010243E">
      <w:pPr>
        <w:pStyle w:val="EstiloFigura"/>
      </w:pPr>
      <w:r w:rsidRPr="0010243E">
        <w:rPr>
          <w:b/>
          <w:bCs/>
        </w:rPr>
        <w:t xml:space="preserve">Figura </w:t>
      </w:r>
      <w:r w:rsidRPr="0010243E">
        <w:rPr>
          <w:b/>
          <w:bCs/>
        </w:rPr>
        <w:fldChar w:fldCharType="begin"/>
      </w:r>
      <w:r w:rsidRPr="0010243E">
        <w:rPr>
          <w:b/>
          <w:bCs/>
        </w:rPr>
        <w:instrText xml:space="preserve"> SEQ Figura \* ARABIC </w:instrText>
      </w:r>
      <w:r w:rsidRPr="0010243E">
        <w:rPr>
          <w:b/>
          <w:bCs/>
        </w:rPr>
        <w:fldChar w:fldCharType="separate"/>
      </w:r>
      <w:r w:rsidR="00745A6E">
        <w:rPr>
          <w:b/>
          <w:bCs/>
          <w:noProof/>
        </w:rPr>
        <w:t>34</w:t>
      </w:r>
      <w:r w:rsidRPr="0010243E">
        <w:rPr>
          <w:b/>
          <w:bCs/>
        </w:rPr>
        <w:fldChar w:fldCharType="end"/>
      </w:r>
      <w:r w:rsidRPr="0010243E">
        <w:rPr>
          <w:b/>
          <w:bCs/>
        </w:rPr>
        <w:br/>
      </w:r>
      <w:r w:rsidRPr="0010243E">
        <w:rPr>
          <w:i/>
          <w:iCs/>
        </w:rPr>
        <w:t>Código para conexión con el servidor de forma estática</w:t>
      </w:r>
    </w:p>
    <w:p w14:paraId="018085F6" w14:textId="0983FA84" w:rsidR="00DB2E15" w:rsidRDefault="00E66688" w:rsidP="00385CC7">
      <w:pPr>
        <w:pStyle w:val="TextoIndependienteconSangraPrimeraLnea"/>
        <w:ind w:left="792" w:firstLine="0"/>
      </w:pPr>
      <w:r>
        <w:rPr>
          <w:noProof/>
        </w:rPr>
        <w:lastRenderedPageBreak/>
        <w:drawing>
          <wp:inline distT="0" distB="0" distL="0" distR="0" wp14:anchorId="1DD3AC3B" wp14:editId="53CEEAC0">
            <wp:extent cx="5219700" cy="29358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4214" cy="2943994"/>
                    </a:xfrm>
                    <a:prstGeom prst="rect">
                      <a:avLst/>
                    </a:prstGeom>
                  </pic:spPr>
                </pic:pic>
              </a:graphicData>
            </a:graphic>
          </wp:inline>
        </w:drawing>
      </w:r>
    </w:p>
    <w:p w14:paraId="5322EF18" w14:textId="18EC5B90" w:rsidR="0046269D" w:rsidRDefault="00090481" w:rsidP="00385CC7">
      <w:pPr>
        <w:pStyle w:val="TextoIndependienteconSangraPrimeraLnea"/>
        <w:ind w:left="792" w:firstLine="0"/>
      </w:pPr>
      <w:r>
        <w:t>De la misma manera que el servidor, el cliente utiliza un código de reconexión en caso de perder comunicación con el servidor</w:t>
      </w:r>
      <w:r w:rsidR="0046269D">
        <w:t xml:space="preserve"> como se muestra en la figura .</w:t>
      </w:r>
    </w:p>
    <w:p w14:paraId="1B91F23E" w14:textId="63ADA000" w:rsidR="00593CA1" w:rsidRDefault="00593CA1" w:rsidP="00593CA1">
      <w:pPr>
        <w:pStyle w:val="EstiloFigura"/>
      </w:pPr>
      <w:r w:rsidRPr="00593CA1">
        <w:rPr>
          <w:b/>
          <w:bCs/>
        </w:rPr>
        <w:t xml:space="preserve">Figura </w:t>
      </w:r>
      <w:r w:rsidRPr="00593CA1">
        <w:rPr>
          <w:b/>
          <w:bCs/>
        </w:rPr>
        <w:fldChar w:fldCharType="begin"/>
      </w:r>
      <w:r w:rsidRPr="00593CA1">
        <w:rPr>
          <w:b/>
          <w:bCs/>
        </w:rPr>
        <w:instrText xml:space="preserve"> SEQ Figura \* ARABIC </w:instrText>
      </w:r>
      <w:r w:rsidRPr="00593CA1">
        <w:rPr>
          <w:b/>
          <w:bCs/>
        </w:rPr>
        <w:fldChar w:fldCharType="separate"/>
      </w:r>
      <w:r w:rsidR="00745A6E">
        <w:rPr>
          <w:b/>
          <w:bCs/>
          <w:noProof/>
        </w:rPr>
        <w:t>35</w:t>
      </w:r>
      <w:r w:rsidRPr="00593CA1">
        <w:rPr>
          <w:b/>
          <w:bCs/>
        </w:rPr>
        <w:fldChar w:fldCharType="end"/>
      </w:r>
      <w:r w:rsidRPr="00593CA1">
        <w:rPr>
          <w:b/>
          <w:bCs/>
        </w:rPr>
        <w:br/>
      </w:r>
      <w:r w:rsidRPr="00593CA1">
        <w:rPr>
          <w:i/>
          <w:iCs/>
        </w:rPr>
        <w:t>Código de reconexión del cliente</w:t>
      </w:r>
    </w:p>
    <w:p w14:paraId="3E8171B0" w14:textId="74136451" w:rsidR="00715D46" w:rsidRDefault="00551FD2" w:rsidP="00385CC7">
      <w:pPr>
        <w:pStyle w:val="TextoIndependienteconSangraPrimeraLnea"/>
        <w:ind w:left="792" w:firstLine="0"/>
      </w:pPr>
      <w:r>
        <w:rPr>
          <w:noProof/>
        </w:rPr>
        <w:drawing>
          <wp:inline distT="0" distB="0" distL="0" distR="0" wp14:anchorId="26FC6905" wp14:editId="3D336D1D">
            <wp:extent cx="5280660" cy="2970117"/>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0452" cy="2975624"/>
                    </a:xfrm>
                    <a:prstGeom prst="rect">
                      <a:avLst/>
                    </a:prstGeom>
                  </pic:spPr>
                </pic:pic>
              </a:graphicData>
            </a:graphic>
          </wp:inline>
        </w:drawing>
      </w:r>
    </w:p>
    <w:p w14:paraId="272E5812" w14:textId="75E90B42" w:rsidR="00090481" w:rsidRDefault="0046269D" w:rsidP="00385CC7">
      <w:pPr>
        <w:pStyle w:val="TextoIndependienteconSangraPrimeraLnea"/>
        <w:ind w:left="792" w:firstLine="0"/>
      </w:pPr>
      <w:r>
        <w:t>A</w:t>
      </w:r>
      <w:r w:rsidR="00090481">
        <w:t xml:space="preserve"> diferencia que el cliente solo necesita conectarse al servidor y como ya dispone de sus credenciales se mantendrá esperando hasta que el servidor </w:t>
      </w:r>
      <w:r w:rsidR="00D35D16">
        <w:t>esté</w:t>
      </w:r>
      <w:r w:rsidR="00090481">
        <w:t xml:space="preserve"> disponible para volver a establecer la conexión</w:t>
      </w:r>
      <w:r w:rsidR="0059603B">
        <w:t>.</w:t>
      </w:r>
    </w:p>
    <w:p w14:paraId="3F1595BE" w14:textId="77777777" w:rsidR="00D33F03" w:rsidRDefault="00385CC7" w:rsidP="00385CC7">
      <w:pPr>
        <w:pStyle w:val="TextoIndependienteconSangraPrimeraLnea"/>
        <w:ind w:left="792" w:firstLine="0"/>
      </w:pPr>
      <w:r>
        <w:lastRenderedPageBreak/>
        <w:t xml:space="preserve">La comunicación se realiza por medio de paquetes UDP que almacenan la información necesaria para ser identificados según la estación que la envía por medio de variables y programación que </w:t>
      </w:r>
      <w:r w:rsidR="00420D27">
        <w:t>genera</w:t>
      </w:r>
      <w:r>
        <w:t xml:space="preserve"> arreglos definidos por objetos</w:t>
      </w:r>
      <w:r w:rsidR="00C27C5B">
        <w:t xml:space="preserve"> como lo muestra en la figura .</w:t>
      </w:r>
      <w:r w:rsidR="00D33F03" w:rsidRPr="00D33F03">
        <w:rPr>
          <w:noProof/>
        </w:rPr>
        <w:t xml:space="preserve"> </w:t>
      </w:r>
    </w:p>
    <w:p w14:paraId="3A1E7583" w14:textId="2481292C" w:rsidR="00D33F03" w:rsidRDefault="00D33F03" w:rsidP="00D33F03">
      <w:pPr>
        <w:pStyle w:val="EstiloFigura"/>
      </w:pPr>
      <w:r w:rsidRPr="00D33F03">
        <w:rPr>
          <w:b/>
          <w:bCs/>
        </w:rPr>
        <w:t xml:space="preserve">Figura </w:t>
      </w:r>
      <w:r w:rsidRPr="00D33F03">
        <w:rPr>
          <w:b/>
          <w:bCs/>
        </w:rPr>
        <w:fldChar w:fldCharType="begin"/>
      </w:r>
      <w:r w:rsidRPr="00D33F03">
        <w:rPr>
          <w:b/>
          <w:bCs/>
        </w:rPr>
        <w:instrText xml:space="preserve"> SEQ Figura \* ARABIC </w:instrText>
      </w:r>
      <w:r w:rsidRPr="00D33F03">
        <w:rPr>
          <w:b/>
          <w:bCs/>
        </w:rPr>
        <w:fldChar w:fldCharType="separate"/>
      </w:r>
      <w:r w:rsidR="00745A6E">
        <w:rPr>
          <w:b/>
          <w:bCs/>
          <w:noProof/>
        </w:rPr>
        <w:t>36</w:t>
      </w:r>
      <w:r w:rsidRPr="00D33F03">
        <w:rPr>
          <w:b/>
          <w:bCs/>
        </w:rPr>
        <w:fldChar w:fldCharType="end"/>
      </w:r>
      <w:r w:rsidRPr="00D33F03">
        <w:rPr>
          <w:b/>
          <w:bCs/>
        </w:rPr>
        <w:br/>
      </w:r>
      <w:r w:rsidRPr="00D33F03">
        <w:rPr>
          <w:i/>
          <w:iCs/>
        </w:rPr>
        <w:t>Arreglos para definir la información que llevarán los paquetes UDP</w:t>
      </w:r>
    </w:p>
    <w:p w14:paraId="410CC715" w14:textId="100F895E" w:rsidR="00C27C5B" w:rsidRDefault="00D33F03" w:rsidP="00C40F16">
      <w:pPr>
        <w:pStyle w:val="TextoIndependienteconSangraPrimeraLnea"/>
        <w:ind w:firstLine="0"/>
      </w:pPr>
      <w:r>
        <w:rPr>
          <w:noProof/>
        </w:rPr>
        <w:drawing>
          <wp:inline distT="0" distB="0" distL="0" distR="0" wp14:anchorId="22851CC1" wp14:editId="2682EB6F">
            <wp:extent cx="5760085" cy="32397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p>
    <w:p w14:paraId="15F07E63" w14:textId="2612CB03" w:rsidR="00B9144A" w:rsidRDefault="00C27C5B" w:rsidP="00385CC7">
      <w:pPr>
        <w:pStyle w:val="TextoIndependienteconSangraPrimeraLnea"/>
        <w:ind w:left="792" w:firstLine="0"/>
      </w:pPr>
      <w:r>
        <w:t>P</w:t>
      </w:r>
      <w:r w:rsidR="00385CC7">
        <w:t>osterior</w:t>
      </w:r>
      <w:r>
        <w:t>mente se</w:t>
      </w:r>
      <w:r w:rsidR="00385CC7">
        <w:t xml:space="preserve"> us</w:t>
      </w:r>
      <w:r>
        <w:t>an</w:t>
      </w:r>
      <w:r w:rsidR="00385CC7">
        <w:t xml:space="preserve"> dentro de los métodos reservados de la librería para empaquetar</w:t>
      </w:r>
      <w:r w:rsidR="00A951C8">
        <w:t>los</w:t>
      </w:r>
      <w:r w:rsidR="00243F8A">
        <w:t xml:space="preserve"> según el arreglo definido previamente con la </w:t>
      </w:r>
      <w:r w:rsidR="00C96F5E">
        <w:t>información</w:t>
      </w:r>
      <w:r w:rsidR="00243F8A">
        <w:t xml:space="preserve"> de las variables correspondientes</w:t>
      </w:r>
      <w:r w:rsidR="00A951C8">
        <w:t xml:space="preserve"> y enviarlos a destino</w:t>
      </w:r>
      <w:r w:rsidR="00243F8A">
        <w:t xml:space="preserve"> con la IP y puertos específicos para el servidor</w:t>
      </w:r>
      <w:r w:rsidR="00A951C8">
        <w:t xml:space="preserve"> como lo muestra la figura</w:t>
      </w:r>
      <w:r w:rsidR="00ED70EE">
        <w:t xml:space="preserve"> .</w:t>
      </w:r>
    </w:p>
    <w:p w14:paraId="6E0A0EA2" w14:textId="5984B241" w:rsidR="007F2695" w:rsidRDefault="007F2695" w:rsidP="007F2695">
      <w:pPr>
        <w:pStyle w:val="EstiloFigura"/>
      </w:pPr>
      <w:r w:rsidRPr="007F2695">
        <w:rPr>
          <w:b/>
          <w:bCs/>
        </w:rPr>
        <w:t xml:space="preserve">Figura </w:t>
      </w:r>
      <w:r w:rsidRPr="007F2695">
        <w:rPr>
          <w:b/>
          <w:bCs/>
        </w:rPr>
        <w:fldChar w:fldCharType="begin"/>
      </w:r>
      <w:r w:rsidRPr="007F2695">
        <w:rPr>
          <w:b/>
          <w:bCs/>
        </w:rPr>
        <w:instrText xml:space="preserve"> SEQ Figura \* ARABIC </w:instrText>
      </w:r>
      <w:r w:rsidRPr="007F2695">
        <w:rPr>
          <w:b/>
          <w:bCs/>
        </w:rPr>
        <w:fldChar w:fldCharType="separate"/>
      </w:r>
      <w:r w:rsidR="00745A6E">
        <w:rPr>
          <w:b/>
          <w:bCs/>
          <w:noProof/>
        </w:rPr>
        <w:t>37</w:t>
      </w:r>
      <w:r w:rsidRPr="007F2695">
        <w:rPr>
          <w:b/>
          <w:bCs/>
        </w:rPr>
        <w:fldChar w:fldCharType="end"/>
      </w:r>
      <w:r w:rsidRPr="007F2695">
        <w:rPr>
          <w:b/>
          <w:bCs/>
        </w:rPr>
        <w:br/>
      </w:r>
      <w:r w:rsidRPr="007F2695">
        <w:rPr>
          <w:i/>
          <w:iCs/>
        </w:rPr>
        <w:t>Función de envío de paquetes UDP al servidor</w:t>
      </w:r>
    </w:p>
    <w:p w14:paraId="5E6F065E" w14:textId="33C929C0" w:rsidR="00F75E30" w:rsidRDefault="00604E3A" w:rsidP="00385CC7">
      <w:pPr>
        <w:pStyle w:val="TextoIndependienteconSangraPrimeraLnea"/>
        <w:ind w:left="792" w:firstLine="0"/>
      </w:pPr>
      <w:r>
        <w:rPr>
          <w:noProof/>
        </w:rPr>
        <w:lastRenderedPageBreak/>
        <w:drawing>
          <wp:inline distT="0" distB="0" distL="0" distR="0" wp14:anchorId="47538470" wp14:editId="6880CAC1">
            <wp:extent cx="5227320" cy="294011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8729" cy="2946532"/>
                    </a:xfrm>
                    <a:prstGeom prst="rect">
                      <a:avLst/>
                    </a:prstGeom>
                  </pic:spPr>
                </pic:pic>
              </a:graphicData>
            </a:graphic>
          </wp:inline>
        </w:drawing>
      </w:r>
    </w:p>
    <w:p w14:paraId="1EE2D684" w14:textId="7E0666E0" w:rsidR="00D433E8" w:rsidRDefault="00D433E8" w:rsidP="00385CC7">
      <w:pPr>
        <w:pStyle w:val="TextoIndependienteconSangraPrimeraLnea"/>
        <w:ind w:left="792" w:firstLine="0"/>
      </w:pPr>
      <w:r>
        <w:t>También se utiliza un elemento de la librería Ticker para llamar a esta función que envíe un nuevo paquete al servidor según un tiempo definido</w:t>
      </w:r>
      <w:r w:rsidR="00EE516F">
        <w:t xml:space="preserve"> de 1 segundo</w:t>
      </w:r>
      <w:r w:rsidR="00C114BC">
        <w:t xml:space="preserve"> como se muestra en la figura .</w:t>
      </w:r>
    </w:p>
    <w:p w14:paraId="13D16289" w14:textId="34AE44F8" w:rsidR="00991D32" w:rsidRDefault="00991D32" w:rsidP="00991D32">
      <w:pPr>
        <w:pStyle w:val="EstiloFigura"/>
      </w:pPr>
      <w:r w:rsidRPr="00991D32">
        <w:rPr>
          <w:b/>
          <w:bCs/>
        </w:rPr>
        <w:t xml:space="preserve">Figura </w:t>
      </w:r>
      <w:r w:rsidRPr="00991D32">
        <w:rPr>
          <w:b/>
          <w:bCs/>
        </w:rPr>
        <w:fldChar w:fldCharType="begin"/>
      </w:r>
      <w:r w:rsidRPr="00991D32">
        <w:rPr>
          <w:b/>
          <w:bCs/>
        </w:rPr>
        <w:instrText xml:space="preserve"> SEQ Figura \* ARABIC </w:instrText>
      </w:r>
      <w:r w:rsidRPr="00991D32">
        <w:rPr>
          <w:b/>
          <w:bCs/>
        </w:rPr>
        <w:fldChar w:fldCharType="separate"/>
      </w:r>
      <w:r w:rsidR="00745A6E">
        <w:rPr>
          <w:b/>
          <w:bCs/>
          <w:noProof/>
        </w:rPr>
        <w:t>38</w:t>
      </w:r>
      <w:r w:rsidRPr="00991D32">
        <w:rPr>
          <w:b/>
          <w:bCs/>
        </w:rPr>
        <w:fldChar w:fldCharType="end"/>
      </w:r>
      <w:r w:rsidRPr="00991D32">
        <w:rPr>
          <w:b/>
          <w:bCs/>
        </w:rPr>
        <w:br/>
      </w:r>
      <w:r w:rsidRPr="00991D32">
        <w:rPr>
          <w:i/>
          <w:iCs/>
        </w:rPr>
        <w:t>Línea que llama a la función en un tiempo definido constantemente</w:t>
      </w:r>
    </w:p>
    <w:p w14:paraId="10F41834" w14:textId="7CBB5829" w:rsidR="00C114BC" w:rsidRDefault="0094170D" w:rsidP="00385CC7">
      <w:pPr>
        <w:pStyle w:val="TextoIndependienteconSangraPrimeraLnea"/>
        <w:ind w:left="792" w:firstLine="0"/>
      </w:pPr>
      <w:r w:rsidRPr="0094170D">
        <w:rPr>
          <w:noProof/>
        </w:rPr>
        <w:drawing>
          <wp:inline distT="0" distB="0" distL="0" distR="0" wp14:anchorId="3A32098B" wp14:editId="27FB4F8F">
            <wp:extent cx="5227320" cy="2819099"/>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0565" cy="2837028"/>
                    </a:xfrm>
                    <a:prstGeom prst="rect">
                      <a:avLst/>
                    </a:prstGeom>
                  </pic:spPr>
                </pic:pic>
              </a:graphicData>
            </a:graphic>
          </wp:inline>
        </w:drawing>
      </w:r>
    </w:p>
    <w:p w14:paraId="6EE2DE2A" w14:textId="66E531BF" w:rsidR="00FC5636" w:rsidRDefault="00FC5636" w:rsidP="00385CC7">
      <w:pPr>
        <w:pStyle w:val="TextoIndependienteconSangraPrimeraLnea"/>
        <w:ind w:left="792" w:firstLine="0"/>
      </w:pPr>
      <w:r>
        <w:t xml:space="preserve">La necesidad de utilizar la librería Ticker nace de los conflictos que se generan por usar la función delay dentro del proyecto, ya que esta </w:t>
      </w:r>
      <w:r w:rsidR="001A0718">
        <w:t>función</w:t>
      </w:r>
      <w:r>
        <w:t xml:space="preserve"> hace que el microcontrolador detenga sus acciones por un periodo de tiempo que defina el usuario, la cuestión es que </w:t>
      </w:r>
      <w:r>
        <w:lastRenderedPageBreak/>
        <w:t xml:space="preserve">debido a que tenemos componentes web esto resulta en constantes problemas con </w:t>
      </w:r>
      <w:r w:rsidR="00D565E0">
        <w:t>la página</w:t>
      </w:r>
      <w:r>
        <w:t xml:space="preserve"> haciendo que el microcontrolador detenga los servicios prestados y hasta se reinicie en bucle sin solución alguna, por ello la librería Ticker es la ideal para esperar fracciones de tiempos sin afectar a la ejecución de otras secciones del código.</w:t>
      </w:r>
    </w:p>
    <w:p w14:paraId="5DA41151" w14:textId="52AC9355" w:rsidR="006625BC" w:rsidRDefault="00A951C8" w:rsidP="00385CC7">
      <w:pPr>
        <w:pStyle w:val="TextoIndependienteconSangraPrimeraLnea"/>
        <w:ind w:left="792" w:firstLine="0"/>
      </w:pPr>
      <w:r>
        <w:t>Una vez lleguen a destino los paquetes se leerán</w:t>
      </w:r>
      <w:r w:rsidR="006445D7">
        <w:t xml:space="preserve"> únicamente si en el servidor también se definen arreglos que contengan los mismos parámetros que los paquetes enviados por el cliente</w:t>
      </w:r>
      <w:r w:rsidR="00AD72FA">
        <w:t>. Ya definidos los arreglos necesarios se</w:t>
      </w:r>
      <w:r>
        <w:t xml:space="preserve"> implementan funciones que tienen las acciones reservadas por la librería UDP</w:t>
      </w:r>
      <w:r w:rsidR="008C32AF">
        <w:t xml:space="preserve"> para leer el contenido de los paquetes</w:t>
      </w:r>
      <w:r w:rsidR="006625BC">
        <w:t xml:space="preserve"> como se muestra en la figura .</w:t>
      </w:r>
    </w:p>
    <w:p w14:paraId="7F28EDC2" w14:textId="14218CDB" w:rsidR="00623659" w:rsidRDefault="00623659" w:rsidP="00623659">
      <w:pPr>
        <w:pStyle w:val="EstiloFigura"/>
      </w:pPr>
      <w:r w:rsidRPr="00623659">
        <w:rPr>
          <w:b/>
          <w:bCs/>
        </w:rPr>
        <w:t xml:space="preserve">Figura </w:t>
      </w:r>
      <w:r w:rsidRPr="00623659">
        <w:rPr>
          <w:b/>
          <w:bCs/>
        </w:rPr>
        <w:fldChar w:fldCharType="begin"/>
      </w:r>
      <w:r w:rsidRPr="00623659">
        <w:rPr>
          <w:b/>
          <w:bCs/>
        </w:rPr>
        <w:instrText xml:space="preserve"> SEQ Figura \* ARABIC </w:instrText>
      </w:r>
      <w:r w:rsidRPr="00623659">
        <w:rPr>
          <w:b/>
          <w:bCs/>
        </w:rPr>
        <w:fldChar w:fldCharType="separate"/>
      </w:r>
      <w:r w:rsidR="00745A6E">
        <w:rPr>
          <w:b/>
          <w:bCs/>
          <w:noProof/>
        </w:rPr>
        <w:t>39</w:t>
      </w:r>
      <w:r w:rsidRPr="00623659">
        <w:rPr>
          <w:b/>
          <w:bCs/>
        </w:rPr>
        <w:fldChar w:fldCharType="end"/>
      </w:r>
      <w:r w:rsidRPr="00623659">
        <w:rPr>
          <w:b/>
          <w:bCs/>
        </w:rPr>
        <w:br/>
      </w:r>
      <w:r w:rsidRPr="00623659">
        <w:rPr>
          <w:i/>
          <w:iCs/>
        </w:rPr>
        <w:t>Función para leer los paquetes UDP entrantes</w:t>
      </w:r>
    </w:p>
    <w:p w14:paraId="24CC1E9E" w14:textId="1D2D0CC6" w:rsidR="005B5BB8" w:rsidRDefault="00952F78" w:rsidP="00385CC7">
      <w:pPr>
        <w:pStyle w:val="TextoIndependienteconSangraPrimeraLnea"/>
        <w:ind w:left="792" w:firstLine="0"/>
      </w:pPr>
      <w:r>
        <w:rPr>
          <w:noProof/>
        </w:rPr>
        <w:drawing>
          <wp:inline distT="0" distB="0" distL="0" distR="0" wp14:anchorId="644FC153" wp14:editId="2140BD1B">
            <wp:extent cx="5478780" cy="3081550"/>
            <wp:effectExtent l="0" t="0" r="762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1281" cy="3088581"/>
                    </a:xfrm>
                    <a:prstGeom prst="rect">
                      <a:avLst/>
                    </a:prstGeom>
                  </pic:spPr>
                </pic:pic>
              </a:graphicData>
            </a:graphic>
          </wp:inline>
        </w:drawing>
      </w:r>
    </w:p>
    <w:p w14:paraId="08D2E78B" w14:textId="2C894227" w:rsidR="002D1890" w:rsidRDefault="002D1890" w:rsidP="00385CC7">
      <w:pPr>
        <w:pStyle w:val="TextoIndependienteconSangraPrimeraLnea"/>
        <w:ind w:left="792" w:firstLine="0"/>
      </w:pPr>
      <w:r>
        <w:t xml:space="preserve">Cuando llega un paquete al servidor este primero lo desempaqueta y accede a la información que </w:t>
      </w:r>
      <w:r w:rsidR="007D4B83">
        <w:t>contiene</w:t>
      </w:r>
      <w:r>
        <w:t xml:space="preserve">, luego se colocan condiciones que permiten determinar de </w:t>
      </w:r>
      <w:r w:rsidR="00D35D16">
        <w:t>qué</w:t>
      </w:r>
      <w:r>
        <w:t xml:space="preserve"> cliente se recibe ese paquete y </w:t>
      </w:r>
      <w:r w:rsidR="004F1A3F">
        <w:t>así</w:t>
      </w:r>
      <w:r>
        <w:t xml:space="preserve"> poder publicar la </w:t>
      </w:r>
      <w:r w:rsidR="004F1A3F">
        <w:t>información</w:t>
      </w:r>
      <w:r>
        <w:t xml:space="preserve"> acorde a lo recibido por cada </w:t>
      </w:r>
      <w:r w:rsidR="00CD1945">
        <w:t>módulo</w:t>
      </w:r>
      <w:r>
        <w:t xml:space="preserve"> de forma independiente.</w:t>
      </w:r>
    </w:p>
    <w:p w14:paraId="2081D2B5" w14:textId="7D190BD5" w:rsidR="00385CC7" w:rsidRDefault="002901F6" w:rsidP="00385CC7">
      <w:pPr>
        <w:pStyle w:val="TextoIndependienteconSangraPrimeraLnea"/>
        <w:ind w:left="792" w:firstLine="0"/>
      </w:pPr>
      <w:r>
        <w:lastRenderedPageBreak/>
        <w:t>Este proceso se repite infinitamente u</w:t>
      </w:r>
      <w:r w:rsidR="00385CC7">
        <w:t xml:space="preserve">tilizando la misma red Wifi antes configurada, además de emplear la IP y puertos </w:t>
      </w:r>
      <w:r w:rsidR="00CE07CA">
        <w:t>ya</w:t>
      </w:r>
      <w:r w:rsidR="00385CC7">
        <w:t xml:space="preserve"> configurados por la librería Wifi para que exista un camino donde los paquetes puedan viajar y así transmitir la información entre los dispositivos, estos paquetes son ocultos para el usuario final que ingresa al portal web, solo se le mostrara la información </w:t>
      </w:r>
      <w:r w:rsidR="0029217B">
        <w:t>formateada dentro de la página web</w:t>
      </w:r>
      <w:r w:rsidR="00385CC7">
        <w:t>.</w:t>
      </w:r>
    </w:p>
    <w:p w14:paraId="1B543121" w14:textId="77777777" w:rsidR="00385CC7" w:rsidRDefault="00385CC7" w:rsidP="00385CC7">
      <w:pPr>
        <w:pStyle w:val="TextoIndependienteconSangraPrimeraLnea"/>
        <w:ind w:left="792" w:firstLine="0"/>
      </w:pPr>
    </w:p>
    <w:p w14:paraId="3E586A69" w14:textId="6C385BB1" w:rsidR="003F038F" w:rsidRDefault="00D11843" w:rsidP="00D11843">
      <w:pPr>
        <w:pStyle w:val="TextoIndependienteconSangraPrimeraLnea"/>
        <w:numPr>
          <w:ilvl w:val="1"/>
          <w:numId w:val="19"/>
        </w:numPr>
      </w:pPr>
      <w:r>
        <w:t xml:space="preserve">Para el </w:t>
      </w:r>
      <w:r w:rsidR="00186DD4">
        <w:t>cuarto</w:t>
      </w:r>
      <w:r>
        <w:t xml:space="preserve"> objetivo se implementó la programación basada HTML, CSS, y JavaScript</w:t>
      </w:r>
      <w:r w:rsidR="003F038F">
        <w:t xml:space="preserve"> debido a que es el inicio de programación web y la forma </w:t>
      </w:r>
      <w:r w:rsidR="00D16A34">
        <w:t>más</w:t>
      </w:r>
      <w:r w:rsidR="003F038F">
        <w:t xml:space="preserve"> </w:t>
      </w:r>
      <w:r w:rsidR="00D16A34">
        <w:t>cómoda</w:t>
      </w:r>
      <w:r w:rsidR="003F038F">
        <w:t xml:space="preserve"> de empezar, además de la extensa documentación que se puede conseguir en Internet para conseguir los objetivos</w:t>
      </w:r>
      <w:r>
        <w:t>.</w:t>
      </w:r>
    </w:p>
    <w:p w14:paraId="14C5AB22" w14:textId="77777777" w:rsidR="00E46B84" w:rsidRDefault="00D11843" w:rsidP="003F038F">
      <w:pPr>
        <w:pStyle w:val="TextoIndependienteconSangraPrimeraLnea"/>
        <w:ind w:left="792" w:firstLine="0"/>
      </w:pPr>
      <w:r>
        <w:t>HTML sirvió como esquema inicial de la página, esta programación es bastante básica y sencilla, donde se crearon todos los elementos presentes en la misma como las etiquetas, títulos, entre otros</w:t>
      </w:r>
      <w:r w:rsidR="00E46B84">
        <w:t xml:space="preserve">, como se muestra en la figura </w:t>
      </w:r>
      <w:r>
        <w:t>.</w:t>
      </w:r>
    </w:p>
    <w:p w14:paraId="0E260776" w14:textId="2B115005" w:rsidR="00E46B84" w:rsidRDefault="00C74F49" w:rsidP="003F038F">
      <w:pPr>
        <w:pStyle w:val="TextoIndependienteconSangraPrimeraLnea"/>
        <w:ind w:left="792" w:firstLine="0"/>
      </w:pPr>
      <w:r>
        <w:rPr>
          <w:noProof/>
        </w:rPr>
        <w:drawing>
          <wp:inline distT="0" distB="0" distL="0" distR="0" wp14:anchorId="0A0AB158" wp14:editId="3E2B9AF6">
            <wp:extent cx="5326380" cy="2995832"/>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0380" cy="3003706"/>
                    </a:xfrm>
                    <a:prstGeom prst="rect">
                      <a:avLst/>
                    </a:prstGeom>
                  </pic:spPr>
                </pic:pic>
              </a:graphicData>
            </a:graphic>
          </wp:inline>
        </w:drawing>
      </w:r>
    </w:p>
    <w:p w14:paraId="523790C7" w14:textId="509D05C3" w:rsidR="008B552F" w:rsidRDefault="008B552F" w:rsidP="003F038F">
      <w:pPr>
        <w:pStyle w:val="TextoIndependienteconSangraPrimeraLnea"/>
        <w:ind w:left="792" w:firstLine="0"/>
      </w:pPr>
      <w:r>
        <w:t xml:space="preserve">Todo el código que está dentro de las etiquetas de body es la información que se mostrara en esta primera </w:t>
      </w:r>
      <w:r w:rsidR="00021D2D">
        <w:t>página</w:t>
      </w:r>
      <w:r>
        <w:t xml:space="preserve">, </w:t>
      </w:r>
      <w:r w:rsidR="00F9683A">
        <w:t>está</w:t>
      </w:r>
      <w:r>
        <w:t xml:space="preserve"> indentado dentro de distintas etiquetas div que sirven para luego da nombre a esas secciones </w:t>
      </w:r>
      <w:r w:rsidR="00021D2D">
        <w:t xml:space="preserve">específicas. Lo </w:t>
      </w:r>
      <w:r w:rsidR="00D35D16">
        <w:t>más</w:t>
      </w:r>
      <w:r w:rsidR="00021D2D">
        <w:t xml:space="preserve"> importante que hay </w:t>
      </w:r>
      <w:r w:rsidR="00021D2D">
        <w:lastRenderedPageBreak/>
        <w:t>que tomar en cuenta de estas líneas de código es tener consciencia de las identificaciones que colocamos a las distintas etiquetas, por lo general se definen id y clases, con un orden de prioridad respectivamente</w:t>
      </w:r>
      <w:r w:rsidR="00183376">
        <w:t xml:space="preserve"> y acorde a que necesitamos que hagan, estos identificadores</w:t>
      </w:r>
      <w:r w:rsidR="00860113">
        <w:t xml:space="preserve"> ayudan </w:t>
      </w:r>
      <w:r w:rsidR="00183376">
        <w:t xml:space="preserve">a la programación en CSS y JavaScript </w:t>
      </w:r>
      <w:r w:rsidR="00E73F37">
        <w:t>de poder reconocer que elementos son los que queremos configurar</w:t>
      </w:r>
      <w:r w:rsidR="009C189D">
        <w:t xml:space="preserve"> como se muestra en la figura .</w:t>
      </w:r>
    </w:p>
    <w:p w14:paraId="580B3B9D" w14:textId="168AB28C" w:rsidR="00424642" w:rsidRDefault="00424642" w:rsidP="00424642">
      <w:pPr>
        <w:pStyle w:val="EstiloFigura"/>
      </w:pPr>
      <w:r w:rsidRPr="00424642">
        <w:rPr>
          <w:b/>
          <w:bCs/>
        </w:rPr>
        <w:t xml:space="preserve">Figura </w:t>
      </w:r>
      <w:r w:rsidRPr="00424642">
        <w:rPr>
          <w:b/>
          <w:bCs/>
        </w:rPr>
        <w:fldChar w:fldCharType="begin"/>
      </w:r>
      <w:r w:rsidRPr="00424642">
        <w:rPr>
          <w:b/>
          <w:bCs/>
        </w:rPr>
        <w:instrText xml:space="preserve"> SEQ Figura \* ARABIC </w:instrText>
      </w:r>
      <w:r w:rsidRPr="00424642">
        <w:rPr>
          <w:b/>
          <w:bCs/>
        </w:rPr>
        <w:fldChar w:fldCharType="separate"/>
      </w:r>
      <w:r w:rsidR="00745A6E">
        <w:rPr>
          <w:b/>
          <w:bCs/>
          <w:noProof/>
        </w:rPr>
        <w:t>40</w:t>
      </w:r>
      <w:r w:rsidRPr="00424642">
        <w:rPr>
          <w:b/>
          <w:bCs/>
        </w:rPr>
        <w:fldChar w:fldCharType="end"/>
      </w:r>
      <w:r w:rsidRPr="00424642">
        <w:rPr>
          <w:b/>
          <w:bCs/>
        </w:rPr>
        <w:br/>
      </w:r>
      <w:r w:rsidRPr="00424642">
        <w:rPr>
          <w:i/>
          <w:iCs/>
        </w:rPr>
        <w:t>Identificadores dentro de las etiquetas en HTML</w:t>
      </w:r>
    </w:p>
    <w:p w14:paraId="20B65ACA" w14:textId="69C6DFA9" w:rsidR="009C189D" w:rsidRDefault="00DF5357" w:rsidP="003F038F">
      <w:pPr>
        <w:pStyle w:val="TextoIndependienteconSangraPrimeraLnea"/>
        <w:ind w:left="792" w:firstLine="0"/>
      </w:pPr>
      <w:r w:rsidRPr="00DF5357">
        <w:rPr>
          <w:noProof/>
        </w:rPr>
        <w:drawing>
          <wp:inline distT="0" distB="0" distL="0" distR="0" wp14:anchorId="0D7F4E5C" wp14:editId="340E4950">
            <wp:extent cx="5349240" cy="2910798"/>
            <wp:effectExtent l="0" t="0" r="381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3585" cy="2918604"/>
                    </a:xfrm>
                    <a:prstGeom prst="rect">
                      <a:avLst/>
                    </a:prstGeom>
                  </pic:spPr>
                </pic:pic>
              </a:graphicData>
            </a:graphic>
          </wp:inline>
        </w:drawing>
      </w:r>
    </w:p>
    <w:p w14:paraId="4B13A0C2" w14:textId="5F591AFA" w:rsidR="00C51688" w:rsidRDefault="00D11843" w:rsidP="003F038F">
      <w:pPr>
        <w:pStyle w:val="TextoIndependienteconSangraPrimeraLnea"/>
        <w:ind w:left="792" w:firstLine="0"/>
      </w:pPr>
      <w:r>
        <w:t>CSS fue aplicado para todo el diseño de cada web creada, editando desde colores hasta posicionamiento de elementos, animaciones, y todo detalle visual relacionado con los componentes creados anteriormente con HTML para generar una página agradable y dinámica</w:t>
      </w:r>
      <w:r w:rsidR="00C51688">
        <w:t xml:space="preserve"> como se muestra en la figura </w:t>
      </w:r>
      <w:r>
        <w:t>.</w:t>
      </w:r>
    </w:p>
    <w:p w14:paraId="33403F67" w14:textId="26A8B0B6" w:rsidR="00740D50" w:rsidRDefault="00740D50" w:rsidP="00C80153">
      <w:pPr>
        <w:pStyle w:val="EstiloFigura"/>
      </w:pPr>
      <w:r w:rsidRPr="00C80153">
        <w:rPr>
          <w:b/>
          <w:bCs/>
        </w:rPr>
        <w:t xml:space="preserve">Figura </w:t>
      </w:r>
      <w:r w:rsidRPr="00C80153">
        <w:rPr>
          <w:b/>
          <w:bCs/>
        </w:rPr>
        <w:fldChar w:fldCharType="begin"/>
      </w:r>
      <w:r w:rsidRPr="00C80153">
        <w:rPr>
          <w:b/>
          <w:bCs/>
        </w:rPr>
        <w:instrText xml:space="preserve"> SEQ Figura \* ARABIC </w:instrText>
      </w:r>
      <w:r w:rsidRPr="00C80153">
        <w:rPr>
          <w:b/>
          <w:bCs/>
        </w:rPr>
        <w:fldChar w:fldCharType="separate"/>
      </w:r>
      <w:r w:rsidR="00745A6E">
        <w:rPr>
          <w:b/>
          <w:bCs/>
          <w:noProof/>
        </w:rPr>
        <w:t>41</w:t>
      </w:r>
      <w:r w:rsidRPr="00C80153">
        <w:rPr>
          <w:b/>
          <w:bCs/>
        </w:rPr>
        <w:fldChar w:fldCharType="end"/>
      </w:r>
      <w:r w:rsidRPr="00C80153">
        <w:rPr>
          <w:b/>
          <w:bCs/>
        </w:rPr>
        <w:br/>
      </w:r>
      <w:r w:rsidRPr="00C80153">
        <w:rPr>
          <w:i/>
          <w:iCs/>
        </w:rPr>
        <w:t>Página principal de administrador</w:t>
      </w:r>
    </w:p>
    <w:p w14:paraId="786CC774" w14:textId="2E8096AB" w:rsidR="00740D50" w:rsidRDefault="00740D50" w:rsidP="003F038F">
      <w:pPr>
        <w:pStyle w:val="TextoIndependienteconSangraPrimeraLnea"/>
        <w:ind w:left="792" w:firstLine="0"/>
      </w:pPr>
      <w:r>
        <w:rPr>
          <w:noProof/>
        </w:rPr>
        <w:lastRenderedPageBreak/>
        <w:drawing>
          <wp:inline distT="0" distB="0" distL="0" distR="0" wp14:anchorId="1620F929" wp14:editId="70761402">
            <wp:extent cx="5387340" cy="3030119"/>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5131" cy="3040126"/>
                    </a:xfrm>
                    <a:prstGeom prst="rect">
                      <a:avLst/>
                    </a:prstGeom>
                  </pic:spPr>
                </pic:pic>
              </a:graphicData>
            </a:graphic>
          </wp:inline>
        </w:drawing>
      </w:r>
    </w:p>
    <w:p w14:paraId="129CAD72" w14:textId="60CC14ED" w:rsidR="0019018D" w:rsidRDefault="0019018D" w:rsidP="003F038F">
      <w:pPr>
        <w:pStyle w:val="TextoIndependienteconSangraPrimeraLnea"/>
        <w:ind w:left="792" w:firstLine="0"/>
      </w:pPr>
      <w:r>
        <w:t xml:space="preserve">Para que el código de CSS sea aplicado a nuestra </w:t>
      </w:r>
      <w:r w:rsidR="00D35D16">
        <w:t>página</w:t>
      </w:r>
      <w:r>
        <w:t xml:space="preserve"> web se puede incorporar de </w:t>
      </w:r>
      <w:r w:rsidR="0062785A">
        <w:t>tres</w:t>
      </w:r>
      <w:r>
        <w:t xml:space="preserve"> formas, la primera es dentro del mismo código HTML con las etiquetas style,</w:t>
      </w:r>
      <w:r w:rsidR="0056595D">
        <w:t xml:space="preserve"> ya con eso el editor de texto o el IDE entenderá que es una hoja de estilos que se aplicara al documento HTML.</w:t>
      </w:r>
      <w:r>
        <w:t xml:space="preserve"> </w:t>
      </w:r>
      <w:r w:rsidR="0056595D">
        <w:t>La segunda forma es a</w:t>
      </w:r>
      <w:r>
        <w:t>nexarla utilizando un comando dentro del HTML que hace referencia a es</w:t>
      </w:r>
      <w:r w:rsidR="00DB1198">
        <w:t xml:space="preserve">a hoja de </w:t>
      </w:r>
      <w:r w:rsidR="00517669">
        <w:t>estilos,</w:t>
      </w:r>
      <w:r w:rsidR="00DB1198">
        <w:t xml:space="preserve"> </w:t>
      </w:r>
      <w:r w:rsidR="00517669">
        <w:t>así</w:t>
      </w:r>
      <w:r w:rsidR="00DB1198">
        <w:t xml:space="preserve"> como se muestra en la figura .</w:t>
      </w:r>
    </w:p>
    <w:p w14:paraId="5381DD02" w14:textId="30E9BC13" w:rsidR="00C45F92" w:rsidRDefault="00C45F92" w:rsidP="00C45F92">
      <w:pPr>
        <w:pStyle w:val="EstiloFigura"/>
      </w:pPr>
      <w:r w:rsidRPr="00C45F92">
        <w:rPr>
          <w:b/>
          <w:bCs/>
        </w:rPr>
        <w:t xml:space="preserve">Figura </w:t>
      </w:r>
      <w:r w:rsidRPr="00C45F92">
        <w:rPr>
          <w:b/>
          <w:bCs/>
        </w:rPr>
        <w:fldChar w:fldCharType="begin"/>
      </w:r>
      <w:r w:rsidRPr="00C45F92">
        <w:rPr>
          <w:b/>
          <w:bCs/>
        </w:rPr>
        <w:instrText xml:space="preserve"> SEQ Figura \* ARABIC </w:instrText>
      </w:r>
      <w:r w:rsidRPr="00C45F92">
        <w:rPr>
          <w:b/>
          <w:bCs/>
        </w:rPr>
        <w:fldChar w:fldCharType="separate"/>
      </w:r>
      <w:r w:rsidR="00745A6E">
        <w:rPr>
          <w:b/>
          <w:bCs/>
          <w:noProof/>
        </w:rPr>
        <w:t>42</w:t>
      </w:r>
      <w:r w:rsidRPr="00C45F92">
        <w:rPr>
          <w:b/>
          <w:bCs/>
        </w:rPr>
        <w:fldChar w:fldCharType="end"/>
      </w:r>
      <w:r w:rsidRPr="00C45F92">
        <w:rPr>
          <w:b/>
          <w:bCs/>
        </w:rPr>
        <w:br/>
      </w:r>
      <w:r w:rsidRPr="00C45F92">
        <w:rPr>
          <w:i/>
          <w:iCs/>
        </w:rPr>
        <w:t>Código para anexar una hoja de estilos a una página HTML</w:t>
      </w:r>
    </w:p>
    <w:p w14:paraId="0F4D4EBF" w14:textId="24E9A9E0" w:rsidR="00DB1198" w:rsidRDefault="00517669" w:rsidP="003F038F">
      <w:pPr>
        <w:pStyle w:val="TextoIndependienteconSangraPrimeraLnea"/>
        <w:ind w:left="792" w:firstLine="0"/>
      </w:pPr>
      <w:r w:rsidRPr="00517669">
        <w:rPr>
          <w:noProof/>
        </w:rPr>
        <w:drawing>
          <wp:inline distT="0" distB="0" distL="0" distR="0" wp14:anchorId="487ABFD2" wp14:editId="05FEF231">
            <wp:extent cx="5448300" cy="2946683"/>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66802" cy="2956690"/>
                    </a:xfrm>
                    <a:prstGeom prst="rect">
                      <a:avLst/>
                    </a:prstGeom>
                  </pic:spPr>
                </pic:pic>
              </a:graphicData>
            </a:graphic>
          </wp:inline>
        </w:drawing>
      </w:r>
    </w:p>
    <w:p w14:paraId="3326C187" w14:textId="455BAEA3" w:rsidR="00C45F92" w:rsidRDefault="00A5059B" w:rsidP="003F038F">
      <w:pPr>
        <w:pStyle w:val="TextoIndependienteconSangraPrimeraLnea"/>
        <w:ind w:left="792" w:firstLine="0"/>
      </w:pPr>
      <w:r>
        <w:lastRenderedPageBreak/>
        <w:t xml:space="preserve">La </w:t>
      </w:r>
      <w:r w:rsidR="00D35D16">
        <w:t>última</w:t>
      </w:r>
      <w:r>
        <w:t xml:space="preserve"> forma es una especie de combinación entre los dos métodos anteriormente mencionados, que realiza una llamada de una hoja de estilos dentro de las etiquetas de style de un documento HTML, como se muestra en la figura .</w:t>
      </w:r>
    </w:p>
    <w:p w14:paraId="3D7A025D" w14:textId="254ED36A" w:rsidR="002B6389" w:rsidRDefault="002B6389" w:rsidP="002B6389">
      <w:pPr>
        <w:pStyle w:val="EstiloFigura"/>
      </w:pPr>
      <w:r w:rsidRPr="002B6389">
        <w:rPr>
          <w:b/>
          <w:bCs/>
        </w:rPr>
        <w:t xml:space="preserve">Figura </w:t>
      </w:r>
      <w:r w:rsidRPr="002B6389">
        <w:rPr>
          <w:b/>
          <w:bCs/>
        </w:rPr>
        <w:fldChar w:fldCharType="begin"/>
      </w:r>
      <w:r w:rsidRPr="002B6389">
        <w:rPr>
          <w:b/>
          <w:bCs/>
        </w:rPr>
        <w:instrText xml:space="preserve"> SEQ Figura \* ARABIC </w:instrText>
      </w:r>
      <w:r w:rsidRPr="002B6389">
        <w:rPr>
          <w:b/>
          <w:bCs/>
        </w:rPr>
        <w:fldChar w:fldCharType="separate"/>
      </w:r>
      <w:r w:rsidR="00745A6E">
        <w:rPr>
          <w:b/>
          <w:bCs/>
          <w:noProof/>
        </w:rPr>
        <w:t>43</w:t>
      </w:r>
      <w:r w:rsidRPr="002B6389">
        <w:rPr>
          <w:b/>
          <w:bCs/>
        </w:rPr>
        <w:fldChar w:fldCharType="end"/>
      </w:r>
      <w:r w:rsidRPr="002B6389">
        <w:rPr>
          <w:b/>
          <w:bCs/>
        </w:rPr>
        <w:br/>
      </w:r>
      <w:r w:rsidRPr="002B6389">
        <w:rPr>
          <w:i/>
          <w:iCs/>
        </w:rPr>
        <w:t>Tercer método para anexar una hoja de estilos a un documento HTML</w:t>
      </w:r>
    </w:p>
    <w:p w14:paraId="523F1B30" w14:textId="0EA07396" w:rsidR="00A5059B" w:rsidRDefault="002B6389" w:rsidP="003F038F">
      <w:pPr>
        <w:pStyle w:val="TextoIndependienteconSangraPrimeraLnea"/>
        <w:ind w:left="792" w:firstLine="0"/>
      </w:pPr>
      <w:r w:rsidRPr="002B6389">
        <w:rPr>
          <w:noProof/>
        </w:rPr>
        <w:drawing>
          <wp:inline distT="0" distB="0" distL="0" distR="0" wp14:anchorId="3B2A78D1" wp14:editId="1F655E4F">
            <wp:extent cx="5303520" cy="2852593"/>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1222" cy="2862115"/>
                    </a:xfrm>
                    <a:prstGeom prst="rect">
                      <a:avLst/>
                    </a:prstGeom>
                  </pic:spPr>
                </pic:pic>
              </a:graphicData>
            </a:graphic>
          </wp:inline>
        </w:drawing>
      </w:r>
    </w:p>
    <w:p w14:paraId="3C7EF498" w14:textId="66B7FE8D" w:rsidR="004F0B02" w:rsidRDefault="00016FDD" w:rsidP="00016FDD">
      <w:pPr>
        <w:pStyle w:val="EstiloFigura"/>
      </w:pPr>
      <w:r w:rsidRPr="00016FDD">
        <w:rPr>
          <w:i/>
          <w:iCs/>
        </w:rPr>
        <w:t>Nota</w:t>
      </w:r>
      <w:r>
        <w:t>. La forma en que se llame utilizando el método @import puede variar según la sintaxis</w:t>
      </w:r>
    </w:p>
    <w:p w14:paraId="77224E4F" w14:textId="41FEB964" w:rsidR="00AF09BA" w:rsidRDefault="00AF09BA" w:rsidP="003F038F">
      <w:pPr>
        <w:pStyle w:val="TextoIndependienteconSangraPrimeraLnea"/>
        <w:ind w:left="792" w:firstLine="0"/>
      </w:pPr>
      <w:r>
        <w:t>Algo que es importante resaltar es que independientemente de que método de los 3 antes mencionados</w:t>
      </w:r>
      <w:r w:rsidR="00582779">
        <w:t xml:space="preserve"> se </w:t>
      </w:r>
      <w:r w:rsidR="00A712F7">
        <w:t>utilice</w:t>
      </w:r>
      <w:r w:rsidR="00066663">
        <w:t>,</w:t>
      </w:r>
      <w:r>
        <w:t xml:space="preserve"> las hojas de estilos siempre deben </w:t>
      </w:r>
      <w:r w:rsidR="007D3BC9">
        <w:t>ser</w:t>
      </w:r>
      <w:r>
        <w:t xml:space="preserve"> llamada</w:t>
      </w:r>
      <w:r w:rsidR="007D3BC9">
        <w:t>s</w:t>
      </w:r>
      <w:r>
        <w:t xml:space="preserve"> en el encabezado de cualquier </w:t>
      </w:r>
      <w:r w:rsidR="00D35D16">
        <w:t>página</w:t>
      </w:r>
      <w:r>
        <w:t xml:space="preserve"> web, si </w:t>
      </w:r>
      <w:r w:rsidR="006872D6">
        <w:t>se revisa</w:t>
      </w:r>
      <w:r>
        <w:t xml:space="preserve"> nuevamente las imágenes anteriores se </w:t>
      </w:r>
      <w:r w:rsidR="00C416FE">
        <w:t>demostrará</w:t>
      </w:r>
      <w:r>
        <w:t xml:space="preserve"> que todo lo relacionado con CSS es llamado en el encabezado donde están las etiquetas de head</w:t>
      </w:r>
      <w:r w:rsidR="00097EEF">
        <w:t>.</w:t>
      </w:r>
      <w:r w:rsidR="00C202F4">
        <w:t xml:space="preserve"> Esto se debe a que CSS es de las primeras cosas que deben ser cargadas dentro de una </w:t>
      </w:r>
      <w:r w:rsidR="00D35D16">
        <w:t>página</w:t>
      </w:r>
      <w:r w:rsidR="00C202F4">
        <w:t xml:space="preserve"> web, ya que es una plantilla de </w:t>
      </w:r>
      <w:r w:rsidR="00CA0C37">
        <w:t>cómo</w:t>
      </w:r>
      <w:r w:rsidR="00C202F4">
        <w:t xml:space="preserve"> se mostrar</w:t>
      </w:r>
      <w:r w:rsidR="00B03F01">
        <w:rPr>
          <w:lang w:val="es-ES_tradnl"/>
        </w:rPr>
        <w:t>á</w:t>
      </w:r>
      <w:r w:rsidR="00C202F4">
        <w:t xml:space="preserve"> el portal, por lo que cuando el código HTML sea cargado, este pasar</w:t>
      </w:r>
      <w:r w:rsidR="00CA0C37">
        <w:t>á</w:t>
      </w:r>
      <w:r w:rsidR="00C202F4">
        <w:t xml:space="preserve"> por ese formato de plantilla que establece CSS y lo acomodar</w:t>
      </w:r>
      <w:r w:rsidR="00164298">
        <w:t>á</w:t>
      </w:r>
      <w:r w:rsidR="00C202F4">
        <w:t xml:space="preserve"> acorde a las reglas ya establecidas.</w:t>
      </w:r>
    </w:p>
    <w:p w14:paraId="351EAF2C" w14:textId="184D5330" w:rsidR="00813451" w:rsidRDefault="00813451" w:rsidP="003F038F">
      <w:pPr>
        <w:pStyle w:val="TextoIndependienteconSangraPrimeraLnea"/>
        <w:ind w:left="792" w:firstLine="0"/>
      </w:pPr>
      <w:r>
        <w:t xml:space="preserve">Para el presente proyecto el </w:t>
      </w:r>
      <w:r w:rsidR="00890283">
        <w:t>método</w:t>
      </w:r>
      <w:r>
        <w:t xml:space="preserve"> utilizado es el primero debido a que posteriormente todo el código será cargado al servidor sin posibilidad de enlazar distintos archivos </w:t>
      </w:r>
      <w:r w:rsidR="00890283">
        <w:t>así</w:t>
      </w:r>
      <w:r>
        <w:t xml:space="preserve"> que como solución</w:t>
      </w:r>
      <w:r w:rsidR="00F97CFF" w:rsidRPr="00F97CFF">
        <w:t xml:space="preserve"> </w:t>
      </w:r>
      <w:r w:rsidR="00F97CFF">
        <w:t>rápida</w:t>
      </w:r>
      <w:r>
        <w:t xml:space="preserve"> el código es directamente incorporado al documento HTML.</w:t>
      </w:r>
    </w:p>
    <w:p w14:paraId="49A1A1B8" w14:textId="1CD24706" w:rsidR="00740D50" w:rsidRDefault="004532D4" w:rsidP="003F038F">
      <w:pPr>
        <w:pStyle w:val="TextoIndependienteconSangraPrimeraLnea"/>
        <w:ind w:left="792" w:firstLine="0"/>
      </w:pPr>
      <w:r>
        <w:lastRenderedPageBreak/>
        <w:t xml:space="preserve">Dentro de CSS existe programación que puede ser </w:t>
      </w:r>
      <w:r w:rsidR="00F05361">
        <w:t>más</w:t>
      </w:r>
      <w:r>
        <w:t xml:space="preserve"> compleja y larga, normalmente esta es la parte de una </w:t>
      </w:r>
      <w:r w:rsidR="00F05361">
        <w:t>página</w:t>
      </w:r>
      <w:r>
        <w:t xml:space="preserve"> web que </w:t>
      </w:r>
      <w:r w:rsidR="00F05361">
        <w:t>más</w:t>
      </w:r>
      <w:r>
        <w:t xml:space="preserve"> trabajo puede llevar debido a que depende de lo presentable que se desee mostrar y estará acorde al gusto de cada desarrollador o cliente el cómo quieren que se formatee la información. Para el proyecto se definieron distintos grupos según los identificadores ya hechos en HTML </w:t>
      </w:r>
      <w:r w:rsidR="0019018D">
        <w:t>para asignar un formato inicial a todos los elementos según su etiqueta somo se muestra en la figura .</w:t>
      </w:r>
    </w:p>
    <w:p w14:paraId="2B2F10F0" w14:textId="421B2CFC" w:rsidR="00995610" w:rsidRDefault="00995610" w:rsidP="00995610">
      <w:pPr>
        <w:pStyle w:val="EstiloFigura"/>
      </w:pPr>
      <w:r w:rsidRPr="00995610">
        <w:rPr>
          <w:b/>
          <w:bCs/>
        </w:rPr>
        <w:t xml:space="preserve">Figura </w:t>
      </w:r>
      <w:r w:rsidRPr="00995610">
        <w:rPr>
          <w:b/>
          <w:bCs/>
        </w:rPr>
        <w:fldChar w:fldCharType="begin"/>
      </w:r>
      <w:r w:rsidRPr="00995610">
        <w:rPr>
          <w:b/>
          <w:bCs/>
        </w:rPr>
        <w:instrText xml:space="preserve"> SEQ Figura \* ARABIC </w:instrText>
      </w:r>
      <w:r w:rsidRPr="00995610">
        <w:rPr>
          <w:b/>
          <w:bCs/>
        </w:rPr>
        <w:fldChar w:fldCharType="separate"/>
      </w:r>
      <w:r w:rsidR="00745A6E">
        <w:rPr>
          <w:b/>
          <w:bCs/>
          <w:noProof/>
        </w:rPr>
        <w:t>44</w:t>
      </w:r>
      <w:r w:rsidRPr="00995610">
        <w:rPr>
          <w:b/>
          <w:bCs/>
        </w:rPr>
        <w:fldChar w:fldCharType="end"/>
      </w:r>
      <w:r w:rsidRPr="00995610">
        <w:rPr>
          <w:b/>
          <w:bCs/>
        </w:rPr>
        <w:br/>
      </w:r>
      <w:r w:rsidRPr="00995610">
        <w:rPr>
          <w:i/>
          <w:iCs/>
        </w:rPr>
        <w:t>Código base de formateo de la hoja de estilos</w:t>
      </w:r>
    </w:p>
    <w:p w14:paraId="75FA4856" w14:textId="3BE72AF0" w:rsidR="0019018D" w:rsidRDefault="0019018D" w:rsidP="003F038F">
      <w:pPr>
        <w:pStyle w:val="TextoIndependienteconSangraPrimeraLnea"/>
        <w:ind w:left="792" w:firstLine="0"/>
      </w:pPr>
      <w:r>
        <w:rPr>
          <w:noProof/>
        </w:rPr>
        <w:drawing>
          <wp:inline distT="0" distB="0" distL="0" distR="0" wp14:anchorId="794AD762" wp14:editId="6FEB7F7F">
            <wp:extent cx="5372100" cy="3021547"/>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967" cy="3029347"/>
                    </a:xfrm>
                    <a:prstGeom prst="rect">
                      <a:avLst/>
                    </a:prstGeom>
                  </pic:spPr>
                </pic:pic>
              </a:graphicData>
            </a:graphic>
          </wp:inline>
        </w:drawing>
      </w:r>
    </w:p>
    <w:p w14:paraId="2E671DBE" w14:textId="7D5A43B0" w:rsidR="00056833" w:rsidRDefault="00056833" w:rsidP="003F038F">
      <w:pPr>
        <w:pStyle w:val="TextoIndependienteconSangraPrimeraLnea"/>
        <w:ind w:left="792" w:firstLine="0"/>
      </w:pPr>
      <w:r>
        <w:t>Posteriormente en esta programación se agregó más detalle a ciertos elementos dentro de la página según el código que muestra la figura .</w:t>
      </w:r>
    </w:p>
    <w:p w14:paraId="63F860F3" w14:textId="26CE62B4" w:rsidR="000D4B24" w:rsidRDefault="000D4B24" w:rsidP="000D4B24">
      <w:pPr>
        <w:pStyle w:val="EstiloFigura"/>
      </w:pPr>
      <w:r w:rsidRPr="000D4B24">
        <w:rPr>
          <w:b/>
          <w:bCs/>
        </w:rPr>
        <w:t xml:space="preserve">Figura </w:t>
      </w:r>
      <w:r w:rsidRPr="000D4B24">
        <w:rPr>
          <w:b/>
          <w:bCs/>
        </w:rPr>
        <w:fldChar w:fldCharType="begin"/>
      </w:r>
      <w:r w:rsidRPr="000D4B24">
        <w:rPr>
          <w:b/>
          <w:bCs/>
        </w:rPr>
        <w:instrText xml:space="preserve"> SEQ Figura \* ARABIC </w:instrText>
      </w:r>
      <w:r w:rsidRPr="000D4B24">
        <w:rPr>
          <w:b/>
          <w:bCs/>
        </w:rPr>
        <w:fldChar w:fldCharType="separate"/>
      </w:r>
      <w:r w:rsidR="00745A6E">
        <w:rPr>
          <w:b/>
          <w:bCs/>
          <w:noProof/>
        </w:rPr>
        <w:t>45</w:t>
      </w:r>
      <w:r w:rsidRPr="000D4B24">
        <w:rPr>
          <w:b/>
          <w:bCs/>
        </w:rPr>
        <w:fldChar w:fldCharType="end"/>
      </w:r>
      <w:r w:rsidRPr="000D4B24">
        <w:rPr>
          <w:b/>
          <w:bCs/>
        </w:rPr>
        <w:br/>
      </w:r>
      <w:r w:rsidRPr="000D4B24">
        <w:rPr>
          <w:i/>
          <w:iCs/>
        </w:rPr>
        <w:t>Programación de estilo del botón dentro del portal web</w:t>
      </w:r>
    </w:p>
    <w:p w14:paraId="4E01B4A6" w14:textId="66FD9842" w:rsidR="00056833" w:rsidRDefault="00056833" w:rsidP="003F038F">
      <w:pPr>
        <w:pStyle w:val="TextoIndependienteconSangraPrimeraLnea"/>
        <w:ind w:left="792" w:firstLine="0"/>
      </w:pPr>
      <w:r>
        <w:rPr>
          <w:noProof/>
        </w:rPr>
        <w:lastRenderedPageBreak/>
        <w:drawing>
          <wp:inline distT="0" distB="0" distL="0" distR="0" wp14:anchorId="73FBD798" wp14:editId="56B77329">
            <wp:extent cx="5311140" cy="2987260"/>
            <wp:effectExtent l="0" t="0" r="381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1977" cy="2993355"/>
                    </a:xfrm>
                    <a:prstGeom prst="rect">
                      <a:avLst/>
                    </a:prstGeom>
                  </pic:spPr>
                </pic:pic>
              </a:graphicData>
            </a:graphic>
          </wp:inline>
        </w:drawing>
      </w:r>
    </w:p>
    <w:p w14:paraId="29C6FAC3" w14:textId="13CA387B" w:rsidR="00056833" w:rsidRDefault="009A29C9" w:rsidP="003F038F">
      <w:pPr>
        <w:pStyle w:val="TextoIndependienteconSangraPrimeraLnea"/>
        <w:ind w:left="792" w:firstLine="0"/>
      </w:pPr>
      <w:r>
        <w:t>Y se agregaron efectos de colores y movimientos</w:t>
      </w:r>
      <w:r w:rsidR="006E725B">
        <w:t xml:space="preserve"> para dar dinamismo como lo muestra el código de la figura .</w:t>
      </w:r>
    </w:p>
    <w:p w14:paraId="1DF22CB0" w14:textId="03C2429B" w:rsidR="00814519" w:rsidRPr="00854108" w:rsidRDefault="00814519" w:rsidP="00814519">
      <w:pPr>
        <w:pStyle w:val="EstiloFigura"/>
      </w:pPr>
      <w:r w:rsidRPr="00814519">
        <w:rPr>
          <w:b/>
          <w:bCs/>
        </w:rPr>
        <w:t xml:space="preserve">Figura </w:t>
      </w:r>
      <w:r w:rsidRPr="00814519">
        <w:rPr>
          <w:b/>
          <w:bCs/>
        </w:rPr>
        <w:fldChar w:fldCharType="begin"/>
      </w:r>
      <w:r w:rsidRPr="00814519">
        <w:rPr>
          <w:b/>
          <w:bCs/>
        </w:rPr>
        <w:instrText xml:space="preserve"> SEQ Figura \* ARABIC </w:instrText>
      </w:r>
      <w:r w:rsidRPr="00814519">
        <w:rPr>
          <w:b/>
          <w:bCs/>
        </w:rPr>
        <w:fldChar w:fldCharType="separate"/>
      </w:r>
      <w:r w:rsidR="00745A6E">
        <w:rPr>
          <w:b/>
          <w:bCs/>
          <w:noProof/>
        </w:rPr>
        <w:t>46</w:t>
      </w:r>
      <w:r w:rsidRPr="00814519">
        <w:rPr>
          <w:b/>
          <w:bCs/>
        </w:rPr>
        <w:fldChar w:fldCharType="end"/>
      </w:r>
      <w:r w:rsidRPr="00814519">
        <w:rPr>
          <w:b/>
          <w:bCs/>
        </w:rPr>
        <w:br/>
      </w:r>
      <w:r w:rsidRPr="00814519">
        <w:rPr>
          <w:i/>
          <w:iCs/>
        </w:rPr>
        <w:t>Programación de animaciones del botón</w:t>
      </w:r>
    </w:p>
    <w:p w14:paraId="1FC2E550" w14:textId="4D41866E" w:rsidR="00882F01" w:rsidRDefault="00882F01" w:rsidP="003F038F">
      <w:pPr>
        <w:pStyle w:val="TextoIndependienteconSangraPrimeraLnea"/>
        <w:ind w:left="792" w:firstLine="0"/>
      </w:pPr>
      <w:r>
        <w:rPr>
          <w:noProof/>
        </w:rPr>
        <w:drawing>
          <wp:inline distT="0" distB="0" distL="0" distR="0" wp14:anchorId="65CF134F" wp14:editId="6413B60B">
            <wp:extent cx="5341620" cy="3730478"/>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n título-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53671" cy="3738894"/>
                    </a:xfrm>
                    <a:prstGeom prst="rect">
                      <a:avLst/>
                    </a:prstGeom>
                  </pic:spPr>
                </pic:pic>
              </a:graphicData>
            </a:graphic>
          </wp:inline>
        </w:drawing>
      </w:r>
    </w:p>
    <w:p w14:paraId="4C0F425A" w14:textId="6EC0CEBE" w:rsidR="00293C58" w:rsidRDefault="00D11843" w:rsidP="003F038F">
      <w:pPr>
        <w:pStyle w:val="TextoIndependienteconSangraPrimeraLnea"/>
        <w:ind w:left="792" w:firstLine="0"/>
      </w:pPr>
      <w:r>
        <w:lastRenderedPageBreak/>
        <w:t>Y por último JavaScript,</w:t>
      </w:r>
      <w:r w:rsidR="00293C58">
        <w:t xml:space="preserve"> el código expuesto en este lenguaje es vital ya que gracias a él se podrá realizar ambas interacciones de la programación, la que se </w:t>
      </w:r>
      <w:r w:rsidR="00C4024B">
        <w:t>explicará</w:t>
      </w:r>
      <w:r w:rsidR="00293C58">
        <w:t xml:space="preserve"> en esta sección será la del lado de la </w:t>
      </w:r>
      <w:r w:rsidR="00D149C4">
        <w:t>página</w:t>
      </w:r>
      <w:r w:rsidR="00293C58">
        <w:t xml:space="preserve"> web y </w:t>
      </w:r>
      <w:r w:rsidR="00D149C4">
        <w:t>más</w:t>
      </w:r>
      <w:r w:rsidR="00293C58">
        <w:t xml:space="preserve"> adelante se expondrá como </w:t>
      </w:r>
      <w:r w:rsidR="00D149C4">
        <w:t>interactúa</w:t>
      </w:r>
      <w:r w:rsidR="00293C58">
        <w:t xml:space="preserve"> con el servidor.</w:t>
      </w:r>
    </w:p>
    <w:p w14:paraId="451E5DDF" w14:textId="63339D2E" w:rsidR="00BA7013" w:rsidRDefault="00A82139" w:rsidP="003F038F">
      <w:pPr>
        <w:pStyle w:val="TextoIndependienteconSangraPrimeraLnea"/>
        <w:ind w:left="792" w:firstLine="0"/>
      </w:pPr>
      <w:r>
        <w:t>L</w:t>
      </w:r>
      <w:r w:rsidR="00D11843">
        <w:t>a programación en este lenguaje dio la capacidad de poder darle sentido a los elementos creados dentro del HTML como botones o los valores a mostrar de las distancias capturadas por los sensores, generando diversas tareas lógicas para el correcto funcionamiento del portal web</w:t>
      </w:r>
      <w:r w:rsidR="00BA7013">
        <w:t>.</w:t>
      </w:r>
      <w:r w:rsidR="00FD187B">
        <w:t xml:space="preserve"> Para agregar código en JavaScript existen dos métodos. El primero es que l</w:t>
      </w:r>
      <w:r w:rsidR="004E5862">
        <w:t xml:space="preserve">as instrucciones realizadas deben estar dentro de la etiqueta </w:t>
      </w:r>
      <w:r w:rsidR="00F44956">
        <w:t xml:space="preserve">script </w:t>
      </w:r>
      <w:r w:rsidR="001F2A71">
        <w:t xml:space="preserve">de apertura y cierre </w:t>
      </w:r>
      <w:r w:rsidR="00F44956">
        <w:t>para hacer referencia a este lenguaje de programación</w:t>
      </w:r>
      <w:r w:rsidR="00A3064A">
        <w:t>.</w:t>
      </w:r>
      <w:r w:rsidR="00D9672F">
        <w:t xml:space="preserve"> Y la segunda forma es realizar un enlace muy parecido como se hace en CSS para realizar la llamada de un archivo externo</w:t>
      </w:r>
      <w:r w:rsidR="00565DDE">
        <w:t>, el cual debe estar en el mismo directorio que el archivo HTML,</w:t>
      </w:r>
      <w:r w:rsidR="00D9672F">
        <w:t xml:space="preserve"> a que entre a la </w:t>
      </w:r>
      <w:r w:rsidR="003C5A62">
        <w:t>página</w:t>
      </w:r>
      <w:r w:rsidR="00DB4908">
        <w:t xml:space="preserve"> como se muestra en la figura </w:t>
      </w:r>
      <w:r w:rsidR="00D9672F">
        <w:t>.</w:t>
      </w:r>
    </w:p>
    <w:p w14:paraId="33F49CEB" w14:textId="2DBA590D" w:rsidR="00825BFE" w:rsidRDefault="00825BFE" w:rsidP="00825BFE">
      <w:pPr>
        <w:pStyle w:val="EstiloFigura"/>
      </w:pPr>
      <w:r w:rsidRPr="00825BFE">
        <w:rPr>
          <w:b/>
          <w:bCs/>
        </w:rPr>
        <w:t xml:space="preserve">Figura </w:t>
      </w:r>
      <w:r w:rsidRPr="00825BFE">
        <w:rPr>
          <w:b/>
          <w:bCs/>
        </w:rPr>
        <w:fldChar w:fldCharType="begin"/>
      </w:r>
      <w:r w:rsidRPr="00825BFE">
        <w:rPr>
          <w:b/>
          <w:bCs/>
        </w:rPr>
        <w:instrText xml:space="preserve"> SEQ Figura \* ARABIC </w:instrText>
      </w:r>
      <w:r w:rsidRPr="00825BFE">
        <w:rPr>
          <w:b/>
          <w:bCs/>
        </w:rPr>
        <w:fldChar w:fldCharType="separate"/>
      </w:r>
      <w:r w:rsidR="00745A6E">
        <w:rPr>
          <w:b/>
          <w:bCs/>
          <w:noProof/>
        </w:rPr>
        <w:t>47</w:t>
      </w:r>
      <w:r w:rsidRPr="00825BFE">
        <w:rPr>
          <w:b/>
          <w:bCs/>
        </w:rPr>
        <w:fldChar w:fldCharType="end"/>
      </w:r>
      <w:r w:rsidRPr="00825BFE">
        <w:rPr>
          <w:b/>
          <w:bCs/>
        </w:rPr>
        <w:br/>
      </w:r>
      <w:r w:rsidRPr="00825BFE">
        <w:rPr>
          <w:i/>
          <w:iCs/>
        </w:rPr>
        <w:t>Anexo de archivo externo de JavaScript</w:t>
      </w:r>
    </w:p>
    <w:p w14:paraId="6D9E58B6" w14:textId="32AAD432" w:rsidR="003C5A62" w:rsidRDefault="005403B5" w:rsidP="003F038F">
      <w:pPr>
        <w:pStyle w:val="TextoIndependienteconSangraPrimeraLnea"/>
        <w:ind w:left="792" w:firstLine="0"/>
      </w:pPr>
      <w:r w:rsidRPr="005403B5">
        <w:rPr>
          <w:noProof/>
        </w:rPr>
        <w:drawing>
          <wp:inline distT="0" distB="0" distL="0" distR="0" wp14:anchorId="5A884308" wp14:editId="77B87103">
            <wp:extent cx="5371512" cy="2887980"/>
            <wp:effectExtent l="0" t="0" r="63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2546" cy="2904665"/>
                    </a:xfrm>
                    <a:prstGeom prst="rect">
                      <a:avLst/>
                    </a:prstGeom>
                  </pic:spPr>
                </pic:pic>
              </a:graphicData>
            </a:graphic>
          </wp:inline>
        </w:drawing>
      </w:r>
    </w:p>
    <w:p w14:paraId="7E91B669" w14:textId="589B93F6" w:rsidR="00D1749B" w:rsidRDefault="00CF5B3C" w:rsidP="003F038F">
      <w:pPr>
        <w:pStyle w:val="TextoIndependienteconSangraPrimeraLnea"/>
        <w:ind w:left="792" w:firstLine="0"/>
      </w:pPr>
      <w:r>
        <w:t>Este segundo método</w:t>
      </w:r>
      <w:r w:rsidR="00D1749B">
        <w:t xml:space="preserve"> es mucho </w:t>
      </w:r>
      <w:r w:rsidR="005403B5">
        <w:t>más</w:t>
      </w:r>
      <w:r w:rsidR="00D1749B">
        <w:t xml:space="preserve"> recomendable debido a que el código JavaScript puede ser reutilizado en otras </w:t>
      </w:r>
      <w:r>
        <w:t>páginas</w:t>
      </w:r>
      <w:r w:rsidR="00DF5197">
        <w:t xml:space="preserve">, la depuración y corrección de errores es </w:t>
      </w:r>
      <w:r w:rsidR="00655102">
        <w:t>más</w:t>
      </w:r>
      <w:r w:rsidR="00DF5197">
        <w:t xml:space="preserve"> </w:t>
      </w:r>
      <w:r w:rsidR="00DF5197">
        <w:lastRenderedPageBreak/>
        <w:t>legible</w:t>
      </w:r>
      <w:r w:rsidR="00973567">
        <w:t xml:space="preserve"> y específicamente el código JavaScript al ser llamado </w:t>
      </w:r>
      <w:r w:rsidR="0078098A">
        <w:t>múltiples</w:t>
      </w:r>
      <w:r w:rsidR="00973567">
        <w:t xml:space="preserve"> veces puede ser positivo ya que este se almacena en memoria </w:t>
      </w:r>
      <w:r w:rsidR="008D0871">
        <w:t>caché</w:t>
      </w:r>
      <w:r w:rsidR="00D1749B">
        <w:t>,</w:t>
      </w:r>
      <w:r w:rsidR="00973567">
        <w:t xml:space="preserve"> lo que permite la carga de sitios web </w:t>
      </w:r>
      <w:r w:rsidR="0078098A">
        <w:t>más</w:t>
      </w:r>
      <w:r w:rsidR="00973567">
        <w:t xml:space="preserve"> rápidamente. P</w:t>
      </w:r>
      <w:r w:rsidR="00D1749B">
        <w:t xml:space="preserve">ero para el proyecto fue necesario crear código separado en este lenguaje acorde a la </w:t>
      </w:r>
      <w:r w:rsidR="00316905">
        <w:t>página</w:t>
      </w:r>
      <w:r w:rsidR="00D1749B">
        <w:t xml:space="preserve"> por lo que se anexo directamente dentro de la misma</w:t>
      </w:r>
      <w:r w:rsidR="00CF5803">
        <w:t xml:space="preserve">, la parte positiva es que se diseñó un código que solo actualiza los valores de las distancias tomadas en lugar de actualizar toda la </w:t>
      </w:r>
      <w:r w:rsidR="00317039">
        <w:t>página</w:t>
      </w:r>
      <w:r w:rsidR="00CF5803">
        <w:t xml:space="preserve"> en cuestión</w:t>
      </w:r>
      <w:r w:rsidR="00D1749B">
        <w:t>.</w:t>
      </w:r>
    </w:p>
    <w:p w14:paraId="6AF05D3D" w14:textId="486299B4" w:rsidR="00BA7013" w:rsidRDefault="00C87BCB" w:rsidP="003F038F">
      <w:pPr>
        <w:pStyle w:val="TextoIndependienteconSangraPrimeraLnea"/>
        <w:ind w:left="792" w:firstLine="0"/>
      </w:pPr>
      <w:r>
        <w:t xml:space="preserve">En la parte inicial </w:t>
      </w:r>
      <w:r w:rsidR="00BA7013">
        <w:t>se definieron las variables que capturarían la información correspondiente a las etiquetas HTML y se actualicen específicamente en cada una como se muestra en la figura .</w:t>
      </w:r>
    </w:p>
    <w:p w14:paraId="59EF4B9B" w14:textId="6BAE66A8" w:rsidR="0034483F" w:rsidRDefault="0034483F" w:rsidP="0034483F">
      <w:pPr>
        <w:pStyle w:val="EstiloFigura"/>
      </w:pPr>
      <w:r w:rsidRPr="0034483F">
        <w:rPr>
          <w:b/>
          <w:bCs/>
        </w:rPr>
        <w:t xml:space="preserve">Figura </w:t>
      </w:r>
      <w:r w:rsidRPr="0034483F">
        <w:rPr>
          <w:b/>
          <w:bCs/>
        </w:rPr>
        <w:fldChar w:fldCharType="begin"/>
      </w:r>
      <w:r w:rsidRPr="0034483F">
        <w:rPr>
          <w:b/>
          <w:bCs/>
        </w:rPr>
        <w:instrText xml:space="preserve"> SEQ Figura \* ARABIC </w:instrText>
      </w:r>
      <w:r w:rsidRPr="0034483F">
        <w:rPr>
          <w:b/>
          <w:bCs/>
        </w:rPr>
        <w:fldChar w:fldCharType="separate"/>
      </w:r>
      <w:r w:rsidR="00745A6E">
        <w:rPr>
          <w:b/>
          <w:bCs/>
          <w:noProof/>
        </w:rPr>
        <w:t>48</w:t>
      </w:r>
      <w:r w:rsidRPr="0034483F">
        <w:rPr>
          <w:b/>
          <w:bCs/>
        </w:rPr>
        <w:fldChar w:fldCharType="end"/>
      </w:r>
      <w:r w:rsidRPr="0034483F">
        <w:rPr>
          <w:b/>
          <w:bCs/>
        </w:rPr>
        <w:br/>
      </w:r>
      <w:r w:rsidRPr="0034483F">
        <w:rPr>
          <w:i/>
          <w:iCs/>
        </w:rPr>
        <w:t>Variables usadas en JavaScript</w:t>
      </w:r>
    </w:p>
    <w:p w14:paraId="5CCD3A7D" w14:textId="77777777" w:rsidR="00BA7013" w:rsidRDefault="0034483F" w:rsidP="003F038F">
      <w:pPr>
        <w:pStyle w:val="TextoIndependienteconSangraPrimeraLnea"/>
        <w:ind w:left="792" w:firstLine="0"/>
      </w:pPr>
      <w:r>
        <w:rPr>
          <w:noProof/>
        </w:rPr>
        <w:drawing>
          <wp:inline distT="0" distB="0" distL="0" distR="0" wp14:anchorId="15C4C838" wp14:editId="5969BCB9">
            <wp:extent cx="5215914" cy="293370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4190" cy="2943979"/>
                    </a:xfrm>
                    <a:prstGeom prst="rect">
                      <a:avLst/>
                    </a:prstGeom>
                  </pic:spPr>
                </pic:pic>
              </a:graphicData>
            </a:graphic>
          </wp:inline>
        </w:drawing>
      </w:r>
    </w:p>
    <w:p w14:paraId="3F237AAB" w14:textId="0A532229" w:rsidR="00174C31" w:rsidRDefault="004B4947" w:rsidP="003F038F">
      <w:pPr>
        <w:pStyle w:val="TextoIndependienteconSangraPrimeraLnea"/>
        <w:ind w:left="792" w:firstLine="0"/>
      </w:pPr>
      <w:r>
        <w:t xml:space="preserve">La principal actuación de JavaScript en la web es </w:t>
      </w:r>
      <w:r w:rsidR="007D57D5">
        <w:t xml:space="preserve">darle </w:t>
      </w:r>
      <w:r>
        <w:t>la funcionalidad</w:t>
      </w:r>
      <w:r w:rsidR="00D96106">
        <w:t xml:space="preserve"> de distintas acciones</w:t>
      </w:r>
      <w:r>
        <w:t xml:space="preserve"> </w:t>
      </w:r>
      <w:r w:rsidR="00D96106">
        <w:t>a los</w:t>
      </w:r>
      <w:r>
        <w:t xml:space="preserve"> botones en </w:t>
      </w:r>
      <w:r w:rsidR="004C1BA8">
        <w:t>el sitio</w:t>
      </w:r>
      <w:r w:rsidR="00D96106">
        <w:t xml:space="preserve"> como cambio de página o datos particulares que afectan individualmente a los módulos</w:t>
      </w:r>
      <w:r>
        <w:t>.</w:t>
      </w:r>
    </w:p>
    <w:p w14:paraId="41CE2E7B" w14:textId="2E84FE7B" w:rsidR="00D11843" w:rsidRDefault="00D11843" w:rsidP="003F038F">
      <w:pPr>
        <w:pStyle w:val="TextoIndependienteconSangraPrimeraLnea"/>
        <w:ind w:left="792" w:firstLine="0"/>
      </w:pPr>
      <w:r w:rsidRPr="00127A08">
        <w:rPr>
          <w:highlight w:val="yellow"/>
        </w:rPr>
        <w:t>por medio de solicitudes y publicación de la información realizadas directamente al servidor, junto con un sistema de actualización de información dinámico que evita la recarga constante de la página completa generando retrasos.</w:t>
      </w:r>
    </w:p>
    <w:p w14:paraId="2E5B5F95" w14:textId="77777777" w:rsidR="00190186" w:rsidRDefault="00190186" w:rsidP="00190186">
      <w:pPr>
        <w:pStyle w:val="TextoIndependienteconSangraPrimeraLnea"/>
        <w:ind w:left="792" w:firstLine="0"/>
      </w:pPr>
    </w:p>
    <w:p w14:paraId="01EC7280" w14:textId="77882B4B" w:rsidR="005A1174" w:rsidRDefault="00190186" w:rsidP="00190186">
      <w:pPr>
        <w:pStyle w:val="TextoIndependienteconSangraPrimeraLnea"/>
        <w:numPr>
          <w:ilvl w:val="1"/>
          <w:numId w:val="19"/>
        </w:numPr>
      </w:pPr>
      <w:r>
        <w:t>Para este punto ya fueron creadas las páginas web a mostrar y el esquema lógico de redes para la comunicación entre los módulos, la última necesidad fue crear el medio por el cual se comunicasen ambas partes,</w:t>
      </w:r>
      <w:r w:rsidR="00683A95">
        <w:t xml:space="preserve"> el siguiente diagrama muestra el proceso que realiza el servidor una vez cada módulo envía su respectiva información</w:t>
      </w:r>
      <w:r w:rsidR="00B77837">
        <w:t xml:space="preserve"> para luego ser mostrada en el sitio web</w:t>
      </w:r>
      <w:bookmarkStart w:id="44" w:name="_GoBack"/>
      <w:bookmarkEnd w:id="44"/>
      <w:r w:rsidR="00651324">
        <w:t xml:space="preserve"> como se muestra en la siguiente figura.</w:t>
      </w:r>
    </w:p>
    <w:p w14:paraId="3CD58F5A" w14:textId="15FDDDDA" w:rsidR="005A1174" w:rsidRDefault="00FC0105" w:rsidP="00FC0105">
      <w:pPr>
        <w:pStyle w:val="TextoIndependienteconSangraPrimeraLnea"/>
        <w:ind w:left="-284" w:firstLine="0"/>
      </w:pPr>
      <w:r>
        <w:rPr>
          <w:noProof/>
        </w:rPr>
        <w:drawing>
          <wp:inline distT="0" distB="0" distL="0" distR="0" wp14:anchorId="4734A114" wp14:editId="2505D78C">
            <wp:extent cx="6307266" cy="3547533"/>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25106" cy="3557567"/>
                    </a:xfrm>
                    <a:prstGeom prst="rect">
                      <a:avLst/>
                    </a:prstGeom>
                  </pic:spPr>
                </pic:pic>
              </a:graphicData>
            </a:graphic>
          </wp:inline>
        </w:drawing>
      </w:r>
    </w:p>
    <w:p w14:paraId="29DDDBC3" w14:textId="64D5ECBD" w:rsidR="00190186" w:rsidRDefault="00FA443B" w:rsidP="005A1174">
      <w:pPr>
        <w:pStyle w:val="TextoIndependienteconSangraPrimeraLnea"/>
        <w:ind w:left="792" w:firstLine="0"/>
      </w:pPr>
      <w:r>
        <w:t>Entonces, p</w:t>
      </w:r>
      <w:r w:rsidR="005A1174">
        <w:t>ara poder realizar</w:t>
      </w:r>
      <w:r w:rsidR="00D648D3">
        <w:t xml:space="preserve"> </w:t>
      </w:r>
      <w:r w:rsidR="005A1174">
        <w:t>las acciones planteadas en el diagrama</w:t>
      </w:r>
      <w:r w:rsidR="00190186">
        <w:t xml:space="preserve"> se incorporaron las librerías de DNS para servidor y Web Server</w:t>
      </w:r>
      <w:r w:rsidR="00E96343">
        <w:t xml:space="preserve"> junto con programación JavaScript</w:t>
      </w:r>
      <w:r w:rsidR="00190186">
        <w:t>.</w:t>
      </w:r>
    </w:p>
    <w:p w14:paraId="552AA79F" w14:textId="77777777" w:rsidR="00EC02E3" w:rsidRDefault="00190186" w:rsidP="00190186">
      <w:pPr>
        <w:pStyle w:val="TextoIndependienteconSangraPrimeraLnea"/>
        <w:ind w:left="792" w:firstLine="0"/>
      </w:pPr>
      <w:r w:rsidRPr="00290908">
        <w:t>Domain Name System o DNS es el sistema implementado</w:t>
      </w:r>
      <w:r>
        <w:t xml:space="preserve"> directamente dentro del servidor para que se le pueda configurar un nombre que servirá como resolución de la IP que posee</w:t>
      </w:r>
      <w:r w:rsidR="00EC02E3">
        <w:t xml:space="preserve"> como se muestra en la figura .</w:t>
      </w:r>
    </w:p>
    <w:p w14:paraId="5B8F2F25" w14:textId="08D296E2" w:rsidR="00C46D26" w:rsidRDefault="00C46D26" w:rsidP="00C46D26">
      <w:pPr>
        <w:pStyle w:val="EstiloFigura"/>
      </w:pPr>
      <w:r w:rsidRPr="00C46D26">
        <w:rPr>
          <w:b/>
          <w:bCs/>
        </w:rPr>
        <w:t xml:space="preserve">Figura </w:t>
      </w:r>
      <w:r w:rsidRPr="00C46D26">
        <w:rPr>
          <w:b/>
          <w:bCs/>
        </w:rPr>
        <w:fldChar w:fldCharType="begin"/>
      </w:r>
      <w:r w:rsidRPr="00C46D26">
        <w:rPr>
          <w:b/>
          <w:bCs/>
        </w:rPr>
        <w:instrText xml:space="preserve"> SEQ Figura \* ARABIC </w:instrText>
      </w:r>
      <w:r w:rsidRPr="00C46D26">
        <w:rPr>
          <w:b/>
          <w:bCs/>
        </w:rPr>
        <w:fldChar w:fldCharType="separate"/>
      </w:r>
      <w:r w:rsidR="00745A6E">
        <w:rPr>
          <w:b/>
          <w:bCs/>
          <w:noProof/>
        </w:rPr>
        <w:t>49</w:t>
      </w:r>
      <w:r w:rsidRPr="00C46D26">
        <w:rPr>
          <w:b/>
          <w:bCs/>
        </w:rPr>
        <w:fldChar w:fldCharType="end"/>
      </w:r>
      <w:r w:rsidRPr="00C46D26">
        <w:rPr>
          <w:b/>
          <w:bCs/>
        </w:rPr>
        <w:br/>
      </w:r>
      <w:r w:rsidRPr="00C46D26">
        <w:rPr>
          <w:i/>
          <w:iCs/>
        </w:rPr>
        <w:t>Asignación de DNS en el servidor</w:t>
      </w:r>
    </w:p>
    <w:p w14:paraId="5D7702EB" w14:textId="6DDF5213" w:rsidR="00EC02E3" w:rsidRDefault="009605CD" w:rsidP="00190186">
      <w:pPr>
        <w:pStyle w:val="TextoIndependienteconSangraPrimeraLnea"/>
        <w:ind w:left="792" w:firstLine="0"/>
      </w:pPr>
      <w:r>
        <w:rPr>
          <w:noProof/>
        </w:rPr>
        <w:lastRenderedPageBreak/>
        <w:drawing>
          <wp:inline distT="0" distB="0" distL="0" distR="0" wp14:anchorId="2817205C" wp14:editId="68D68283">
            <wp:extent cx="5280660" cy="2970117"/>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3259" cy="2977204"/>
                    </a:xfrm>
                    <a:prstGeom prst="rect">
                      <a:avLst/>
                    </a:prstGeom>
                  </pic:spPr>
                </pic:pic>
              </a:graphicData>
            </a:graphic>
          </wp:inline>
        </w:drawing>
      </w:r>
    </w:p>
    <w:p w14:paraId="2B5C8E0D" w14:textId="2B5A44B5" w:rsidR="002B49A8" w:rsidRDefault="002B49A8" w:rsidP="002B49A8">
      <w:pPr>
        <w:pStyle w:val="EstiloFigura"/>
      </w:pPr>
      <w:r w:rsidRPr="002B49A8">
        <w:rPr>
          <w:i/>
          <w:iCs/>
        </w:rPr>
        <w:t>Nota</w:t>
      </w:r>
      <w:r>
        <w:t>. Al ser un servicio local de DNS la resolución del nombre de dominio es solamente interna de la red a la cual está conectad</w:t>
      </w:r>
      <w:r w:rsidR="00963EDC">
        <w:t>o</w:t>
      </w:r>
      <w:r>
        <w:t xml:space="preserve"> el servidor</w:t>
      </w:r>
    </w:p>
    <w:p w14:paraId="65DC0418" w14:textId="4903F18E" w:rsidR="00BF5A8B" w:rsidRDefault="00EC02E3" w:rsidP="00190186">
      <w:pPr>
        <w:pStyle w:val="TextoIndependienteconSangraPrimeraLnea"/>
        <w:ind w:left="792" w:firstLine="0"/>
      </w:pPr>
      <w:r>
        <w:t>H</w:t>
      </w:r>
      <w:r w:rsidR="00190186">
        <w:t xml:space="preserve">aciendo más fácil para el usuario final el acceso a las páginas web que contiene. Por otro </w:t>
      </w:r>
      <w:r w:rsidR="009C11D0">
        <w:t>lado,</w:t>
      </w:r>
      <w:r w:rsidR="00190186">
        <w:t xml:space="preserve"> está la librería de Web server, esta librería permitió un manejo completo de todo lo solicitado para la página web, con esto se pudo incluir todo el código de las distintas webs</w:t>
      </w:r>
      <w:r w:rsidR="005E5089">
        <w:t xml:space="preserve"> junto con JavaScript</w:t>
      </w:r>
      <w:r w:rsidR="00190186">
        <w:t xml:space="preserve"> para poder atender las diversas peticiones de distintos clientes que quisieran acceder al nombre de dominio ya establecido para visualizar su contenido</w:t>
      </w:r>
      <w:r w:rsidR="00BF5A8B">
        <w:t>.</w:t>
      </w:r>
    </w:p>
    <w:p w14:paraId="1FDA30CD" w14:textId="77777777" w:rsidR="00887E49" w:rsidRDefault="00BF5A8B" w:rsidP="00190186">
      <w:pPr>
        <w:pStyle w:val="TextoIndependienteconSangraPrimeraLnea"/>
        <w:ind w:left="792" w:firstLine="0"/>
      </w:pPr>
      <w:r>
        <w:t xml:space="preserve">Lo primero que se generó fueron </w:t>
      </w:r>
      <w:r w:rsidR="00190186">
        <w:t>las respuestas a todas las solicitudes hechas por los clientes como la</w:t>
      </w:r>
      <w:r w:rsidR="00FC45A2">
        <w:t xml:space="preserve"> carga de la</w:t>
      </w:r>
      <w:r w:rsidR="00190186">
        <w:t xml:space="preserve"> página completa</w:t>
      </w:r>
      <w:r w:rsidR="00887E49">
        <w:t>. Para entender esto se introdujeron los conceptos de HTTP GET</w:t>
      </w:r>
      <w:r w:rsidR="00887E49" w:rsidRPr="00887E49">
        <w:t>/</w:t>
      </w:r>
      <w:r w:rsidR="00887E49">
        <w:t>POST que utilizo JavaScript para preguntar directamente a la IP del servidor la petición que se realizaba como se muestra en la figura .</w:t>
      </w:r>
    </w:p>
    <w:p w14:paraId="0C1A3E87" w14:textId="67A53264" w:rsidR="00E91F21" w:rsidRDefault="00E91F21" w:rsidP="00AB565B">
      <w:pPr>
        <w:pStyle w:val="EstiloFigura"/>
      </w:pPr>
      <w:r w:rsidRPr="00AB565B">
        <w:rPr>
          <w:b/>
          <w:bCs/>
        </w:rPr>
        <w:t xml:space="preserve">Figura </w:t>
      </w:r>
      <w:r w:rsidRPr="00AB565B">
        <w:rPr>
          <w:b/>
          <w:bCs/>
        </w:rPr>
        <w:fldChar w:fldCharType="begin"/>
      </w:r>
      <w:r w:rsidRPr="00AB565B">
        <w:rPr>
          <w:b/>
          <w:bCs/>
        </w:rPr>
        <w:instrText xml:space="preserve"> SEQ Figura \* ARABIC </w:instrText>
      </w:r>
      <w:r w:rsidRPr="00AB565B">
        <w:rPr>
          <w:b/>
          <w:bCs/>
        </w:rPr>
        <w:fldChar w:fldCharType="separate"/>
      </w:r>
      <w:r w:rsidR="00745A6E">
        <w:rPr>
          <w:b/>
          <w:bCs/>
          <w:noProof/>
        </w:rPr>
        <w:t>50</w:t>
      </w:r>
      <w:r w:rsidRPr="00AB565B">
        <w:rPr>
          <w:b/>
          <w:bCs/>
        </w:rPr>
        <w:fldChar w:fldCharType="end"/>
      </w:r>
      <w:r w:rsidRPr="00AB565B">
        <w:rPr>
          <w:b/>
          <w:bCs/>
        </w:rPr>
        <w:br/>
      </w:r>
      <w:r w:rsidRPr="00AB565B">
        <w:rPr>
          <w:i/>
          <w:iCs/>
        </w:rPr>
        <w:t>Acciones del servidor ante las solicitudes de HTTP GET/POST</w:t>
      </w:r>
    </w:p>
    <w:p w14:paraId="09D10889" w14:textId="093758D6" w:rsidR="00887E49" w:rsidRDefault="00F55B44" w:rsidP="00190186">
      <w:pPr>
        <w:pStyle w:val="TextoIndependienteconSangraPrimeraLnea"/>
        <w:ind w:left="792" w:firstLine="0"/>
      </w:pPr>
      <w:r w:rsidRPr="00F55B44">
        <w:rPr>
          <w:noProof/>
        </w:rPr>
        <w:lastRenderedPageBreak/>
        <w:drawing>
          <wp:inline distT="0" distB="0" distL="0" distR="0" wp14:anchorId="5530DC0F" wp14:editId="52118A84">
            <wp:extent cx="5318760" cy="572392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7161" cy="5743729"/>
                    </a:xfrm>
                    <a:prstGeom prst="rect">
                      <a:avLst/>
                    </a:prstGeom>
                  </pic:spPr>
                </pic:pic>
              </a:graphicData>
            </a:graphic>
          </wp:inline>
        </w:drawing>
      </w:r>
    </w:p>
    <w:p w14:paraId="31CB0D30" w14:textId="01D9BE76" w:rsidR="007B4D85" w:rsidRDefault="00C451D4" w:rsidP="003C7EB8">
      <w:pPr>
        <w:pStyle w:val="TextoIndependienteconSangraPrimeraLnea"/>
        <w:ind w:left="792" w:firstLine="0"/>
      </w:pPr>
      <w:r>
        <w:t>Aquí se puede observar como con el objeto creado de la librería de Web Server le indicamos acciones para hacer cuando desde el navegador con JavaScript diga que necesita la información solicitada con la url</w:t>
      </w:r>
      <w:r w:rsidR="00E31915">
        <w:t>, como ejemplo podemos ver que cuando se prenda el servidor y ejecute el código de la página web</w:t>
      </w:r>
      <w:r w:rsidR="003C7EB8">
        <w:t>, la primera acción que realizara es preguntar a la IP seguido de una barra inclinada ( / ) que</w:t>
      </w:r>
      <w:r w:rsidR="00530D10">
        <w:t xml:space="preserve"> es lo</w:t>
      </w:r>
      <w:r w:rsidR="003C7EB8">
        <w:t xml:space="preserve"> se ejecutara</w:t>
      </w:r>
      <w:r w:rsidR="007B4D85">
        <w:t xml:space="preserve"> como se muestra en la figura .</w:t>
      </w:r>
    </w:p>
    <w:p w14:paraId="77968840" w14:textId="0F8A7C3E" w:rsidR="005437E1" w:rsidRDefault="005437E1" w:rsidP="005437E1">
      <w:pPr>
        <w:pStyle w:val="EstiloFigura"/>
      </w:pPr>
      <w:r w:rsidRPr="005437E1">
        <w:rPr>
          <w:b/>
          <w:bCs/>
        </w:rPr>
        <w:t xml:space="preserve">Figura </w:t>
      </w:r>
      <w:r w:rsidRPr="005437E1">
        <w:rPr>
          <w:b/>
          <w:bCs/>
        </w:rPr>
        <w:fldChar w:fldCharType="begin"/>
      </w:r>
      <w:r w:rsidRPr="005437E1">
        <w:rPr>
          <w:b/>
          <w:bCs/>
        </w:rPr>
        <w:instrText xml:space="preserve"> SEQ Figura \* ARABIC </w:instrText>
      </w:r>
      <w:r w:rsidRPr="005437E1">
        <w:rPr>
          <w:b/>
          <w:bCs/>
        </w:rPr>
        <w:fldChar w:fldCharType="separate"/>
      </w:r>
      <w:r w:rsidR="00745A6E">
        <w:rPr>
          <w:b/>
          <w:bCs/>
          <w:noProof/>
        </w:rPr>
        <w:t>51</w:t>
      </w:r>
      <w:r w:rsidRPr="005437E1">
        <w:rPr>
          <w:b/>
          <w:bCs/>
        </w:rPr>
        <w:fldChar w:fldCharType="end"/>
      </w:r>
      <w:r w:rsidRPr="005437E1">
        <w:rPr>
          <w:b/>
          <w:bCs/>
        </w:rPr>
        <w:br/>
      </w:r>
      <w:r w:rsidRPr="005437E1">
        <w:rPr>
          <w:i/>
          <w:iCs/>
        </w:rPr>
        <w:t>Línea de lanzamiento de la página web del servidor</w:t>
      </w:r>
    </w:p>
    <w:p w14:paraId="196C7921" w14:textId="0AB74BBE" w:rsidR="00AE29DF" w:rsidRDefault="00D0641C" w:rsidP="003C7EB8">
      <w:pPr>
        <w:pStyle w:val="TextoIndependienteconSangraPrimeraLnea"/>
        <w:ind w:left="792" w:firstLine="0"/>
      </w:pPr>
      <w:r w:rsidRPr="003C7EB8">
        <w:rPr>
          <w:noProof/>
        </w:rPr>
        <w:lastRenderedPageBreak/>
        <w:drawing>
          <wp:inline distT="0" distB="0" distL="0" distR="0" wp14:anchorId="34E17B03" wp14:editId="75AD4234">
            <wp:extent cx="5370683" cy="58369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0185" cy="5847247"/>
                    </a:xfrm>
                    <a:prstGeom prst="rect">
                      <a:avLst/>
                    </a:prstGeom>
                  </pic:spPr>
                </pic:pic>
              </a:graphicData>
            </a:graphic>
          </wp:inline>
        </w:drawing>
      </w:r>
    </w:p>
    <w:p w14:paraId="05DE503E" w14:textId="716FACAC" w:rsidR="009C2AE7" w:rsidRDefault="007B4D85" w:rsidP="003C7EB8">
      <w:pPr>
        <w:pStyle w:val="TextoIndependienteconSangraPrimeraLnea"/>
        <w:ind w:left="792" w:firstLine="0"/>
      </w:pPr>
      <w:r>
        <w:t>En este caso al iniciar se llama a la función Pagina Inicio</w:t>
      </w:r>
      <w:r w:rsidR="006F1B54">
        <w:t xml:space="preserve"> la cual contiene la llamada de nuestro sitio web</w:t>
      </w:r>
      <w:r w:rsidR="009C2AE7">
        <w:t xml:space="preserve"> como se muestra en la figura .</w:t>
      </w:r>
    </w:p>
    <w:p w14:paraId="649473D8" w14:textId="0B67F1A4" w:rsidR="005E7B19" w:rsidRDefault="005E7B19" w:rsidP="005E7B19">
      <w:pPr>
        <w:pStyle w:val="EstiloFigura"/>
      </w:pPr>
      <w:r w:rsidRPr="005E7B19">
        <w:rPr>
          <w:b/>
          <w:bCs/>
        </w:rPr>
        <w:t xml:space="preserve">Figura </w:t>
      </w:r>
      <w:r w:rsidRPr="005E7B19">
        <w:rPr>
          <w:b/>
          <w:bCs/>
        </w:rPr>
        <w:fldChar w:fldCharType="begin"/>
      </w:r>
      <w:r w:rsidRPr="005E7B19">
        <w:rPr>
          <w:b/>
          <w:bCs/>
        </w:rPr>
        <w:instrText xml:space="preserve"> SEQ Figura \* ARABIC </w:instrText>
      </w:r>
      <w:r w:rsidRPr="005E7B19">
        <w:rPr>
          <w:b/>
          <w:bCs/>
        </w:rPr>
        <w:fldChar w:fldCharType="separate"/>
      </w:r>
      <w:r w:rsidR="00745A6E">
        <w:rPr>
          <w:b/>
          <w:bCs/>
          <w:noProof/>
        </w:rPr>
        <w:t>52</w:t>
      </w:r>
      <w:r w:rsidRPr="005E7B19">
        <w:rPr>
          <w:b/>
          <w:bCs/>
        </w:rPr>
        <w:fldChar w:fldCharType="end"/>
      </w:r>
      <w:r w:rsidRPr="005E7B19">
        <w:rPr>
          <w:b/>
          <w:bCs/>
        </w:rPr>
        <w:br/>
      </w:r>
      <w:r w:rsidRPr="005E7B19">
        <w:rPr>
          <w:i/>
          <w:iCs/>
        </w:rPr>
        <w:t>Función que solicita la página web de inicio</w:t>
      </w:r>
    </w:p>
    <w:p w14:paraId="6440307A" w14:textId="38786804" w:rsidR="00AE29DF" w:rsidRDefault="0094503C" w:rsidP="003C7EB8">
      <w:pPr>
        <w:pStyle w:val="TextoIndependienteconSangraPrimeraLnea"/>
        <w:ind w:left="792" w:firstLine="0"/>
      </w:pPr>
      <w:r w:rsidRPr="0094503C">
        <w:rPr>
          <w:noProof/>
        </w:rPr>
        <w:lastRenderedPageBreak/>
        <w:drawing>
          <wp:inline distT="0" distB="0" distL="0" distR="0" wp14:anchorId="57D3A74B" wp14:editId="2B6FE51F">
            <wp:extent cx="5302898" cy="57302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4567" cy="5742849"/>
                    </a:xfrm>
                    <a:prstGeom prst="rect">
                      <a:avLst/>
                    </a:prstGeom>
                  </pic:spPr>
                </pic:pic>
              </a:graphicData>
            </a:graphic>
          </wp:inline>
        </w:drawing>
      </w:r>
    </w:p>
    <w:p w14:paraId="7E3B2FF9" w14:textId="581A0F70" w:rsidR="0094503C" w:rsidRDefault="0094503C" w:rsidP="003C7EB8">
      <w:pPr>
        <w:pStyle w:val="TextoIndependienteconSangraPrimeraLnea"/>
        <w:ind w:left="792" w:firstLine="0"/>
      </w:pPr>
      <w:r>
        <w:t xml:space="preserve">Dentro de esta </w:t>
      </w:r>
      <w:r w:rsidR="006E4F8F">
        <w:t>función</w:t>
      </w:r>
      <w:r>
        <w:t xml:space="preserve"> se utilizan sentencias </w:t>
      </w:r>
      <w:r w:rsidR="00B5691C">
        <w:t>específicas</w:t>
      </w:r>
      <w:r>
        <w:t xml:space="preserve"> para que un navegador web pueda recibir la información correctamente, la primera línea sirve para dar permiso al acceso de cualquier dispositivo a la información dentro de él, sin esta línea posiblemente exista problema al momento de comunicar ya que el servidor podría bloquear el acceso a la información</w:t>
      </w:r>
      <w:r w:rsidR="006E4F8F">
        <w:t xml:space="preserve">. La segunda línea envía un estatus de OK al sitio web y ser carga el contenido HTML que esta almacenado en la </w:t>
      </w:r>
      <w:r w:rsidR="00A950FF">
        <w:t>función</w:t>
      </w:r>
      <w:r w:rsidR="006E4F8F">
        <w:t xml:space="preserve"> a la cual apunta que en este caso es Pagina.</w:t>
      </w:r>
    </w:p>
    <w:p w14:paraId="3148CA1D" w14:textId="1EC4FFF8" w:rsidR="003C7EB8" w:rsidRDefault="009C2AE7" w:rsidP="003C7EB8">
      <w:pPr>
        <w:pStyle w:val="TextoIndependienteconSangraPrimeraLnea"/>
        <w:ind w:left="792" w:firstLine="0"/>
      </w:pPr>
      <w:r>
        <w:t>S</w:t>
      </w:r>
      <w:r w:rsidR="003C7EB8">
        <w:t xml:space="preserve">i no </w:t>
      </w:r>
      <w:r w:rsidR="00BC5130">
        <w:t>se inicializa</w:t>
      </w:r>
      <w:r w:rsidR="003C7EB8">
        <w:t xml:space="preserve"> esta función no </w:t>
      </w:r>
      <w:r w:rsidR="00DA1581">
        <w:t>habrá</w:t>
      </w:r>
      <w:r w:rsidR="003C7EB8">
        <w:t xml:space="preserve"> una </w:t>
      </w:r>
      <w:r w:rsidR="00DA1581">
        <w:t>página</w:t>
      </w:r>
      <w:r w:rsidR="003C7EB8">
        <w:t xml:space="preserve"> de inicio que se cargue automáticamente al ingresar a la IP del servidor</w:t>
      </w:r>
      <w:r>
        <w:t xml:space="preserve">. En el caso particular de añadir una </w:t>
      </w:r>
      <w:r w:rsidR="005B0274">
        <w:lastRenderedPageBreak/>
        <w:t>página</w:t>
      </w:r>
      <w:r>
        <w:t xml:space="preserve"> al servidor será necesario formatearla adecuadamente para que no interfiera la diferencia de lenguaje de programación</w:t>
      </w:r>
      <w:r w:rsidR="005B0274">
        <w:t xml:space="preserve"> como se muestra en la figura .</w:t>
      </w:r>
    </w:p>
    <w:p w14:paraId="4CDFCED9" w14:textId="4A3B24F2" w:rsidR="00F91C77" w:rsidRDefault="00F91C77" w:rsidP="00F91C77">
      <w:pPr>
        <w:pStyle w:val="EstiloFigura"/>
      </w:pPr>
      <w:r w:rsidRPr="00544C1F">
        <w:rPr>
          <w:b/>
          <w:bCs/>
        </w:rPr>
        <w:t xml:space="preserve">Figura </w:t>
      </w:r>
      <w:r w:rsidRPr="00544C1F">
        <w:rPr>
          <w:b/>
          <w:bCs/>
        </w:rPr>
        <w:fldChar w:fldCharType="begin"/>
      </w:r>
      <w:r w:rsidRPr="00544C1F">
        <w:rPr>
          <w:b/>
          <w:bCs/>
        </w:rPr>
        <w:instrText xml:space="preserve"> SEQ Figura \* ARABIC </w:instrText>
      </w:r>
      <w:r w:rsidRPr="00544C1F">
        <w:rPr>
          <w:b/>
          <w:bCs/>
        </w:rPr>
        <w:fldChar w:fldCharType="separate"/>
      </w:r>
      <w:r w:rsidR="00745A6E">
        <w:rPr>
          <w:b/>
          <w:bCs/>
          <w:noProof/>
        </w:rPr>
        <w:t>53</w:t>
      </w:r>
      <w:r w:rsidRPr="00544C1F">
        <w:rPr>
          <w:b/>
          <w:bCs/>
        </w:rPr>
        <w:fldChar w:fldCharType="end"/>
      </w:r>
      <w:r w:rsidRPr="00544C1F">
        <w:rPr>
          <w:i/>
          <w:iCs/>
        </w:rPr>
        <w:br/>
        <w:t>Código completo de la página web dentro del servidor</w:t>
      </w:r>
    </w:p>
    <w:p w14:paraId="4D77D89F" w14:textId="373D5A16" w:rsidR="005B0274" w:rsidRDefault="003F643A" w:rsidP="003C7EB8">
      <w:pPr>
        <w:pStyle w:val="TextoIndependienteconSangraPrimeraLnea"/>
        <w:ind w:left="792" w:firstLine="0"/>
        <w:rPr>
          <w:lang w:val="es-ES_tradnl"/>
        </w:rPr>
      </w:pPr>
      <w:r>
        <w:rPr>
          <w:noProof/>
          <w:lang w:val="es-ES_tradnl"/>
        </w:rPr>
        <w:lastRenderedPageBreak/>
        <w:drawing>
          <wp:inline distT="0" distB="0" distL="0" distR="0" wp14:anchorId="31672BAE" wp14:editId="4AA3E670">
            <wp:extent cx="5360173" cy="8763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in título-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60437" cy="8763432"/>
                    </a:xfrm>
                    <a:prstGeom prst="rect">
                      <a:avLst/>
                    </a:prstGeom>
                  </pic:spPr>
                </pic:pic>
              </a:graphicData>
            </a:graphic>
          </wp:inline>
        </w:drawing>
      </w:r>
    </w:p>
    <w:p w14:paraId="47B5C9F8" w14:textId="11C0E7FC" w:rsidR="00870D0C" w:rsidRPr="00184A06" w:rsidRDefault="00870D0C" w:rsidP="00184A06">
      <w:pPr>
        <w:pStyle w:val="EstiloFigura"/>
      </w:pPr>
      <w:r w:rsidRPr="00870D0C">
        <w:rPr>
          <w:i/>
          <w:iCs/>
          <w:lang w:val="es-ES_tradnl"/>
        </w:rPr>
        <w:lastRenderedPageBreak/>
        <w:t>Nota</w:t>
      </w:r>
      <w:r>
        <w:rPr>
          <w:lang w:val="es-ES_tradnl"/>
        </w:rPr>
        <w:t xml:space="preserve">. </w:t>
      </w:r>
      <w:r w:rsidR="00184A06">
        <w:rPr>
          <w:lang w:val="es-ES_tradnl"/>
        </w:rPr>
        <w:t>Para que el formato de la página web no afecte al resto del código se utiliza R“====()====</w:t>
      </w:r>
      <w:r w:rsidR="00184A06">
        <w:t>” dentro de una variable de tipo String</w:t>
      </w:r>
      <w:r w:rsidR="00993661">
        <w:t xml:space="preserve"> y dentro de los paréntesis el portal web</w:t>
      </w:r>
      <w:r w:rsidR="00184A06">
        <w:t>.</w:t>
      </w:r>
    </w:p>
    <w:p w14:paraId="64BAA237" w14:textId="2CCFF746" w:rsidR="003C7EB8" w:rsidRDefault="00504065" w:rsidP="00190186">
      <w:pPr>
        <w:pStyle w:val="TextoIndependienteconSangraPrimeraLnea"/>
        <w:ind w:left="792" w:firstLine="0"/>
      </w:pPr>
      <w:r>
        <w:t>También</w:t>
      </w:r>
      <w:r w:rsidR="00D33331">
        <w:t xml:space="preserve"> existen herramientas que ayudan a ahorrar espacio dentro de estos microcontroladores, en el caso del presente proyecto se </w:t>
      </w:r>
      <w:r w:rsidR="00573E8D">
        <w:t>utilizó</w:t>
      </w:r>
      <w:r w:rsidR="00D33331">
        <w:t xml:space="preserve"> HTML minifier para comprimir toda la sección de CSS y HTML, existen otros elementos que se pueden comprimir como los nombres de las variables entre otros.</w:t>
      </w:r>
    </w:p>
    <w:p w14:paraId="381CB799" w14:textId="4A0C8948" w:rsidR="008A2AC5" w:rsidRDefault="00B85AA0" w:rsidP="00190186">
      <w:pPr>
        <w:pStyle w:val="TextoIndependienteconSangraPrimeraLnea"/>
        <w:ind w:left="792" w:firstLine="0"/>
      </w:pPr>
      <w:r>
        <w:t>S</w:t>
      </w:r>
      <w:r w:rsidR="00190186">
        <w:t>egundo los valores correspondientes de las variables que almacenaban la información de los sensores para ser mostradas en las llamadas específicas de la página</w:t>
      </w:r>
      <w:r w:rsidR="008A2AC5">
        <w:t>.</w:t>
      </w:r>
      <w:r w:rsidR="00F7585C">
        <w:t xml:space="preserve"> Para poder desarrollar esta parte se hace uso de lo mencionado anteriormente, en este caso la </w:t>
      </w:r>
      <w:r w:rsidR="002B515D">
        <w:t>página</w:t>
      </w:r>
      <w:r w:rsidR="00F7585C">
        <w:t xml:space="preserve"> web ya cargada hace una solicitud HTTP GET al servidor para obtener el contenido de lo que </w:t>
      </w:r>
      <w:r w:rsidR="002B515D">
        <w:t>está</w:t>
      </w:r>
      <w:r w:rsidR="00F7585C">
        <w:t xml:space="preserve"> pidiendo </w:t>
      </w:r>
      <w:r w:rsidR="00734352">
        <w:t>específicamente</w:t>
      </w:r>
      <w:r w:rsidR="0001208B">
        <w:t xml:space="preserve"> con código JavaScript como se muestra en la figura.</w:t>
      </w:r>
    </w:p>
    <w:p w14:paraId="705D2950" w14:textId="4FC6B6A8" w:rsidR="00A3183E" w:rsidRDefault="00A3183E" w:rsidP="005C7FBA">
      <w:pPr>
        <w:pStyle w:val="EstiloFigura"/>
      </w:pPr>
      <w:r w:rsidRPr="005C7FBA">
        <w:rPr>
          <w:b/>
          <w:bCs/>
        </w:rPr>
        <w:t xml:space="preserve">Figura </w:t>
      </w:r>
      <w:r w:rsidRPr="005C7FBA">
        <w:rPr>
          <w:b/>
          <w:bCs/>
        </w:rPr>
        <w:fldChar w:fldCharType="begin"/>
      </w:r>
      <w:r w:rsidRPr="005C7FBA">
        <w:rPr>
          <w:b/>
          <w:bCs/>
        </w:rPr>
        <w:instrText xml:space="preserve"> SEQ Figura \* ARABIC </w:instrText>
      </w:r>
      <w:r w:rsidRPr="005C7FBA">
        <w:rPr>
          <w:b/>
          <w:bCs/>
        </w:rPr>
        <w:fldChar w:fldCharType="separate"/>
      </w:r>
      <w:r w:rsidR="00745A6E">
        <w:rPr>
          <w:b/>
          <w:bCs/>
          <w:noProof/>
        </w:rPr>
        <w:t>54</w:t>
      </w:r>
      <w:r w:rsidRPr="005C7FBA">
        <w:rPr>
          <w:b/>
          <w:bCs/>
        </w:rPr>
        <w:fldChar w:fldCharType="end"/>
      </w:r>
      <w:r w:rsidRPr="005C7FBA">
        <w:rPr>
          <w:b/>
          <w:bCs/>
        </w:rPr>
        <w:br/>
      </w:r>
      <w:r w:rsidRPr="005C7FBA">
        <w:rPr>
          <w:i/>
          <w:iCs/>
        </w:rPr>
        <w:t>Función de la página web para solicitar los valores de los sensores al servidor</w:t>
      </w:r>
    </w:p>
    <w:p w14:paraId="0CF594EA" w14:textId="3547660A" w:rsidR="0001208B" w:rsidRDefault="002618FC" w:rsidP="00190186">
      <w:pPr>
        <w:pStyle w:val="TextoIndependienteconSangraPrimeraLnea"/>
        <w:ind w:left="792" w:firstLine="0"/>
      </w:pPr>
      <w:r>
        <w:rPr>
          <w:noProof/>
        </w:rPr>
        <w:drawing>
          <wp:inline distT="0" distB="0" distL="0" distR="0" wp14:anchorId="6D6EFE3D" wp14:editId="3D9C8E35">
            <wp:extent cx="5311140" cy="2987260"/>
            <wp:effectExtent l="0" t="0" r="381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5830" cy="3001147"/>
                    </a:xfrm>
                    <a:prstGeom prst="rect">
                      <a:avLst/>
                    </a:prstGeom>
                  </pic:spPr>
                </pic:pic>
              </a:graphicData>
            </a:graphic>
          </wp:inline>
        </w:drawing>
      </w:r>
    </w:p>
    <w:p w14:paraId="54686A5E" w14:textId="3DB742A3" w:rsidR="00A654B4" w:rsidRDefault="00C34414" w:rsidP="00190186">
      <w:pPr>
        <w:pStyle w:val="TextoIndependienteconSangraPrimeraLnea"/>
        <w:ind w:left="792" w:firstLine="0"/>
      </w:pPr>
      <w:r>
        <w:t>Lo que se realiza con esta función es determinar por medio de una bandera si ya se está solicitando la información, para evitar la petición recurrente generando fallos</w:t>
      </w:r>
      <w:r w:rsidR="00FB12B3">
        <w:t xml:space="preserve">, una vez </w:t>
      </w:r>
      <w:r w:rsidR="00FB12B3">
        <w:lastRenderedPageBreak/>
        <w:t>pase la bandera se hace una llamada de una función asíncrona</w:t>
      </w:r>
      <w:r w:rsidR="00A654B4">
        <w:t xml:space="preserve"> la cual se inicializa con la carga del sitio</w:t>
      </w:r>
      <w:r w:rsidR="00083EFB">
        <w:t xml:space="preserve"> por medio de un bucle de ejecución acorde a una variable</w:t>
      </w:r>
      <w:r w:rsidR="00DE1CD2">
        <w:t xml:space="preserve"> de tiempo</w:t>
      </w:r>
      <w:r w:rsidR="00A654B4">
        <w:t xml:space="preserve"> como lo muestra la figura .</w:t>
      </w:r>
    </w:p>
    <w:p w14:paraId="009AF36D" w14:textId="16D42D8B" w:rsidR="003A6D91" w:rsidRDefault="003A6D91" w:rsidP="003A6D91">
      <w:pPr>
        <w:pStyle w:val="EstiloFigura"/>
      </w:pPr>
      <w:r w:rsidRPr="003A6D91">
        <w:rPr>
          <w:b/>
          <w:bCs/>
        </w:rPr>
        <w:t xml:space="preserve">Figura </w:t>
      </w:r>
      <w:r w:rsidRPr="003A6D91">
        <w:rPr>
          <w:b/>
          <w:bCs/>
        </w:rPr>
        <w:fldChar w:fldCharType="begin"/>
      </w:r>
      <w:r w:rsidRPr="003A6D91">
        <w:rPr>
          <w:b/>
          <w:bCs/>
        </w:rPr>
        <w:instrText xml:space="preserve"> SEQ Figura \* ARABIC </w:instrText>
      </w:r>
      <w:r w:rsidRPr="003A6D91">
        <w:rPr>
          <w:b/>
          <w:bCs/>
        </w:rPr>
        <w:fldChar w:fldCharType="separate"/>
      </w:r>
      <w:r w:rsidR="00745A6E">
        <w:rPr>
          <w:b/>
          <w:bCs/>
          <w:noProof/>
        </w:rPr>
        <w:t>55</w:t>
      </w:r>
      <w:r w:rsidRPr="003A6D91">
        <w:rPr>
          <w:b/>
          <w:bCs/>
        </w:rPr>
        <w:fldChar w:fldCharType="end"/>
      </w:r>
      <w:r w:rsidRPr="003A6D91">
        <w:rPr>
          <w:b/>
          <w:bCs/>
        </w:rPr>
        <w:br/>
      </w:r>
      <w:r w:rsidRPr="003A6D91">
        <w:rPr>
          <w:i/>
          <w:iCs/>
        </w:rPr>
        <w:t>Código de verificación de la carga del portal web</w:t>
      </w:r>
    </w:p>
    <w:p w14:paraId="08ED431D" w14:textId="215A4853" w:rsidR="007F161A" w:rsidRDefault="0038103B" w:rsidP="00190186">
      <w:pPr>
        <w:pStyle w:val="TextoIndependienteconSangraPrimeraLnea"/>
        <w:ind w:left="792" w:firstLine="0"/>
      </w:pPr>
      <w:r w:rsidRPr="0038103B">
        <w:rPr>
          <w:noProof/>
        </w:rPr>
        <w:drawing>
          <wp:inline distT="0" distB="0" distL="0" distR="0" wp14:anchorId="3BED4536" wp14:editId="1884FC04">
            <wp:extent cx="5068007" cy="943107"/>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8007" cy="943107"/>
                    </a:xfrm>
                    <a:prstGeom prst="rect">
                      <a:avLst/>
                    </a:prstGeom>
                  </pic:spPr>
                </pic:pic>
              </a:graphicData>
            </a:graphic>
          </wp:inline>
        </w:drawing>
      </w:r>
    </w:p>
    <w:p w14:paraId="1F955C0A" w14:textId="5575022A" w:rsidR="00066951" w:rsidRDefault="00066951" w:rsidP="00440F68">
      <w:pPr>
        <w:pStyle w:val="EstiloFigura"/>
      </w:pPr>
      <w:r w:rsidRPr="00440F68">
        <w:rPr>
          <w:rStyle w:val="EstiloFiguraCar"/>
          <w:i/>
          <w:iCs/>
        </w:rPr>
        <w:t>Nota</w:t>
      </w:r>
      <w:r>
        <w:t xml:space="preserve">. El intervalo de tiempo mostrado es </w:t>
      </w:r>
      <w:r w:rsidR="003E2FF8">
        <w:t>la</w:t>
      </w:r>
      <w:r>
        <w:t xml:space="preserve"> variable que almacena un valor </w:t>
      </w:r>
      <w:r w:rsidR="00440F68">
        <w:t>numérico</w:t>
      </w:r>
      <w:r>
        <w:t xml:space="preserve">, </w:t>
      </w:r>
      <w:r w:rsidR="00152082">
        <w:t>este debe estar en milisegundos y puede ser modificado</w:t>
      </w:r>
    </w:p>
    <w:p w14:paraId="0F2255DE" w14:textId="0508BD87" w:rsidR="00A3183E" w:rsidRDefault="002A0A32" w:rsidP="00190186">
      <w:pPr>
        <w:pStyle w:val="TextoIndependienteconSangraPrimeraLnea"/>
        <w:ind w:left="792" w:firstLine="0"/>
      </w:pPr>
      <w:r>
        <w:t>Esto</w:t>
      </w:r>
      <w:r w:rsidR="00FB12B3">
        <w:t xml:space="preserve"> bloquea el código de petición hasta que la petición del otro sensor se haya completado primero evitando la concurrencia de solicitudes, pudiendo generar conflictos como un incorrecto manejo del formateo de la información dentro de la </w:t>
      </w:r>
      <w:r w:rsidR="00C157F9">
        <w:t>página</w:t>
      </w:r>
      <w:r w:rsidR="00FB12B3">
        <w:t xml:space="preserve"> debido a que se hacen </w:t>
      </w:r>
      <w:r w:rsidR="00A9601C">
        <w:t>varias</w:t>
      </w:r>
      <w:r w:rsidR="00FB12B3">
        <w:t xml:space="preserve"> solicitudes simultaneas solapando la información, </w:t>
      </w:r>
      <w:r w:rsidR="00D76519">
        <w:t xml:space="preserve">una vez llegue el turno de la </w:t>
      </w:r>
      <w:r w:rsidR="003A7340">
        <w:t>función</w:t>
      </w:r>
      <w:r w:rsidR="00D76519">
        <w:t xml:space="preserve"> correspondiente </w:t>
      </w:r>
      <w:r w:rsidR="00E54460">
        <w:t xml:space="preserve">se crea un objeto con el elemento del tipo XMLHTTPRequest </w:t>
      </w:r>
      <w:r w:rsidR="00FB5992">
        <w:t>el cual serviría para verificar el estado del servidor para poder recibir la información del mismo, una vez hechas las dos verificaciones se procede a procesar la información recibida del servidor</w:t>
      </w:r>
      <w:r w:rsidR="008D1AA0">
        <w:t xml:space="preserve"> con sus respectivas sentencias de verificación de errores para depuración. En el caso de la </w:t>
      </w:r>
      <w:r w:rsidR="00F13EB3">
        <w:t>figura  se</w:t>
      </w:r>
      <w:r w:rsidR="008D1AA0">
        <w:t xml:space="preserve"> ve que el sitio web hace una solicitud GET</w:t>
      </w:r>
      <w:r w:rsidR="00DA4437">
        <w:t xml:space="preserve"> con una barra inclinada haciendo referencia a la información del sensor 2, como se muestra en la figura .</w:t>
      </w:r>
    </w:p>
    <w:p w14:paraId="3C88F219" w14:textId="1706B23C" w:rsidR="00C56622" w:rsidRDefault="00C56622" w:rsidP="00C56622">
      <w:pPr>
        <w:pStyle w:val="EstiloFigura"/>
      </w:pPr>
      <w:r w:rsidRPr="00C56622">
        <w:rPr>
          <w:b/>
          <w:bCs/>
        </w:rPr>
        <w:t xml:space="preserve">Figura </w:t>
      </w:r>
      <w:r w:rsidRPr="00C56622">
        <w:rPr>
          <w:b/>
          <w:bCs/>
        </w:rPr>
        <w:fldChar w:fldCharType="begin"/>
      </w:r>
      <w:r w:rsidRPr="00C56622">
        <w:rPr>
          <w:b/>
          <w:bCs/>
        </w:rPr>
        <w:instrText xml:space="preserve"> SEQ Figura \* ARABIC </w:instrText>
      </w:r>
      <w:r w:rsidRPr="00C56622">
        <w:rPr>
          <w:b/>
          <w:bCs/>
        </w:rPr>
        <w:fldChar w:fldCharType="separate"/>
      </w:r>
      <w:r w:rsidR="00745A6E">
        <w:rPr>
          <w:b/>
          <w:bCs/>
          <w:noProof/>
        </w:rPr>
        <w:t>56</w:t>
      </w:r>
      <w:r w:rsidRPr="00C56622">
        <w:rPr>
          <w:b/>
          <w:bCs/>
        </w:rPr>
        <w:fldChar w:fldCharType="end"/>
      </w:r>
      <w:r w:rsidRPr="00C56622">
        <w:rPr>
          <w:b/>
          <w:bCs/>
        </w:rPr>
        <w:br/>
      </w:r>
      <w:r w:rsidRPr="00C56622">
        <w:rPr>
          <w:i/>
          <w:iCs/>
        </w:rPr>
        <w:t>Código de solicitud GET al servidor</w:t>
      </w:r>
    </w:p>
    <w:p w14:paraId="6E0A08B0" w14:textId="1F9D6495" w:rsidR="00DA4437" w:rsidRDefault="00E146A3" w:rsidP="00190186">
      <w:pPr>
        <w:pStyle w:val="TextoIndependienteconSangraPrimeraLnea"/>
        <w:ind w:left="792" w:firstLine="0"/>
      </w:pPr>
      <w:r w:rsidRPr="00E146A3">
        <w:rPr>
          <w:noProof/>
        </w:rPr>
        <w:lastRenderedPageBreak/>
        <w:drawing>
          <wp:inline distT="0" distB="0" distL="0" distR="0" wp14:anchorId="74287946" wp14:editId="315CD2FE">
            <wp:extent cx="5283200" cy="3118318"/>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10358" cy="3134347"/>
                    </a:xfrm>
                    <a:prstGeom prst="rect">
                      <a:avLst/>
                    </a:prstGeom>
                  </pic:spPr>
                </pic:pic>
              </a:graphicData>
            </a:graphic>
          </wp:inline>
        </w:drawing>
      </w:r>
    </w:p>
    <w:p w14:paraId="2568722E" w14:textId="61A0B964" w:rsidR="002E2229" w:rsidRDefault="00D46DB0" w:rsidP="00190186">
      <w:pPr>
        <w:pStyle w:val="TextoIndependienteconSangraPrimeraLnea"/>
        <w:ind w:left="792" w:firstLine="0"/>
      </w:pPr>
      <w:r>
        <w:t>Ya una vez visto del lado del sitio web, ahora hay que ver como el servidor responde ante esto. Para identificar que estamos solicitando los datos del sensor 2 utilizamos la misma llamada de método para el servidor como se muestra en la figura .</w:t>
      </w:r>
    </w:p>
    <w:p w14:paraId="6DF51BF3" w14:textId="4092DD6B" w:rsidR="00D46DB0" w:rsidRDefault="002A6945" w:rsidP="00190186">
      <w:pPr>
        <w:pStyle w:val="TextoIndependienteconSangraPrimeraLnea"/>
        <w:ind w:left="792" w:firstLine="0"/>
      </w:pPr>
      <w:r w:rsidRPr="002A6945">
        <w:rPr>
          <w:noProof/>
        </w:rPr>
        <w:drawing>
          <wp:inline distT="0" distB="0" distL="0" distR="0" wp14:anchorId="00B9A836" wp14:editId="53A6F7D8">
            <wp:extent cx="5317066" cy="3613096"/>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40304" cy="3628887"/>
                    </a:xfrm>
                    <a:prstGeom prst="rect">
                      <a:avLst/>
                    </a:prstGeom>
                  </pic:spPr>
                </pic:pic>
              </a:graphicData>
            </a:graphic>
          </wp:inline>
        </w:drawing>
      </w:r>
    </w:p>
    <w:p w14:paraId="5D45354D" w14:textId="4539D328" w:rsidR="005F493F" w:rsidRDefault="005F493F" w:rsidP="00190186">
      <w:pPr>
        <w:pStyle w:val="TextoIndependienteconSangraPrimeraLnea"/>
        <w:ind w:left="792" w:firstLine="0"/>
      </w:pPr>
      <w:r>
        <w:lastRenderedPageBreak/>
        <w:t xml:space="preserve">Donde hacemos llamada a una </w:t>
      </w:r>
      <w:r w:rsidR="00206D6A">
        <w:t>función</w:t>
      </w:r>
      <w:r>
        <w:t xml:space="preserve"> llamada </w:t>
      </w:r>
      <w:r w:rsidRPr="005F493F">
        <w:t>“</w:t>
      </w:r>
      <w:r>
        <w:t xml:space="preserve">Dispositivo2” </w:t>
      </w:r>
      <w:r w:rsidR="00206D6A">
        <w:t>que responde cuando desde el portal se envía una solicitud con “/Sensor2” justo después de la IP y el servidor entiende que es una solicitud de tipo GET</w:t>
      </w:r>
      <w:r w:rsidR="0052725A">
        <w:t>.</w:t>
      </w:r>
    </w:p>
    <w:p w14:paraId="56668DAE" w14:textId="14B455BD" w:rsidR="0052725A" w:rsidRDefault="0052725A" w:rsidP="00190186">
      <w:pPr>
        <w:pStyle w:val="TextoIndependienteconSangraPrimeraLnea"/>
        <w:ind w:left="792" w:firstLine="0"/>
      </w:pPr>
      <w:r>
        <w:t>Lo que incluye la función llamada</w:t>
      </w:r>
      <w:r w:rsidR="00B4204E">
        <w:t xml:space="preserve"> es el envío de la información correspondiente del sensor 2 como se muestra en la figura .</w:t>
      </w:r>
    </w:p>
    <w:p w14:paraId="6AF15B99" w14:textId="372B9EFE" w:rsidR="009C09B4" w:rsidRDefault="009C09B4" w:rsidP="009C09B4">
      <w:pPr>
        <w:pStyle w:val="EstiloFigura"/>
      </w:pPr>
      <w:r w:rsidRPr="009C09B4">
        <w:rPr>
          <w:b/>
          <w:bCs/>
        </w:rPr>
        <w:t xml:space="preserve">Figura </w:t>
      </w:r>
      <w:r w:rsidRPr="009C09B4">
        <w:rPr>
          <w:b/>
          <w:bCs/>
        </w:rPr>
        <w:fldChar w:fldCharType="begin"/>
      </w:r>
      <w:r w:rsidRPr="009C09B4">
        <w:rPr>
          <w:b/>
          <w:bCs/>
        </w:rPr>
        <w:instrText xml:space="preserve"> SEQ Figura \* ARABIC </w:instrText>
      </w:r>
      <w:r w:rsidRPr="009C09B4">
        <w:rPr>
          <w:b/>
          <w:bCs/>
        </w:rPr>
        <w:fldChar w:fldCharType="separate"/>
      </w:r>
      <w:r w:rsidR="00745A6E">
        <w:rPr>
          <w:b/>
          <w:bCs/>
          <w:noProof/>
        </w:rPr>
        <w:t>57</w:t>
      </w:r>
      <w:r w:rsidRPr="009C09B4">
        <w:rPr>
          <w:b/>
          <w:bCs/>
        </w:rPr>
        <w:fldChar w:fldCharType="end"/>
      </w:r>
      <w:r w:rsidRPr="009C09B4">
        <w:rPr>
          <w:b/>
          <w:bCs/>
        </w:rPr>
        <w:br/>
      </w:r>
      <w:r w:rsidRPr="009C09B4">
        <w:rPr>
          <w:i/>
          <w:iCs/>
        </w:rPr>
        <w:t>Función que responde a la solicitud del sitio web para la distancia del sensor 2</w:t>
      </w:r>
    </w:p>
    <w:p w14:paraId="60721FE4" w14:textId="1B2FE1A6" w:rsidR="00B4204E" w:rsidRDefault="00B4204E" w:rsidP="00190186">
      <w:pPr>
        <w:pStyle w:val="TextoIndependienteconSangraPrimeraLnea"/>
        <w:ind w:left="792" w:firstLine="0"/>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4673" cy="964589"/>
                    </a:xfrm>
                    <a:prstGeom prst="rect">
                      <a:avLst/>
                    </a:prstGeom>
                  </pic:spPr>
                </pic:pic>
              </a:graphicData>
            </a:graphic>
          </wp:inline>
        </w:drawing>
      </w:r>
    </w:p>
    <w:p w14:paraId="16F0635E" w14:textId="474E93DC" w:rsidR="00A66BA3" w:rsidRDefault="00A66BA3" w:rsidP="00190186">
      <w:pPr>
        <w:pStyle w:val="TextoIndependienteconSangraPrimeraLnea"/>
        <w:ind w:left="792" w:firstLine="0"/>
      </w:pPr>
      <w:r>
        <w:t>Como en casos anteriores lo que hacen estas líneas de código es primero permitir el acceso a la información de cualquier dispositivo conectado al portal web, y segundo la respuesta del servidor en texto plano de la variable que almacena la distancia del sensor 2 convertida a una cadena de texto</w:t>
      </w:r>
      <w:r w:rsidR="005E0C84">
        <w:t>.</w:t>
      </w:r>
    </w:p>
    <w:p w14:paraId="2C8B39A9" w14:textId="275D42C6" w:rsidR="00A654B4" w:rsidRDefault="00A654B4" w:rsidP="00190186">
      <w:pPr>
        <w:pStyle w:val="TextoIndependienteconSangraPrimeraLnea"/>
        <w:ind w:left="792" w:firstLine="0"/>
      </w:pPr>
      <w:r>
        <w:t xml:space="preserve">Por </w:t>
      </w:r>
      <w:r w:rsidR="006E44A0">
        <w:t>último,</w:t>
      </w:r>
      <w:r>
        <w:t xml:space="preserve"> también </w:t>
      </w:r>
      <w:r w:rsidR="00F1433D">
        <w:t xml:space="preserve">se crea del lado del servidor una </w:t>
      </w:r>
      <w:r w:rsidR="004C1C51">
        <w:t>página</w:t>
      </w:r>
      <w:r w:rsidR="00F1433D">
        <w:t xml:space="preserve"> de respuesta relacionado al error web 404 que habla referente a la falta </w:t>
      </w:r>
      <w:r w:rsidR="001348B3">
        <w:t xml:space="preserve">de información referente a lo que es solicitado, por </w:t>
      </w:r>
      <w:r w:rsidR="00A862E3">
        <w:t>ejemplo,</w:t>
      </w:r>
      <w:r w:rsidR="001348B3">
        <w:t xml:space="preserve"> hacer una petición GET que no existe o no </w:t>
      </w:r>
      <w:r w:rsidR="004C1C51">
        <w:t>está</w:t>
      </w:r>
      <w:r w:rsidR="001348B3">
        <w:t xml:space="preserve"> inicializada dentro del servidor, quiere decir que, la respuesta del servidor</w:t>
      </w:r>
      <w:r w:rsidR="00AD4C47">
        <w:t xml:space="preserve"> será esta </w:t>
      </w:r>
      <w:r w:rsidR="00EC07B5">
        <w:t>página</w:t>
      </w:r>
      <w:r w:rsidR="00AD4C47">
        <w:t xml:space="preserve"> para </w:t>
      </w:r>
      <w:r w:rsidR="003925E3">
        <w:t>comunicar</w:t>
      </w:r>
      <w:r w:rsidR="00AD4C47">
        <w:t xml:space="preserve"> al usuario que lo que busca no </w:t>
      </w:r>
      <w:r w:rsidR="004C1C51">
        <w:t>está</w:t>
      </w:r>
      <w:r w:rsidR="00AD4C47">
        <w:t xml:space="preserve"> dentro de la información disponible</w:t>
      </w:r>
      <w:r w:rsidR="009A351B">
        <w:t xml:space="preserve"> como se muestra en la figura </w:t>
      </w:r>
      <w:r w:rsidR="00AD4C47">
        <w:t>.</w:t>
      </w:r>
    </w:p>
    <w:p w14:paraId="5589068B" w14:textId="77777777" w:rsidR="009A351B" w:rsidRPr="005F493F" w:rsidRDefault="009A351B" w:rsidP="00190186">
      <w:pPr>
        <w:pStyle w:val="TextoIndependienteconSangraPrimeraLnea"/>
        <w:ind w:left="792" w:firstLine="0"/>
      </w:pPr>
    </w:p>
    <w:p w14:paraId="3F449311" w14:textId="2C53C990" w:rsidR="00190186" w:rsidRDefault="008A2AC5" w:rsidP="00190186">
      <w:pPr>
        <w:pStyle w:val="TextoIndependienteconSangraPrimeraLnea"/>
        <w:ind w:left="792" w:firstLine="0"/>
      </w:pPr>
      <w:r>
        <w:t xml:space="preserve">Dando </w:t>
      </w:r>
      <w:r w:rsidR="00190186">
        <w:t xml:space="preserve">así </w:t>
      </w:r>
      <w:r>
        <w:t>la conclusión de</w:t>
      </w:r>
      <w:r w:rsidR="00190186">
        <w:t xml:space="preserve"> todo el proceso de comunicación desde los sensores hasta el usuario final dentro del portal web.</w:t>
      </w:r>
    </w:p>
    <w:p w14:paraId="347AE23A" w14:textId="77777777" w:rsidR="00176D1C" w:rsidRDefault="00176D1C" w:rsidP="00190186">
      <w:pPr>
        <w:pStyle w:val="TextoIndependienteconSangraPrimeraLnea"/>
        <w:ind w:left="792" w:firstLine="0"/>
      </w:pPr>
    </w:p>
    <w:p w14:paraId="2CAC94A9" w14:textId="25E79219" w:rsidR="00176D1C" w:rsidRPr="00290908" w:rsidRDefault="00176D1C" w:rsidP="00176D1C">
      <w:pPr>
        <w:pStyle w:val="TextoIndependienteconSangraPrimeraLnea"/>
        <w:numPr>
          <w:ilvl w:val="1"/>
          <w:numId w:val="19"/>
        </w:numPr>
      </w:pPr>
      <w:r>
        <w:lastRenderedPageBreak/>
        <w:t>Por ultimo las pruebas de funcionamiento fueron realizadas para comprobar paso a paso cada punto anteriormente expuesto, también como depurador de errores presentados a lo largo del proyecto y verificación final del correcto funcionamiento. Se realizaron pruebas con distintos objetos a distintas distancias y en distintas direcciones</w:t>
      </w:r>
      <w:r w:rsidR="006B5D3F">
        <w:t xml:space="preserve"> a la misma altura</w:t>
      </w:r>
      <w:r>
        <w:t xml:space="preserve"> para verificar la información receptada de los sensores</w:t>
      </w:r>
      <w:r w:rsidR="00C45823">
        <w:t xml:space="preserve"> </w:t>
      </w:r>
      <w:r w:rsidR="00F154FA">
        <w:t>y</w:t>
      </w:r>
      <w:r w:rsidR="00C45823">
        <w:t xml:space="preserve"> comprobar lo teóricamente expuesto</w:t>
      </w:r>
      <w:r>
        <w:t>, se aplicaron varias sesiones de pruebas con la configuración Wifi desde distintas redes conectadas para confirmar el funcionamiento del mismo</w:t>
      </w:r>
      <w:r w:rsidR="00B84EF1">
        <w:t xml:space="preserve"> y posteriormente la conexión de los clientes al servidor con las credenciales de la red del mismo</w:t>
      </w:r>
      <w:r>
        <w:t>, también consecuente</w:t>
      </w:r>
      <w:r w:rsidR="00DF64B3">
        <w:t xml:space="preserve"> a esto</w:t>
      </w:r>
      <w:r>
        <w:t xml:space="preserve"> se realizaron diversas comprobaciones de la comunicación UDP del módulo cliente con el servidor corroborando su correcta implementación y </w:t>
      </w:r>
      <w:r w:rsidR="0011627B">
        <w:t>analizando las interacciones</w:t>
      </w:r>
      <w:r w:rsidR="003837A6">
        <w:t xml:space="preserve"> entre </w:t>
      </w:r>
      <w:r w:rsidR="001C7C8F">
        <w:t>sí</w:t>
      </w:r>
      <w:r w:rsidR="0011627B">
        <w:t xml:space="preserve"> por medio del monitor serial conectado al servidor visto desde el Arduino IDE</w:t>
      </w:r>
      <w:r>
        <w:t>. Y para las páginas web se utilizó el editor de texto de Visual Studio Code con la extensión de Live Server para simular en tiempo real las acciones y cambios realizados en la programación del HTML, CSS y JavaScript para finalmente ser cargado todo el programa tanto en clientes como en servidor, accediendo al servidor desde múltiples dispositivos como teléfonos móviles y laptops conectadas a la misma red del servidor, confirmando la correcta programación de JavaScript para las solicitudes hechas al servidor.</w:t>
      </w:r>
    </w:p>
    <w:p w14:paraId="2901DCEC" w14:textId="13D92641" w:rsidR="00A00A98" w:rsidRDefault="00A00A98" w:rsidP="00176D1C">
      <w:pPr>
        <w:pStyle w:val="TextoIndependienteconSangraPrimeraLnea"/>
        <w:ind w:left="792" w:firstLine="0"/>
      </w:pPr>
    </w:p>
    <w:p w14:paraId="5F2853B5" w14:textId="29202E62" w:rsidR="00B02520" w:rsidRDefault="00474E8C" w:rsidP="00474E8C">
      <w:pPr>
        <w:pStyle w:val="TextoIndependienteconSangraPrimeraLnea"/>
      </w:pPr>
      <w:r w:rsidRPr="00474E8C">
        <w:t>Como diagrama que referencia todo el montaje del proyecto para el Instituto Superior Tecnológico Sudamericano tenemos</w:t>
      </w:r>
      <w:r>
        <w:t xml:space="preserve"> diversas secciones a tomar en cuenta para su correcto funcionamiento.</w:t>
      </w:r>
    </w:p>
    <w:p w14:paraId="64227819" w14:textId="24010776" w:rsidR="00B02520" w:rsidRDefault="00B02520" w:rsidP="00B02520">
      <w:pPr>
        <w:pStyle w:val="TextoIndependienteconSangraPrimeraLnea"/>
      </w:pPr>
      <w:r>
        <w:t xml:space="preserve">Como primer paso hay que determinar una serie de factores referentes al lugar de implementación, como lo es conocer la estructuración física y lógica de la red como se muestra </w:t>
      </w:r>
      <w:r>
        <w:lastRenderedPageBreak/>
        <w:t xml:space="preserve">en la figura </w:t>
      </w:r>
      <w:r w:rsidR="0055053A">
        <w:t>1</w:t>
      </w:r>
      <w:r>
        <w:t>. Con el fin de determinar el medio ideal y la disponibilidad para realizar las conexiones del sistema con la red corporativa.</w:t>
      </w:r>
    </w:p>
    <w:p w14:paraId="11B227B0" w14:textId="183A6E5D" w:rsidR="00D952CE" w:rsidRDefault="00D952CE" w:rsidP="00C066F1">
      <w:pPr>
        <w:pStyle w:val="EstiloFigura"/>
        <w:rPr>
          <w:rStyle w:val="EstiloFiguraCar"/>
          <w:b/>
          <w:bCs/>
          <w:i/>
          <w:iCs/>
        </w:rPr>
      </w:pPr>
      <w:bookmarkStart w:id="45" w:name="_Toc169260018"/>
      <w:r w:rsidRPr="00C910CB">
        <w:rPr>
          <w:b/>
          <w:bCs/>
        </w:rPr>
        <w:t>Fig</w:t>
      </w:r>
      <w:r w:rsidRPr="00C910CB">
        <w:rPr>
          <w:rStyle w:val="EstiloFiguraCar"/>
          <w:b/>
          <w:bCs/>
        </w:rPr>
        <w:t>ura</w:t>
      </w:r>
      <w:r w:rsidR="00482C1F" w:rsidRPr="00C910CB">
        <w:rPr>
          <w:rStyle w:val="EstiloFiguraCar"/>
          <w:b/>
          <w:bCs/>
        </w:rPr>
        <w:t xml:space="preserve"> </w:t>
      </w:r>
      <w:r w:rsidRPr="00C910CB">
        <w:rPr>
          <w:rStyle w:val="EstiloFiguraCar"/>
          <w:b/>
          <w:bCs/>
        </w:rPr>
        <w:fldChar w:fldCharType="begin"/>
      </w:r>
      <w:r w:rsidRPr="00C910CB">
        <w:rPr>
          <w:rStyle w:val="EstiloFiguraCar"/>
          <w:b/>
          <w:bCs/>
        </w:rPr>
        <w:instrText xml:space="preserve"> SEQ Figura \* ARABIC </w:instrText>
      </w:r>
      <w:r w:rsidRPr="00C910CB">
        <w:rPr>
          <w:rStyle w:val="EstiloFiguraCar"/>
          <w:b/>
          <w:bCs/>
        </w:rPr>
        <w:fldChar w:fldCharType="separate"/>
      </w:r>
      <w:r w:rsidR="00745A6E">
        <w:rPr>
          <w:rStyle w:val="EstiloFiguraCar"/>
          <w:b/>
          <w:bCs/>
          <w:noProof/>
        </w:rPr>
        <w:t>58</w:t>
      </w:r>
      <w:r w:rsidRPr="00C910CB">
        <w:rPr>
          <w:rStyle w:val="EstiloFiguraCar"/>
          <w:b/>
          <w:bCs/>
        </w:rPr>
        <w:fldChar w:fldCharType="end"/>
      </w:r>
      <w:r w:rsidRPr="00C910CB">
        <w:rPr>
          <w:rStyle w:val="EstiloFiguraCar"/>
          <w:b/>
          <w:bCs/>
        </w:rPr>
        <w:br/>
      </w:r>
      <w:r w:rsidRPr="00C910CB">
        <w:rPr>
          <w:rStyle w:val="EstiloFiguraCar"/>
          <w:i/>
          <w:iCs/>
        </w:rPr>
        <w:t>Esquema de la red corporativa del INTESUD al servidor del sistema de parqueadero</w:t>
      </w:r>
      <w:bookmarkEnd w:id="45"/>
    </w:p>
    <w:p w14:paraId="0201F703" w14:textId="6EF84F7C" w:rsidR="00F06547" w:rsidRPr="00F06547" w:rsidRDefault="00F9175E" w:rsidP="00F06547">
      <w:r w:rsidRPr="00F9175E">
        <w:rPr>
          <w:noProof/>
        </w:rPr>
        <w:drawing>
          <wp:inline distT="0" distB="0" distL="0" distR="0" wp14:anchorId="1E91026B" wp14:editId="3C167945">
            <wp:extent cx="5760085" cy="3470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70275"/>
                    </a:xfrm>
                    <a:prstGeom prst="rect">
                      <a:avLst/>
                    </a:prstGeom>
                  </pic:spPr>
                </pic:pic>
              </a:graphicData>
            </a:graphic>
          </wp:inline>
        </w:drawing>
      </w:r>
      <w:r w:rsidRPr="00F9175E">
        <w:t xml:space="preserve"> </w:t>
      </w:r>
    </w:p>
    <w:p w14:paraId="0C9D4EE7" w14:textId="1BEE3C80" w:rsidR="00474E8C" w:rsidRDefault="00142EE6" w:rsidP="00B82B00">
      <w:pPr>
        <w:pStyle w:val="TextoIndependienteconSangraPrimeraLnea"/>
      </w:pPr>
      <w:r>
        <w:t xml:space="preserve">Ya que nuestro servidor será el corazón de todos los procesos, </w:t>
      </w:r>
      <w:r w:rsidR="00902D91">
        <w:t>es</w:t>
      </w:r>
      <w:r>
        <w:t xml:space="preserve"> el siguiente paso a configurar. </w:t>
      </w:r>
      <w:r w:rsidR="00B82B00">
        <w:rPr>
          <w:lang w:val="es-ES_tradnl"/>
        </w:rPr>
        <w:t>Será necesario</w:t>
      </w:r>
      <w:r w:rsidR="00BB086C">
        <w:t xml:space="preserve"> especificar las redes Wifi que estarán presente</w:t>
      </w:r>
      <w:r w:rsidR="00D36EA1">
        <w:t>s</w:t>
      </w:r>
      <w:r w:rsidR="00BB086C">
        <w:t xml:space="preserve"> en el servidor, como se muestra en la figura </w:t>
      </w:r>
      <w:r w:rsidR="00DD2250">
        <w:t>2</w:t>
      </w:r>
      <w:r w:rsidR="008B11BF">
        <w:t>.</w:t>
      </w:r>
      <w:r w:rsidR="002805CE">
        <w:t xml:space="preserve"> La forma en la que estén instaladas las redes dependerá de cada locación según los servicios y disponibilidad que ofrezca</w:t>
      </w:r>
      <w:r w:rsidR="00DB6EFF">
        <w:t>.</w:t>
      </w:r>
    </w:p>
    <w:p w14:paraId="4FE2BA60" w14:textId="3DB62E51" w:rsidR="006C1609" w:rsidRDefault="006C1609" w:rsidP="006C1609">
      <w:pPr>
        <w:pStyle w:val="EstiloFigura"/>
      </w:pPr>
      <w:bookmarkStart w:id="46" w:name="_Toc169260019"/>
      <w:r w:rsidRPr="006A3409">
        <w:rPr>
          <w:b/>
          <w:bCs/>
        </w:rPr>
        <w:t xml:space="preserve">Figura </w:t>
      </w:r>
      <w:r w:rsidRPr="006A3409">
        <w:rPr>
          <w:b/>
          <w:bCs/>
        </w:rPr>
        <w:fldChar w:fldCharType="begin"/>
      </w:r>
      <w:r w:rsidRPr="006A3409">
        <w:rPr>
          <w:b/>
          <w:bCs/>
        </w:rPr>
        <w:instrText xml:space="preserve"> SEQ Figura \* ARABIC </w:instrText>
      </w:r>
      <w:r w:rsidRPr="006A3409">
        <w:rPr>
          <w:b/>
          <w:bCs/>
        </w:rPr>
        <w:fldChar w:fldCharType="separate"/>
      </w:r>
      <w:r w:rsidR="00745A6E">
        <w:rPr>
          <w:b/>
          <w:bCs/>
          <w:noProof/>
        </w:rPr>
        <w:t>59</w:t>
      </w:r>
      <w:r w:rsidRPr="006A3409">
        <w:rPr>
          <w:b/>
          <w:bCs/>
        </w:rPr>
        <w:fldChar w:fldCharType="end"/>
      </w:r>
      <w:r>
        <w:br/>
      </w:r>
      <w:r w:rsidRPr="006A3409">
        <w:rPr>
          <w:i/>
          <w:iCs/>
        </w:rPr>
        <w:t>Esquema de redes Wifi que intervendrán con el servidor</w:t>
      </w:r>
      <w:bookmarkEnd w:id="46"/>
    </w:p>
    <w:p w14:paraId="63DF0389" w14:textId="3AFE13B0" w:rsidR="00474E8C" w:rsidRDefault="00474E8C" w:rsidP="00474E8C">
      <w:pPr>
        <w:pStyle w:val="TextoIndependienteconSangraPrimeraLnea"/>
      </w:pPr>
    </w:p>
    <w:p w14:paraId="34459A4F" w14:textId="06FC8C4D" w:rsidR="00CA2D50" w:rsidRDefault="00CA2D50" w:rsidP="00474E8C">
      <w:pPr>
        <w:pStyle w:val="TextoIndependienteconSangraPrimeraLnea"/>
      </w:pPr>
      <w:r w:rsidRPr="00CA2D50">
        <w:rPr>
          <w:noProof/>
        </w:rPr>
        <w:lastRenderedPageBreak/>
        <w:drawing>
          <wp:inline distT="0" distB="0" distL="0" distR="0" wp14:anchorId="219F2990" wp14:editId="094F1C51">
            <wp:extent cx="5760085" cy="4411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4411980"/>
                    </a:xfrm>
                    <a:prstGeom prst="rect">
                      <a:avLst/>
                    </a:prstGeom>
                  </pic:spPr>
                </pic:pic>
              </a:graphicData>
            </a:graphic>
          </wp:inline>
        </w:drawing>
      </w:r>
    </w:p>
    <w:p w14:paraId="3B60B51F" w14:textId="2B9EEF28" w:rsidR="008B11BF" w:rsidRDefault="00C90E63" w:rsidP="001535A3">
      <w:pPr>
        <w:pStyle w:val="EstiloFigura"/>
      </w:pPr>
      <w:r w:rsidRPr="00584372">
        <w:rPr>
          <w:i/>
          <w:iCs/>
        </w:rPr>
        <w:t>Nota</w:t>
      </w:r>
      <w:r w:rsidRPr="00584372">
        <w:t>.</w:t>
      </w:r>
      <w:r>
        <w:t xml:space="preserve"> La red Wifi a la que se conecta el servidor puede variar, a diferencia de la que levanta el servidor, es siempre la misma red.</w:t>
      </w:r>
    </w:p>
    <w:p w14:paraId="312F62A2" w14:textId="77777777" w:rsidR="008472F1" w:rsidRDefault="00286788" w:rsidP="00474E8C">
      <w:pPr>
        <w:pStyle w:val="TextoIndependienteconSangraPrimeraLnea"/>
      </w:pPr>
      <w:r>
        <w:t xml:space="preserve">Por </w:t>
      </w:r>
      <w:r w:rsidR="00005461">
        <w:t>último,</w:t>
      </w:r>
      <w:r w:rsidR="00783F35">
        <w:t xml:space="preserve"> una vez determinado el funcionamiento y aplicación de la red corporativa para dar lugar al sistema, es necesario considerar la ubicación de los </w:t>
      </w:r>
      <w:r w:rsidR="00783F35">
        <w:rPr>
          <w:lang w:val="es-ES_tradnl"/>
        </w:rPr>
        <w:t xml:space="preserve">módulos </w:t>
      </w:r>
      <w:r w:rsidR="00783F35" w:rsidRPr="00783F35">
        <w:t>a</w:t>
      </w:r>
      <w:r w:rsidR="00783F35">
        <w:t>corde a cada puesto dentro del establecimiento y el posicionamiento del servidor para abarcar los mismos</w:t>
      </w:r>
      <w:r w:rsidR="00F52C16">
        <w:t>, es importante resaltar las columnas que sostienen el edificio y el recubrimiento de todo el estacionamiento están hechos de un material inhibidor de ondas de radiofrecuencia por lo que las comunicaciones Wifi pueden verse afectadas de acuerdo al posicionamiento de los módulos con respecto al servidor</w:t>
      </w:r>
      <w:r w:rsidR="00783F35">
        <w:t>,</w:t>
      </w:r>
      <w:r w:rsidR="00F52C16">
        <w:t xml:space="preserve"> los módulos primeramente están orientados en una posición recta en relación a la forma de estacionar los vehículos, pero esto puede ser modificado acorde a la necesidad, por ejemplo en aquellos estacionamientos donde no todos los puestos dispongan de una pared por lo que </w:t>
      </w:r>
      <w:r w:rsidR="00B35402">
        <w:t>sería</w:t>
      </w:r>
      <w:r w:rsidR="00F52C16">
        <w:t xml:space="preserve"> mejor implementarlo desde el techo de cada uno</w:t>
      </w:r>
      <w:r w:rsidR="008472F1">
        <w:t>.</w:t>
      </w:r>
    </w:p>
    <w:p w14:paraId="5E11A6E5" w14:textId="1E983DC1" w:rsidR="00B50E08" w:rsidRPr="00783F35" w:rsidRDefault="008472F1" w:rsidP="00474E8C">
      <w:pPr>
        <w:pStyle w:val="TextoIndependienteconSangraPrimeraLnea"/>
      </w:pPr>
      <w:r>
        <w:lastRenderedPageBreak/>
        <w:t xml:space="preserve">Una vez el servidor establece la conexión con los módulos, este levanta </w:t>
      </w:r>
      <w:r w:rsidR="00B13DFC">
        <w:t>l</w:t>
      </w:r>
      <w:r>
        <w:t>a página web</w:t>
      </w:r>
      <w:r w:rsidR="00714DC0">
        <w:t xml:space="preserve"> la cual se puede acceder a ella a través de la red a la cual </w:t>
      </w:r>
      <w:r w:rsidR="00867BF7">
        <w:t>está</w:t>
      </w:r>
      <w:r w:rsidR="00714DC0">
        <w:t xml:space="preserve"> conectado el servidor</w:t>
      </w:r>
      <w:r w:rsidR="00666914">
        <w:t>,</w:t>
      </w:r>
      <w:r w:rsidR="00783F35">
        <w:t xml:space="preserve"> para luego poder compartir esa información con el resto de usuarios dentro de</w:t>
      </w:r>
      <w:r w:rsidR="0044120E">
        <w:t>l edificio</w:t>
      </w:r>
      <w:r w:rsidR="005504F4">
        <w:t xml:space="preserve"> como se muestra en la figura 3</w:t>
      </w:r>
      <w:r w:rsidR="00F52C16">
        <w:t>.</w:t>
      </w:r>
    </w:p>
    <w:p w14:paraId="13B3641E" w14:textId="25F95B10" w:rsidR="00867BF7" w:rsidRDefault="00DD6DDD" w:rsidP="0073183E">
      <w:pPr>
        <w:pStyle w:val="EstiloFigura"/>
      </w:pPr>
      <w:bookmarkStart w:id="47" w:name="_Toc169260020"/>
      <w:r w:rsidRPr="00432E68">
        <w:rPr>
          <w:noProof/>
        </w:rPr>
        <w:drawing>
          <wp:anchor distT="0" distB="0" distL="114300" distR="114300" simplePos="0" relativeHeight="251666432" behindDoc="0" locked="0" layoutInCell="1" allowOverlap="1" wp14:anchorId="6D70CA50" wp14:editId="65086894">
            <wp:simplePos x="0" y="0"/>
            <wp:positionH relativeFrom="column">
              <wp:posOffset>-695325</wp:posOffset>
            </wp:positionH>
            <wp:positionV relativeFrom="paragraph">
              <wp:posOffset>623570</wp:posOffset>
            </wp:positionV>
            <wp:extent cx="7140575" cy="2186940"/>
            <wp:effectExtent l="0" t="0" r="317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140575" cy="2186940"/>
                    </a:xfrm>
                    <a:prstGeom prst="rect">
                      <a:avLst/>
                    </a:prstGeom>
                  </pic:spPr>
                </pic:pic>
              </a:graphicData>
            </a:graphic>
            <wp14:sizeRelH relativeFrom="margin">
              <wp14:pctWidth>0</wp14:pctWidth>
            </wp14:sizeRelH>
            <wp14:sizeRelV relativeFrom="margin">
              <wp14:pctHeight>0</wp14:pctHeight>
            </wp14:sizeRelV>
          </wp:anchor>
        </w:drawing>
      </w:r>
      <w:r w:rsidR="00867BF7" w:rsidRPr="0073183E">
        <w:rPr>
          <w:b/>
          <w:bCs/>
        </w:rPr>
        <w:t xml:space="preserve">Figura </w:t>
      </w:r>
      <w:r w:rsidR="002A6827" w:rsidRPr="0073183E">
        <w:rPr>
          <w:b/>
          <w:bCs/>
        </w:rPr>
        <w:fldChar w:fldCharType="begin"/>
      </w:r>
      <w:r w:rsidR="002A6827" w:rsidRPr="0073183E">
        <w:rPr>
          <w:b/>
          <w:bCs/>
        </w:rPr>
        <w:instrText xml:space="preserve"> SEQ Figura \* ARABIC </w:instrText>
      </w:r>
      <w:r w:rsidR="002A6827" w:rsidRPr="0073183E">
        <w:rPr>
          <w:b/>
          <w:bCs/>
        </w:rPr>
        <w:fldChar w:fldCharType="separate"/>
      </w:r>
      <w:r w:rsidR="00745A6E">
        <w:rPr>
          <w:b/>
          <w:bCs/>
          <w:noProof/>
        </w:rPr>
        <w:t>60</w:t>
      </w:r>
      <w:r w:rsidR="002A6827" w:rsidRPr="0073183E">
        <w:rPr>
          <w:b/>
          <w:bCs/>
          <w:noProof/>
        </w:rPr>
        <w:fldChar w:fldCharType="end"/>
      </w:r>
      <w:r w:rsidR="00867BF7">
        <w:br/>
      </w:r>
      <w:r w:rsidR="0073183E" w:rsidRPr="0073183E">
        <w:rPr>
          <w:i/>
          <w:iCs/>
        </w:rPr>
        <w:t>Comunicación</w:t>
      </w:r>
      <w:r w:rsidR="00867BF7" w:rsidRPr="0073183E">
        <w:rPr>
          <w:i/>
          <w:iCs/>
        </w:rPr>
        <w:t xml:space="preserve"> entre los equipos del sistema con el usuario final</w:t>
      </w:r>
      <w:bookmarkEnd w:id="47"/>
    </w:p>
    <w:p w14:paraId="7EF5CF07" w14:textId="02DD33E6" w:rsidR="006656C4" w:rsidRDefault="000B0AA0" w:rsidP="00474E8C">
      <w:pPr>
        <w:pStyle w:val="TextoIndependienteconSangraPrimeraLnea"/>
      </w:pPr>
      <w:r w:rsidRPr="004560D2">
        <w:rPr>
          <w:i/>
          <w:iCs/>
        </w:rPr>
        <w:t>Nota</w:t>
      </w:r>
      <w:r w:rsidR="004560D2">
        <w:t>. El nombre DNS asignado al servidor solo funciona de forma local</w:t>
      </w:r>
    </w:p>
    <w:p w14:paraId="4B539179" w14:textId="77777777" w:rsidR="00DD6DDD" w:rsidRDefault="00DD6DDD" w:rsidP="00474E8C">
      <w:pPr>
        <w:pStyle w:val="TextoIndependienteconSangraPrimeraLnea"/>
      </w:pP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48" w:name="_Toc169692385"/>
      <w:r>
        <w:lastRenderedPageBreak/>
        <w:t>Conclusiones y Recomendaciones</w:t>
      </w:r>
      <w:bookmarkEnd w:id="48"/>
    </w:p>
    <w:p w14:paraId="750D22FE" w14:textId="77777777" w:rsidR="00CD2496" w:rsidRPr="00FC5448" w:rsidRDefault="00CD2496" w:rsidP="00CD2496">
      <w:pPr>
        <w:pStyle w:val="Ttulo2"/>
        <w:numPr>
          <w:ilvl w:val="1"/>
          <w:numId w:val="2"/>
        </w:numPr>
        <w:ind w:left="567" w:hanging="567"/>
      </w:pPr>
      <w:bookmarkStart w:id="49" w:name="_Toc169692386"/>
      <w:r>
        <w:t>Conclusiones</w:t>
      </w:r>
      <w:bookmarkEnd w:id="49"/>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050CC127"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50" w:name="_Toc169692387"/>
      <w:r>
        <w:lastRenderedPageBreak/>
        <w:t>Recomendaciones</w:t>
      </w:r>
      <w:bookmarkEnd w:id="50"/>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BFAFA01"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51" w:name="_Toc169692388" w:displacedByCustomXml="next"/>
    <w:bookmarkStart w:id="52" w:name="_Toc169692389"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51"/>
        </w:p>
        <w:sdt>
          <w:sdtPr>
            <w:id w:val="-573587230"/>
            <w:bibliography/>
          </w:sdtPr>
          <w:sdtEndPr/>
          <w:sdtContent>
            <w:p w14:paraId="2C9085F1" w14:textId="77777777" w:rsidR="007401AB" w:rsidRDefault="007401AB" w:rsidP="007401AB">
              <w:pPr>
                <w:pStyle w:val="Bibliografa"/>
                <w:ind w:left="720" w:hanging="720"/>
                <w:rPr>
                  <w:noProof/>
                  <w:szCs w:val="24"/>
                  <w:lang w:val="es-ES"/>
                </w:rPr>
              </w:pPr>
              <w:r>
                <w:fldChar w:fldCharType="begin"/>
              </w:r>
              <w:r w:rsidRPr="004F5085">
                <w:instrText>BIBLIOGRAPHY</w:instrText>
              </w:r>
              <w:r>
                <w:fldChar w:fldCharType="separate"/>
              </w:r>
              <w:r>
                <w:rPr>
                  <w:i/>
                  <w:iCs/>
                  <w:noProof/>
                  <w:lang w:val="es-ES"/>
                </w:rPr>
                <w:t>Arduino Spain</w:t>
              </w:r>
              <w:r>
                <w:rPr>
                  <w:noProof/>
                  <w:lang w:val="es-ES"/>
                </w:rPr>
                <w:t>. (s.f.). Recuperado el 29 de 04 de 2024, de https://sp.arduino-france.site/modulos/</w:t>
              </w:r>
            </w:p>
            <w:p w14:paraId="3F6F2D6A" w14:textId="77777777" w:rsidR="007401AB" w:rsidRDefault="007401AB" w:rsidP="007401AB">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272E248F" w14:textId="77777777" w:rsidR="007401AB" w:rsidRDefault="007401AB" w:rsidP="007401AB">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303D4EC1" w14:textId="77777777" w:rsidR="007401AB" w:rsidRDefault="007401AB" w:rsidP="007401AB">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3B02FC8F" w14:textId="77777777" w:rsidR="007401AB" w:rsidRDefault="007401AB" w:rsidP="007401AB">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7C9FC77F" w14:textId="77777777" w:rsidR="007401AB" w:rsidRDefault="007401AB" w:rsidP="007401AB">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18B55344" w14:textId="77777777" w:rsidR="007401AB" w:rsidRDefault="007401AB" w:rsidP="007401AB">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7F48228E" w14:textId="77777777" w:rsidR="007401AB" w:rsidRDefault="007401AB" w:rsidP="007401AB">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0D628D09" w14:textId="77777777" w:rsidR="007401AB" w:rsidRDefault="007401AB" w:rsidP="007401AB">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18C95808" w14:textId="77777777" w:rsidR="007401AB" w:rsidRDefault="007401AB" w:rsidP="007401AB">
              <w:pPr>
                <w:pStyle w:val="Bibliografa"/>
                <w:ind w:left="720" w:hanging="720"/>
                <w:rPr>
                  <w:noProof/>
                  <w:lang w:val="es-ES"/>
                </w:rPr>
              </w:pPr>
              <w:r>
                <w:rPr>
                  <w:noProof/>
                  <w:lang w:val="es-ES"/>
                </w:rPr>
                <w:lastRenderedPageBreak/>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7F42E280" w14:textId="77777777" w:rsidR="007401AB" w:rsidRDefault="007401AB" w:rsidP="007401AB">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43F84029" w14:textId="77777777" w:rsidR="007401AB" w:rsidRDefault="007401AB" w:rsidP="007401AB">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25C241E2" w14:textId="77777777" w:rsidR="007401AB" w:rsidRDefault="007401AB" w:rsidP="007401AB">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28663E8A" w14:textId="77777777" w:rsidR="007401AB" w:rsidRDefault="007401AB" w:rsidP="007401AB">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7579F9E3" w14:textId="77777777" w:rsidR="007401AB" w:rsidRDefault="007401AB" w:rsidP="007401AB">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3747DC9" w14:textId="77777777" w:rsidR="007401AB" w:rsidRDefault="007401AB" w:rsidP="007401AB">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070A7FD5" w14:textId="77777777" w:rsidR="007401AB" w:rsidRDefault="007401AB" w:rsidP="007401AB">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38D6D2DD" w14:textId="77777777" w:rsidR="007401AB" w:rsidRDefault="007401AB" w:rsidP="007401AB">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246442E0" w14:textId="77777777" w:rsidR="007401AB" w:rsidRDefault="007401AB" w:rsidP="007401AB">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35665601" w14:textId="77777777" w:rsidR="007401AB" w:rsidRDefault="007401AB" w:rsidP="007401AB">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31FE3AE8" w14:textId="77777777" w:rsidR="007401AB" w:rsidRDefault="007401AB" w:rsidP="007401AB">
              <w:pPr>
                <w:pStyle w:val="Bibliografa"/>
                <w:ind w:left="720" w:hanging="720"/>
                <w:rPr>
                  <w:noProof/>
                  <w:lang w:val="es-ES"/>
                </w:rPr>
              </w:pPr>
              <w:r>
                <w:rPr>
                  <w:noProof/>
                  <w:lang w:val="es-ES"/>
                </w:rPr>
                <w:lastRenderedPageBreak/>
                <w:t xml:space="preserve">Wikimedia, C. d. (27 de 07 de 2019). </w:t>
              </w:r>
              <w:r>
                <w:rPr>
                  <w:i/>
                  <w:iCs/>
                  <w:noProof/>
                  <w:lang w:val="es-ES"/>
                </w:rPr>
                <w:t>Wikipedia, la enciclopedia libre</w:t>
              </w:r>
              <w:r>
                <w:rPr>
                  <w:noProof/>
                  <w:lang w:val="es-ES"/>
                </w:rPr>
                <w:t>. Recuperado el 29 de 04 de 2024, de https://es.wikipedia.org/wiki/Arduino_IDE</w:t>
              </w:r>
            </w:p>
            <w:p w14:paraId="0126A842" w14:textId="77777777" w:rsidR="007401AB" w:rsidRDefault="007401AB" w:rsidP="007401AB">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43119483" w14:textId="77777777" w:rsidR="007401AB" w:rsidRDefault="007401AB" w:rsidP="007401AB">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7401AB">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r w:rsidRPr="006A3574">
        <w:rPr>
          <w:sz w:val="72"/>
          <w:szCs w:val="72"/>
        </w:rPr>
        <w:t>ANEXOS</w:t>
      </w:r>
      <w:bookmarkEnd w:id="52"/>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29C9FE41" w14:textId="77777777" w:rsidR="00686B44" w:rsidRDefault="00686B44" w:rsidP="00686B44">
      <w:pPr>
        <w:jc w:val="center"/>
        <w:rPr>
          <w:b/>
          <w:sz w:val="32"/>
        </w:rPr>
      </w:pPr>
      <w:r w:rsidRPr="00686B44">
        <w:rPr>
          <w:b/>
          <w:sz w:val="32"/>
        </w:rPr>
        <w:lastRenderedPageBreak/>
        <w:t>ANEXO 1:</w:t>
      </w:r>
      <w:r w:rsidRPr="00686B44">
        <w:rPr>
          <w:b/>
          <w:sz w:val="32"/>
        </w:rPr>
        <w:tab/>
      </w:r>
    </w:p>
    <w:p w14:paraId="452BC793" w14:textId="4D77589E" w:rsidR="00686B44" w:rsidRPr="00686B44" w:rsidRDefault="003A51B1" w:rsidP="00686B44">
      <w:pPr>
        <w:jc w:val="center"/>
        <w:rPr>
          <w:b/>
          <w:sz w:val="32"/>
        </w:rPr>
      </w:pPr>
      <w:r>
        <w:rPr>
          <w:noProof/>
        </w:rPr>
        <w:drawing>
          <wp:anchor distT="0" distB="0" distL="114300" distR="114300" simplePos="0" relativeHeight="251658240" behindDoc="0" locked="0" layoutInCell="1" allowOverlap="1" wp14:anchorId="7B0B652B" wp14:editId="2C35409A">
            <wp:simplePos x="0" y="0"/>
            <wp:positionH relativeFrom="column">
              <wp:posOffset>-617855</wp:posOffset>
            </wp:positionH>
            <wp:positionV relativeFrom="paragraph">
              <wp:posOffset>468630</wp:posOffset>
            </wp:positionV>
            <wp:extent cx="7009130" cy="4076700"/>
            <wp:effectExtent l="0" t="0" r="127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0913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9B5">
        <w:rPr>
          <w:b/>
          <w:sz w:val="32"/>
        </w:rPr>
        <w:t>Comandos AT ESP-01</w:t>
      </w:r>
      <w:r w:rsidR="00686B44" w:rsidRPr="00686B44">
        <w:rPr>
          <w:b/>
          <w:sz w:val="32"/>
        </w:rPr>
        <w:t>.</w:t>
      </w:r>
    </w:p>
    <w:p w14:paraId="3B942294" w14:textId="608362D0" w:rsidR="00686B44" w:rsidRDefault="00686B44" w:rsidP="00686B44"/>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22CB3859" w14:textId="2F3A5732" w:rsidR="0096164D" w:rsidRDefault="0096164D" w:rsidP="0096164D">
      <w:pPr>
        <w:jc w:val="center"/>
        <w:rPr>
          <w:b/>
          <w:sz w:val="32"/>
        </w:rPr>
      </w:pPr>
      <w:r w:rsidRPr="00686B44">
        <w:rPr>
          <w:b/>
          <w:sz w:val="32"/>
        </w:rPr>
        <w:lastRenderedPageBreak/>
        <w:t xml:space="preserve">ANEXO </w:t>
      </w:r>
      <w:r>
        <w:rPr>
          <w:b/>
          <w:sz w:val="32"/>
        </w:rPr>
        <w:t>2</w:t>
      </w:r>
      <w:r w:rsidRPr="00686B44">
        <w:rPr>
          <w:b/>
          <w:sz w:val="32"/>
        </w:rPr>
        <w:t>:</w:t>
      </w:r>
      <w:r w:rsidRPr="00686B44">
        <w:rPr>
          <w:b/>
          <w:sz w:val="32"/>
        </w:rPr>
        <w:tab/>
      </w:r>
    </w:p>
    <w:p w14:paraId="693D6507" w14:textId="07387A04" w:rsidR="0096164D" w:rsidRPr="00686B44" w:rsidRDefault="00F601B7" w:rsidP="0096164D">
      <w:pPr>
        <w:jc w:val="center"/>
        <w:rPr>
          <w:b/>
          <w:sz w:val="32"/>
        </w:rPr>
      </w:pPr>
      <w:r>
        <w:rPr>
          <w:noProof/>
        </w:rPr>
        <w:drawing>
          <wp:anchor distT="0" distB="0" distL="114300" distR="114300" simplePos="0" relativeHeight="251659264" behindDoc="0" locked="0" layoutInCell="1" allowOverlap="1" wp14:anchorId="11166309" wp14:editId="06DBB5F7">
            <wp:simplePos x="0" y="0"/>
            <wp:positionH relativeFrom="column">
              <wp:posOffset>-534670</wp:posOffset>
            </wp:positionH>
            <wp:positionV relativeFrom="paragraph">
              <wp:posOffset>468630</wp:posOffset>
            </wp:positionV>
            <wp:extent cx="6863080" cy="3985260"/>
            <wp:effectExtent l="0" t="0" r="0" b="0"/>
            <wp:wrapSquare wrapText="bothSides"/>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6308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4BA5">
        <w:rPr>
          <w:b/>
          <w:sz w:val="32"/>
        </w:rPr>
        <w:t xml:space="preserve">Esquema </w:t>
      </w:r>
      <w:r>
        <w:rPr>
          <w:b/>
          <w:sz w:val="32"/>
        </w:rPr>
        <w:t xml:space="preserve">de pines </w:t>
      </w:r>
      <w:r w:rsidR="005C4BA5">
        <w:rPr>
          <w:b/>
          <w:sz w:val="32"/>
        </w:rPr>
        <w:t>del ESP-01</w:t>
      </w:r>
      <w:r w:rsidR="00BE679C">
        <w:rPr>
          <w:b/>
          <w:sz w:val="32"/>
        </w:rPr>
        <w:t>.</w:t>
      </w:r>
    </w:p>
    <w:p w14:paraId="4DA92489" w14:textId="48B9D831" w:rsidR="00CD2496" w:rsidRDefault="00CD2496" w:rsidP="00686B44"/>
    <w:p w14:paraId="1CA7B542" w14:textId="4FEBA39A" w:rsidR="00F601B7" w:rsidRDefault="00F601B7" w:rsidP="00686B44"/>
    <w:p w14:paraId="02A4CBEA" w14:textId="242461F7" w:rsidR="0096164D" w:rsidRDefault="0096164D">
      <w:pPr>
        <w:spacing w:after="160" w:line="259" w:lineRule="auto"/>
        <w:jc w:val="left"/>
      </w:pPr>
      <w:r>
        <w:br w:type="page"/>
      </w:r>
    </w:p>
    <w:p w14:paraId="03032C38" w14:textId="3009D489" w:rsidR="00691776" w:rsidRDefault="00691776" w:rsidP="00691776">
      <w:pPr>
        <w:jc w:val="center"/>
        <w:rPr>
          <w:b/>
          <w:sz w:val="32"/>
        </w:rPr>
      </w:pPr>
      <w:r w:rsidRPr="00686B44">
        <w:rPr>
          <w:b/>
          <w:sz w:val="32"/>
        </w:rPr>
        <w:lastRenderedPageBreak/>
        <w:t xml:space="preserve">ANEXO </w:t>
      </w:r>
      <w:r>
        <w:rPr>
          <w:b/>
          <w:sz w:val="32"/>
        </w:rPr>
        <w:t>3</w:t>
      </w:r>
      <w:r w:rsidRPr="00686B44">
        <w:rPr>
          <w:b/>
          <w:sz w:val="32"/>
        </w:rPr>
        <w:t>:</w:t>
      </w:r>
      <w:r w:rsidRPr="00686B44">
        <w:rPr>
          <w:b/>
          <w:sz w:val="32"/>
        </w:rPr>
        <w:tab/>
      </w:r>
    </w:p>
    <w:p w14:paraId="2BC41BD7" w14:textId="096BC5E2" w:rsidR="00691776" w:rsidRPr="00686B44" w:rsidRDefault="00E64152" w:rsidP="00691776">
      <w:pPr>
        <w:jc w:val="center"/>
        <w:rPr>
          <w:b/>
          <w:sz w:val="32"/>
        </w:rPr>
      </w:pPr>
      <w:r>
        <w:rPr>
          <w:b/>
          <w:sz w:val="32"/>
        </w:rPr>
        <w:t xml:space="preserve">Esquema de pines del ESP8266 NodeMCU </w:t>
      </w:r>
      <w:r w:rsidRPr="00E64152">
        <w:rPr>
          <w:b/>
          <w:sz w:val="32"/>
        </w:rPr>
        <w:t xml:space="preserve">V3 1.0 </w:t>
      </w:r>
      <w:r>
        <w:rPr>
          <w:b/>
          <w:sz w:val="32"/>
        </w:rPr>
        <w:t>(ESP-12E).</w:t>
      </w:r>
    </w:p>
    <w:p w14:paraId="67F9D2C2" w14:textId="7C990806" w:rsidR="00691776" w:rsidRDefault="007C21FC">
      <w:pPr>
        <w:spacing w:after="160" w:line="259" w:lineRule="auto"/>
        <w:jc w:val="left"/>
      </w:pPr>
      <w:r>
        <w:rPr>
          <w:noProof/>
        </w:rPr>
        <w:drawing>
          <wp:inline distT="0" distB="0" distL="0" distR="0" wp14:anchorId="15D5BA61" wp14:editId="15454A49">
            <wp:extent cx="6206837" cy="5418667"/>
            <wp:effectExtent l="0" t="0" r="3810" b="0"/>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49226" cy="5455674"/>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0E37A9B8" w14:textId="77777777" w:rsidR="007C21FC" w:rsidRDefault="007C21FC">
      <w:pPr>
        <w:spacing w:after="160" w:line="259" w:lineRule="auto"/>
        <w:jc w:val="left"/>
      </w:pPr>
    </w:p>
    <w:p w14:paraId="4CBF4D24" w14:textId="77777777" w:rsidR="007C21FC" w:rsidRDefault="007C21FC">
      <w:pPr>
        <w:spacing w:after="160" w:line="259" w:lineRule="auto"/>
        <w:jc w:val="left"/>
      </w:pPr>
    </w:p>
    <w:p w14:paraId="16A0E917" w14:textId="361AD1A7" w:rsidR="007C21FC" w:rsidRDefault="007C21FC">
      <w:pPr>
        <w:spacing w:after="160" w:line="259" w:lineRule="auto"/>
        <w:jc w:val="left"/>
      </w:pPr>
    </w:p>
    <w:p w14:paraId="3DE9B348" w14:textId="498FB32A" w:rsidR="007C21FC" w:rsidRDefault="007C21FC">
      <w:pPr>
        <w:spacing w:after="160" w:line="259" w:lineRule="auto"/>
        <w:jc w:val="left"/>
      </w:pPr>
    </w:p>
    <w:p w14:paraId="28D91C37" w14:textId="2C1C282C" w:rsidR="007C21FC" w:rsidRDefault="007C21FC">
      <w:pPr>
        <w:spacing w:after="160" w:line="259" w:lineRule="auto"/>
        <w:jc w:val="left"/>
      </w:pPr>
    </w:p>
    <w:p w14:paraId="4F3DF0AE" w14:textId="1647351B" w:rsidR="007C21FC" w:rsidRDefault="007C21FC">
      <w:pPr>
        <w:spacing w:after="160" w:line="259" w:lineRule="auto"/>
        <w:jc w:val="left"/>
      </w:pPr>
    </w:p>
    <w:p w14:paraId="44CD03E2" w14:textId="081ABBFD" w:rsidR="007C21FC" w:rsidRDefault="007C21FC">
      <w:pPr>
        <w:spacing w:after="160" w:line="259" w:lineRule="auto"/>
        <w:jc w:val="left"/>
      </w:pPr>
    </w:p>
    <w:p w14:paraId="59E466CA" w14:textId="2A4826B4" w:rsidR="007C21FC" w:rsidRDefault="007C21FC">
      <w:pPr>
        <w:spacing w:after="160" w:line="259" w:lineRule="auto"/>
        <w:jc w:val="left"/>
      </w:pPr>
    </w:p>
    <w:p w14:paraId="5FF66412" w14:textId="0CC6A4FD" w:rsidR="007C21FC" w:rsidRDefault="007C21FC">
      <w:pPr>
        <w:spacing w:after="160" w:line="259" w:lineRule="auto"/>
        <w:jc w:val="left"/>
      </w:pPr>
      <w:r w:rsidRPr="005C032D">
        <w:rPr>
          <w:noProof/>
        </w:rPr>
        <w:drawing>
          <wp:anchor distT="0" distB="0" distL="114300" distR="114300" simplePos="0" relativeHeight="251661312" behindDoc="0" locked="0" layoutInCell="1" allowOverlap="1" wp14:anchorId="7C07BE0E" wp14:editId="433F4B9E">
            <wp:simplePos x="0" y="0"/>
            <wp:positionH relativeFrom="column">
              <wp:posOffset>-836237</wp:posOffset>
            </wp:positionH>
            <wp:positionV relativeFrom="paragraph">
              <wp:posOffset>314325</wp:posOffset>
            </wp:positionV>
            <wp:extent cx="7451090" cy="49593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451090" cy="4959350"/>
                    </a:xfrm>
                    <a:prstGeom prst="rect">
                      <a:avLst/>
                    </a:prstGeom>
                  </pic:spPr>
                </pic:pic>
              </a:graphicData>
            </a:graphic>
            <wp14:sizeRelH relativeFrom="margin">
              <wp14:pctWidth>0</wp14:pctWidth>
            </wp14:sizeRelH>
            <wp14:sizeRelV relativeFrom="margin">
              <wp14:pctHeight>0</wp14:pctHeight>
            </wp14:sizeRelV>
          </wp:anchor>
        </w:drawing>
      </w:r>
    </w:p>
    <w:p w14:paraId="5DB857E0" w14:textId="5C741541" w:rsidR="007C21FC" w:rsidRDefault="007E70E8">
      <w:pPr>
        <w:spacing w:after="160" w:line="259" w:lineRule="auto"/>
        <w:jc w:val="left"/>
      </w:pPr>
      <w:r>
        <w:br w:type="page"/>
      </w:r>
    </w:p>
    <w:p w14:paraId="0BA0715D" w14:textId="146D45C0" w:rsidR="007E70E8" w:rsidRDefault="007E70E8" w:rsidP="007E70E8">
      <w:pPr>
        <w:jc w:val="center"/>
        <w:rPr>
          <w:b/>
          <w:sz w:val="32"/>
        </w:rPr>
      </w:pPr>
      <w:r w:rsidRPr="00686B44">
        <w:rPr>
          <w:b/>
          <w:sz w:val="32"/>
        </w:rPr>
        <w:lastRenderedPageBreak/>
        <w:t xml:space="preserve">ANEXO </w:t>
      </w:r>
      <w:r w:rsidR="00D3011B">
        <w:rPr>
          <w:b/>
          <w:sz w:val="32"/>
        </w:rPr>
        <w:t>4</w:t>
      </w:r>
      <w:r w:rsidRPr="00686B44">
        <w:rPr>
          <w:b/>
          <w:sz w:val="32"/>
        </w:rPr>
        <w:t>:</w:t>
      </w:r>
      <w:r w:rsidRPr="00686B44">
        <w:rPr>
          <w:b/>
          <w:sz w:val="32"/>
        </w:rPr>
        <w:tab/>
      </w:r>
    </w:p>
    <w:p w14:paraId="2529BAD4" w14:textId="13504FF6" w:rsidR="007E70E8" w:rsidRPr="00686B44" w:rsidRDefault="00586DB7" w:rsidP="007E70E8">
      <w:pPr>
        <w:jc w:val="center"/>
        <w:rPr>
          <w:b/>
          <w:sz w:val="32"/>
        </w:rPr>
      </w:pPr>
      <w:r w:rsidRPr="006A09AD">
        <w:rPr>
          <w:noProof/>
        </w:rPr>
        <w:drawing>
          <wp:anchor distT="0" distB="0" distL="114300" distR="114300" simplePos="0" relativeHeight="251662336" behindDoc="0" locked="0" layoutInCell="1" allowOverlap="1" wp14:anchorId="50AECC30" wp14:editId="0D952662">
            <wp:simplePos x="0" y="0"/>
            <wp:positionH relativeFrom="column">
              <wp:posOffset>-802640</wp:posOffset>
            </wp:positionH>
            <wp:positionV relativeFrom="paragraph">
              <wp:posOffset>931545</wp:posOffset>
            </wp:positionV>
            <wp:extent cx="7355205" cy="4641215"/>
            <wp:effectExtent l="0" t="0" r="0" b="698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355205" cy="4641215"/>
                    </a:xfrm>
                    <a:prstGeom prst="rect">
                      <a:avLst/>
                    </a:prstGeom>
                  </pic:spPr>
                </pic:pic>
              </a:graphicData>
            </a:graphic>
            <wp14:sizeRelH relativeFrom="margin">
              <wp14:pctWidth>0</wp14:pctWidth>
            </wp14:sizeRelH>
            <wp14:sizeRelV relativeFrom="margin">
              <wp14:pctHeight>0</wp14:pctHeight>
            </wp14:sizeRelV>
          </wp:anchor>
        </w:drawing>
      </w:r>
      <w:r>
        <w:rPr>
          <w:b/>
          <w:sz w:val="32"/>
        </w:rPr>
        <w:t>Documentación oficial de configuración de red WIFI en el ESP8266</w:t>
      </w:r>
    </w:p>
    <w:p w14:paraId="5876BB10" w14:textId="623E83BA" w:rsidR="007E70E8" w:rsidRDefault="007E70E8" w:rsidP="007E70E8">
      <w:pPr>
        <w:spacing w:after="160" w:line="259" w:lineRule="auto"/>
        <w:jc w:val="left"/>
      </w:pP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4D39C2C2" w14:textId="12730ED1" w:rsidR="00DF03E1" w:rsidRDefault="00DF03E1" w:rsidP="00DF03E1">
      <w:pPr>
        <w:jc w:val="center"/>
        <w:rPr>
          <w:b/>
          <w:sz w:val="32"/>
        </w:rPr>
      </w:pPr>
      <w:r w:rsidRPr="00686B44">
        <w:rPr>
          <w:b/>
          <w:sz w:val="32"/>
        </w:rPr>
        <w:lastRenderedPageBreak/>
        <w:t xml:space="preserve">ANEXO </w:t>
      </w:r>
      <w:r w:rsidR="00DC2E93">
        <w:rPr>
          <w:b/>
          <w:sz w:val="32"/>
        </w:rPr>
        <w:t>5</w:t>
      </w:r>
      <w:r w:rsidRPr="00686B44">
        <w:rPr>
          <w:b/>
          <w:sz w:val="32"/>
        </w:rPr>
        <w:t>:</w:t>
      </w:r>
      <w:r w:rsidRPr="00686B44">
        <w:rPr>
          <w:b/>
          <w:sz w:val="32"/>
        </w:rPr>
        <w:tab/>
      </w:r>
    </w:p>
    <w:p w14:paraId="3BF15874" w14:textId="0AE82223" w:rsidR="00DF03E1" w:rsidRPr="00686B44" w:rsidRDefault="00AC1767" w:rsidP="00DF03E1">
      <w:pPr>
        <w:jc w:val="center"/>
        <w:rPr>
          <w:b/>
          <w:sz w:val="32"/>
        </w:rPr>
      </w:pPr>
      <w:r>
        <w:rPr>
          <w:b/>
          <w:noProof/>
          <w:sz w:val="32"/>
        </w:rPr>
        <w:drawing>
          <wp:anchor distT="0" distB="0" distL="114300" distR="114300" simplePos="0" relativeHeight="251663360" behindDoc="0" locked="0" layoutInCell="1" allowOverlap="1" wp14:anchorId="3E279B98" wp14:editId="4662A1F2">
            <wp:simplePos x="0" y="0"/>
            <wp:positionH relativeFrom="column">
              <wp:posOffset>-621030</wp:posOffset>
            </wp:positionH>
            <wp:positionV relativeFrom="paragraph">
              <wp:posOffset>467360</wp:posOffset>
            </wp:positionV>
            <wp:extent cx="6956425" cy="4204335"/>
            <wp:effectExtent l="0" t="0" r="0" b="571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89">
                      <a:extLst>
                        <a:ext uri="{28A0092B-C50C-407E-A947-70E740481C1C}">
                          <a14:useLocalDpi xmlns:a14="http://schemas.microsoft.com/office/drawing/2010/main" val="0"/>
                        </a:ext>
                      </a:extLst>
                    </a:blip>
                    <a:stretch>
                      <a:fillRect/>
                    </a:stretch>
                  </pic:blipFill>
                  <pic:spPr>
                    <a:xfrm>
                      <a:off x="0" y="0"/>
                      <a:ext cx="6956425" cy="4204335"/>
                    </a:xfrm>
                    <a:prstGeom prst="rect">
                      <a:avLst/>
                    </a:prstGeom>
                  </pic:spPr>
                </pic:pic>
              </a:graphicData>
            </a:graphic>
            <wp14:sizeRelH relativeFrom="margin">
              <wp14:pctWidth>0</wp14:pctWidth>
            </wp14:sizeRelH>
            <wp14:sizeRelV relativeFrom="margin">
              <wp14:pctHeight>0</wp14:pctHeight>
            </wp14:sizeRelV>
          </wp:anchor>
        </w:drawing>
      </w:r>
      <w:r w:rsidR="004C4DBA">
        <w:rPr>
          <w:b/>
          <w:sz w:val="32"/>
        </w:rPr>
        <w:t>Características físicas y comparativa entre ESP8266 y ESP32</w:t>
      </w:r>
    </w:p>
    <w:p w14:paraId="597429B3" w14:textId="5859DFB6" w:rsidR="00DF03E1" w:rsidRDefault="00DF03E1" w:rsidP="00DF03E1">
      <w:pPr>
        <w:spacing w:after="160" w:line="259" w:lineRule="auto"/>
        <w:jc w:val="left"/>
      </w:pPr>
    </w:p>
    <w:p w14:paraId="58708DAB" w14:textId="0D2DDC81" w:rsidR="00DF03E1" w:rsidRDefault="00AC1767" w:rsidP="00DF03E1">
      <w:pPr>
        <w:spacing w:after="160" w:line="259" w:lineRule="auto"/>
        <w:jc w:val="left"/>
      </w:pPr>
      <w:r>
        <w:rPr>
          <w:noProof/>
        </w:rPr>
        <w:lastRenderedPageBreak/>
        <w:drawing>
          <wp:anchor distT="0" distB="0" distL="114300" distR="114300" simplePos="0" relativeHeight="251664384" behindDoc="0" locked="0" layoutInCell="1" allowOverlap="1" wp14:anchorId="3370F5EA" wp14:editId="46969DD7">
            <wp:simplePos x="0" y="0"/>
            <wp:positionH relativeFrom="column">
              <wp:posOffset>-650875</wp:posOffset>
            </wp:positionH>
            <wp:positionV relativeFrom="paragraph">
              <wp:posOffset>0</wp:posOffset>
            </wp:positionV>
            <wp:extent cx="7035800" cy="697547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90">
                      <a:extLst>
                        <a:ext uri="{28A0092B-C50C-407E-A947-70E740481C1C}">
                          <a14:useLocalDpi xmlns:a14="http://schemas.microsoft.com/office/drawing/2010/main" val="0"/>
                        </a:ext>
                      </a:extLst>
                    </a:blip>
                    <a:stretch>
                      <a:fillRect/>
                    </a:stretch>
                  </pic:blipFill>
                  <pic:spPr>
                    <a:xfrm>
                      <a:off x="0" y="0"/>
                      <a:ext cx="7035800" cy="6975475"/>
                    </a:xfrm>
                    <a:prstGeom prst="rect">
                      <a:avLst/>
                    </a:prstGeom>
                  </pic:spPr>
                </pic:pic>
              </a:graphicData>
            </a:graphic>
            <wp14:sizeRelH relativeFrom="margin">
              <wp14:pctWidth>0</wp14:pctWidth>
            </wp14:sizeRelH>
            <wp14:sizeRelV relativeFrom="margin">
              <wp14:pctHeight>0</wp14:pctHeight>
            </wp14:sizeRelV>
          </wp:anchor>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219644AD" w14:textId="54C0D475" w:rsidR="00D012EB" w:rsidRDefault="00D012EB" w:rsidP="00D012EB">
      <w:pPr>
        <w:jc w:val="center"/>
        <w:rPr>
          <w:b/>
          <w:sz w:val="32"/>
        </w:rPr>
      </w:pPr>
      <w:r w:rsidRPr="00686B44">
        <w:rPr>
          <w:b/>
          <w:sz w:val="32"/>
        </w:rPr>
        <w:lastRenderedPageBreak/>
        <w:t xml:space="preserve">ANEXO </w:t>
      </w:r>
      <w:r w:rsidR="00595776">
        <w:rPr>
          <w:b/>
          <w:sz w:val="32"/>
        </w:rPr>
        <w:t>6</w:t>
      </w:r>
      <w:r w:rsidRPr="00686B44">
        <w:rPr>
          <w:b/>
          <w:sz w:val="32"/>
        </w:rPr>
        <w:t>:</w:t>
      </w:r>
      <w:r w:rsidRPr="00686B44">
        <w:rPr>
          <w:b/>
          <w:sz w:val="32"/>
        </w:rPr>
        <w:tab/>
      </w:r>
    </w:p>
    <w:p w14:paraId="1CD5706D" w14:textId="73A212AA" w:rsidR="00D012EB" w:rsidRPr="00686B44" w:rsidRDefault="00114BF0" w:rsidP="00D012EB">
      <w:pPr>
        <w:jc w:val="center"/>
        <w:rPr>
          <w:b/>
          <w:sz w:val="32"/>
        </w:rPr>
      </w:pPr>
      <w:r w:rsidRPr="005E087A">
        <w:rPr>
          <w:noProof/>
        </w:rPr>
        <w:drawing>
          <wp:anchor distT="0" distB="0" distL="114300" distR="114300" simplePos="0" relativeHeight="251665408" behindDoc="0" locked="0" layoutInCell="1" allowOverlap="1" wp14:anchorId="701DC542" wp14:editId="7DC109CA">
            <wp:simplePos x="0" y="0"/>
            <wp:positionH relativeFrom="column">
              <wp:posOffset>-699770</wp:posOffset>
            </wp:positionH>
            <wp:positionV relativeFrom="paragraph">
              <wp:posOffset>467360</wp:posOffset>
            </wp:positionV>
            <wp:extent cx="7184390" cy="3689350"/>
            <wp:effectExtent l="0" t="0" r="0"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84390" cy="3689350"/>
                    </a:xfrm>
                    <a:prstGeom prst="rect">
                      <a:avLst/>
                    </a:prstGeom>
                  </pic:spPr>
                </pic:pic>
              </a:graphicData>
            </a:graphic>
            <wp14:sizeRelH relativeFrom="margin">
              <wp14:pctWidth>0</wp14:pctWidth>
            </wp14:sizeRelH>
            <wp14:sizeRelV relativeFrom="margin">
              <wp14:pctHeight>0</wp14:pctHeight>
            </wp14:sizeRelV>
          </wp:anchor>
        </w:drawing>
      </w:r>
      <w:r w:rsidR="00FA3423">
        <w:rPr>
          <w:b/>
          <w:sz w:val="32"/>
        </w:rPr>
        <w:t>Estructura básica de un documento HTML</w:t>
      </w:r>
      <w:r w:rsidR="00D012EB" w:rsidRPr="00686B44">
        <w:rPr>
          <w:b/>
          <w:sz w:val="32"/>
        </w:rPr>
        <w:t>.</w:t>
      </w:r>
    </w:p>
    <w:p w14:paraId="0AA7260B" w14:textId="2DE2DF6D" w:rsidR="00D012EB" w:rsidRDefault="00D012EB" w:rsidP="00D012EB">
      <w:pPr>
        <w:spacing w:after="160" w:line="259" w:lineRule="auto"/>
        <w:jc w:val="left"/>
      </w:pP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3364B7A2" w14:textId="5AC4698E" w:rsidR="001A2F69" w:rsidRDefault="001A2F69" w:rsidP="001A2F69">
      <w:pPr>
        <w:jc w:val="center"/>
        <w:rPr>
          <w:b/>
          <w:sz w:val="32"/>
        </w:rPr>
      </w:pPr>
      <w:r w:rsidRPr="00686B44">
        <w:rPr>
          <w:b/>
          <w:sz w:val="32"/>
        </w:rPr>
        <w:lastRenderedPageBreak/>
        <w:t xml:space="preserve">ANEXO </w:t>
      </w:r>
      <w:r w:rsidR="009D676B">
        <w:rPr>
          <w:b/>
          <w:sz w:val="32"/>
        </w:rPr>
        <w:t>7</w:t>
      </w:r>
      <w:r w:rsidRPr="00686B44">
        <w:rPr>
          <w:b/>
          <w:sz w:val="32"/>
        </w:rPr>
        <w:t>:</w:t>
      </w:r>
      <w:r w:rsidRPr="00686B44">
        <w:rPr>
          <w:b/>
          <w:sz w:val="32"/>
        </w:rPr>
        <w:tab/>
      </w:r>
    </w:p>
    <w:p w14:paraId="39E59C84" w14:textId="0E1A660E" w:rsidR="001A2F69" w:rsidRPr="00686B44" w:rsidRDefault="000D36DF" w:rsidP="001A2F69">
      <w:pPr>
        <w:jc w:val="center"/>
        <w:rPr>
          <w:b/>
          <w:sz w:val="32"/>
        </w:rPr>
      </w:pPr>
      <w:r>
        <w:rPr>
          <w:b/>
          <w:sz w:val="32"/>
        </w:rPr>
        <w:t>Página oficial de la documentación guía del ESP8266</w:t>
      </w:r>
    </w:p>
    <w:p w14:paraId="2A2304A5" w14:textId="11508013" w:rsidR="001A2F69" w:rsidRDefault="00072BCD" w:rsidP="001A2F69">
      <w:pPr>
        <w:spacing w:after="160" w:line="259" w:lineRule="auto"/>
        <w:jc w:val="left"/>
      </w:pPr>
      <w:r>
        <w:rPr>
          <w:noProof/>
        </w:rPr>
        <w:drawing>
          <wp:inline distT="0" distB="0" distL="0" distR="0" wp14:anchorId="584E252E" wp14:editId="1573BCFF">
            <wp:extent cx="5760085"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239770"/>
                    </a:xfrm>
                    <a:prstGeom prst="rect">
                      <a:avLst/>
                    </a:prstGeom>
                  </pic:spPr>
                </pic:pic>
              </a:graphicData>
            </a:graphic>
          </wp:inline>
        </w:drawing>
      </w:r>
    </w:p>
    <w:p w14:paraId="1C76004A" w14:textId="7F0A44FB" w:rsidR="001A2F69" w:rsidRDefault="001A2F69" w:rsidP="001A2F69">
      <w:pPr>
        <w:spacing w:after="160" w:line="259" w:lineRule="auto"/>
        <w:jc w:val="left"/>
      </w:pPr>
    </w:p>
    <w:p w14:paraId="48055DAD" w14:textId="77777777" w:rsidR="004A7E1A" w:rsidRDefault="004A7E1A" w:rsidP="001A2F69">
      <w:pPr>
        <w:spacing w:after="160" w:line="259" w:lineRule="auto"/>
        <w:jc w:val="left"/>
      </w:pPr>
    </w:p>
    <w:p w14:paraId="5C21B0DE" w14:textId="0A625F9A" w:rsidR="00072BCD" w:rsidRDefault="001A2F69" w:rsidP="00072BCD">
      <w:pPr>
        <w:jc w:val="center"/>
        <w:rPr>
          <w:b/>
          <w:sz w:val="32"/>
        </w:rPr>
      </w:pPr>
      <w:r>
        <w:br w:type="page"/>
      </w:r>
      <w:r w:rsidR="00072BCD" w:rsidRPr="00686B44">
        <w:rPr>
          <w:b/>
          <w:sz w:val="32"/>
        </w:rPr>
        <w:lastRenderedPageBreak/>
        <w:t xml:space="preserve">ANEXO </w:t>
      </w:r>
      <w:r w:rsidR="00072BCD">
        <w:rPr>
          <w:b/>
          <w:sz w:val="32"/>
        </w:rPr>
        <w:t>8</w:t>
      </w:r>
      <w:r w:rsidR="00072BCD" w:rsidRPr="00686B44">
        <w:rPr>
          <w:b/>
          <w:sz w:val="32"/>
        </w:rPr>
        <w:t>:</w:t>
      </w:r>
      <w:r w:rsidR="00072BCD" w:rsidRPr="00686B44">
        <w:rPr>
          <w:b/>
          <w:sz w:val="32"/>
        </w:rPr>
        <w:tab/>
      </w:r>
    </w:p>
    <w:p w14:paraId="138B20B3" w14:textId="77777777" w:rsidR="00072BCD" w:rsidRPr="00686B44" w:rsidRDefault="00072BCD" w:rsidP="00072BCD">
      <w:pPr>
        <w:jc w:val="center"/>
        <w:rPr>
          <w:b/>
          <w:sz w:val="32"/>
        </w:rPr>
      </w:pPr>
      <w:r>
        <w:rPr>
          <w:noProof/>
        </w:rPr>
        <w:drawing>
          <wp:anchor distT="0" distB="0" distL="114300" distR="114300" simplePos="0" relativeHeight="251671552" behindDoc="0" locked="0" layoutInCell="1" allowOverlap="1" wp14:anchorId="62C3ACFE" wp14:editId="07D067FD">
            <wp:simplePos x="0" y="0"/>
            <wp:positionH relativeFrom="column">
              <wp:posOffset>-466090</wp:posOffset>
            </wp:positionH>
            <wp:positionV relativeFrom="paragraph">
              <wp:posOffset>895350</wp:posOffset>
            </wp:positionV>
            <wp:extent cx="6705600" cy="377190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05600" cy="3771900"/>
                    </a:xfrm>
                    <a:prstGeom prst="rect">
                      <a:avLst/>
                    </a:prstGeom>
                  </pic:spPr>
                </pic:pic>
              </a:graphicData>
            </a:graphic>
            <wp14:sizeRelH relativeFrom="margin">
              <wp14:pctWidth>0</wp14:pctWidth>
            </wp14:sizeRelH>
            <wp14:sizeRelV relativeFrom="margin">
              <wp14:pctHeight>0</wp14:pctHeight>
            </wp14:sizeRelV>
          </wp:anchor>
        </w:drawing>
      </w:r>
      <w:r>
        <w:rPr>
          <w:b/>
          <w:sz w:val="32"/>
        </w:rPr>
        <w:t>Página web oficial del portal de GitHub para la librería Wifi Manager</w:t>
      </w:r>
      <w:r w:rsidRPr="00686B44">
        <w:rPr>
          <w:b/>
          <w:sz w:val="32"/>
        </w:rPr>
        <w:t>.</w:t>
      </w:r>
    </w:p>
    <w:p w14:paraId="5B7223A8" w14:textId="77777777" w:rsidR="00072BCD" w:rsidRDefault="00072BCD" w:rsidP="00072BCD">
      <w:pPr>
        <w:spacing w:after="160" w:line="259" w:lineRule="auto"/>
        <w:jc w:val="left"/>
      </w:pPr>
    </w:p>
    <w:p w14:paraId="44CEB973" w14:textId="77777777"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4854991E" w14:textId="7BA7CB40" w:rsidR="00A60737" w:rsidRDefault="00A60737" w:rsidP="00A60737">
      <w:pPr>
        <w:jc w:val="center"/>
        <w:rPr>
          <w:b/>
          <w:sz w:val="32"/>
        </w:rPr>
      </w:pPr>
      <w:r w:rsidRPr="00686B44">
        <w:rPr>
          <w:b/>
          <w:sz w:val="32"/>
        </w:rPr>
        <w:lastRenderedPageBreak/>
        <w:t xml:space="preserve">ANEXO </w:t>
      </w:r>
      <w:r w:rsidR="007C0B7B">
        <w:rPr>
          <w:b/>
          <w:sz w:val="32"/>
        </w:rPr>
        <w:t>9</w:t>
      </w:r>
      <w:r w:rsidRPr="00686B44">
        <w:rPr>
          <w:b/>
          <w:sz w:val="32"/>
        </w:rPr>
        <w:t>:</w:t>
      </w:r>
      <w:r w:rsidRPr="00686B44">
        <w:rPr>
          <w:b/>
          <w:sz w:val="32"/>
        </w:rPr>
        <w:tab/>
      </w:r>
    </w:p>
    <w:p w14:paraId="7082E9FE" w14:textId="77777777" w:rsidR="00A60737" w:rsidRPr="00686B44" w:rsidRDefault="00A60737" w:rsidP="00A60737">
      <w:pPr>
        <w:jc w:val="center"/>
        <w:rPr>
          <w:b/>
          <w:sz w:val="32"/>
        </w:rPr>
      </w:pPr>
      <w:r w:rsidRPr="00686B44">
        <w:rPr>
          <w:b/>
          <w:sz w:val="32"/>
        </w:rPr>
        <w:t xml:space="preserve">Título </w:t>
      </w:r>
      <w:r>
        <w:rPr>
          <w:b/>
          <w:sz w:val="32"/>
        </w:rPr>
        <w:t>y/</w:t>
      </w:r>
      <w:r w:rsidRPr="00686B44">
        <w:rPr>
          <w:b/>
          <w:sz w:val="32"/>
        </w:rPr>
        <w:t xml:space="preserve">o descripción </w:t>
      </w:r>
      <w:r>
        <w:rPr>
          <w:b/>
          <w:sz w:val="32"/>
        </w:rPr>
        <w:t xml:space="preserve">breve </w:t>
      </w:r>
      <w:r w:rsidRPr="00686B44">
        <w:rPr>
          <w:b/>
          <w:sz w:val="32"/>
        </w:rPr>
        <w:t>del Anexo 1.</w:t>
      </w:r>
    </w:p>
    <w:p w14:paraId="69579ACD" w14:textId="77777777" w:rsidR="00A60737" w:rsidRDefault="00A60737" w:rsidP="00A60737">
      <w:pPr>
        <w:jc w:val="center"/>
        <w:rPr>
          <w:b/>
          <w:sz w:val="32"/>
        </w:rPr>
      </w:pPr>
    </w:p>
    <w:p w14:paraId="60DA891B" w14:textId="77777777" w:rsidR="00A60737" w:rsidRDefault="00A60737" w:rsidP="00A60737">
      <w:pPr>
        <w:spacing w:after="160" w:line="259" w:lineRule="auto"/>
        <w:jc w:val="left"/>
      </w:pPr>
    </w:p>
    <w:p w14:paraId="3ACABA75" w14:textId="77777777" w:rsidR="00A60737" w:rsidRDefault="00A60737" w:rsidP="00A60737">
      <w:pPr>
        <w:spacing w:after="160" w:line="259" w:lineRule="auto"/>
        <w:jc w:val="left"/>
      </w:pPr>
    </w:p>
    <w:p w14:paraId="0E5FF8B1" w14:textId="77777777" w:rsidR="00A60737" w:rsidRDefault="00A60737" w:rsidP="00A60737">
      <w:pPr>
        <w:spacing w:after="160" w:line="259" w:lineRule="auto"/>
        <w:jc w:val="left"/>
      </w:pPr>
      <w:r>
        <w:br w:type="page"/>
      </w:r>
    </w:p>
    <w:p w14:paraId="2173032E" w14:textId="1A747623" w:rsidR="00CD2496" w:rsidRPr="00245FA3" w:rsidRDefault="00CD2496" w:rsidP="00CD2496">
      <w:pPr>
        <w:rPr>
          <w:rFonts w:asciiTheme="majorHAnsi" w:eastAsiaTheme="majorEastAsia" w:hAnsiTheme="majorHAnsi" w:cstheme="majorBidi"/>
          <w:b/>
          <w:bCs/>
          <w:color w:val="5B9BD5" w:themeColor="accent1"/>
          <w:sz w:val="32"/>
          <w:szCs w:val="26"/>
        </w:rPr>
      </w:pPr>
      <w:r w:rsidRPr="00245FA3">
        <w:rPr>
          <w:rFonts w:asciiTheme="majorHAnsi" w:eastAsiaTheme="majorEastAsia" w:hAnsiTheme="majorHAnsi" w:cstheme="majorBidi"/>
          <w:b/>
          <w:bCs/>
          <w:color w:val="5B9BD5" w:themeColor="accent1"/>
          <w:sz w:val="32"/>
          <w:szCs w:val="26"/>
        </w:rPr>
        <w:lastRenderedPageBreak/>
        <w:t>Recomendaciones Finales</w:t>
      </w:r>
    </w:p>
    <w:p w14:paraId="544DC4C4" w14:textId="77777777" w:rsidR="00CD2496" w:rsidRDefault="00CD2496" w:rsidP="00CD2496">
      <w:pPr>
        <w:rPr>
          <w:rFonts w:asciiTheme="minorHAnsi" w:eastAsiaTheme="minorEastAsia" w:hAnsiTheme="minorHAnsi"/>
          <w:i/>
          <w:sz w:val="22"/>
        </w:rPr>
      </w:pPr>
      <w:r>
        <w:rPr>
          <w:i/>
        </w:rPr>
        <w:t>Es recomendable revisar el documento final con el tutor (entregar el documento impreso) una vez que se encuentre terminado. A continuación, se exponen una lista de recomendaciones a seguir:</w:t>
      </w:r>
    </w:p>
    <w:p w14:paraId="468270DD" w14:textId="77777777" w:rsidR="00CD2496" w:rsidRDefault="00CD2496" w:rsidP="00245FA3">
      <w:pPr>
        <w:pStyle w:val="Prrafodelista"/>
        <w:numPr>
          <w:ilvl w:val="0"/>
          <w:numId w:val="6"/>
        </w:numPr>
        <w:spacing w:after="200" w:line="360" w:lineRule="auto"/>
        <w:rPr>
          <w:i/>
        </w:rPr>
      </w:pPr>
      <w:r>
        <w:rPr>
          <w:i/>
        </w:rPr>
        <w:t xml:space="preserve">Evitar faltas de ortografía, la revisión termina de forma inmediata si se da esta situación. </w:t>
      </w:r>
    </w:p>
    <w:p w14:paraId="1530AA13" w14:textId="77777777" w:rsidR="00CD2496" w:rsidRDefault="00CD2496" w:rsidP="00245FA3">
      <w:pPr>
        <w:pStyle w:val="Prrafodelista"/>
        <w:numPr>
          <w:ilvl w:val="0"/>
          <w:numId w:val="6"/>
        </w:numPr>
        <w:spacing w:after="200" w:line="360" w:lineRule="auto"/>
        <w:rPr>
          <w:i/>
        </w:rPr>
      </w:pPr>
      <w:r>
        <w:rPr>
          <w:i/>
        </w:rPr>
        <w:t>El documento debe estar ajustado a las normas aprobadas por la Unidad de Titulación</w:t>
      </w:r>
      <w:r w:rsidR="0038244A">
        <w:rPr>
          <w:i/>
        </w:rPr>
        <w:t xml:space="preserve"> y el Consejo Académico de la Institución</w:t>
      </w:r>
      <w:r>
        <w:rPr>
          <w:i/>
        </w:rPr>
        <w:t>, siempre la última versión.</w:t>
      </w:r>
    </w:p>
    <w:p w14:paraId="06F961F0" w14:textId="77777777" w:rsidR="00CD2496" w:rsidRDefault="00CD2496" w:rsidP="00245FA3">
      <w:pPr>
        <w:pStyle w:val="Prrafodelista"/>
        <w:numPr>
          <w:ilvl w:val="0"/>
          <w:numId w:val="6"/>
        </w:numPr>
        <w:spacing w:after="200" w:line="360" w:lineRule="auto"/>
        <w:rPr>
          <w:i/>
        </w:rPr>
      </w:pPr>
      <w:r>
        <w:rPr>
          <w:i/>
        </w:rPr>
        <w:t xml:space="preserve">La redacción de todo el </w:t>
      </w:r>
      <w:r w:rsidR="0038244A">
        <w:rPr>
          <w:i/>
        </w:rPr>
        <w:t>documento</w:t>
      </w:r>
      <w:r>
        <w:rPr>
          <w:i/>
        </w:rPr>
        <w:t xml:space="preserve"> debe realizarse en </w:t>
      </w:r>
      <w:r w:rsidRPr="00AF7950">
        <w:rPr>
          <w:b/>
          <w:bCs/>
          <w:i/>
        </w:rPr>
        <w:t>tercera persona</w:t>
      </w:r>
      <w:r>
        <w:rPr>
          <w:i/>
        </w:rPr>
        <w:t>.</w:t>
      </w:r>
    </w:p>
    <w:p w14:paraId="282EEF28" w14:textId="281A858B" w:rsidR="00CD2496" w:rsidRDefault="00CD2496" w:rsidP="00245FA3">
      <w:pPr>
        <w:pStyle w:val="Prrafodelista"/>
        <w:numPr>
          <w:ilvl w:val="0"/>
          <w:numId w:val="6"/>
        </w:numPr>
        <w:spacing w:after="200" w:line="360" w:lineRule="auto"/>
        <w:rPr>
          <w:i/>
        </w:rPr>
      </w:pPr>
      <w:r>
        <w:rPr>
          <w:i/>
        </w:rPr>
        <w:t xml:space="preserve">El </w:t>
      </w:r>
      <w:r w:rsidR="0038244A">
        <w:rPr>
          <w:i/>
        </w:rPr>
        <w:t>Proyecto de Titulación</w:t>
      </w:r>
      <w:r>
        <w:rPr>
          <w:i/>
        </w:rPr>
        <w:t xml:space="preserve"> debe reflejar el cumplimiento de CADA UNO DE LOS </w:t>
      </w:r>
      <w:r w:rsidR="00606C34">
        <w:rPr>
          <w:i/>
        </w:rPr>
        <w:t>OBJETIVOS ESPECÍFICOS</w:t>
      </w:r>
      <w:r>
        <w:rPr>
          <w:i/>
        </w:rPr>
        <w:t xml:space="preserve"> en las secciones correspondientes, por ejemplo, la sección </w:t>
      </w:r>
      <w:r w:rsidR="00245FA3">
        <w:rPr>
          <w:i/>
        </w:rPr>
        <w:t>6</w:t>
      </w:r>
      <w:r>
        <w:rPr>
          <w:i/>
        </w:rPr>
        <w:t xml:space="preserve">.1 debería mostrar cómo se cumplió el objetivo 1, igualmente la </w:t>
      </w:r>
      <w:r w:rsidR="00245FA3">
        <w:rPr>
          <w:i/>
        </w:rPr>
        <w:t>6</w:t>
      </w:r>
      <w:r>
        <w:rPr>
          <w:i/>
        </w:rPr>
        <w:t xml:space="preserve">.2 cómo se cumplió el objetivo 2 y así sucesivamente.  </w:t>
      </w:r>
    </w:p>
    <w:p w14:paraId="2B99A980" w14:textId="77777777" w:rsidR="00CD2496" w:rsidRDefault="00CD2496" w:rsidP="00245FA3">
      <w:pPr>
        <w:pStyle w:val="Prrafodelista"/>
        <w:numPr>
          <w:ilvl w:val="0"/>
          <w:numId w:val="6"/>
        </w:numPr>
        <w:spacing w:after="200" w:line="360" w:lineRule="auto"/>
        <w:rPr>
          <w:i/>
        </w:rPr>
      </w:pPr>
      <w:r>
        <w:rPr>
          <w:i/>
        </w:rPr>
        <w:t xml:space="preserve">La descripción de equipamiento y su funcionalidad o especificación técnica si no aporta directamente a la investigación debe ponerse como anexo. </w:t>
      </w:r>
    </w:p>
    <w:p w14:paraId="4108506B" w14:textId="77777777" w:rsidR="00CD2496" w:rsidRDefault="00CD2496" w:rsidP="00245FA3">
      <w:pPr>
        <w:pStyle w:val="Prrafodelista"/>
        <w:numPr>
          <w:ilvl w:val="0"/>
          <w:numId w:val="6"/>
        </w:numPr>
        <w:spacing w:after="200" w:line="360" w:lineRule="auto"/>
        <w:rPr>
          <w:i/>
        </w:rPr>
      </w:pPr>
      <w:r>
        <w:rPr>
          <w:i/>
        </w:rPr>
        <w:t xml:space="preserve">En la sección </w:t>
      </w:r>
      <w:r w:rsidR="00245FA3">
        <w:rPr>
          <w:i/>
        </w:rPr>
        <w:t>7</w:t>
      </w:r>
      <w:r>
        <w:rPr>
          <w:i/>
        </w:rPr>
        <w:t xml:space="preserve"> vienen las conclusiones y recomendaciones, </w:t>
      </w:r>
      <w:r w:rsidR="00245FA3">
        <w:rPr>
          <w:i/>
        </w:rPr>
        <w:t>7</w:t>
      </w:r>
      <w:r>
        <w:rPr>
          <w:i/>
        </w:rPr>
        <w:t xml:space="preserve">.1 Conclusiones y </w:t>
      </w:r>
      <w:r w:rsidR="00245FA3">
        <w:rPr>
          <w:i/>
        </w:rPr>
        <w:t>7</w:t>
      </w:r>
      <w:r>
        <w:rPr>
          <w:i/>
        </w:rPr>
        <w:t xml:space="preserve">.2 Recomendaciones. El desarrollo de esta sección </w:t>
      </w:r>
      <w:r w:rsidR="00245FA3">
        <w:rPr>
          <w:i/>
        </w:rPr>
        <w:t xml:space="preserve">7 </w:t>
      </w:r>
      <w:r>
        <w:rPr>
          <w:i/>
        </w:rPr>
        <w:t>debe tener relación con el cumplimiento de esos objetivos específicos y no con generalidades por todo el mundo conocidas, deben ser conclusiones y recomendaciones que tengan que ver con la investigación</w:t>
      </w:r>
      <w:r w:rsidR="00245FA3">
        <w:rPr>
          <w:i/>
        </w:rPr>
        <w:t xml:space="preserve"> y el proyecto de titulación</w:t>
      </w:r>
      <w:r>
        <w:rPr>
          <w:i/>
        </w:rPr>
        <w:t>.</w:t>
      </w:r>
    </w:p>
    <w:p w14:paraId="7701E632" w14:textId="77777777" w:rsidR="005A54A0" w:rsidRDefault="005A54A0" w:rsidP="00245FA3">
      <w:pPr>
        <w:pStyle w:val="Prrafodelista"/>
        <w:numPr>
          <w:ilvl w:val="0"/>
          <w:numId w:val="6"/>
        </w:numPr>
        <w:spacing w:after="200" w:line="360" w:lineRule="auto"/>
        <w:rPr>
          <w:i/>
        </w:rPr>
      </w:pPr>
      <w:r w:rsidRPr="005A54A0">
        <w:rPr>
          <w:i/>
        </w:rPr>
        <w:t>Las referencias que se realicen o el material de investigación NO DEBE provenir de fuentes no comprobadas, esto quiere decir que no se aceptarán referencias de páginas tales como: Rincón del Vago, Monografìas.com, Wikipedia, entre otras; cuya valides no ha sido científicamente verificada.</w:t>
      </w:r>
    </w:p>
    <w:p w14:paraId="1EE8F764" w14:textId="77777777" w:rsidR="00245FA3" w:rsidRDefault="00245FA3" w:rsidP="00CD2496">
      <w:pPr>
        <w:rPr>
          <w:b/>
        </w:rPr>
      </w:pPr>
    </w:p>
    <w:p w14:paraId="42C8547D" w14:textId="2B2B4E29" w:rsidR="00307268" w:rsidRPr="00307268" w:rsidRDefault="00CD2496" w:rsidP="00686B44">
      <w:pPr>
        <w:rPr>
          <w:b/>
        </w:rPr>
      </w:pPr>
      <w:r>
        <w:rPr>
          <w:b/>
        </w:rPr>
        <w:t xml:space="preserve">MUY IMPORTANTE, referenciar todo texto que se tome de otras fuentes. Todo </w:t>
      </w:r>
      <w:r w:rsidR="00245FA3">
        <w:rPr>
          <w:b/>
        </w:rPr>
        <w:t>documento</w:t>
      </w:r>
      <w:r>
        <w:rPr>
          <w:b/>
        </w:rPr>
        <w:t xml:space="preserve"> se somete a una revisión de un aplicativo ANTIPLAGIO, si existen problemas en este sentido podría pararse todo el proceso e incluso habría implicaciones en sanciones como la separación de la </w:t>
      </w:r>
      <w:r w:rsidR="00245FA3">
        <w:rPr>
          <w:b/>
        </w:rPr>
        <w:t>Institución</w:t>
      </w:r>
      <w:r>
        <w:rPr>
          <w:b/>
        </w:rPr>
        <w:t xml:space="preserve"> del estudiante.</w:t>
      </w:r>
    </w:p>
    <w:sectPr w:rsidR="00307268" w:rsidRPr="00307268" w:rsidSect="0099762E">
      <w:pgSz w:w="11907" w:h="16840" w:code="9"/>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SUARIO" w:date="2024-06-05T08:26:00Z" w:initials="U">
    <w:p w14:paraId="0617BA85" w14:textId="608EFCED" w:rsidR="007401AB" w:rsidRDefault="007401AB">
      <w:pPr>
        <w:pStyle w:val="Textocomentario"/>
      </w:pPr>
      <w:r>
        <w:rPr>
          <w:rStyle w:val="Refdecomentario"/>
        </w:rPr>
        <w:annotationRef/>
      </w:r>
      <w:r>
        <w:t>Tnlga.</w:t>
      </w:r>
    </w:p>
  </w:comment>
  <w:comment w:id="1" w:author="USUARIO" w:date="2024-06-05T08:27:00Z" w:initials="U">
    <w:p w14:paraId="1A5CF32A" w14:textId="16192578" w:rsidR="007401AB" w:rsidRDefault="007401AB">
      <w:pPr>
        <w:pStyle w:val="Textocomentario"/>
      </w:pPr>
      <w:r>
        <w:rPr>
          <w:rStyle w:val="Refdecomentario"/>
        </w:rPr>
        <w:annotationRef/>
      </w:r>
      <w:r>
        <w:t xml:space="preserve">no hay interlineado </w:t>
      </w:r>
    </w:p>
  </w:comment>
  <w:comment w:id="5" w:author="USUARIO" w:date="2024-06-05T08:38:00Z" w:initials="U">
    <w:p w14:paraId="7DF9E78D" w14:textId="54B6B3F1" w:rsidR="007401AB" w:rsidRDefault="007401AB">
      <w:pPr>
        <w:pStyle w:val="Textocomentario"/>
      </w:pPr>
      <w:r>
        <w:rPr>
          <w:rStyle w:val="Refdecomentario"/>
        </w:rPr>
        <w:annotationRef/>
      </w:r>
      <w:r>
        <w:t xml:space="preserve">POR SEGUNDA VEZ LAS CITAS ESTAN MAL </w:t>
      </w:r>
    </w:p>
  </w:comment>
  <w:comment w:id="9" w:author="Sharon Palomo" w:date="2024-05-26T15:37:00Z" w:initials="SP">
    <w:p w14:paraId="6ECDEF35" w14:textId="77777777" w:rsidR="007401AB" w:rsidRDefault="007401AB" w:rsidP="00D13367">
      <w:pPr>
        <w:pStyle w:val="Textocomentario"/>
      </w:pPr>
      <w:r>
        <w:rPr>
          <w:rStyle w:val="Refdecomentario"/>
        </w:rPr>
        <w:annotationRef/>
      </w:r>
      <w:r>
        <w:t>No forma parte</w:t>
      </w:r>
    </w:p>
  </w:comment>
  <w:comment w:id="10" w:author="USUARIO" w:date="2024-06-19T12:18:00Z" w:initials="U">
    <w:p w14:paraId="1D2657B1" w14:textId="07C3AD77" w:rsidR="007401AB" w:rsidRDefault="007401AB">
      <w:pPr>
        <w:pStyle w:val="Textocomentario"/>
      </w:pPr>
      <w:r>
        <w:rPr>
          <w:rStyle w:val="Refdecomentario"/>
        </w:rPr>
        <w:annotationRef/>
      </w:r>
      <w:r>
        <w:t>Sí va! FVillasis</w:t>
      </w:r>
    </w:p>
  </w:comment>
  <w:comment w:id="17" w:author="USUARIO" w:date="2024-06-05T08:46:00Z" w:initials="U">
    <w:p w14:paraId="51B7096E" w14:textId="5074393F" w:rsidR="007401AB" w:rsidRDefault="007401AB">
      <w:pPr>
        <w:pStyle w:val="Textocomentario"/>
      </w:pPr>
      <w:r>
        <w:rPr>
          <w:rStyle w:val="Refdecomentario"/>
        </w:rPr>
        <w:annotationRef/>
      </w:r>
      <w:r>
        <w:t xml:space="preserve">Esto tiene diferente letra de la copia de la pagina que extrajo la información </w:t>
      </w:r>
    </w:p>
  </w:comment>
  <w:comment w:id="18" w:author="Emmanuel Requena" w:date="2024-06-05T17:24:00Z" w:initials="ER">
    <w:p w14:paraId="2996488D" w14:textId="5D0E9EC8" w:rsidR="007401AB" w:rsidRDefault="007401AB">
      <w:pPr>
        <w:pStyle w:val="Textocomentario"/>
      </w:pPr>
      <w:r>
        <w:rPr>
          <w:rStyle w:val="Refdecomentario"/>
        </w:rPr>
        <w:annotationRef/>
      </w:r>
      <w:r>
        <w:t>Reescrito en el texto en la parte de arriba</w:t>
      </w:r>
    </w:p>
  </w:comment>
  <w:comment w:id="25" w:author="USUARIO" w:date="2024-06-05T08:47:00Z" w:initials="U">
    <w:p w14:paraId="6D065326" w14:textId="05E6AB77" w:rsidR="007401AB" w:rsidRDefault="007401AB">
      <w:pPr>
        <w:pStyle w:val="Textocomentario"/>
      </w:pPr>
      <w:r>
        <w:rPr>
          <w:rStyle w:val="Refdecomentario"/>
        </w:rPr>
        <w:annotationRef/>
      </w:r>
      <w:r>
        <w:t>No todas las citas son al final cuando mencionamos autores las citas van al principio manejo y dominio de normas App</w:t>
      </w:r>
    </w:p>
  </w:comment>
  <w:comment w:id="26" w:author="Emmanuel Requena" w:date="2024-06-06T11:42:00Z" w:initials="ER">
    <w:p w14:paraId="2157C2F5" w14:textId="4F5E30D6" w:rsidR="007401AB" w:rsidRPr="00570828" w:rsidRDefault="007401AB">
      <w:pPr>
        <w:pStyle w:val="Textocomentario"/>
      </w:pPr>
      <w:r>
        <w:rPr>
          <w:rStyle w:val="Refdecomentario"/>
        </w:rPr>
        <w:annotationRef/>
      </w:r>
      <w:r>
        <w:t>Disculpe, la cita que menciona es la de tipo narrativa, y la que yo utilice es la de tipo paréntesis, la cual también es aceptada por las normas APA 7ma edición independientemente de si es un autor o corporación. De igual forma ya fue modificada.</w:t>
      </w:r>
    </w:p>
  </w:comment>
  <w:comment w:id="27" w:author="Emmanuel Requena" w:date="2024-06-06T11:46:00Z" w:initials="ER">
    <w:p w14:paraId="6B847342" w14:textId="53468BEF" w:rsidR="007401AB" w:rsidRDefault="007401AB" w:rsidP="00570828">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17BA85" w15:done="0"/>
  <w15:commentEx w15:paraId="1A5CF32A" w15:done="0"/>
  <w15:commentEx w15:paraId="7DF9E78D" w15:done="0"/>
  <w15:commentEx w15:paraId="6ECDEF35" w15:done="0"/>
  <w15:commentEx w15:paraId="1D2657B1" w15:paraIdParent="6ECDEF35" w15:done="0"/>
  <w15:commentEx w15:paraId="51B7096E" w15:done="0"/>
  <w15:commentEx w15:paraId="2996488D" w15:paraIdParent="51B7096E" w15:done="0"/>
  <w15:commentEx w15:paraId="6D065326" w15:done="0"/>
  <w15:commentEx w15:paraId="2157C2F5" w15:paraIdParent="6D065326" w15:done="0"/>
  <w15:commentEx w15:paraId="6B847342" w15:paraIdParent="6D0653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0B1DC0" w16cex:dateUtc="2024-06-05T22:24:00Z"/>
  <w16cex:commentExtensible w16cex:durableId="2A0C1F10" w16cex:dateUtc="2024-06-06T16:42:00Z"/>
  <w16cex:commentExtensible w16cex:durableId="2A0C2002" w16cex:dateUtc="2024-06-06T16: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Id w16cid:paraId="51B7096E" w16cid:durableId="2A0AA45B"/>
  <w16cid:commentId w16cid:paraId="2996488D" w16cid:durableId="2A0B1DC0"/>
  <w16cid:commentId w16cid:paraId="6D065326" w16cid:durableId="2A0AA4AA"/>
  <w16cid:commentId w16cid:paraId="2157C2F5" w16cid:durableId="2A0C1F10"/>
  <w16cid:commentId w16cid:paraId="6B847342" w16cid:durableId="2A0C20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5D29D6" w14:textId="77777777" w:rsidR="00953016" w:rsidRDefault="00953016" w:rsidP="00FA28BE">
      <w:pPr>
        <w:spacing w:line="240" w:lineRule="auto"/>
      </w:pPr>
      <w:r>
        <w:separator/>
      </w:r>
    </w:p>
  </w:endnote>
  <w:endnote w:type="continuationSeparator" w:id="0">
    <w:p w14:paraId="6798A31F" w14:textId="77777777" w:rsidR="00953016" w:rsidRDefault="00953016"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09BC4" w14:textId="77777777" w:rsidR="00953016" w:rsidRDefault="00953016" w:rsidP="00FA28BE">
      <w:pPr>
        <w:spacing w:line="240" w:lineRule="auto"/>
      </w:pPr>
      <w:r>
        <w:separator/>
      </w:r>
    </w:p>
  </w:footnote>
  <w:footnote w:type="continuationSeparator" w:id="0">
    <w:p w14:paraId="0679B44B" w14:textId="77777777" w:rsidR="00953016" w:rsidRDefault="00953016"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0393388"/>
      <w:docPartObj>
        <w:docPartGallery w:val="Page Numbers (Top of Page)"/>
        <w:docPartUnique/>
      </w:docPartObj>
    </w:sdtPr>
    <w:sdtEndPr/>
    <w:sdtContent>
      <w:p w14:paraId="5D224E0F" w14:textId="77777777" w:rsidR="007401AB" w:rsidRDefault="007401AB">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7401AB" w:rsidRDefault="007401A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6"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7"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8"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1"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2"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3"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4"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18"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1"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2"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abstractNumId w:val="19"/>
  </w:num>
  <w:num w:numId="2">
    <w:abstractNumId w:val="8"/>
  </w:num>
  <w:num w:numId="3">
    <w:abstractNumId w:val="1"/>
  </w:num>
  <w:num w:numId="4">
    <w:abstractNumId w:val="0"/>
  </w:num>
  <w:num w:numId="5">
    <w:abstractNumId w:val="22"/>
  </w:num>
  <w:num w:numId="6">
    <w:abstractNumId w:val="3"/>
  </w:num>
  <w:num w:numId="7">
    <w:abstractNumId w:val="15"/>
  </w:num>
  <w:num w:numId="8">
    <w:abstractNumId w:val="17"/>
  </w:num>
  <w:num w:numId="9">
    <w:abstractNumId w:val="4"/>
  </w:num>
  <w:num w:numId="10">
    <w:abstractNumId w:val="12"/>
  </w:num>
  <w:num w:numId="11">
    <w:abstractNumId w:val="6"/>
  </w:num>
  <w:num w:numId="12">
    <w:abstractNumId w:val="21"/>
  </w:num>
  <w:num w:numId="13">
    <w:abstractNumId w:val="2"/>
  </w:num>
  <w:num w:numId="14">
    <w:abstractNumId w:val="5"/>
  </w:num>
  <w:num w:numId="15">
    <w:abstractNumId w:val="10"/>
  </w:num>
  <w:num w:numId="16">
    <w:abstractNumId w:val="11"/>
  </w:num>
  <w:num w:numId="17">
    <w:abstractNumId w:val="7"/>
  </w:num>
  <w:num w:numId="18">
    <w:abstractNumId w:val="14"/>
  </w:num>
  <w:num w:numId="19">
    <w:abstractNumId w:val="18"/>
  </w:num>
  <w:num w:numId="20">
    <w:abstractNumId w:val="20"/>
  </w:num>
  <w:num w:numId="21">
    <w:abstractNumId w:val="16"/>
  </w:num>
  <w:num w:numId="22">
    <w:abstractNumId w:val="13"/>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None" w15:userId="USUARIO"/>
  </w15:person>
  <w15:person w15:author="Sharon Palomo">
    <w15:presenceInfo w15:providerId="Windows Live" w15:userId="abdcfe4ff2a31979"/>
  </w15:person>
  <w15:person w15:author="Emmanuel Requena">
    <w15:presenceInfo w15:providerId="Windows Live" w15:userId="72f8c1cb5214e1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CA2"/>
    <w:rsid w:val="00004433"/>
    <w:rsid w:val="00005461"/>
    <w:rsid w:val="00005873"/>
    <w:rsid w:val="00005D7E"/>
    <w:rsid w:val="0000630A"/>
    <w:rsid w:val="00006326"/>
    <w:rsid w:val="00007423"/>
    <w:rsid w:val="0000798F"/>
    <w:rsid w:val="0001129A"/>
    <w:rsid w:val="00011624"/>
    <w:rsid w:val="0001208B"/>
    <w:rsid w:val="00012D7C"/>
    <w:rsid w:val="00015376"/>
    <w:rsid w:val="00015716"/>
    <w:rsid w:val="00016FDD"/>
    <w:rsid w:val="000171E3"/>
    <w:rsid w:val="000171FA"/>
    <w:rsid w:val="00021D2D"/>
    <w:rsid w:val="00023F17"/>
    <w:rsid w:val="000249A2"/>
    <w:rsid w:val="000273F7"/>
    <w:rsid w:val="0003073C"/>
    <w:rsid w:val="000307C2"/>
    <w:rsid w:val="00033810"/>
    <w:rsid w:val="00034471"/>
    <w:rsid w:val="0003651D"/>
    <w:rsid w:val="00042391"/>
    <w:rsid w:val="00043B40"/>
    <w:rsid w:val="0004698B"/>
    <w:rsid w:val="000475BA"/>
    <w:rsid w:val="00047DAC"/>
    <w:rsid w:val="00056833"/>
    <w:rsid w:val="000574CB"/>
    <w:rsid w:val="00060653"/>
    <w:rsid w:val="00060A09"/>
    <w:rsid w:val="00060F9A"/>
    <w:rsid w:val="00061B89"/>
    <w:rsid w:val="000630DB"/>
    <w:rsid w:val="0006329E"/>
    <w:rsid w:val="00066663"/>
    <w:rsid w:val="00066951"/>
    <w:rsid w:val="0006745F"/>
    <w:rsid w:val="0007053F"/>
    <w:rsid w:val="000708D2"/>
    <w:rsid w:val="00070AE8"/>
    <w:rsid w:val="00072148"/>
    <w:rsid w:val="0007241B"/>
    <w:rsid w:val="00072BCD"/>
    <w:rsid w:val="00073914"/>
    <w:rsid w:val="000741C3"/>
    <w:rsid w:val="000750F6"/>
    <w:rsid w:val="00075679"/>
    <w:rsid w:val="000767F3"/>
    <w:rsid w:val="00076BB7"/>
    <w:rsid w:val="00076DF8"/>
    <w:rsid w:val="00076F69"/>
    <w:rsid w:val="00081393"/>
    <w:rsid w:val="00081CCD"/>
    <w:rsid w:val="0008273A"/>
    <w:rsid w:val="00082954"/>
    <w:rsid w:val="0008298B"/>
    <w:rsid w:val="00083EFB"/>
    <w:rsid w:val="00090481"/>
    <w:rsid w:val="00092EFC"/>
    <w:rsid w:val="00094099"/>
    <w:rsid w:val="00094748"/>
    <w:rsid w:val="00094F13"/>
    <w:rsid w:val="00097984"/>
    <w:rsid w:val="00097EEF"/>
    <w:rsid w:val="000A03A8"/>
    <w:rsid w:val="000A04D3"/>
    <w:rsid w:val="000A1ACE"/>
    <w:rsid w:val="000A3926"/>
    <w:rsid w:val="000A3B95"/>
    <w:rsid w:val="000A3DAE"/>
    <w:rsid w:val="000A66AC"/>
    <w:rsid w:val="000A6F01"/>
    <w:rsid w:val="000A7006"/>
    <w:rsid w:val="000B0AA0"/>
    <w:rsid w:val="000B14EB"/>
    <w:rsid w:val="000B3C1E"/>
    <w:rsid w:val="000B4778"/>
    <w:rsid w:val="000B5FB9"/>
    <w:rsid w:val="000C0F57"/>
    <w:rsid w:val="000C1A7C"/>
    <w:rsid w:val="000C1F3E"/>
    <w:rsid w:val="000C3E4D"/>
    <w:rsid w:val="000C4827"/>
    <w:rsid w:val="000C6D17"/>
    <w:rsid w:val="000C7D6C"/>
    <w:rsid w:val="000C7EB4"/>
    <w:rsid w:val="000D36DF"/>
    <w:rsid w:val="000D4B24"/>
    <w:rsid w:val="000D5391"/>
    <w:rsid w:val="000E1484"/>
    <w:rsid w:val="000E14E1"/>
    <w:rsid w:val="000E1F9A"/>
    <w:rsid w:val="000E484F"/>
    <w:rsid w:val="000E69DF"/>
    <w:rsid w:val="000E7982"/>
    <w:rsid w:val="000F334E"/>
    <w:rsid w:val="000F3A4A"/>
    <w:rsid w:val="000F7870"/>
    <w:rsid w:val="001003BA"/>
    <w:rsid w:val="0010097B"/>
    <w:rsid w:val="0010243E"/>
    <w:rsid w:val="00102473"/>
    <w:rsid w:val="001031D9"/>
    <w:rsid w:val="0010345E"/>
    <w:rsid w:val="00104919"/>
    <w:rsid w:val="0010570E"/>
    <w:rsid w:val="00105CF1"/>
    <w:rsid w:val="00110145"/>
    <w:rsid w:val="00110438"/>
    <w:rsid w:val="001126AC"/>
    <w:rsid w:val="001135D2"/>
    <w:rsid w:val="0011360E"/>
    <w:rsid w:val="00114BF0"/>
    <w:rsid w:val="0011595F"/>
    <w:rsid w:val="0011627B"/>
    <w:rsid w:val="001214CF"/>
    <w:rsid w:val="00122C6B"/>
    <w:rsid w:val="0012357C"/>
    <w:rsid w:val="00124240"/>
    <w:rsid w:val="00125618"/>
    <w:rsid w:val="00127A08"/>
    <w:rsid w:val="001348B3"/>
    <w:rsid w:val="001349A5"/>
    <w:rsid w:val="00140195"/>
    <w:rsid w:val="00141445"/>
    <w:rsid w:val="001415E1"/>
    <w:rsid w:val="001420B7"/>
    <w:rsid w:val="001424A9"/>
    <w:rsid w:val="001424DA"/>
    <w:rsid w:val="00142EE6"/>
    <w:rsid w:val="00143260"/>
    <w:rsid w:val="001450CE"/>
    <w:rsid w:val="001473F0"/>
    <w:rsid w:val="00152082"/>
    <w:rsid w:val="001535A3"/>
    <w:rsid w:val="001543EE"/>
    <w:rsid w:val="00157135"/>
    <w:rsid w:val="0016083A"/>
    <w:rsid w:val="00162BA4"/>
    <w:rsid w:val="00163242"/>
    <w:rsid w:val="00164298"/>
    <w:rsid w:val="00164D18"/>
    <w:rsid w:val="0016540B"/>
    <w:rsid w:val="001665C9"/>
    <w:rsid w:val="00171B03"/>
    <w:rsid w:val="00174C31"/>
    <w:rsid w:val="00176D1C"/>
    <w:rsid w:val="001808B5"/>
    <w:rsid w:val="00181E4D"/>
    <w:rsid w:val="001822A6"/>
    <w:rsid w:val="00183376"/>
    <w:rsid w:val="001847D5"/>
    <w:rsid w:val="00184A06"/>
    <w:rsid w:val="00186DD4"/>
    <w:rsid w:val="00190186"/>
    <w:rsid w:val="0019018D"/>
    <w:rsid w:val="00191059"/>
    <w:rsid w:val="00193973"/>
    <w:rsid w:val="00195E2C"/>
    <w:rsid w:val="00197A13"/>
    <w:rsid w:val="001A0718"/>
    <w:rsid w:val="001A2F69"/>
    <w:rsid w:val="001A431E"/>
    <w:rsid w:val="001A5F89"/>
    <w:rsid w:val="001B313F"/>
    <w:rsid w:val="001B36B0"/>
    <w:rsid w:val="001B4D46"/>
    <w:rsid w:val="001B5587"/>
    <w:rsid w:val="001B5C51"/>
    <w:rsid w:val="001C37B9"/>
    <w:rsid w:val="001C5160"/>
    <w:rsid w:val="001C603E"/>
    <w:rsid w:val="001C7C8F"/>
    <w:rsid w:val="001D4A33"/>
    <w:rsid w:val="001D4F6E"/>
    <w:rsid w:val="001D541C"/>
    <w:rsid w:val="001D61A4"/>
    <w:rsid w:val="001D7413"/>
    <w:rsid w:val="001E003A"/>
    <w:rsid w:val="001E061A"/>
    <w:rsid w:val="001E27E1"/>
    <w:rsid w:val="001E38FA"/>
    <w:rsid w:val="001E5652"/>
    <w:rsid w:val="001E7D88"/>
    <w:rsid w:val="001F13A5"/>
    <w:rsid w:val="001F2A71"/>
    <w:rsid w:val="001F778B"/>
    <w:rsid w:val="002004FA"/>
    <w:rsid w:val="00200A20"/>
    <w:rsid w:val="00201165"/>
    <w:rsid w:val="00206D6A"/>
    <w:rsid w:val="0021184A"/>
    <w:rsid w:val="002146F8"/>
    <w:rsid w:val="00223419"/>
    <w:rsid w:val="00224CA8"/>
    <w:rsid w:val="00227470"/>
    <w:rsid w:val="00227927"/>
    <w:rsid w:val="0023170F"/>
    <w:rsid w:val="00233440"/>
    <w:rsid w:val="00233681"/>
    <w:rsid w:val="00234630"/>
    <w:rsid w:val="00235F43"/>
    <w:rsid w:val="002374DC"/>
    <w:rsid w:val="002376A3"/>
    <w:rsid w:val="00237915"/>
    <w:rsid w:val="00242185"/>
    <w:rsid w:val="00243565"/>
    <w:rsid w:val="00243F8A"/>
    <w:rsid w:val="00245FA3"/>
    <w:rsid w:val="00247DA7"/>
    <w:rsid w:val="00250E23"/>
    <w:rsid w:val="00250FF2"/>
    <w:rsid w:val="00251059"/>
    <w:rsid w:val="002548C6"/>
    <w:rsid w:val="002550A6"/>
    <w:rsid w:val="00257F74"/>
    <w:rsid w:val="002606A6"/>
    <w:rsid w:val="002611A6"/>
    <w:rsid w:val="002618FC"/>
    <w:rsid w:val="00261B85"/>
    <w:rsid w:val="00262231"/>
    <w:rsid w:val="00262CBE"/>
    <w:rsid w:val="0026340F"/>
    <w:rsid w:val="002641F0"/>
    <w:rsid w:val="002641F6"/>
    <w:rsid w:val="0026465A"/>
    <w:rsid w:val="002657BC"/>
    <w:rsid w:val="00265A24"/>
    <w:rsid w:val="002674F4"/>
    <w:rsid w:val="00271F86"/>
    <w:rsid w:val="00274D8A"/>
    <w:rsid w:val="0027781D"/>
    <w:rsid w:val="002805CE"/>
    <w:rsid w:val="00280B80"/>
    <w:rsid w:val="00280BBB"/>
    <w:rsid w:val="00283B48"/>
    <w:rsid w:val="00285348"/>
    <w:rsid w:val="002866AD"/>
    <w:rsid w:val="00286788"/>
    <w:rsid w:val="002901F6"/>
    <w:rsid w:val="0029217B"/>
    <w:rsid w:val="00293061"/>
    <w:rsid w:val="00293C58"/>
    <w:rsid w:val="002942D1"/>
    <w:rsid w:val="00295478"/>
    <w:rsid w:val="002A0A32"/>
    <w:rsid w:val="002A100D"/>
    <w:rsid w:val="002A1DA5"/>
    <w:rsid w:val="002A2343"/>
    <w:rsid w:val="002A382B"/>
    <w:rsid w:val="002A5F1B"/>
    <w:rsid w:val="002A6827"/>
    <w:rsid w:val="002A6945"/>
    <w:rsid w:val="002B1E8B"/>
    <w:rsid w:val="002B2937"/>
    <w:rsid w:val="002B3546"/>
    <w:rsid w:val="002B3C3D"/>
    <w:rsid w:val="002B49A8"/>
    <w:rsid w:val="002B515D"/>
    <w:rsid w:val="002B6389"/>
    <w:rsid w:val="002B69FA"/>
    <w:rsid w:val="002C2B0A"/>
    <w:rsid w:val="002C2F12"/>
    <w:rsid w:val="002C55AB"/>
    <w:rsid w:val="002D1890"/>
    <w:rsid w:val="002D1B49"/>
    <w:rsid w:val="002D1BC4"/>
    <w:rsid w:val="002D1D66"/>
    <w:rsid w:val="002D2333"/>
    <w:rsid w:val="002D6E85"/>
    <w:rsid w:val="002D775B"/>
    <w:rsid w:val="002E2229"/>
    <w:rsid w:val="002E391E"/>
    <w:rsid w:val="002E41EE"/>
    <w:rsid w:val="002E47E0"/>
    <w:rsid w:val="002E4D6F"/>
    <w:rsid w:val="002E6E83"/>
    <w:rsid w:val="002F350F"/>
    <w:rsid w:val="002F3D4C"/>
    <w:rsid w:val="002F4F90"/>
    <w:rsid w:val="002F6528"/>
    <w:rsid w:val="002F6E48"/>
    <w:rsid w:val="003012E9"/>
    <w:rsid w:val="0030139E"/>
    <w:rsid w:val="00303768"/>
    <w:rsid w:val="00304AE2"/>
    <w:rsid w:val="00304D1B"/>
    <w:rsid w:val="00307268"/>
    <w:rsid w:val="00312252"/>
    <w:rsid w:val="00313B67"/>
    <w:rsid w:val="00314933"/>
    <w:rsid w:val="00315FC6"/>
    <w:rsid w:val="00316905"/>
    <w:rsid w:val="00316A99"/>
    <w:rsid w:val="00317039"/>
    <w:rsid w:val="00317629"/>
    <w:rsid w:val="00322472"/>
    <w:rsid w:val="003254B9"/>
    <w:rsid w:val="003259CB"/>
    <w:rsid w:val="00325D76"/>
    <w:rsid w:val="003345D9"/>
    <w:rsid w:val="00337C7C"/>
    <w:rsid w:val="00342E46"/>
    <w:rsid w:val="003438AD"/>
    <w:rsid w:val="0034461B"/>
    <w:rsid w:val="0034483F"/>
    <w:rsid w:val="00344867"/>
    <w:rsid w:val="00345E77"/>
    <w:rsid w:val="00351A02"/>
    <w:rsid w:val="003529BC"/>
    <w:rsid w:val="00353177"/>
    <w:rsid w:val="003570C2"/>
    <w:rsid w:val="00360B53"/>
    <w:rsid w:val="003654CE"/>
    <w:rsid w:val="00366253"/>
    <w:rsid w:val="00372385"/>
    <w:rsid w:val="003756A8"/>
    <w:rsid w:val="00376469"/>
    <w:rsid w:val="003771F0"/>
    <w:rsid w:val="0038103B"/>
    <w:rsid w:val="0038244A"/>
    <w:rsid w:val="00382BBB"/>
    <w:rsid w:val="003837A6"/>
    <w:rsid w:val="003843F9"/>
    <w:rsid w:val="00385CC7"/>
    <w:rsid w:val="00386379"/>
    <w:rsid w:val="00386713"/>
    <w:rsid w:val="00386B43"/>
    <w:rsid w:val="00387992"/>
    <w:rsid w:val="00390F33"/>
    <w:rsid w:val="003925E3"/>
    <w:rsid w:val="00393CEA"/>
    <w:rsid w:val="003942DF"/>
    <w:rsid w:val="00394E5C"/>
    <w:rsid w:val="00394ED9"/>
    <w:rsid w:val="003962CF"/>
    <w:rsid w:val="0039784E"/>
    <w:rsid w:val="003A22D0"/>
    <w:rsid w:val="003A51B1"/>
    <w:rsid w:val="003A6D91"/>
    <w:rsid w:val="003A7207"/>
    <w:rsid w:val="003A7340"/>
    <w:rsid w:val="003A749B"/>
    <w:rsid w:val="003B08E5"/>
    <w:rsid w:val="003B2E0E"/>
    <w:rsid w:val="003B3153"/>
    <w:rsid w:val="003B51B2"/>
    <w:rsid w:val="003B6DAD"/>
    <w:rsid w:val="003B7A2F"/>
    <w:rsid w:val="003C06C5"/>
    <w:rsid w:val="003C13DA"/>
    <w:rsid w:val="003C1899"/>
    <w:rsid w:val="003C5A62"/>
    <w:rsid w:val="003C64C8"/>
    <w:rsid w:val="003C716E"/>
    <w:rsid w:val="003C7EB8"/>
    <w:rsid w:val="003D0A10"/>
    <w:rsid w:val="003D24C0"/>
    <w:rsid w:val="003D264C"/>
    <w:rsid w:val="003D2EC1"/>
    <w:rsid w:val="003D514E"/>
    <w:rsid w:val="003D5337"/>
    <w:rsid w:val="003D59B0"/>
    <w:rsid w:val="003D64DC"/>
    <w:rsid w:val="003E2A5B"/>
    <w:rsid w:val="003E2FF8"/>
    <w:rsid w:val="003E3C25"/>
    <w:rsid w:val="003E3DA7"/>
    <w:rsid w:val="003E463D"/>
    <w:rsid w:val="003F038F"/>
    <w:rsid w:val="003F0540"/>
    <w:rsid w:val="003F14A9"/>
    <w:rsid w:val="003F16D6"/>
    <w:rsid w:val="003F1873"/>
    <w:rsid w:val="003F3815"/>
    <w:rsid w:val="003F4D1B"/>
    <w:rsid w:val="003F511A"/>
    <w:rsid w:val="003F57FC"/>
    <w:rsid w:val="003F643A"/>
    <w:rsid w:val="00402FB9"/>
    <w:rsid w:val="00403E8C"/>
    <w:rsid w:val="00404DF7"/>
    <w:rsid w:val="004065A2"/>
    <w:rsid w:val="0040670D"/>
    <w:rsid w:val="00410341"/>
    <w:rsid w:val="00410C39"/>
    <w:rsid w:val="00412045"/>
    <w:rsid w:val="00413396"/>
    <w:rsid w:val="00414491"/>
    <w:rsid w:val="00414F9A"/>
    <w:rsid w:val="0041524F"/>
    <w:rsid w:val="004156A2"/>
    <w:rsid w:val="00420D27"/>
    <w:rsid w:val="004219B3"/>
    <w:rsid w:val="0042250E"/>
    <w:rsid w:val="004228E7"/>
    <w:rsid w:val="00424642"/>
    <w:rsid w:val="004302C8"/>
    <w:rsid w:val="00430C95"/>
    <w:rsid w:val="00431952"/>
    <w:rsid w:val="0043224C"/>
    <w:rsid w:val="00432E68"/>
    <w:rsid w:val="00433220"/>
    <w:rsid w:val="00434EDD"/>
    <w:rsid w:val="00436D88"/>
    <w:rsid w:val="00440406"/>
    <w:rsid w:val="00440F68"/>
    <w:rsid w:val="0044120E"/>
    <w:rsid w:val="00443085"/>
    <w:rsid w:val="004431CC"/>
    <w:rsid w:val="004435EA"/>
    <w:rsid w:val="00444C93"/>
    <w:rsid w:val="004455DD"/>
    <w:rsid w:val="00445D4A"/>
    <w:rsid w:val="00445DDE"/>
    <w:rsid w:val="00447C64"/>
    <w:rsid w:val="00450AA7"/>
    <w:rsid w:val="00451422"/>
    <w:rsid w:val="004516EB"/>
    <w:rsid w:val="004527BE"/>
    <w:rsid w:val="004532D4"/>
    <w:rsid w:val="0045381B"/>
    <w:rsid w:val="004553F2"/>
    <w:rsid w:val="004560D2"/>
    <w:rsid w:val="00456D41"/>
    <w:rsid w:val="004615AF"/>
    <w:rsid w:val="0046269D"/>
    <w:rsid w:val="004640FE"/>
    <w:rsid w:val="004644A0"/>
    <w:rsid w:val="00465393"/>
    <w:rsid w:val="004660B6"/>
    <w:rsid w:val="00470241"/>
    <w:rsid w:val="00470C97"/>
    <w:rsid w:val="00471535"/>
    <w:rsid w:val="00473FD1"/>
    <w:rsid w:val="00474E8C"/>
    <w:rsid w:val="00475E6D"/>
    <w:rsid w:val="00477F53"/>
    <w:rsid w:val="0048003A"/>
    <w:rsid w:val="00480A30"/>
    <w:rsid w:val="00482C1F"/>
    <w:rsid w:val="004856D7"/>
    <w:rsid w:val="004856ED"/>
    <w:rsid w:val="00486CA7"/>
    <w:rsid w:val="00490840"/>
    <w:rsid w:val="00491A41"/>
    <w:rsid w:val="00492A89"/>
    <w:rsid w:val="0049413B"/>
    <w:rsid w:val="0049565D"/>
    <w:rsid w:val="00497291"/>
    <w:rsid w:val="004A5372"/>
    <w:rsid w:val="004A5E8E"/>
    <w:rsid w:val="004A7E1A"/>
    <w:rsid w:val="004B434B"/>
    <w:rsid w:val="004B4947"/>
    <w:rsid w:val="004B4A8A"/>
    <w:rsid w:val="004B721D"/>
    <w:rsid w:val="004C024B"/>
    <w:rsid w:val="004C1AA5"/>
    <w:rsid w:val="004C1BA8"/>
    <w:rsid w:val="004C1C51"/>
    <w:rsid w:val="004C38EF"/>
    <w:rsid w:val="004C4DBA"/>
    <w:rsid w:val="004C6AA5"/>
    <w:rsid w:val="004D099C"/>
    <w:rsid w:val="004D10A6"/>
    <w:rsid w:val="004D1D29"/>
    <w:rsid w:val="004D4AD2"/>
    <w:rsid w:val="004D4E3C"/>
    <w:rsid w:val="004D55B6"/>
    <w:rsid w:val="004E04D3"/>
    <w:rsid w:val="004E120E"/>
    <w:rsid w:val="004E4A62"/>
    <w:rsid w:val="004E5862"/>
    <w:rsid w:val="004E7E37"/>
    <w:rsid w:val="004F0B02"/>
    <w:rsid w:val="004F15F6"/>
    <w:rsid w:val="004F1A3F"/>
    <w:rsid w:val="004F3250"/>
    <w:rsid w:val="004F5085"/>
    <w:rsid w:val="0050238F"/>
    <w:rsid w:val="0050244B"/>
    <w:rsid w:val="00502D89"/>
    <w:rsid w:val="00503306"/>
    <w:rsid w:val="00503441"/>
    <w:rsid w:val="0050387C"/>
    <w:rsid w:val="00503ACF"/>
    <w:rsid w:val="00504065"/>
    <w:rsid w:val="00506782"/>
    <w:rsid w:val="00512B98"/>
    <w:rsid w:val="00514DE2"/>
    <w:rsid w:val="00515129"/>
    <w:rsid w:val="005174A1"/>
    <w:rsid w:val="00517669"/>
    <w:rsid w:val="00522744"/>
    <w:rsid w:val="0052281A"/>
    <w:rsid w:val="00522F5A"/>
    <w:rsid w:val="005233CA"/>
    <w:rsid w:val="0052374B"/>
    <w:rsid w:val="00524FDD"/>
    <w:rsid w:val="00525BE3"/>
    <w:rsid w:val="0052725A"/>
    <w:rsid w:val="00530357"/>
    <w:rsid w:val="00530D10"/>
    <w:rsid w:val="00532B5B"/>
    <w:rsid w:val="00532F66"/>
    <w:rsid w:val="005332FD"/>
    <w:rsid w:val="00533844"/>
    <w:rsid w:val="00533ACD"/>
    <w:rsid w:val="00534671"/>
    <w:rsid w:val="00535021"/>
    <w:rsid w:val="005354C9"/>
    <w:rsid w:val="00536700"/>
    <w:rsid w:val="005403B5"/>
    <w:rsid w:val="0054194E"/>
    <w:rsid w:val="005437E1"/>
    <w:rsid w:val="00544C1F"/>
    <w:rsid w:val="005454B0"/>
    <w:rsid w:val="00547569"/>
    <w:rsid w:val="005504F4"/>
    <w:rsid w:val="0055053A"/>
    <w:rsid w:val="00551A92"/>
    <w:rsid w:val="00551FD2"/>
    <w:rsid w:val="00552DA8"/>
    <w:rsid w:val="00553132"/>
    <w:rsid w:val="005569B3"/>
    <w:rsid w:val="00557006"/>
    <w:rsid w:val="0056107E"/>
    <w:rsid w:val="00561F0E"/>
    <w:rsid w:val="00562172"/>
    <w:rsid w:val="005635A8"/>
    <w:rsid w:val="005640B3"/>
    <w:rsid w:val="0056595D"/>
    <w:rsid w:val="00565DDE"/>
    <w:rsid w:val="00566E24"/>
    <w:rsid w:val="00570037"/>
    <w:rsid w:val="00570828"/>
    <w:rsid w:val="00570BDC"/>
    <w:rsid w:val="005718E2"/>
    <w:rsid w:val="005722A1"/>
    <w:rsid w:val="00573C0E"/>
    <w:rsid w:val="00573E8D"/>
    <w:rsid w:val="0057443B"/>
    <w:rsid w:val="00574F3B"/>
    <w:rsid w:val="005761ED"/>
    <w:rsid w:val="005767EA"/>
    <w:rsid w:val="00582092"/>
    <w:rsid w:val="00582779"/>
    <w:rsid w:val="00584372"/>
    <w:rsid w:val="005845D3"/>
    <w:rsid w:val="005845EE"/>
    <w:rsid w:val="00584BD2"/>
    <w:rsid w:val="00585C5F"/>
    <w:rsid w:val="00585D45"/>
    <w:rsid w:val="00586DB7"/>
    <w:rsid w:val="005872DA"/>
    <w:rsid w:val="00590104"/>
    <w:rsid w:val="00591269"/>
    <w:rsid w:val="0059188B"/>
    <w:rsid w:val="00593723"/>
    <w:rsid w:val="00593893"/>
    <w:rsid w:val="00593CA1"/>
    <w:rsid w:val="0059511B"/>
    <w:rsid w:val="00595776"/>
    <w:rsid w:val="00595CB7"/>
    <w:rsid w:val="0059603B"/>
    <w:rsid w:val="00596E2B"/>
    <w:rsid w:val="005A0C5A"/>
    <w:rsid w:val="005A1174"/>
    <w:rsid w:val="005A3762"/>
    <w:rsid w:val="005A54A0"/>
    <w:rsid w:val="005A70F6"/>
    <w:rsid w:val="005B0274"/>
    <w:rsid w:val="005B1B56"/>
    <w:rsid w:val="005B3228"/>
    <w:rsid w:val="005B3799"/>
    <w:rsid w:val="005B55DE"/>
    <w:rsid w:val="005B5BB8"/>
    <w:rsid w:val="005B637D"/>
    <w:rsid w:val="005C0428"/>
    <w:rsid w:val="005C2E64"/>
    <w:rsid w:val="005C421E"/>
    <w:rsid w:val="005C4A15"/>
    <w:rsid w:val="005C4BA5"/>
    <w:rsid w:val="005C4E37"/>
    <w:rsid w:val="005C7FBA"/>
    <w:rsid w:val="005D062A"/>
    <w:rsid w:val="005D3338"/>
    <w:rsid w:val="005D4CF8"/>
    <w:rsid w:val="005D617C"/>
    <w:rsid w:val="005D6DF4"/>
    <w:rsid w:val="005E087A"/>
    <w:rsid w:val="005E0C84"/>
    <w:rsid w:val="005E114B"/>
    <w:rsid w:val="005E1E29"/>
    <w:rsid w:val="005E1FDE"/>
    <w:rsid w:val="005E24D8"/>
    <w:rsid w:val="005E32D3"/>
    <w:rsid w:val="005E33DD"/>
    <w:rsid w:val="005E5089"/>
    <w:rsid w:val="005E5773"/>
    <w:rsid w:val="005E5885"/>
    <w:rsid w:val="005E7B19"/>
    <w:rsid w:val="005E7CE9"/>
    <w:rsid w:val="005F097D"/>
    <w:rsid w:val="005F4939"/>
    <w:rsid w:val="005F493F"/>
    <w:rsid w:val="006010D3"/>
    <w:rsid w:val="006022A9"/>
    <w:rsid w:val="00603393"/>
    <w:rsid w:val="00603E6B"/>
    <w:rsid w:val="00604E3A"/>
    <w:rsid w:val="00605E12"/>
    <w:rsid w:val="00606C34"/>
    <w:rsid w:val="00607B29"/>
    <w:rsid w:val="00610E42"/>
    <w:rsid w:val="00613DE6"/>
    <w:rsid w:val="006142DC"/>
    <w:rsid w:val="00614FE3"/>
    <w:rsid w:val="006171E9"/>
    <w:rsid w:val="006178B7"/>
    <w:rsid w:val="00622F06"/>
    <w:rsid w:val="0062343E"/>
    <w:rsid w:val="00623659"/>
    <w:rsid w:val="00624A0B"/>
    <w:rsid w:val="00624E47"/>
    <w:rsid w:val="00625220"/>
    <w:rsid w:val="00627087"/>
    <w:rsid w:val="0062785A"/>
    <w:rsid w:val="00627F4C"/>
    <w:rsid w:val="0063192D"/>
    <w:rsid w:val="00632EC7"/>
    <w:rsid w:val="0063522A"/>
    <w:rsid w:val="00635A3B"/>
    <w:rsid w:val="00636653"/>
    <w:rsid w:val="00640F89"/>
    <w:rsid w:val="006430C2"/>
    <w:rsid w:val="00643789"/>
    <w:rsid w:val="006445D7"/>
    <w:rsid w:val="006475B0"/>
    <w:rsid w:val="00651324"/>
    <w:rsid w:val="0065192A"/>
    <w:rsid w:val="00653CD0"/>
    <w:rsid w:val="00654DAD"/>
    <w:rsid w:val="00655102"/>
    <w:rsid w:val="00655BA6"/>
    <w:rsid w:val="0066153B"/>
    <w:rsid w:val="006625BC"/>
    <w:rsid w:val="00662A01"/>
    <w:rsid w:val="00662FB7"/>
    <w:rsid w:val="00663BCD"/>
    <w:rsid w:val="00664FAA"/>
    <w:rsid w:val="0066528E"/>
    <w:rsid w:val="006656C4"/>
    <w:rsid w:val="00666914"/>
    <w:rsid w:val="00666ADE"/>
    <w:rsid w:val="00666D29"/>
    <w:rsid w:val="0067374A"/>
    <w:rsid w:val="00680451"/>
    <w:rsid w:val="00680CAF"/>
    <w:rsid w:val="00683A95"/>
    <w:rsid w:val="00686B44"/>
    <w:rsid w:val="006872D6"/>
    <w:rsid w:val="006914F4"/>
    <w:rsid w:val="00691776"/>
    <w:rsid w:val="006930FC"/>
    <w:rsid w:val="006933ED"/>
    <w:rsid w:val="006937DA"/>
    <w:rsid w:val="006A0E2E"/>
    <w:rsid w:val="006A1BF1"/>
    <w:rsid w:val="006A1D19"/>
    <w:rsid w:val="006A1F92"/>
    <w:rsid w:val="006A3409"/>
    <w:rsid w:val="006A3574"/>
    <w:rsid w:val="006A626D"/>
    <w:rsid w:val="006A6BE3"/>
    <w:rsid w:val="006A753B"/>
    <w:rsid w:val="006B0816"/>
    <w:rsid w:val="006B0B06"/>
    <w:rsid w:val="006B182B"/>
    <w:rsid w:val="006B217E"/>
    <w:rsid w:val="006B24B1"/>
    <w:rsid w:val="006B30CF"/>
    <w:rsid w:val="006B5B3D"/>
    <w:rsid w:val="006B5D3F"/>
    <w:rsid w:val="006B6A10"/>
    <w:rsid w:val="006C0892"/>
    <w:rsid w:val="006C1609"/>
    <w:rsid w:val="006C5DB6"/>
    <w:rsid w:val="006C6A2F"/>
    <w:rsid w:val="006C7475"/>
    <w:rsid w:val="006D04B5"/>
    <w:rsid w:val="006D29F1"/>
    <w:rsid w:val="006D3A5A"/>
    <w:rsid w:val="006D619D"/>
    <w:rsid w:val="006D684F"/>
    <w:rsid w:val="006D70D7"/>
    <w:rsid w:val="006E0064"/>
    <w:rsid w:val="006E0D22"/>
    <w:rsid w:val="006E300D"/>
    <w:rsid w:val="006E3ED5"/>
    <w:rsid w:val="006E44A0"/>
    <w:rsid w:val="006E4F8F"/>
    <w:rsid w:val="006E508A"/>
    <w:rsid w:val="006E53C2"/>
    <w:rsid w:val="006E5AAB"/>
    <w:rsid w:val="006E725B"/>
    <w:rsid w:val="006F007C"/>
    <w:rsid w:val="006F0304"/>
    <w:rsid w:val="006F0EBF"/>
    <w:rsid w:val="006F1B54"/>
    <w:rsid w:val="006F1BF5"/>
    <w:rsid w:val="006F3B29"/>
    <w:rsid w:val="006F5B59"/>
    <w:rsid w:val="006F6456"/>
    <w:rsid w:val="006F7015"/>
    <w:rsid w:val="00700B7B"/>
    <w:rsid w:val="007010BC"/>
    <w:rsid w:val="00701CB8"/>
    <w:rsid w:val="00702B00"/>
    <w:rsid w:val="00705B5B"/>
    <w:rsid w:val="007063B3"/>
    <w:rsid w:val="00706DB3"/>
    <w:rsid w:val="0070731C"/>
    <w:rsid w:val="00712244"/>
    <w:rsid w:val="00713511"/>
    <w:rsid w:val="0071394C"/>
    <w:rsid w:val="00713B19"/>
    <w:rsid w:val="007141D4"/>
    <w:rsid w:val="00714DC0"/>
    <w:rsid w:val="007153FF"/>
    <w:rsid w:val="00715D46"/>
    <w:rsid w:val="00715F75"/>
    <w:rsid w:val="00721B01"/>
    <w:rsid w:val="00723822"/>
    <w:rsid w:val="00723D38"/>
    <w:rsid w:val="00724FAA"/>
    <w:rsid w:val="00726D3F"/>
    <w:rsid w:val="0072780F"/>
    <w:rsid w:val="0073183E"/>
    <w:rsid w:val="007318BE"/>
    <w:rsid w:val="00732308"/>
    <w:rsid w:val="00733712"/>
    <w:rsid w:val="00733BEC"/>
    <w:rsid w:val="00734352"/>
    <w:rsid w:val="007361BA"/>
    <w:rsid w:val="00736AA4"/>
    <w:rsid w:val="00737200"/>
    <w:rsid w:val="007401AB"/>
    <w:rsid w:val="00740D50"/>
    <w:rsid w:val="00745A6E"/>
    <w:rsid w:val="00745C8B"/>
    <w:rsid w:val="007460B4"/>
    <w:rsid w:val="00750310"/>
    <w:rsid w:val="00750B4E"/>
    <w:rsid w:val="007522B1"/>
    <w:rsid w:val="00753363"/>
    <w:rsid w:val="00754C52"/>
    <w:rsid w:val="00755654"/>
    <w:rsid w:val="0075683E"/>
    <w:rsid w:val="0075731C"/>
    <w:rsid w:val="00764176"/>
    <w:rsid w:val="00766985"/>
    <w:rsid w:val="00766F34"/>
    <w:rsid w:val="007671C8"/>
    <w:rsid w:val="007702DF"/>
    <w:rsid w:val="00771A53"/>
    <w:rsid w:val="007724ED"/>
    <w:rsid w:val="0078098A"/>
    <w:rsid w:val="00780EAF"/>
    <w:rsid w:val="0078119D"/>
    <w:rsid w:val="0078236C"/>
    <w:rsid w:val="00783F35"/>
    <w:rsid w:val="007853EE"/>
    <w:rsid w:val="007879A3"/>
    <w:rsid w:val="007907E8"/>
    <w:rsid w:val="007910CC"/>
    <w:rsid w:val="007913F3"/>
    <w:rsid w:val="007939FB"/>
    <w:rsid w:val="0079652B"/>
    <w:rsid w:val="00796FF3"/>
    <w:rsid w:val="007A104E"/>
    <w:rsid w:val="007A1424"/>
    <w:rsid w:val="007A1D55"/>
    <w:rsid w:val="007A39AB"/>
    <w:rsid w:val="007A3BD9"/>
    <w:rsid w:val="007A4919"/>
    <w:rsid w:val="007A4BEE"/>
    <w:rsid w:val="007A5636"/>
    <w:rsid w:val="007B206F"/>
    <w:rsid w:val="007B3BB9"/>
    <w:rsid w:val="007B4D85"/>
    <w:rsid w:val="007B5846"/>
    <w:rsid w:val="007C0B7B"/>
    <w:rsid w:val="007C1D52"/>
    <w:rsid w:val="007C21FC"/>
    <w:rsid w:val="007C3CF1"/>
    <w:rsid w:val="007C4928"/>
    <w:rsid w:val="007C5B88"/>
    <w:rsid w:val="007C6017"/>
    <w:rsid w:val="007C7D72"/>
    <w:rsid w:val="007D0881"/>
    <w:rsid w:val="007D3BC9"/>
    <w:rsid w:val="007D3FDA"/>
    <w:rsid w:val="007D46B4"/>
    <w:rsid w:val="007D4B83"/>
    <w:rsid w:val="007D57D5"/>
    <w:rsid w:val="007D7164"/>
    <w:rsid w:val="007D7ADE"/>
    <w:rsid w:val="007E1055"/>
    <w:rsid w:val="007E2746"/>
    <w:rsid w:val="007E2C17"/>
    <w:rsid w:val="007E3392"/>
    <w:rsid w:val="007E4614"/>
    <w:rsid w:val="007E70E8"/>
    <w:rsid w:val="007E7180"/>
    <w:rsid w:val="007E760F"/>
    <w:rsid w:val="007F0517"/>
    <w:rsid w:val="007F08A6"/>
    <w:rsid w:val="007F0FF4"/>
    <w:rsid w:val="007F161A"/>
    <w:rsid w:val="007F1962"/>
    <w:rsid w:val="007F2695"/>
    <w:rsid w:val="007F2B19"/>
    <w:rsid w:val="007F2EE7"/>
    <w:rsid w:val="007F48D5"/>
    <w:rsid w:val="007F5308"/>
    <w:rsid w:val="007F5C76"/>
    <w:rsid w:val="007F5CAB"/>
    <w:rsid w:val="007F7A79"/>
    <w:rsid w:val="008007D7"/>
    <w:rsid w:val="00800C0F"/>
    <w:rsid w:val="008016F2"/>
    <w:rsid w:val="008061F7"/>
    <w:rsid w:val="00807694"/>
    <w:rsid w:val="00810DC7"/>
    <w:rsid w:val="00813451"/>
    <w:rsid w:val="00814519"/>
    <w:rsid w:val="00815A6D"/>
    <w:rsid w:val="00816187"/>
    <w:rsid w:val="00816553"/>
    <w:rsid w:val="00816848"/>
    <w:rsid w:val="00817724"/>
    <w:rsid w:val="008211FA"/>
    <w:rsid w:val="00824158"/>
    <w:rsid w:val="00825BFE"/>
    <w:rsid w:val="00825C0D"/>
    <w:rsid w:val="0082732D"/>
    <w:rsid w:val="00830299"/>
    <w:rsid w:val="00831C27"/>
    <w:rsid w:val="00832C49"/>
    <w:rsid w:val="00833425"/>
    <w:rsid w:val="008334DA"/>
    <w:rsid w:val="00834E76"/>
    <w:rsid w:val="00841F97"/>
    <w:rsid w:val="0084221F"/>
    <w:rsid w:val="00842D1D"/>
    <w:rsid w:val="0084362C"/>
    <w:rsid w:val="0084366B"/>
    <w:rsid w:val="008472F1"/>
    <w:rsid w:val="00847C82"/>
    <w:rsid w:val="008514B7"/>
    <w:rsid w:val="008523B4"/>
    <w:rsid w:val="00852CD3"/>
    <w:rsid w:val="00854108"/>
    <w:rsid w:val="00854126"/>
    <w:rsid w:val="008544C8"/>
    <w:rsid w:val="0085685C"/>
    <w:rsid w:val="00857D8C"/>
    <w:rsid w:val="00860113"/>
    <w:rsid w:val="00862798"/>
    <w:rsid w:val="008671BE"/>
    <w:rsid w:val="00867BF7"/>
    <w:rsid w:val="00870D0C"/>
    <w:rsid w:val="00871C81"/>
    <w:rsid w:val="00872333"/>
    <w:rsid w:val="00874C16"/>
    <w:rsid w:val="00875ED3"/>
    <w:rsid w:val="0087674D"/>
    <w:rsid w:val="00876CFD"/>
    <w:rsid w:val="00880615"/>
    <w:rsid w:val="00882F01"/>
    <w:rsid w:val="0088347F"/>
    <w:rsid w:val="00886E90"/>
    <w:rsid w:val="00886F3E"/>
    <w:rsid w:val="00887E49"/>
    <w:rsid w:val="00887F4E"/>
    <w:rsid w:val="00890283"/>
    <w:rsid w:val="00891251"/>
    <w:rsid w:val="00893D96"/>
    <w:rsid w:val="008969D0"/>
    <w:rsid w:val="00896A5C"/>
    <w:rsid w:val="00897058"/>
    <w:rsid w:val="008A2AC5"/>
    <w:rsid w:val="008A2EEF"/>
    <w:rsid w:val="008A3825"/>
    <w:rsid w:val="008A7CDA"/>
    <w:rsid w:val="008B056A"/>
    <w:rsid w:val="008B11BF"/>
    <w:rsid w:val="008B201D"/>
    <w:rsid w:val="008B2270"/>
    <w:rsid w:val="008B3010"/>
    <w:rsid w:val="008B389F"/>
    <w:rsid w:val="008B413D"/>
    <w:rsid w:val="008B552F"/>
    <w:rsid w:val="008B7052"/>
    <w:rsid w:val="008C033D"/>
    <w:rsid w:val="008C125B"/>
    <w:rsid w:val="008C22B5"/>
    <w:rsid w:val="008C27C3"/>
    <w:rsid w:val="008C32AF"/>
    <w:rsid w:val="008C340E"/>
    <w:rsid w:val="008C43CB"/>
    <w:rsid w:val="008C61FC"/>
    <w:rsid w:val="008C6DAA"/>
    <w:rsid w:val="008C7BF3"/>
    <w:rsid w:val="008D085B"/>
    <w:rsid w:val="008D0871"/>
    <w:rsid w:val="008D190E"/>
    <w:rsid w:val="008D1AA0"/>
    <w:rsid w:val="008D238B"/>
    <w:rsid w:val="008D44C9"/>
    <w:rsid w:val="008D7899"/>
    <w:rsid w:val="008E0328"/>
    <w:rsid w:val="008E194C"/>
    <w:rsid w:val="008E2B1D"/>
    <w:rsid w:val="008E5BA6"/>
    <w:rsid w:val="008F02EA"/>
    <w:rsid w:val="008F0ABF"/>
    <w:rsid w:val="008F0FAA"/>
    <w:rsid w:val="008F18A5"/>
    <w:rsid w:val="008F22E2"/>
    <w:rsid w:val="008F23A1"/>
    <w:rsid w:val="008F453E"/>
    <w:rsid w:val="008F457F"/>
    <w:rsid w:val="008F5358"/>
    <w:rsid w:val="008F70F3"/>
    <w:rsid w:val="00900FC9"/>
    <w:rsid w:val="00902D91"/>
    <w:rsid w:val="0090604C"/>
    <w:rsid w:val="0091153B"/>
    <w:rsid w:val="00912627"/>
    <w:rsid w:val="00913141"/>
    <w:rsid w:val="00914AE9"/>
    <w:rsid w:val="00914D5B"/>
    <w:rsid w:val="0091572F"/>
    <w:rsid w:val="00916EC6"/>
    <w:rsid w:val="00922E36"/>
    <w:rsid w:val="009236FA"/>
    <w:rsid w:val="00924BD1"/>
    <w:rsid w:val="00926ED0"/>
    <w:rsid w:val="00927B61"/>
    <w:rsid w:val="009303D7"/>
    <w:rsid w:val="00930E4D"/>
    <w:rsid w:val="00932972"/>
    <w:rsid w:val="009329DC"/>
    <w:rsid w:val="00933D2D"/>
    <w:rsid w:val="00933E85"/>
    <w:rsid w:val="00934002"/>
    <w:rsid w:val="009356A6"/>
    <w:rsid w:val="0093604A"/>
    <w:rsid w:val="009406C4"/>
    <w:rsid w:val="0094170D"/>
    <w:rsid w:val="0094232E"/>
    <w:rsid w:val="0094298A"/>
    <w:rsid w:val="00942FE5"/>
    <w:rsid w:val="009435BD"/>
    <w:rsid w:val="0094503C"/>
    <w:rsid w:val="00945E04"/>
    <w:rsid w:val="00950177"/>
    <w:rsid w:val="00951906"/>
    <w:rsid w:val="00952306"/>
    <w:rsid w:val="00952F78"/>
    <w:rsid w:val="00953016"/>
    <w:rsid w:val="0095418B"/>
    <w:rsid w:val="00955803"/>
    <w:rsid w:val="009605CD"/>
    <w:rsid w:val="009606B3"/>
    <w:rsid w:val="00960FFE"/>
    <w:rsid w:val="0096164D"/>
    <w:rsid w:val="00961D9F"/>
    <w:rsid w:val="00962381"/>
    <w:rsid w:val="00963EDC"/>
    <w:rsid w:val="00966AA0"/>
    <w:rsid w:val="00967D7E"/>
    <w:rsid w:val="0097202F"/>
    <w:rsid w:val="009725FF"/>
    <w:rsid w:val="00973567"/>
    <w:rsid w:val="00973D75"/>
    <w:rsid w:val="00974417"/>
    <w:rsid w:val="00975EFA"/>
    <w:rsid w:val="00976ADD"/>
    <w:rsid w:val="00977209"/>
    <w:rsid w:val="00981F1D"/>
    <w:rsid w:val="00982C15"/>
    <w:rsid w:val="00984772"/>
    <w:rsid w:val="00985858"/>
    <w:rsid w:val="0098613F"/>
    <w:rsid w:val="00991D32"/>
    <w:rsid w:val="00993661"/>
    <w:rsid w:val="00994B6C"/>
    <w:rsid w:val="00995610"/>
    <w:rsid w:val="00996F24"/>
    <w:rsid w:val="0099762E"/>
    <w:rsid w:val="0099770C"/>
    <w:rsid w:val="00997EC0"/>
    <w:rsid w:val="009A1B0B"/>
    <w:rsid w:val="009A29C9"/>
    <w:rsid w:val="009A29DF"/>
    <w:rsid w:val="009A351B"/>
    <w:rsid w:val="009A3769"/>
    <w:rsid w:val="009A432D"/>
    <w:rsid w:val="009A564D"/>
    <w:rsid w:val="009A56EB"/>
    <w:rsid w:val="009A5EAA"/>
    <w:rsid w:val="009B4F26"/>
    <w:rsid w:val="009B5211"/>
    <w:rsid w:val="009C09B4"/>
    <w:rsid w:val="009C0D67"/>
    <w:rsid w:val="009C11D0"/>
    <w:rsid w:val="009C12D6"/>
    <w:rsid w:val="009C1735"/>
    <w:rsid w:val="009C189D"/>
    <w:rsid w:val="009C1A3C"/>
    <w:rsid w:val="009C2AE7"/>
    <w:rsid w:val="009C5202"/>
    <w:rsid w:val="009C718B"/>
    <w:rsid w:val="009C7CF3"/>
    <w:rsid w:val="009D2C68"/>
    <w:rsid w:val="009D303B"/>
    <w:rsid w:val="009D3B13"/>
    <w:rsid w:val="009D45AE"/>
    <w:rsid w:val="009D4C43"/>
    <w:rsid w:val="009D4C7F"/>
    <w:rsid w:val="009D676B"/>
    <w:rsid w:val="009E0ECA"/>
    <w:rsid w:val="009E105B"/>
    <w:rsid w:val="009E2088"/>
    <w:rsid w:val="009E4790"/>
    <w:rsid w:val="009E50D5"/>
    <w:rsid w:val="009E64C8"/>
    <w:rsid w:val="009F1790"/>
    <w:rsid w:val="009F50C7"/>
    <w:rsid w:val="009F5C42"/>
    <w:rsid w:val="009F6713"/>
    <w:rsid w:val="009F7A48"/>
    <w:rsid w:val="009F7F55"/>
    <w:rsid w:val="00A00298"/>
    <w:rsid w:val="00A00A98"/>
    <w:rsid w:val="00A0167B"/>
    <w:rsid w:val="00A0653C"/>
    <w:rsid w:val="00A077D2"/>
    <w:rsid w:val="00A128D0"/>
    <w:rsid w:val="00A1549C"/>
    <w:rsid w:val="00A16CBE"/>
    <w:rsid w:val="00A248A0"/>
    <w:rsid w:val="00A259F9"/>
    <w:rsid w:val="00A2616F"/>
    <w:rsid w:val="00A26532"/>
    <w:rsid w:val="00A3064A"/>
    <w:rsid w:val="00A30E55"/>
    <w:rsid w:val="00A3183E"/>
    <w:rsid w:val="00A32842"/>
    <w:rsid w:val="00A34753"/>
    <w:rsid w:val="00A36603"/>
    <w:rsid w:val="00A36AA8"/>
    <w:rsid w:val="00A36E5C"/>
    <w:rsid w:val="00A37642"/>
    <w:rsid w:val="00A40167"/>
    <w:rsid w:val="00A41442"/>
    <w:rsid w:val="00A416F4"/>
    <w:rsid w:val="00A44561"/>
    <w:rsid w:val="00A44D7E"/>
    <w:rsid w:val="00A45257"/>
    <w:rsid w:val="00A463EC"/>
    <w:rsid w:val="00A46EF3"/>
    <w:rsid w:val="00A47E22"/>
    <w:rsid w:val="00A5059B"/>
    <w:rsid w:val="00A50666"/>
    <w:rsid w:val="00A5070F"/>
    <w:rsid w:val="00A5302A"/>
    <w:rsid w:val="00A54AE8"/>
    <w:rsid w:val="00A55E8C"/>
    <w:rsid w:val="00A57914"/>
    <w:rsid w:val="00A57E08"/>
    <w:rsid w:val="00A60737"/>
    <w:rsid w:val="00A620E2"/>
    <w:rsid w:val="00A6266E"/>
    <w:rsid w:val="00A62CAA"/>
    <w:rsid w:val="00A636AA"/>
    <w:rsid w:val="00A64BC8"/>
    <w:rsid w:val="00A654B4"/>
    <w:rsid w:val="00A65524"/>
    <w:rsid w:val="00A66BA3"/>
    <w:rsid w:val="00A66E1B"/>
    <w:rsid w:val="00A712F7"/>
    <w:rsid w:val="00A74F8B"/>
    <w:rsid w:val="00A764DC"/>
    <w:rsid w:val="00A76E7A"/>
    <w:rsid w:val="00A76F68"/>
    <w:rsid w:val="00A771CE"/>
    <w:rsid w:val="00A778B4"/>
    <w:rsid w:val="00A803EF"/>
    <w:rsid w:val="00A82139"/>
    <w:rsid w:val="00A840AD"/>
    <w:rsid w:val="00A84B2D"/>
    <w:rsid w:val="00A84ED2"/>
    <w:rsid w:val="00A862E3"/>
    <w:rsid w:val="00A8664E"/>
    <w:rsid w:val="00A90C0C"/>
    <w:rsid w:val="00A948DC"/>
    <w:rsid w:val="00A950FF"/>
    <w:rsid w:val="00A951C8"/>
    <w:rsid w:val="00A9601C"/>
    <w:rsid w:val="00AA10F1"/>
    <w:rsid w:val="00AA1F45"/>
    <w:rsid w:val="00AA31E9"/>
    <w:rsid w:val="00AA7DFC"/>
    <w:rsid w:val="00AB2248"/>
    <w:rsid w:val="00AB565B"/>
    <w:rsid w:val="00AC1767"/>
    <w:rsid w:val="00AC24BA"/>
    <w:rsid w:val="00AC7A96"/>
    <w:rsid w:val="00AC7B07"/>
    <w:rsid w:val="00AD0249"/>
    <w:rsid w:val="00AD06B1"/>
    <w:rsid w:val="00AD2A1A"/>
    <w:rsid w:val="00AD4314"/>
    <w:rsid w:val="00AD4C47"/>
    <w:rsid w:val="00AD4F43"/>
    <w:rsid w:val="00AD5E17"/>
    <w:rsid w:val="00AD618A"/>
    <w:rsid w:val="00AD6C2D"/>
    <w:rsid w:val="00AD72FA"/>
    <w:rsid w:val="00AE191E"/>
    <w:rsid w:val="00AE2174"/>
    <w:rsid w:val="00AE29DF"/>
    <w:rsid w:val="00AE2BAF"/>
    <w:rsid w:val="00AE3706"/>
    <w:rsid w:val="00AE5CAD"/>
    <w:rsid w:val="00AE6D95"/>
    <w:rsid w:val="00AE7213"/>
    <w:rsid w:val="00AE7EDB"/>
    <w:rsid w:val="00AF09BA"/>
    <w:rsid w:val="00AF2A5E"/>
    <w:rsid w:val="00AF5080"/>
    <w:rsid w:val="00AF7950"/>
    <w:rsid w:val="00AF7A6A"/>
    <w:rsid w:val="00B0022C"/>
    <w:rsid w:val="00B02520"/>
    <w:rsid w:val="00B025D9"/>
    <w:rsid w:val="00B034FD"/>
    <w:rsid w:val="00B03F01"/>
    <w:rsid w:val="00B055FC"/>
    <w:rsid w:val="00B07AEA"/>
    <w:rsid w:val="00B13DFC"/>
    <w:rsid w:val="00B142E3"/>
    <w:rsid w:val="00B1457F"/>
    <w:rsid w:val="00B22551"/>
    <w:rsid w:val="00B250C1"/>
    <w:rsid w:val="00B27E42"/>
    <w:rsid w:val="00B27F75"/>
    <w:rsid w:val="00B30227"/>
    <w:rsid w:val="00B3225C"/>
    <w:rsid w:val="00B331C4"/>
    <w:rsid w:val="00B34895"/>
    <w:rsid w:val="00B35402"/>
    <w:rsid w:val="00B35C32"/>
    <w:rsid w:val="00B401BA"/>
    <w:rsid w:val="00B4204E"/>
    <w:rsid w:val="00B429D2"/>
    <w:rsid w:val="00B42A81"/>
    <w:rsid w:val="00B43DAC"/>
    <w:rsid w:val="00B448EE"/>
    <w:rsid w:val="00B44A77"/>
    <w:rsid w:val="00B45C4F"/>
    <w:rsid w:val="00B46A66"/>
    <w:rsid w:val="00B46E08"/>
    <w:rsid w:val="00B47C0C"/>
    <w:rsid w:val="00B5035E"/>
    <w:rsid w:val="00B50E08"/>
    <w:rsid w:val="00B51852"/>
    <w:rsid w:val="00B51FD7"/>
    <w:rsid w:val="00B52F1F"/>
    <w:rsid w:val="00B5373F"/>
    <w:rsid w:val="00B5622E"/>
    <w:rsid w:val="00B5691C"/>
    <w:rsid w:val="00B61799"/>
    <w:rsid w:val="00B61BFA"/>
    <w:rsid w:val="00B61CEC"/>
    <w:rsid w:val="00B62BE4"/>
    <w:rsid w:val="00B62EDB"/>
    <w:rsid w:val="00B62EE7"/>
    <w:rsid w:val="00B642A6"/>
    <w:rsid w:val="00B65319"/>
    <w:rsid w:val="00B676BA"/>
    <w:rsid w:val="00B713CA"/>
    <w:rsid w:val="00B748F9"/>
    <w:rsid w:val="00B7518A"/>
    <w:rsid w:val="00B77837"/>
    <w:rsid w:val="00B80328"/>
    <w:rsid w:val="00B80C88"/>
    <w:rsid w:val="00B81652"/>
    <w:rsid w:val="00B82B00"/>
    <w:rsid w:val="00B84D8A"/>
    <w:rsid w:val="00B84EF1"/>
    <w:rsid w:val="00B85AA0"/>
    <w:rsid w:val="00B86B48"/>
    <w:rsid w:val="00B907F9"/>
    <w:rsid w:val="00B9144A"/>
    <w:rsid w:val="00B93404"/>
    <w:rsid w:val="00B9466E"/>
    <w:rsid w:val="00B949E7"/>
    <w:rsid w:val="00BA17F0"/>
    <w:rsid w:val="00BA2C52"/>
    <w:rsid w:val="00BA5174"/>
    <w:rsid w:val="00BA5359"/>
    <w:rsid w:val="00BA7013"/>
    <w:rsid w:val="00BA7122"/>
    <w:rsid w:val="00BB086C"/>
    <w:rsid w:val="00BB6BCE"/>
    <w:rsid w:val="00BB6DB4"/>
    <w:rsid w:val="00BB7328"/>
    <w:rsid w:val="00BB7C08"/>
    <w:rsid w:val="00BC13DA"/>
    <w:rsid w:val="00BC1E7B"/>
    <w:rsid w:val="00BC2BE3"/>
    <w:rsid w:val="00BC3334"/>
    <w:rsid w:val="00BC4A50"/>
    <w:rsid w:val="00BC5130"/>
    <w:rsid w:val="00BC650A"/>
    <w:rsid w:val="00BC70DB"/>
    <w:rsid w:val="00BD0985"/>
    <w:rsid w:val="00BD129C"/>
    <w:rsid w:val="00BD12DC"/>
    <w:rsid w:val="00BD2861"/>
    <w:rsid w:val="00BD5ED4"/>
    <w:rsid w:val="00BD63C2"/>
    <w:rsid w:val="00BE0F6A"/>
    <w:rsid w:val="00BE62BB"/>
    <w:rsid w:val="00BE679C"/>
    <w:rsid w:val="00BE75D8"/>
    <w:rsid w:val="00BF1311"/>
    <w:rsid w:val="00BF4091"/>
    <w:rsid w:val="00BF4825"/>
    <w:rsid w:val="00BF5A8B"/>
    <w:rsid w:val="00BF6973"/>
    <w:rsid w:val="00BF6D6A"/>
    <w:rsid w:val="00C066F1"/>
    <w:rsid w:val="00C114BC"/>
    <w:rsid w:val="00C11DA3"/>
    <w:rsid w:val="00C157F9"/>
    <w:rsid w:val="00C17CDF"/>
    <w:rsid w:val="00C202F4"/>
    <w:rsid w:val="00C205C1"/>
    <w:rsid w:val="00C22BE1"/>
    <w:rsid w:val="00C2331D"/>
    <w:rsid w:val="00C247DA"/>
    <w:rsid w:val="00C26390"/>
    <w:rsid w:val="00C27C5B"/>
    <w:rsid w:val="00C27F91"/>
    <w:rsid w:val="00C30A27"/>
    <w:rsid w:val="00C31420"/>
    <w:rsid w:val="00C3240E"/>
    <w:rsid w:val="00C3278A"/>
    <w:rsid w:val="00C34414"/>
    <w:rsid w:val="00C37A05"/>
    <w:rsid w:val="00C4024B"/>
    <w:rsid w:val="00C40839"/>
    <w:rsid w:val="00C40D55"/>
    <w:rsid w:val="00C40F16"/>
    <w:rsid w:val="00C414F7"/>
    <w:rsid w:val="00C416FE"/>
    <w:rsid w:val="00C41E12"/>
    <w:rsid w:val="00C420D5"/>
    <w:rsid w:val="00C42AE9"/>
    <w:rsid w:val="00C451D4"/>
    <w:rsid w:val="00C45823"/>
    <w:rsid w:val="00C45F92"/>
    <w:rsid w:val="00C464C0"/>
    <w:rsid w:val="00C46D26"/>
    <w:rsid w:val="00C51688"/>
    <w:rsid w:val="00C55B5D"/>
    <w:rsid w:val="00C56622"/>
    <w:rsid w:val="00C56789"/>
    <w:rsid w:val="00C5691E"/>
    <w:rsid w:val="00C5773E"/>
    <w:rsid w:val="00C577B3"/>
    <w:rsid w:val="00C61D0F"/>
    <w:rsid w:val="00C637A6"/>
    <w:rsid w:val="00C63BE7"/>
    <w:rsid w:val="00C651D3"/>
    <w:rsid w:val="00C67C60"/>
    <w:rsid w:val="00C733C5"/>
    <w:rsid w:val="00C74F49"/>
    <w:rsid w:val="00C76D78"/>
    <w:rsid w:val="00C80153"/>
    <w:rsid w:val="00C8094B"/>
    <w:rsid w:val="00C8306B"/>
    <w:rsid w:val="00C833E0"/>
    <w:rsid w:val="00C841D5"/>
    <w:rsid w:val="00C84F56"/>
    <w:rsid w:val="00C87BCB"/>
    <w:rsid w:val="00C87D50"/>
    <w:rsid w:val="00C87DC8"/>
    <w:rsid w:val="00C90B1B"/>
    <w:rsid w:val="00C90E63"/>
    <w:rsid w:val="00C910CB"/>
    <w:rsid w:val="00C9262A"/>
    <w:rsid w:val="00C92C8F"/>
    <w:rsid w:val="00C93519"/>
    <w:rsid w:val="00C944A2"/>
    <w:rsid w:val="00C960D0"/>
    <w:rsid w:val="00C96F5E"/>
    <w:rsid w:val="00C978E4"/>
    <w:rsid w:val="00C97C7B"/>
    <w:rsid w:val="00CA0C37"/>
    <w:rsid w:val="00CA2D50"/>
    <w:rsid w:val="00CA2D89"/>
    <w:rsid w:val="00CA35B1"/>
    <w:rsid w:val="00CA72B4"/>
    <w:rsid w:val="00CA7A41"/>
    <w:rsid w:val="00CB211E"/>
    <w:rsid w:val="00CB58DC"/>
    <w:rsid w:val="00CB7357"/>
    <w:rsid w:val="00CB7EF5"/>
    <w:rsid w:val="00CC1FA2"/>
    <w:rsid w:val="00CC267A"/>
    <w:rsid w:val="00CC42D2"/>
    <w:rsid w:val="00CC69D6"/>
    <w:rsid w:val="00CC6DAE"/>
    <w:rsid w:val="00CC6DB8"/>
    <w:rsid w:val="00CD08B8"/>
    <w:rsid w:val="00CD0EE0"/>
    <w:rsid w:val="00CD1945"/>
    <w:rsid w:val="00CD2496"/>
    <w:rsid w:val="00CD2C7E"/>
    <w:rsid w:val="00CD2ED9"/>
    <w:rsid w:val="00CD4CEF"/>
    <w:rsid w:val="00CD57EB"/>
    <w:rsid w:val="00CE07CA"/>
    <w:rsid w:val="00CE0E5E"/>
    <w:rsid w:val="00CE4AF3"/>
    <w:rsid w:val="00CF0A4C"/>
    <w:rsid w:val="00CF0AB7"/>
    <w:rsid w:val="00CF1243"/>
    <w:rsid w:val="00CF3085"/>
    <w:rsid w:val="00CF43EF"/>
    <w:rsid w:val="00CF5691"/>
    <w:rsid w:val="00CF5803"/>
    <w:rsid w:val="00CF5B3C"/>
    <w:rsid w:val="00D012EB"/>
    <w:rsid w:val="00D01A39"/>
    <w:rsid w:val="00D02DD1"/>
    <w:rsid w:val="00D0641C"/>
    <w:rsid w:val="00D064A5"/>
    <w:rsid w:val="00D115A9"/>
    <w:rsid w:val="00D11843"/>
    <w:rsid w:val="00D12C29"/>
    <w:rsid w:val="00D13367"/>
    <w:rsid w:val="00D149C4"/>
    <w:rsid w:val="00D167A4"/>
    <w:rsid w:val="00D16A34"/>
    <w:rsid w:val="00D1749B"/>
    <w:rsid w:val="00D210E4"/>
    <w:rsid w:val="00D2264E"/>
    <w:rsid w:val="00D238EE"/>
    <w:rsid w:val="00D240A4"/>
    <w:rsid w:val="00D24D39"/>
    <w:rsid w:val="00D25895"/>
    <w:rsid w:val="00D3011B"/>
    <w:rsid w:val="00D32134"/>
    <w:rsid w:val="00D33331"/>
    <w:rsid w:val="00D33B19"/>
    <w:rsid w:val="00D33F03"/>
    <w:rsid w:val="00D35D16"/>
    <w:rsid w:val="00D36EA1"/>
    <w:rsid w:val="00D433E8"/>
    <w:rsid w:val="00D459B5"/>
    <w:rsid w:val="00D462C2"/>
    <w:rsid w:val="00D46DB0"/>
    <w:rsid w:val="00D55338"/>
    <w:rsid w:val="00D55A68"/>
    <w:rsid w:val="00D565E0"/>
    <w:rsid w:val="00D5667B"/>
    <w:rsid w:val="00D56930"/>
    <w:rsid w:val="00D56E7A"/>
    <w:rsid w:val="00D57559"/>
    <w:rsid w:val="00D6357B"/>
    <w:rsid w:val="00D648D3"/>
    <w:rsid w:val="00D6536C"/>
    <w:rsid w:val="00D66EF9"/>
    <w:rsid w:val="00D705FC"/>
    <w:rsid w:val="00D70B50"/>
    <w:rsid w:val="00D71EDA"/>
    <w:rsid w:val="00D72D82"/>
    <w:rsid w:val="00D76519"/>
    <w:rsid w:val="00D77145"/>
    <w:rsid w:val="00D81260"/>
    <w:rsid w:val="00D82B84"/>
    <w:rsid w:val="00D831B6"/>
    <w:rsid w:val="00D8488F"/>
    <w:rsid w:val="00D85897"/>
    <w:rsid w:val="00D87286"/>
    <w:rsid w:val="00D875D3"/>
    <w:rsid w:val="00D90AEA"/>
    <w:rsid w:val="00D90E92"/>
    <w:rsid w:val="00D9261F"/>
    <w:rsid w:val="00D93E1D"/>
    <w:rsid w:val="00D952CE"/>
    <w:rsid w:val="00D96106"/>
    <w:rsid w:val="00D9672F"/>
    <w:rsid w:val="00DA038D"/>
    <w:rsid w:val="00DA0B4B"/>
    <w:rsid w:val="00DA117F"/>
    <w:rsid w:val="00DA1581"/>
    <w:rsid w:val="00DA1702"/>
    <w:rsid w:val="00DA1CC9"/>
    <w:rsid w:val="00DA4437"/>
    <w:rsid w:val="00DA5419"/>
    <w:rsid w:val="00DA5CCD"/>
    <w:rsid w:val="00DA5E66"/>
    <w:rsid w:val="00DA6A06"/>
    <w:rsid w:val="00DA7B7B"/>
    <w:rsid w:val="00DB1198"/>
    <w:rsid w:val="00DB2332"/>
    <w:rsid w:val="00DB2E15"/>
    <w:rsid w:val="00DB3502"/>
    <w:rsid w:val="00DB44AC"/>
    <w:rsid w:val="00DB4908"/>
    <w:rsid w:val="00DB6EFF"/>
    <w:rsid w:val="00DB707B"/>
    <w:rsid w:val="00DC1AAF"/>
    <w:rsid w:val="00DC2E93"/>
    <w:rsid w:val="00DC472A"/>
    <w:rsid w:val="00DC4AF3"/>
    <w:rsid w:val="00DD0467"/>
    <w:rsid w:val="00DD2250"/>
    <w:rsid w:val="00DD3F9B"/>
    <w:rsid w:val="00DD4296"/>
    <w:rsid w:val="00DD4EB6"/>
    <w:rsid w:val="00DD6DDD"/>
    <w:rsid w:val="00DD7455"/>
    <w:rsid w:val="00DE1835"/>
    <w:rsid w:val="00DE1CD2"/>
    <w:rsid w:val="00DE1EA2"/>
    <w:rsid w:val="00DE2408"/>
    <w:rsid w:val="00DE2DED"/>
    <w:rsid w:val="00DE66CB"/>
    <w:rsid w:val="00DE7A0F"/>
    <w:rsid w:val="00DF03E1"/>
    <w:rsid w:val="00DF114C"/>
    <w:rsid w:val="00DF4A8A"/>
    <w:rsid w:val="00DF5197"/>
    <w:rsid w:val="00DF5357"/>
    <w:rsid w:val="00DF57BD"/>
    <w:rsid w:val="00DF64B3"/>
    <w:rsid w:val="00DF6CF2"/>
    <w:rsid w:val="00E00F9F"/>
    <w:rsid w:val="00E0130C"/>
    <w:rsid w:val="00E02FBD"/>
    <w:rsid w:val="00E04F4F"/>
    <w:rsid w:val="00E05401"/>
    <w:rsid w:val="00E07596"/>
    <w:rsid w:val="00E1126A"/>
    <w:rsid w:val="00E12676"/>
    <w:rsid w:val="00E146A3"/>
    <w:rsid w:val="00E17C26"/>
    <w:rsid w:val="00E20332"/>
    <w:rsid w:val="00E20FFC"/>
    <w:rsid w:val="00E21908"/>
    <w:rsid w:val="00E24325"/>
    <w:rsid w:val="00E2495F"/>
    <w:rsid w:val="00E25470"/>
    <w:rsid w:val="00E2621F"/>
    <w:rsid w:val="00E26FE2"/>
    <w:rsid w:val="00E27799"/>
    <w:rsid w:val="00E301DE"/>
    <w:rsid w:val="00E30373"/>
    <w:rsid w:val="00E306C9"/>
    <w:rsid w:val="00E3071D"/>
    <w:rsid w:val="00E310C9"/>
    <w:rsid w:val="00E31915"/>
    <w:rsid w:val="00E32F93"/>
    <w:rsid w:val="00E33BAC"/>
    <w:rsid w:val="00E34BB6"/>
    <w:rsid w:val="00E37C2E"/>
    <w:rsid w:val="00E42640"/>
    <w:rsid w:val="00E43D1A"/>
    <w:rsid w:val="00E440B2"/>
    <w:rsid w:val="00E45305"/>
    <w:rsid w:val="00E45B98"/>
    <w:rsid w:val="00E469B9"/>
    <w:rsid w:val="00E46B84"/>
    <w:rsid w:val="00E524D8"/>
    <w:rsid w:val="00E54460"/>
    <w:rsid w:val="00E552D4"/>
    <w:rsid w:val="00E553C6"/>
    <w:rsid w:val="00E5652B"/>
    <w:rsid w:val="00E56862"/>
    <w:rsid w:val="00E600D5"/>
    <w:rsid w:val="00E60374"/>
    <w:rsid w:val="00E6097C"/>
    <w:rsid w:val="00E6178F"/>
    <w:rsid w:val="00E62AD8"/>
    <w:rsid w:val="00E62B10"/>
    <w:rsid w:val="00E64152"/>
    <w:rsid w:val="00E656FF"/>
    <w:rsid w:val="00E65FE1"/>
    <w:rsid w:val="00E66688"/>
    <w:rsid w:val="00E673A9"/>
    <w:rsid w:val="00E73020"/>
    <w:rsid w:val="00E73536"/>
    <w:rsid w:val="00E73F37"/>
    <w:rsid w:val="00E74A3D"/>
    <w:rsid w:val="00E7559D"/>
    <w:rsid w:val="00E76437"/>
    <w:rsid w:val="00E76722"/>
    <w:rsid w:val="00E76AF5"/>
    <w:rsid w:val="00E81C40"/>
    <w:rsid w:val="00E825AA"/>
    <w:rsid w:val="00E8380D"/>
    <w:rsid w:val="00E84659"/>
    <w:rsid w:val="00E85894"/>
    <w:rsid w:val="00E87A3C"/>
    <w:rsid w:val="00E87D17"/>
    <w:rsid w:val="00E91F21"/>
    <w:rsid w:val="00E95734"/>
    <w:rsid w:val="00E96343"/>
    <w:rsid w:val="00E979C2"/>
    <w:rsid w:val="00EA06AA"/>
    <w:rsid w:val="00EA09D2"/>
    <w:rsid w:val="00EA0BC7"/>
    <w:rsid w:val="00EA111A"/>
    <w:rsid w:val="00EA176A"/>
    <w:rsid w:val="00EA1EA9"/>
    <w:rsid w:val="00EA56D9"/>
    <w:rsid w:val="00EA68E4"/>
    <w:rsid w:val="00EB27BE"/>
    <w:rsid w:val="00EB4539"/>
    <w:rsid w:val="00EB49E4"/>
    <w:rsid w:val="00EB58F9"/>
    <w:rsid w:val="00EB5ADB"/>
    <w:rsid w:val="00EB5BE1"/>
    <w:rsid w:val="00EB691C"/>
    <w:rsid w:val="00EB72BC"/>
    <w:rsid w:val="00EC02E3"/>
    <w:rsid w:val="00EC07B5"/>
    <w:rsid w:val="00EC4356"/>
    <w:rsid w:val="00EC62E3"/>
    <w:rsid w:val="00EC6339"/>
    <w:rsid w:val="00EC7C89"/>
    <w:rsid w:val="00ED1D16"/>
    <w:rsid w:val="00ED46D7"/>
    <w:rsid w:val="00ED5698"/>
    <w:rsid w:val="00ED5743"/>
    <w:rsid w:val="00ED6806"/>
    <w:rsid w:val="00ED6A22"/>
    <w:rsid w:val="00ED70EE"/>
    <w:rsid w:val="00EE004F"/>
    <w:rsid w:val="00EE0EAE"/>
    <w:rsid w:val="00EE1D37"/>
    <w:rsid w:val="00EE206B"/>
    <w:rsid w:val="00EE214C"/>
    <w:rsid w:val="00EE2177"/>
    <w:rsid w:val="00EE2355"/>
    <w:rsid w:val="00EE4039"/>
    <w:rsid w:val="00EE516F"/>
    <w:rsid w:val="00EE5FD9"/>
    <w:rsid w:val="00EE6B8F"/>
    <w:rsid w:val="00EF1C7B"/>
    <w:rsid w:val="00EF1D40"/>
    <w:rsid w:val="00EF1F7E"/>
    <w:rsid w:val="00EF2756"/>
    <w:rsid w:val="00EF338A"/>
    <w:rsid w:val="00EF74A9"/>
    <w:rsid w:val="00EF7EF1"/>
    <w:rsid w:val="00F00773"/>
    <w:rsid w:val="00F0153B"/>
    <w:rsid w:val="00F018CE"/>
    <w:rsid w:val="00F02656"/>
    <w:rsid w:val="00F046BE"/>
    <w:rsid w:val="00F047DB"/>
    <w:rsid w:val="00F05361"/>
    <w:rsid w:val="00F055F2"/>
    <w:rsid w:val="00F056F1"/>
    <w:rsid w:val="00F06547"/>
    <w:rsid w:val="00F073E4"/>
    <w:rsid w:val="00F0796C"/>
    <w:rsid w:val="00F10172"/>
    <w:rsid w:val="00F10CA8"/>
    <w:rsid w:val="00F10E40"/>
    <w:rsid w:val="00F111F3"/>
    <w:rsid w:val="00F13EB3"/>
    <w:rsid w:val="00F1433D"/>
    <w:rsid w:val="00F14F8E"/>
    <w:rsid w:val="00F15202"/>
    <w:rsid w:val="00F154FA"/>
    <w:rsid w:val="00F160AE"/>
    <w:rsid w:val="00F16303"/>
    <w:rsid w:val="00F1701C"/>
    <w:rsid w:val="00F17D7A"/>
    <w:rsid w:val="00F20E19"/>
    <w:rsid w:val="00F23A32"/>
    <w:rsid w:val="00F240FA"/>
    <w:rsid w:val="00F24289"/>
    <w:rsid w:val="00F25AA8"/>
    <w:rsid w:val="00F311E6"/>
    <w:rsid w:val="00F3211D"/>
    <w:rsid w:val="00F32227"/>
    <w:rsid w:val="00F32E1E"/>
    <w:rsid w:val="00F349F0"/>
    <w:rsid w:val="00F34AC8"/>
    <w:rsid w:val="00F353D9"/>
    <w:rsid w:val="00F417FF"/>
    <w:rsid w:val="00F44956"/>
    <w:rsid w:val="00F45160"/>
    <w:rsid w:val="00F46059"/>
    <w:rsid w:val="00F46F5B"/>
    <w:rsid w:val="00F51511"/>
    <w:rsid w:val="00F5201C"/>
    <w:rsid w:val="00F52C16"/>
    <w:rsid w:val="00F55B44"/>
    <w:rsid w:val="00F56A5D"/>
    <w:rsid w:val="00F572A9"/>
    <w:rsid w:val="00F601B7"/>
    <w:rsid w:val="00F6056B"/>
    <w:rsid w:val="00F60BFD"/>
    <w:rsid w:val="00F62BDE"/>
    <w:rsid w:val="00F63B85"/>
    <w:rsid w:val="00F66302"/>
    <w:rsid w:val="00F665A0"/>
    <w:rsid w:val="00F66ABF"/>
    <w:rsid w:val="00F67E7A"/>
    <w:rsid w:val="00F7281C"/>
    <w:rsid w:val="00F7585C"/>
    <w:rsid w:val="00F75E30"/>
    <w:rsid w:val="00F769A1"/>
    <w:rsid w:val="00F77792"/>
    <w:rsid w:val="00F80139"/>
    <w:rsid w:val="00F80F66"/>
    <w:rsid w:val="00F81EF1"/>
    <w:rsid w:val="00F91754"/>
    <w:rsid w:val="00F9175E"/>
    <w:rsid w:val="00F91C77"/>
    <w:rsid w:val="00F92B62"/>
    <w:rsid w:val="00F92E1B"/>
    <w:rsid w:val="00F93D10"/>
    <w:rsid w:val="00F9464C"/>
    <w:rsid w:val="00F94A4E"/>
    <w:rsid w:val="00F9568E"/>
    <w:rsid w:val="00F9639C"/>
    <w:rsid w:val="00F96439"/>
    <w:rsid w:val="00F9683A"/>
    <w:rsid w:val="00F97CFF"/>
    <w:rsid w:val="00FA0535"/>
    <w:rsid w:val="00FA13D2"/>
    <w:rsid w:val="00FA28BE"/>
    <w:rsid w:val="00FA3423"/>
    <w:rsid w:val="00FA443B"/>
    <w:rsid w:val="00FA4EDE"/>
    <w:rsid w:val="00FB059D"/>
    <w:rsid w:val="00FB12B3"/>
    <w:rsid w:val="00FB1E64"/>
    <w:rsid w:val="00FB34D8"/>
    <w:rsid w:val="00FB4D2A"/>
    <w:rsid w:val="00FB5992"/>
    <w:rsid w:val="00FC0105"/>
    <w:rsid w:val="00FC1CBE"/>
    <w:rsid w:val="00FC2651"/>
    <w:rsid w:val="00FC2AAD"/>
    <w:rsid w:val="00FC2D9D"/>
    <w:rsid w:val="00FC45A2"/>
    <w:rsid w:val="00FC4E88"/>
    <w:rsid w:val="00FC5636"/>
    <w:rsid w:val="00FC738D"/>
    <w:rsid w:val="00FD187B"/>
    <w:rsid w:val="00FD1D5B"/>
    <w:rsid w:val="00FD3A05"/>
    <w:rsid w:val="00FD5296"/>
    <w:rsid w:val="00FE08E1"/>
    <w:rsid w:val="00FE366D"/>
    <w:rsid w:val="00FE4BF3"/>
    <w:rsid w:val="00FF0450"/>
    <w:rsid w:val="00FF4EF5"/>
    <w:rsid w:val="00FF57AE"/>
    <w:rsid w:val="00FF5B44"/>
    <w:rsid w:val="00FF788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328"/>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uiPriority w:val="35"/>
    <w:unhideWhenUsed/>
    <w:qFormat/>
    <w:rsid w:val="00A55E8C"/>
    <w:pPr>
      <w:spacing w:after="200" w:line="240" w:lineRule="auto"/>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g"/><Relationship Id="rId16" Type="http://schemas.microsoft.com/office/2018/08/relationships/commentsExtensible" Target="commentsExtensible.xml"/><Relationship Id="rId11" Type="http://schemas.microsoft.com/office/2016/09/relationships/commentsIds" Target="commentsIds.xml"/><Relationship Id="rId32" Type="http://schemas.openxmlformats.org/officeDocument/2006/relationships/image" Target="media/image16.png"/><Relationship Id="rId37" Type="http://schemas.openxmlformats.org/officeDocument/2006/relationships/hyperlink" Target="https://arduino.esp8266.com/stable/package_esp8266com_index.json"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jpg"/><Relationship Id="rId95" Type="http://schemas.microsoft.com/office/2011/relationships/people" Target="people.xml"/><Relationship Id="rId22" Type="http://schemas.openxmlformats.org/officeDocument/2006/relationships/image" Target="media/image8.png"/><Relationship Id="rId27" Type="http://schemas.openxmlformats.org/officeDocument/2006/relationships/hyperlink" Target="https://upload.wikimedia.org/wikipedia/commons/1/16/Diodo_Led.png"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www.researchgate.net/publication/378534373/figure/fig4/AS:11431281226227599@1709126592377/Working-principle-of-ultrasonic-sensor-22.png"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upload.wikimedia.org/wikipedia/commons/thumb/f/f5/NodeMCU_Lua_Lol1n_V3.jpg/1200px-NodeMCU_Lua_Lol1n_V3.jpg?20201128004509"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flic.kr/p/2gNszio"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19</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21</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20</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22</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23</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s>
</file>

<file path=customXml/itemProps1.xml><?xml version="1.0" encoding="utf-8"?>
<ds:datastoreItem xmlns:ds="http://schemas.openxmlformats.org/officeDocument/2006/customXml" ds:itemID="{CCB7EBEE-B428-41BF-9D90-46EF6A990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3613</TotalTime>
  <Pages>120</Pages>
  <Words>17956</Words>
  <Characters>98758</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116482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2228</cp:revision>
  <dcterms:created xsi:type="dcterms:W3CDTF">2024-06-05T13:49:00Z</dcterms:created>
  <dcterms:modified xsi:type="dcterms:W3CDTF">2024-06-26T14:53:00Z</dcterms:modified>
</cp:coreProperties>
</file>