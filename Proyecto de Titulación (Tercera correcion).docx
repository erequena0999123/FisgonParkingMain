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5CA1CC2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7923A498"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ÑAR E IMPLEMENTAR</w:t>
      </w:r>
      <w:r>
        <w:rPr>
          <w:rFonts w:cs="Times New Roman"/>
          <w:b/>
          <w:sz w:val="28"/>
          <w:szCs w:val="24"/>
        </w:rPr>
        <w:t xml:space="preserve"> UN</w:t>
      </w:r>
      <w:r w:rsidR="008007D7">
        <w:rPr>
          <w:rFonts w:cs="Times New Roman"/>
          <w:b/>
          <w:sz w:val="28"/>
          <w:szCs w:val="24"/>
        </w:rPr>
        <w:t xml:space="preserve"> SISTEMA AUTOMATIZADO</w:t>
      </w:r>
      <w:r>
        <w:rPr>
          <w:rFonts w:cs="Times New Roman"/>
          <w:b/>
          <w:sz w:val="28"/>
          <w:szCs w:val="24"/>
        </w:rPr>
        <w:t xml:space="preserve"> PARA CONOCER LOS PARQUEADEROS DISPONIBLES EN 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2A8B251" w:rsidR="008E0328" w:rsidRPr="00283B48" w:rsidRDefault="00A5302A" w:rsidP="008E0328">
      <w:pPr>
        <w:spacing w:line="360" w:lineRule="auto"/>
        <w:rPr>
          <w:rFonts w:cs="Times New Roman"/>
          <w:szCs w:val="24"/>
        </w:rPr>
      </w:pPr>
      <w:r>
        <w:rPr>
          <w:rFonts w:cs="Times New Roman"/>
          <w:szCs w:val="24"/>
        </w:rPr>
        <w:t>TUT</w:t>
      </w:r>
      <w:r w:rsidR="0062343E">
        <w:rPr>
          <w:rFonts w:cs="Times New Roman"/>
          <w:szCs w:val="24"/>
        </w:rPr>
        <w:t>OR:</w:t>
      </w:r>
      <w:r w:rsidR="0062343E">
        <w:rPr>
          <w:rFonts w:cs="Times New Roman"/>
          <w:szCs w:val="24"/>
        </w:rPr>
        <w:tab/>
      </w:r>
      <w:commentRangeStart w:id="0"/>
      <w:r w:rsidR="008E0328" w:rsidRPr="00283B48">
        <w:rPr>
          <w:rFonts w:cs="Times New Roman"/>
          <w:szCs w:val="24"/>
        </w:rPr>
        <w:t>Tnlg</w:t>
      </w:r>
      <w:r w:rsidR="00E979C2">
        <w:rPr>
          <w:rFonts w:cs="Times New Roman"/>
          <w:szCs w:val="24"/>
        </w:rPr>
        <w:t>a</w:t>
      </w:r>
      <w:r w:rsidR="008E0328" w:rsidRPr="00283B48">
        <w:rPr>
          <w:rFonts w:cs="Times New Roman"/>
          <w:szCs w:val="24"/>
        </w:rPr>
        <w:t xml:space="preserve">. </w:t>
      </w:r>
      <w:commentRangeEnd w:id="0"/>
      <w:r w:rsidR="00E62AD8">
        <w:rPr>
          <w:rStyle w:val="Refdecomentario"/>
        </w:rPr>
        <w:commentReference w:id="0"/>
      </w:r>
      <w:r w:rsidR="008E0328" w:rsidRPr="00283B48">
        <w:rPr>
          <w:rFonts w:cs="Times New Roman"/>
          <w:szCs w:val="24"/>
        </w:rPr>
        <w:t>SHARON STEFANIA PALOMO DIAZ</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60670B8E"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uito, junio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6401FCC9" w:rsidR="00DA1CC9" w:rsidRPr="00DA1CC9" w:rsidRDefault="00A8664E" w:rsidP="006A3574">
      <w:pPr>
        <w:spacing w:before="120" w:line="240" w:lineRule="auto"/>
        <w:jc w:val="center"/>
        <w:rPr>
          <w:rFonts w:cs="Times New Roman"/>
          <w:b/>
          <w:szCs w:val="24"/>
        </w:rPr>
      </w:pPr>
      <w:r>
        <w:rPr>
          <w:rFonts w:cs="Times New Roman"/>
          <w:b/>
          <w:szCs w:val="24"/>
        </w:rPr>
        <w:t>Tnlg</w:t>
      </w:r>
      <w:r w:rsidR="00E979C2">
        <w:rPr>
          <w:rFonts w:cs="Times New Roman"/>
          <w:b/>
          <w:szCs w:val="24"/>
        </w:rPr>
        <w:t>a</w:t>
      </w:r>
      <w:r>
        <w:rPr>
          <w:rFonts w:cs="Times New Roman"/>
          <w:b/>
          <w:szCs w:val="24"/>
        </w:rPr>
        <w:t xml:space="preserve"> </w:t>
      </w:r>
      <w:r w:rsidRPr="00A8664E">
        <w:rPr>
          <w:rFonts w:cs="Times New Roman"/>
          <w:b/>
          <w:szCs w:val="24"/>
        </w:rPr>
        <w:t>Sharon Stefania Palomo Diaz</w:t>
      </w:r>
    </w:p>
    <w:p w14:paraId="2B45301E" w14:textId="35D7932A" w:rsidR="00524FDD" w:rsidRPr="00DA1CC9" w:rsidRDefault="00227470" w:rsidP="00DA1CC9">
      <w:pPr>
        <w:spacing w:line="240" w:lineRule="auto"/>
        <w:jc w:val="center"/>
        <w:rPr>
          <w:rFonts w:cs="Times New Roman"/>
          <w:b/>
          <w:szCs w:val="24"/>
        </w:rPr>
      </w:pPr>
      <w:r>
        <w:rPr>
          <w:rFonts w:cs="Times New Roman"/>
          <w:b/>
          <w:szCs w:val="24"/>
        </w:rPr>
        <w:t>Profesora</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5D346692" w:rsidR="009E2088" w:rsidRPr="00DA1CC9" w:rsidRDefault="009E2088" w:rsidP="009E2088">
      <w:pPr>
        <w:spacing w:before="120" w:line="240" w:lineRule="auto"/>
        <w:jc w:val="center"/>
        <w:rPr>
          <w:rFonts w:cs="Times New Roman"/>
          <w:b/>
          <w:szCs w:val="24"/>
        </w:rPr>
      </w:pPr>
      <w:r w:rsidRPr="00E979C2">
        <w:rPr>
          <w:rFonts w:cs="Times New Roman"/>
          <w:b/>
          <w:szCs w:val="24"/>
        </w:rPr>
        <w:t>Tnlg</w:t>
      </w:r>
      <w:r w:rsidR="00E979C2" w:rsidRPr="00E979C2">
        <w:rPr>
          <w:rFonts w:cs="Times New Roman"/>
          <w:b/>
          <w:szCs w:val="24"/>
        </w:rPr>
        <w:t>a</w:t>
      </w:r>
      <w:r>
        <w:rPr>
          <w:rFonts w:cs="Times New Roman"/>
          <w:b/>
          <w:szCs w:val="24"/>
        </w:rPr>
        <w:t xml:space="preserve">. </w:t>
      </w:r>
      <w:r w:rsidRPr="00A8664E">
        <w:rPr>
          <w:rFonts w:cs="Times New Roman"/>
          <w:b/>
          <w:szCs w:val="24"/>
        </w:rPr>
        <w:t>Sharon Stefania Palomo Diaz</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6517D40E" w:rsidR="007A3BD9" w:rsidRPr="00247DA7" w:rsidRDefault="00857D8C" w:rsidP="00247DA7">
      <w:pPr>
        <w:pStyle w:val="TextoIndependienteconSangraPrimeraLnea"/>
      </w:pPr>
      <w:r w:rsidRPr="00247DA7">
        <w:t xml:space="preserve">Este agradecimiento va dedicado a las personas que hicieron posible este proyecto, como el Ingeniero Fabrizio Villasis quien con sus ideas y pequeños aportes hizo posible el avance del presente trabajo,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7A3BD9">
      <w:pPr>
        <w:jc w:val="center"/>
        <w:rPr>
          <w:rFonts w:cs="Times New Roman"/>
          <w:b/>
          <w:spacing w:val="30"/>
          <w:sz w:val="28"/>
          <w:szCs w:val="24"/>
        </w:rPr>
      </w:pPr>
      <w:r>
        <w:rPr>
          <w:rFonts w:cs="Times New Roman"/>
          <w:b/>
          <w:spacing w:val="30"/>
          <w:sz w:val="28"/>
          <w:szCs w:val="24"/>
        </w:rPr>
        <w:lastRenderedPageBreak/>
        <w:t>RESUMEN</w:t>
      </w:r>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7A3BD9">
      <w:pPr>
        <w:jc w:val="center"/>
        <w:rPr>
          <w:rFonts w:cs="Times New Roman"/>
          <w:b/>
          <w:spacing w:val="30"/>
          <w:sz w:val="28"/>
          <w:szCs w:val="24"/>
        </w:rPr>
      </w:pPr>
      <w:r>
        <w:rPr>
          <w:rFonts w:cs="Times New Roman"/>
          <w:b/>
          <w:spacing w:val="30"/>
          <w:sz w:val="28"/>
          <w:szCs w:val="24"/>
        </w:rPr>
        <w:lastRenderedPageBreak/>
        <w:t>ABSTRACT</w:t>
      </w:r>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B401BA">
      <w:pPr>
        <w:spacing w:line="240" w:lineRule="auto"/>
        <w:jc w:val="center"/>
        <w:rPr>
          <w:rFonts w:cs="Times New Roman"/>
          <w:b/>
          <w:sz w:val="28"/>
          <w:szCs w:val="24"/>
        </w:rPr>
      </w:pPr>
      <w:r w:rsidRPr="00B401BA">
        <w:rPr>
          <w:rFonts w:cs="Times New Roman"/>
          <w:b/>
          <w:sz w:val="28"/>
          <w:szCs w:val="24"/>
        </w:rPr>
        <w:lastRenderedPageBreak/>
        <w:t>ÍNDICE</w:t>
      </w:r>
    </w:p>
    <w:p w14:paraId="1EEE0335" w14:textId="77777777" w:rsidR="00B401BA" w:rsidRPr="00B401BA" w:rsidRDefault="00B401BA" w:rsidP="00B401BA">
      <w:pPr>
        <w:spacing w:line="240" w:lineRule="auto"/>
        <w:jc w:val="center"/>
        <w:rPr>
          <w:rFonts w:cs="Times New Roman"/>
          <w:b/>
          <w:sz w:val="28"/>
          <w:szCs w:val="24"/>
        </w:rPr>
      </w:pPr>
    </w:p>
    <w:p w14:paraId="3B61AF92" w14:textId="48E895C9" w:rsidR="00B1457F" w:rsidRDefault="00B401BA">
      <w:pPr>
        <w:pStyle w:val="TDC1"/>
        <w:tabs>
          <w:tab w:val="left" w:pos="660"/>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66785284" w:history="1">
        <w:r w:rsidR="00B1457F" w:rsidRPr="007A59DE">
          <w:rPr>
            <w:rStyle w:val="Hipervnculo"/>
            <w:noProof/>
          </w:rPr>
          <w:t>1.</w:t>
        </w:r>
        <w:r w:rsidR="00B1457F">
          <w:rPr>
            <w:rFonts w:asciiTheme="minorHAnsi" w:eastAsiaTheme="minorEastAsia" w:hAnsiTheme="minorHAnsi"/>
            <w:noProof/>
            <w:sz w:val="22"/>
            <w:lang w:eastAsia="es-EC"/>
          </w:rPr>
          <w:tab/>
        </w:r>
        <w:r w:rsidR="00B1457F" w:rsidRPr="007A59DE">
          <w:rPr>
            <w:rStyle w:val="Hipervnculo"/>
            <w:noProof/>
          </w:rPr>
          <w:t>Introducción</w:t>
        </w:r>
        <w:r w:rsidR="00B1457F">
          <w:rPr>
            <w:noProof/>
            <w:webHidden/>
          </w:rPr>
          <w:tab/>
        </w:r>
        <w:r w:rsidR="00B1457F">
          <w:rPr>
            <w:noProof/>
            <w:webHidden/>
          </w:rPr>
          <w:fldChar w:fldCharType="begin"/>
        </w:r>
        <w:r w:rsidR="00B1457F">
          <w:rPr>
            <w:noProof/>
            <w:webHidden/>
          </w:rPr>
          <w:instrText xml:space="preserve"> PAGEREF _Toc166785284 \h </w:instrText>
        </w:r>
        <w:r w:rsidR="00B1457F">
          <w:rPr>
            <w:noProof/>
            <w:webHidden/>
          </w:rPr>
        </w:r>
        <w:r w:rsidR="00B1457F">
          <w:rPr>
            <w:noProof/>
            <w:webHidden/>
          </w:rPr>
          <w:fldChar w:fldCharType="separate"/>
        </w:r>
        <w:r w:rsidR="00B1457F">
          <w:rPr>
            <w:noProof/>
            <w:webHidden/>
          </w:rPr>
          <w:t>1</w:t>
        </w:r>
        <w:r w:rsidR="00B1457F">
          <w:rPr>
            <w:noProof/>
            <w:webHidden/>
          </w:rPr>
          <w:fldChar w:fldCharType="end"/>
        </w:r>
      </w:hyperlink>
    </w:p>
    <w:p w14:paraId="2D9945F0" w14:textId="4A77DB5D" w:rsidR="00B1457F" w:rsidRDefault="006D29F1">
      <w:pPr>
        <w:pStyle w:val="TDC1"/>
        <w:tabs>
          <w:tab w:val="left" w:pos="660"/>
          <w:tab w:val="right" w:leader="dot" w:pos="9061"/>
        </w:tabs>
        <w:rPr>
          <w:rFonts w:asciiTheme="minorHAnsi" w:eastAsiaTheme="minorEastAsia" w:hAnsiTheme="minorHAnsi"/>
          <w:noProof/>
          <w:sz w:val="22"/>
          <w:lang w:eastAsia="es-EC"/>
        </w:rPr>
      </w:pPr>
      <w:hyperlink w:anchor="_Toc166785285" w:history="1">
        <w:r w:rsidR="00B1457F" w:rsidRPr="007A59DE">
          <w:rPr>
            <w:rStyle w:val="Hipervnculo"/>
            <w:noProof/>
          </w:rPr>
          <w:t>2.</w:t>
        </w:r>
        <w:r w:rsidR="00B1457F">
          <w:rPr>
            <w:rFonts w:asciiTheme="minorHAnsi" w:eastAsiaTheme="minorEastAsia" w:hAnsiTheme="minorHAnsi"/>
            <w:noProof/>
            <w:sz w:val="22"/>
            <w:lang w:eastAsia="es-EC"/>
          </w:rPr>
          <w:tab/>
        </w:r>
        <w:r w:rsidR="00B1457F" w:rsidRPr="007A59DE">
          <w:rPr>
            <w:rStyle w:val="Hipervnculo"/>
            <w:noProof/>
          </w:rPr>
          <w:t>Justificación</w:t>
        </w:r>
        <w:r w:rsidR="00B1457F">
          <w:rPr>
            <w:noProof/>
            <w:webHidden/>
          </w:rPr>
          <w:tab/>
        </w:r>
        <w:r w:rsidR="00B1457F">
          <w:rPr>
            <w:noProof/>
            <w:webHidden/>
          </w:rPr>
          <w:fldChar w:fldCharType="begin"/>
        </w:r>
        <w:r w:rsidR="00B1457F">
          <w:rPr>
            <w:noProof/>
            <w:webHidden/>
          </w:rPr>
          <w:instrText xml:space="preserve"> PAGEREF _Toc166785285 \h </w:instrText>
        </w:r>
        <w:r w:rsidR="00B1457F">
          <w:rPr>
            <w:noProof/>
            <w:webHidden/>
          </w:rPr>
        </w:r>
        <w:r w:rsidR="00B1457F">
          <w:rPr>
            <w:noProof/>
            <w:webHidden/>
          </w:rPr>
          <w:fldChar w:fldCharType="separate"/>
        </w:r>
        <w:r w:rsidR="00B1457F">
          <w:rPr>
            <w:noProof/>
            <w:webHidden/>
          </w:rPr>
          <w:t>3</w:t>
        </w:r>
        <w:r w:rsidR="00B1457F">
          <w:rPr>
            <w:noProof/>
            <w:webHidden/>
          </w:rPr>
          <w:fldChar w:fldCharType="end"/>
        </w:r>
      </w:hyperlink>
    </w:p>
    <w:p w14:paraId="6C1CD01E" w14:textId="3BB57643" w:rsidR="00B1457F" w:rsidRDefault="006D29F1">
      <w:pPr>
        <w:pStyle w:val="TDC1"/>
        <w:tabs>
          <w:tab w:val="left" w:pos="660"/>
          <w:tab w:val="right" w:leader="dot" w:pos="9061"/>
        </w:tabs>
        <w:rPr>
          <w:rFonts w:asciiTheme="minorHAnsi" w:eastAsiaTheme="minorEastAsia" w:hAnsiTheme="minorHAnsi"/>
          <w:noProof/>
          <w:sz w:val="22"/>
          <w:lang w:eastAsia="es-EC"/>
        </w:rPr>
      </w:pPr>
      <w:hyperlink w:anchor="_Toc166785286" w:history="1">
        <w:r w:rsidR="00B1457F" w:rsidRPr="007A59DE">
          <w:rPr>
            <w:rStyle w:val="Hipervnculo"/>
            <w:noProof/>
          </w:rPr>
          <w:t>3.</w:t>
        </w:r>
        <w:r w:rsidR="00B1457F">
          <w:rPr>
            <w:rFonts w:asciiTheme="minorHAnsi" w:eastAsiaTheme="minorEastAsia" w:hAnsiTheme="minorHAnsi"/>
            <w:noProof/>
            <w:sz w:val="22"/>
            <w:lang w:eastAsia="es-EC"/>
          </w:rPr>
          <w:tab/>
        </w:r>
        <w:r w:rsidR="00B1457F" w:rsidRPr="007A59DE">
          <w:rPr>
            <w:rStyle w:val="Hipervnculo"/>
            <w:noProof/>
          </w:rPr>
          <w:t>Antecedentes</w:t>
        </w:r>
        <w:r w:rsidR="00B1457F">
          <w:rPr>
            <w:noProof/>
            <w:webHidden/>
          </w:rPr>
          <w:tab/>
        </w:r>
        <w:r w:rsidR="00B1457F">
          <w:rPr>
            <w:noProof/>
            <w:webHidden/>
          </w:rPr>
          <w:fldChar w:fldCharType="begin"/>
        </w:r>
        <w:r w:rsidR="00B1457F">
          <w:rPr>
            <w:noProof/>
            <w:webHidden/>
          </w:rPr>
          <w:instrText xml:space="preserve"> PAGEREF _Toc166785286 \h </w:instrText>
        </w:r>
        <w:r w:rsidR="00B1457F">
          <w:rPr>
            <w:noProof/>
            <w:webHidden/>
          </w:rPr>
        </w:r>
        <w:r w:rsidR="00B1457F">
          <w:rPr>
            <w:noProof/>
            <w:webHidden/>
          </w:rPr>
          <w:fldChar w:fldCharType="separate"/>
        </w:r>
        <w:r w:rsidR="00B1457F">
          <w:rPr>
            <w:noProof/>
            <w:webHidden/>
          </w:rPr>
          <w:t>4</w:t>
        </w:r>
        <w:r w:rsidR="00B1457F">
          <w:rPr>
            <w:noProof/>
            <w:webHidden/>
          </w:rPr>
          <w:fldChar w:fldCharType="end"/>
        </w:r>
      </w:hyperlink>
    </w:p>
    <w:p w14:paraId="2868F720" w14:textId="6FD374AB" w:rsidR="00B1457F" w:rsidRDefault="006D29F1">
      <w:pPr>
        <w:pStyle w:val="TDC1"/>
        <w:tabs>
          <w:tab w:val="left" w:pos="660"/>
          <w:tab w:val="right" w:leader="dot" w:pos="9061"/>
        </w:tabs>
        <w:rPr>
          <w:rFonts w:asciiTheme="minorHAnsi" w:eastAsiaTheme="minorEastAsia" w:hAnsiTheme="minorHAnsi"/>
          <w:noProof/>
          <w:sz w:val="22"/>
          <w:lang w:eastAsia="es-EC"/>
        </w:rPr>
      </w:pPr>
      <w:hyperlink w:anchor="_Toc166785287" w:history="1">
        <w:r w:rsidR="00B1457F" w:rsidRPr="007A59DE">
          <w:rPr>
            <w:rStyle w:val="Hipervnculo"/>
            <w:noProof/>
          </w:rPr>
          <w:t>4.</w:t>
        </w:r>
        <w:r w:rsidR="00B1457F">
          <w:rPr>
            <w:rFonts w:asciiTheme="minorHAnsi" w:eastAsiaTheme="minorEastAsia" w:hAnsiTheme="minorHAnsi"/>
            <w:noProof/>
            <w:sz w:val="22"/>
            <w:lang w:eastAsia="es-EC"/>
          </w:rPr>
          <w:tab/>
        </w:r>
        <w:r w:rsidR="00B1457F" w:rsidRPr="007A59DE">
          <w:rPr>
            <w:rStyle w:val="Hipervnculo"/>
            <w:noProof/>
          </w:rPr>
          <w:t>Objetivos</w:t>
        </w:r>
        <w:r w:rsidR="00B1457F">
          <w:rPr>
            <w:noProof/>
            <w:webHidden/>
          </w:rPr>
          <w:tab/>
        </w:r>
        <w:r w:rsidR="00B1457F">
          <w:rPr>
            <w:noProof/>
            <w:webHidden/>
          </w:rPr>
          <w:fldChar w:fldCharType="begin"/>
        </w:r>
        <w:r w:rsidR="00B1457F">
          <w:rPr>
            <w:noProof/>
            <w:webHidden/>
          </w:rPr>
          <w:instrText xml:space="preserve"> PAGEREF _Toc166785287 \h </w:instrText>
        </w:r>
        <w:r w:rsidR="00B1457F">
          <w:rPr>
            <w:noProof/>
            <w:webHidden/>
          </w:rPr>
        </w:r>
        <w:r w:rsidR="00B1457F">
          <w:rPr>
            <w:noProof/>
            <w:webHidden/>
          </w:rPr>
          <w:fldChar w:fldCharType="separate"/>
        </w:r>
        <w:r w:rsidR="00B1457F">
          <w:rPr>
            <w:noProof/>
            <w:webHidden/>
          </w:rPr>
          <w:t>6</w:t>
        </w:r>
        <w:r w:rsidR="00B1457F">
          <w:rPr>
            <w:noProof/>
            <w:webHidden/>
          </w:rPr>
          <w:fldChar w:fldCharType="end"/>
        </w:r>
      </w:hyperlink>
    </w:p>
    <w:p w14:paraId="5DDD5393" w14:textId="02FA2E04" w:rsidR="00B1457F" w:rsidRDefault="006D29F1">
      <w:pPr>
        <w:pStyle w:val="TDC2"/>
        <w:tabs>
          <w:tab w:val="left" w:pos="660"/>
          <w:tab w:val="right" w:leader="dot" w:pos="9061"/>
        </w:tabs>
        <w:rPr>
          <w:rFonts w:asciiTheme="minorHAnsi" w:eastAsiaTheme="minorEastAsia" w:hAnsiTheme="minorHAnsi"/>
          <w:noProof/>
          <w:sz w:val="22"/>
          <w:lang w:eastAsia="es-EC"/>
        </w:rPr>
      </w:pPr>
      <w:hyperlink w:anchor="_Toc166785288" w:history="1">
        <w:r w:rsidR="00B1457F" w:rsidRPr="007A59DE">
          <w:rPr>
            <w:rStyle w:val="Hipervnculo"/>
            <w:noProof/>
          </w:rPr>
          <w:t>4.1.</w:t>
        </w:r>
        <w:r w:rsidR="00B1457F">
          <w:rPr>
            <w:rFonts w:asciiTheme="minorHAnsi" w:eastAsiaTheme="minorEastAsia" w:hAnsiTheme="minorHAnsi"/>
            <w:noProof/>
            <w:sz w:val="22"/>
            <w:lang w:eastAsia="es-EC"/>
          </w:rPr>
          <w:tab/>
        </w:r>
        <w:r w:rsidR="00B1457F" w:rsidRPr="007A59DE">
          <w:rPr>
            <w:rStyle w:val="Hipervnculo"/>
            <w:noProof/>
          </w:rPr>
          <w:t>Objetivo General</w:t>
        </w:r>
        <w:r w:rsidR="00B1457F">
          <w:rPr>
            <w:noProof/>
            <w:webHidden/>
          </w:rPr>
          <w:tab/>
        </w:r>
        <w:r w:rsidR="00B1457F">
          <w:rPr>
            <w:noProof/>
            <w:webHidden/>
          </w:rPr>
          <w:fldChar w:fldCharType="begin"/>
        </w:r>
        <w:r w:rsidR="00B1457F">
          <w:rPr>
            <w:noProof/>
            <w:webHidden/>
          </w:rPr>
          <w:instrText xml:space="preserve"> PAGEREF _Toc166785288 \h </w:instrText>
        </w:r>
        <w:r w:rsidR="00B1457F">
          <w:rPr>
            <w:noProof/>
            <w:webHidden/>
          </w:rPr>
        </w:r>
        <w:r w:rsidR="00B1457F">
          <w:rPr>
            <w:noProof/>
            <w:webHidden/>
          </w:rPr>
          <w:fldChar w:fldCharType="separate"/>
        </w:r>
        <w:r w:rsidR="00B1457F">
          <w:rPr>
            <w:noProof/>
            <w:webHidden/>
          </w:rPr>
          <w:t>6</w:t>
        </w:r>
        <w:r w:rsidR="00B1457F">
          <w:rPr>
            <w:noProof/>
            <w:webHidden/>
          </w:rPr>
          <w:fldChar w:fldCharType="end"/>
        </w:r>
      </w:hyperlink>
    </w:p>
    <w:p w14:paraId="0EDC1D26" w14:textId="232F5903" w:rsidR="00B1457F" w:rsidRDefault="006D29F1">
      <w:pPr>
        <w:pStyle w:val="TDC2"/>
        <w:tabs>
          <w:tab w:val="left" w:pos="660"/>
          <w:tab w:val="right" w:leader="dot" w:pos="9061"/>
        </w:tabs>
        <w:rPr>
          <w:rFonts w:asciiTheme="minorHAnsi" w:eastAsiaTheme="minorEastAsia" w:hAnsiTheme="minorHAnsi"/>
          <w:noProof/>
          <w:sz w:val="22"/>
          <w:lang w:eastAsia="es-EC"/>
        </w:rPr>
      </w:pPr>
      <w:hyperlink w:anchor="_Toc166785289" w:history="1">
        <w:r w:rsidR="00B1457F" w:rsidRPr="007A59DE">
          <w:rPr>
            <w:rStyle w:val="Hipervnculo"/>
            <w:noProof/>
          </w:rPr>
          <w:t>4.2.</w:t>
        </w:r>
        <w:r w:rsidR="00B1457F">
          <w:rPr>
            <w:rFonts w:asciiTheme="minorHAnsi" w:eastAsiaTheme="minorEastAsia" w:hAnsiTheme="minorHAnsi"/>
            <w:noProof/>
            <w:sz w:val="22"/>
            <w:lang w:eastAsia="es-EC"/>
          </w:rPr>
          <w:tab/>
        </w:r>
        <w:r w:rsidR="00B1457F" w:rsidRPr="007A59DE">
          <w:rPr>
            <w:rStyle w:val="Hipervnculo"/>
            <w:noProof/>
          </w:rPr>
          <w:t>Objetivos Específicos</w:t>
        </w:r>
        <w:r w:rsidR="00B1457F">
          <w:rPr>
            <w:noProof/>
            <w:webHidden/>
          </w:rPr>
          <w:tab/>
        </w:r>
        <w:r w:rsidR="00B1457F">
          <w:rPr>
            <w:noProof/>
            <w:webHidden/>
          </w:rPr>
          <w:fldChar w:fldCharType="begin"/>
        </w:r>
        <w:r w:rsidR="00B1457F">
          <w:rPr>
            <w:noProof/>
            <w:webHidden/>
          </w:rPr>
          <w:instrText xml:space="preserve"> PAGEREF _Toc166785289 \h </w:instrText>
        </w:r>
        <w:r w:rsidR="00B1457F">
          <w:rPr>
            <w:noProof/>
            <w:webHidden/>
          </w:rPr>
        </w:r>
        <w:r w:rsidR="00B1457F">
          <w:rPr>
            <w:noProof/>
            <w:webHidden/>
          </w:rPr>
          <w:fldChar w:fldCharType="separate"/>
        </w:r>
        <w:r w:rsidR="00B1457F">
          <w:rPr>
            <w:noProof/>
            <w:webHidden/>
          </w:rPr>
          <w:t>6</w:t>
        </w:r>
        <w:r w:rsidR="00B1457F">
          <w:rPr>
            <w:noProof/>
            <w:webHidden/>
          </w:rPr>
          <w:fldChar w:fldCharType="end"/>
        </w:r>
      </w:hyperlink>
    </w:p>
    <w:p w14:paraId="2D57001D" w14:textId="1FC9DC94" w:rsidR="00B1457F" w:rsidRDefault="006D29F1">
      <w:pPr>
        <w:pStyle w:val="TDC1"/>
        <w:tabs>
          <w:tab w:val="left" w:pos="660"/>
          <w:tab w:val="right" w:leader="dot" w:pos="9061"/>
        </w:tabs>
        <w:rPr>
          <w:rFonts w:asciiTheme="minorHAnsi" w:eastAsiaTheme="minorEastAsia" w:hAnsiTheme="minorHAnsi"/>
          <w:noProof/>
          <w:sz w:val="22"/>
          <w:lang w:eastAsia="es-EC"/>
        </w:rPr>
      </w:pPr>
      <w:hyperlink w:anchor="_Toc166785290" w:history="1">
        <w:r w:rsidR="00B1457F" w:rsidRPr="007A59DE">
          <w:rPr>
            <w:rStyle w:val="Hipervnculo"/>
            <w:noProof/>
          </w:rPr>
          <w:t>5.</w:t>
        </w:r>
        <w:r w:rsidR="00B1457F">
          <w:rPr>
            <w:rFonts w:asciiTheme="minorHAnsi" w:eastAsiaTheme="minorEastAsia" w:hAnsiTheme="minorHAnsi"/>
            <w:noProof/>
            <w:sz w:val="22"/>
            <w:lang w:eastAsia="es-EC"/>
          </w:rPr>
          <w:tab/>
        </w:r>
        <w:r w:rsidR="00B1457F" w:rsidRPr="007A59DE">
          <w:rPr>
            <w:rStyle w:val="Hipervnculo"/>
            <w:noProof/>
          </w:rPr>
          <w:t>Marco Teórico</w:t>
        </w:r>
        <w:r w:rsidR="00B1457F">
          <w:rPr>
            <w:noProof/>
            <w:webHidden/>
          </w:rPr>
          <w:tab/>
        </w:r>
        <w:r w:rsidR="00B1457F">
          <w:rPr>
            <w:noProof/>
            <w:webHidden/>
          </w:rPr>
          <w:fldChar w:fldCharType="begin"/>
        </w:r>
        <w:r w:rsidR="00B1457F">
          <w:rPr>
            <w:noProof/>
            <w:webHidden/>
          </w:rPr>
          <w:instrText xml:space="preserve"> PAGEREF _Toc166785290 \h </w:instrText>
        </w:r>
        <w:r w:rsidR="00B1457F">
          <w:rPr>
            <w:noProof/>
            <w:webHidden/>
          </w:rPr>
        </w:r>
        <w:r w:rsidR="00B1457F">
          <w:rPr>
            <w:noProof/>
            <w:webHidden/>
          </w:rPr>
          <w:fldChar w:fldCharType="separate"/>
        </w:r>
        <w:r w:rsidR="00B1457F">
          <w:rPr>
            <w:noProof/>
            <w:webHidden/>
          </w:rPr>
          <w:t>7</w:t>
        </w:r>
        <w:r w:rsidR="00B1457F">
          <w:rPr>
            <w:noProof/>
            <w:webHidden/>
          </w:rPr>
          <w:fldChar w:fldCharType="end"/>
        </w:r>
      </w:hyperlink>
    </w:p>
    <w:p w14:paraId="7DAC330C" w14:textId="2A614E85" w:rsidR="00B1457F" w:rsidRDefault="006D29F1">
      <w:pPr>
        <w:pStyle w:val="TDC2"/>
        <w:tabs>
          <w:tab w:val="left" w:pos="660"/>
          <w:tab w:val="right" w:leader="dot" w:pos="9061"/>
        </w:tabs>
        <w:rPr>
          <w:rFonts w:asciiTheme="minorHAnsi" w:eastAsiaTheme="minorEastAsia" w:hAnsiTheme="minorHAnsi"/>
          <w:noProof/>
          <w:sz w:val="22"/>
          <w:lang w:eastAsia="es-EC"/>
        </w:rPr>
      </w:pPr>
      <w:hyperlink w:anchor="_Toc166785291" w:history="1">
        <w:r w:rsidR="00B1457F" w:rsidRPr="007A59DE">
          <w:rPr>
            <w:rStyle w:val="Hipervnculo"/>
            <w:noProof/>
          </w:rPr>
          <w:t>5.1.</w:t>
        </w:r>
        <w:r w:rsidR="00B1457F">
          <w:rPr>
            <w:rFonts w:asciiTheme="minorHAnsi" w:eastAsiaTheme="minorEastAsia" w:hAnsiTheme="minorHAnsi"/>
            <w:noProof/>
            <w:sz w:val="22"/>
            <w:lang w:eastAsia="es-EC"/>
          </w:rPr>
          <w:tab/>
        </w:r>
        <w:r w:rsidR="00B1457F" w:rsidRPr="007A59DE">
          <w:rPr>
            <w:rStyle w:val="Hipervnculo"/>
            <w:noProof/>
          </w:rPr>
          <w:t>BackEnd</w:t>
        </w:r>
        <w:r w:rsidR="00B1457F">
          <w:rPr>
            <w:noProof/>
            <w:webHidden/>
          </w:rPr>
          <w:tab/>
        </w:r>
        <w:r w:rsidR="00B1457F">
          <w:rPr>
            <w:noProof/>
            <w:webHidden/>
          </w:rPr>
          <w:fldChar w:fldCharType="begin"/>
        </w:r>
        <w:r w:rsidR="00B1457F">
          <w:rPr>
            <w:noProof/>
            <w:webHidden/>
          </w:rPr>
          <w:instrText xml:space="preserve"> PAGEREF _Toc166785291 \h </w:instrText>
        </w:r>
        <w:r w:rsidR="00B1457F">
          <w:rPr>
            <w:noProof/>
            <w:webHidden/>
          </w:rPr>
        </w:r>
        <w:r w:rsidR="00B1457F">
          <w:rPr>
            <w:noProof/>
            <w:webHidden/>
          </w:rPr>
          <w:fldChar w:fldCharType="separate"/>
        </w:r>
        <w:r w:rsidR="00B1457F">
          <w:rPr>
            <w:noProof/>
            <w:webHidden/>
          </w:rPr>
          <w:t>7</w:t>
        </w:r>
        <w:r w:rsidR="00B1457F">
          <w:rPr>
            <w:noProof/>
            <w:webHidden/>
          </w:rPr>
          <w:fldChar w:fldCharType="end"/>
        </w:r>
      </w:hyperlink>
    </w:p>
    <w:p w14:paraId="522F3D62" w14:textId="488CC83D" w:rsidR="00B1457F" w:rsidRDefault="006D29F1">
      <w:pPr>
        <w:pStyle w:val="TDC2"/>
        <w:tabs>
          <w:tab w:val="left" w:pos="660"/>
          <w:tab w:val="right" w:leader="dot" w:pos="9061"/>
        </w:tabs>
        <w:rPr>
          <w:rFonts w:asciiTheme="minorHAnsi" w:eastAsiaTheme="minorEastAsia" w:hAnsiTheme="minorHAnsi"/>
          <w:noProof/>
          <w:sz w:val="22"/>
          <w:lang w:eastAsia="es-EC"/>
        </w:rPr>
      </w:pPr>
      <w:hyperlink w:anchor="_Toc166785292" w:history="1">
        <w:r w:rsidR="00B1457F" w:rsidRPr="007A59DE">
          <w:rPr>
            <w:rStyle w:val="Hipervnculo"/>
            <w:noProof/>
          </w:rPr>
          <w:t>5.2.</w:t>
        </w:r>
        <w:r w:rsidR="00B1457F">
          <w:rPr>
            <w:rFonts w:asciiTheme="minorHAnsi" w:eastAsiaTheme="minorEastAsia" w:hAnsiTheme="minorHAnsi"/>
            <w:noProof/>
            <w:sz w:val="22"/>
            <w:lang w:eastAsia="es-EC"/>
          </w:rPr>
          <w:tab/>
        </w:r>
        <w:r w:rsidR="00B1457F" w:rsidRPr="007A59DE">
          <w:rPr>
            <w:rStyle w:val="Hipervnculo"/>
            <w:noProof/>
          </w:rPr>
          <w:t>Arduino</w:t>
        </w:r>
        <w:r w:rsidR="00B1457F">
          <w:rPr>
            <w:noProof/>
            <w:webHidden/>
          </w:rPr>
          <w:tab/>
        </w:r>
        <w:r w:rsidR="00B1457F">
          <w:rPr>
            <w:noProof/>
            <w:webHidden/>
          </w:rPr>
          <w:fldChar w:fldCharType="begin"/>
        </w:r>
        <w:r w:rsidR="00B1457F">
          <w:rPr>
            <w:noProof/>
            <w:webHidden/>
          </w:rPr>
          <w:instrText xml:space="preserve"> PAGEREF _Toc166785292 \h </w:instrText>
        </w:r>
        <w:r w:rsidR="00B1457F">
          <w:rPr>
            <w:noProof/>
            <w:webHidden/>
          </w:rPr>
        </w:r>
        <w:r w:rsidR="00B1457F">
          <w:rPr>
            <w:noProof/>
            <w:webHidden/>
          </w:rPr>
          <w:fldChar w:fldCharType="separate"/>
        </w:r>
        <w:r w:rsidR="00B1457F">
          <w:rPr>
            <w:noProof/>
            <w:webHidden/>
          </w:rPr>
          <w:t>8</w:t>
        </w:r>
        <w:r w:rsidR="00B1457F">
          <w:rPr>
            <w:noProof/>
            <w:webHidden/>
          </w:rPr>
          <w:fldChar w:fldCharType="end"/>
        </w:r>
      </w:hyperlink>
    </w:p>
    <w:p w14:paraId="7952B356" w14:textId="76E40D87"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293" w:history="1">
        <w:r w:rsidR="00B1457F" w:rsidRPr="007A59DE">
          <w:rPr>
            <w:rStyle w:val="Hipervnculo"/>
            <w:noProof/>
          </w:rPr>
          <w:t>5.2.1.</w:t>
        </w:r>
        <w:r w:rsidR="00B1457F">
          <w:rPr>
            <w:rFonts w:asciiTheme="minorHAnsi" w:eastAsiaTheme="minorEastAsia" w:hAnsiTheme="minorHAnsi"/>
            <w:noProof/>
            <w:sz w:val="22"/>
            <w:lang w:eastAsia="es-EC"/>
          </w:rPr>
          <w:tab/>
        </w:r>
        <w:r w:rsidR="00B1457F" w:rsidRPr="007A59DE">
          <w:rPr>
            <w:rStyle w:val="Hipervnculo"/>
            <w:noProof/>
          </w:rPr>
          <w:t>Qué es Arduino</w:t>
        </w:r>
        <w:r w:rsidR="00B1457F">
          <w:rPr>
            <w:noProof/>
            <w:webHidden/>
          </w:rPr>
          <w:tab/>
        </w:r>
        <w:r w:rsidR="00B1457F">
          <w:rPr>
            <w:noProof/>
            <w:webHidden/>
          </w:rPr>
          <w:fldChar w:fldCharType="begin"/>
        </w:r>
        <w:r w:rsidR="00B1457F">
          <w:rPr>
            <w:noProof/>
            <w:webHidden/>
          </w:rPr>
          <w:instrText xml:space="preserve"> PAGEREF _Toc166785293 \h </w:instrText>
        </w:r>
        <w:r w:rsidR="00B1457F">
          <w:rPr>
            <w:noProof/>
            <w:webHidden/>
          </w:rPr>
        </w:r>
        <w:r w:rsidR="00B1457F">
          <w:rPr>
            <w:noProof/>
            <w:webHidden/>
          </w:rPr>
          <w:fldChar w:fldCharType="separate"/>
        </w:r>
        <w:r w:rsidR="00B1457F">
          <w:rPr>
            <w:noProof/>
            <w:webHidden/>
          </w:rPr>
          <w:t>8</w:t>
        </w:r>
        <w:r w:rsidR="00B1457F">
          <w:rPr>
            <w:noProof/>
            <w:webHidden/>
          </w:rPr>
          <w:fldChar w:fldCharType="end"/>
        </w:r>
      </w:hyperlink>
    </w:p>
    <w:p w14:paraId="74B6E92B" w14:textId="0E3C3406"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294" w:history="1">
        <w:r w:rsidR="00B1457F" w:rsidRPr="007A59DE">
          <w:rPr>
            <w:rStyle w:val="Hipervnculo"/>
            <w:noProof/>
          </w:rPr>
          <w:t>5.2.2.</w:t>
        </w:r>
        <w:r w:rsidR="00B1457F">
          <w:rPr>
            <w:rFonts w:asciiTheme="minorHAnsi" w:eastAsiaTheme="minorEastAsia" w:hAnsiTheme="minorHAnsi"/>
            <w:noProof/>
            <w:sz w:val="22"/>
            <w:lang w:eastAsia="es-EC"/>
          </w:rPr>
          <w:tab/>
        </w:r>
        <w:r w:rsidR="00B1457F" w:rsidRPr="007A59DE">
          <w:rPr>
            <w:rStyle w:val="Hipervnculo"/>
            <w:noProof/>
          </w:rPr>
          <w:t>Arduino UNO</w:t>
        </w:r>
        <w:r w:rsidR="00B1457F">
          <w:rPr>
            <w:noProof/>
            <w:webHidden/>
          </w:rPr>
          <w:tab/>
        </w:r>
        <w:r w:rsidR="00B1457F">
          <w:rPr>
            <w:noProof/>
            <w:webHidden/>
          </w:rPr>
          <w:fldChar w:fldCharType="begin"/>
        </w:r>
        <w:r w:rsidR="00B1457F">
          <w:rPr>
            <w:noProof/>
            <w:webHidden/>
          </w:rPr>
          <w:instrText xml:space="preserve"> PAGEREF _Toc166785294 \h </w:instrText>
        </w:r>
        <w:r w:rsidR="00B1457F">
          <w:rPr>
            <w:noProof/>
            <w:webHidden/>
          </w:rPr>
        </w:r>
        <w:r w:rsidR="00B1457F">
          <w:rPr>
            <w:noProof/>
            <w:webHidden/>
          </w:rPr>
          <w:fldChar w:fldCharType="separate"/>
        </w:r>
        <w:r w:rsidR="00B1457F">
          <w:rPr>
            <w:noProof/>
            <w:webHidden/>
          </w:rPr>
          <w:t>8</w:t>
        </w:r>
        <w:r w:rsidR="00B1457F">
          <w:rPr>
            <w:noProof/>
            <w:webHidden/>
          </w:rPr>
          <w:fldChar w:fldCharType="end"/>
        </w:r>
      </w:hyperlink>
    </w:p>
    <w:p w14:paraId="281C0B70" w14:textId="76E6B1F2"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295" w:history="1">
        <w:r w:rsidR="00B1457F" w:rsidRPr="007A59DE">
          <w:rPr>
            <w:rStyle w:val="Hipervnculo"/>
            <w:noProof/>
          </w:rPr>
          <w:t>5.2.3.</w:t>
        </w:r>
        <w:r w:rsidR="00B1457F">
          <w:rPr>
            <w:rFonts w:asciiTheme="minorHAnsi" w:eastAsiaTheme="minorEastAsia" w:hAnsiTheme="minorHAnsi"/>
            <w:noProof/>
            <w:sz w:val="22"/>
            <w:lang w:eastAsia="es-EC"/>
          </w:rPr>
          <w:tab/>
        </w:r>
        <w:r w:rsidR="00B1457F" w:rsidRPr="007A59DE">
          <w:rPr>
            <w:rStyle w:val="Hipervnculo"/>
            <w:noProof/>
          </w:rPr>
          <w:t>Arduino MEGA</w:t>
        </w:r>
        <w:r w:rsidR="00B1457F">
          <w:rPr>
            <w:noProof/>
            <w:webHidden/>
          </w:rPr>
          <w:tab/>
        </w:r>
        <w:r w:rsidR="00B1457F">
          <w:rPr>
            <w:noProof/>
            <w:webHidden/>
          </w:rPr>
          <w:fldChar w:fldCharType="begin"/>
        </w:r>
        <w:r w:rsidR="00B1457F">
          <w:rPr>
            <w:noProof/>
            <w:webHidden/>
          </w:rPr>
          <w:instrText xml:space="preserve"> PAGEREF _Toc166785295 \h </w:instrText>
        </w:r>
        <w:r w:rsidR="00B1457F">
          <w:rPr>
            <w:noProof/>
            <w:webHidden/>
          </w:rPr>
        </w:r>
        <w:r w:rsidR="00B1457F">
          <w:rPr>
            <w:noProof/>
            <w:webHidden/>
          </w:rPr>
          <w:fldChar w:fldCharType="separate"/>
        </w:r>
        <w:r w:rsidR="00B1457F">
          <w:rPr>
            <w:noProof/>
            <w:webHidden/>
          </w:rPr>
          <w:t>9</w:t>
        </w:r>
        <w:r w:rsidR="00B1457F">
          <w:rPr>
            <w:noProof/>
            <w:webHidden/>
          </w:rPr>
          <w:fldChar w:fldCharType="end"/>
        </w:r>
      </w:hyperlink>
    </w:p>
    <w:p w14:paraId="56EF820E" w14:textId="1312C7B2"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296" w:history="1">
        <w:r w:rsidR="00B1457F" w:rsidRPr="007A59DE">
          <w:rPr>
            <w:rStyle w:val="Hipervnculo"/>
            <w:noProof/>
          </w:rPr>
          <w:t>5.2.4.</w:t>
        </w:r>
        <w:r w:rsidR="00B1457F">
          <w:rPr>
            <w:rFonts w:asciiTheme="minorHAnsi" w:eastAsiaTheme="minorEastAsia" w:hAnsiTheme="minorHAnsi"/>
            <w:noProof/>
            <w:sz w:val="22"/>
            <w:lang w:eastAsia="es-EC"/>
          </w:rPr>
          <w:tab/>
        </w:r>
        <w:r w:rsidR="00B1457F" w:rsidRPr="007A59DE">
          <w:rPr>
            <w:rStyle w:val="Hipervnculo"/>
            <w:noProof/>
          </w:rPr>
          <w:t>Arduino NANO</w:t>
        </w:r>
        <w:r w:rsidR="00B1457F">
          <w:rPr>
            <w:noProof/>
            <w:webHidden/>
          </w:rPr>
          <w:tab/>
        </w:r>
        <w:r w:rsidR="00B1457F">
          <w:rPr>
            <w:noProof/>
            <w:webHidden/>
          </w:rPr>
          <w:fldChar w:fldCharType="begin"/>
        </w:r>
        <w:r w:rsidR="00B1457F">
          <w:rPr>
            <w:noProof/>
            <w:webHidden/>
          </w:rPr>
          <w:instrText xml:space="preserve"> PAGEREF _Toc166785296 \h </w:instrText>
        </w:r>
        <w:r w:rsidR="00B1457F">
          <w:rPr>
            <w:noProof/>
            <w:webHidden/>
          </w:rPr>
        </w:r>
        <w:r w:rsidR="00B1457F">
          <w:rPr>
            <w:noProof/>
            <w:webHidden/>
          </w:rPr>
          <w:fldChar w:fldCharType="separate"/>
        </w:r>
        <w:r w:rsidR="00B1457F">
          <w:rPr>
            <w:noProof/>
            <w:webHidden/>
          </w:rPr>
          <w:t>10</w:t>
        </w:r>
        <w:r w:rsidR="00B1457F">
          <w:rPr>
            <w:noProof/>
            <w:webHidden/>
          </w:rPr>
          <w:fldChar w:fldCharType="end"/>
        </w:r>
      </w:hyperlink>
    </w:p>
    <w:p w14:paraId="3D5D4008" w14:textId="50D34780"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297" w:history="1">
        <w:r w:rsidR="00B1457F" w:rsidRPr="007A59DE">
          <w:rPr>
            <w:rStyle w:val="Hipervnculo"/>
            <w:noProof/>
          </w:rPr>
          <w:t>5.2.5.</w:t>
        </w:r>
        <w:r w:rsidR="00B1457F">
          <w:rPr>
            <w:rFonts w:asciiTheme="minorHAnsi" w:eastAsiaTheme="minorEastAsia" w:hAnsiTheme="minorHAnsi"/>
            <w:noProof/>
            <w:sz w:val="22"/>
            <w:lang w:eastAsia="es-EC"/>
          </w:rPr>
          <w:tab/>
        </w:r>
        <w:r w:rsidR="00B1457F" w:rsidRPr="007A59DE">
          <w:rPr>
            <w:rStyle w:val="Hipervnculo"/>
            <w:noProof/>
          </w:rPr>
          <w:t>Arduino IDE</w:t>
        </w:r>
        <w:r w:rsidR="00B1457F">
          <w:rPr>
            <w:noProof/>
            <w:webHidden/>
          </w:rPr>
          <w:tab/>
        </w:r>
        <w:r w:rsidR="00B1457F">
          <w:rPr>
            <w:noProof/>
            <w:webHidden/>
          </w:rPr>
          <w:fldChar w:fldCharType="begin"/>
        </w:r>
        <w:r w:rsidR="00B1457F">
          <w:rPr>
            <w:noProof/>
            <w:webHidden/>
          </w:rPr>
          <w:instrText xml:space="preserve"> PAGEREF _Toc166785297 \h </w:instrText>
        </w:r>
        <w:r w:rsidR="00B1457F">
          <w:rPr>
            <w:noProof/>
            <w:webHidden/>
          </w:rPr>
        </w:r>
        <w:r w:rsidR="00B1457F">
          <w:rPr>
            <w:noProof/>
            <w:webHidden/>
          </w:rPr>
          <w:fldChar w:fldCharType="separate"/>
        </w:r>
        <w:r w:rsidR="00B1457F">
          <w:rPr>
            <w:noProof/>
            <w:webHidden/>
          </w:rPr>
          <w:t>11</w:t>
        </w:r>
        <w:r w:rsidR="00B1457F">
          <w:rPr>
            <w:noProof/>
            <w:webHidden/>
          </w:rPr>
          <w:fldChar w:fldCharType="end"/>
        </w:r>
      </w:hyperlink>
    </w:p>
    <w:p w14:paraId="3D6E50CB" w14:textId="1E5C3AB3"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298" w:history="1">
        <w:r w:rsidR="00B1457F" w:rsidRPr="007A59DE">
          <w:rPr>
            <w:rStyle w:val="Hipervnculo"/>
            <w:noProof/>
          </w:rPr>
          <w:t>5.2.6.</w:t>
        </w:r>
        <w:r w:rsidR="00B1457F">
          <w:rPr>
            <w:rFonts w:asciiTheme="minorHAnsi" w:eastAsiaTheme="minorEastAsia" w:hAnsiTheme="minorHAnsi"/>
            <w:noProof/>
            <w:sz w:val="22"/>
            <w:lang w:eastAsia="es-EC"/>
          </w:rPr>
          <w:tab/>
        </w:r>
        <w:r w:rsidR="00B1457F" w:rsidRPr="007A59DE">
          <w:rPr>
            <w:rStyle w:val="Hipervnculo"/>
            <w:noProof/>
          </w:rPr>
          <w:t>Módulos en Arduino</w:t>
        </w:r>
        <w:r w:rsidR="00B1457F">
          <w:rPr>
            <w:noProof/>
            <w:webHidden/>
          </w:rPr>
          <w:tab/>
        </w:r>
        <w:r w:rsidR="00B1457F">
          <w:rPr>
            <w:noProof/>
            <w:webHidden/>
          </w:rPr>
          <w:fldChar w:fldCharType="begin"/>
        </w:r>
        <w:r w:rsidR="00B1457F">
          <w:rPr>
            <w:noProof/>
            <w:webHidden/>
          </w:rPr>
          <w:instrText xml:space="preserve"> PAGEREF _Toc166785298 \h </w:instrText>
        </w:r>
        <w:r w:rsidR="00B1457F">
          <w:rPr>
            <w:noProof/>
            <w:webHidden/>
          </w:rPr>
        </w:r>
        <w:r w:rsidR="00B1457F">
          <w:rPr>
            <w:noProof/>
            <w:webHidden/>
          </w:rPr>
          <w:fldChar w:fldCharType="separate"/>
        </w:r>
        <w:r w:rsidR="00B1457F">
          <w:rPr>
            <w:noProof/>
            <w:webHidden/>
          </w:rPr>
          <w:t>12</w:t>
        </w:r>
        <w:r w:rsidR="00B1457F">
          <w:rPr>
            <w:noProof/>
            <w:webHidden/>
          </w:rPr>
          <w:fldChar w:fldCharType="end"/>
        </w:r>
      </w:hyperlink>
    </w:p>
    <w:p w14:paraId="4C1E4613" w14:textId="08B08F21" w:rsidR="00B1457F" w:rsidRDefault="006D29F1">
      <w:pPr>
        <w:pStyle w:val="TDC3"/>
        <w:tabs>
          <w:tab w:val="left" w:pos="660"/>
          <w:tab w:val="right" w:leader="dot" w:pos="9061"/>
        </w:tabs>
        <w:rPr>
          <w:rFonts w:asciiTheme="minorHAnsi" w:eastAsiaTheme="minorEastAsia" w:hAnsiTheme="minorHAnsi"/>
          <w:noProof/>
          <w:sz w:val="22"/>
          <w:lang w:eastAsia="es-EC"/>
        </w:rPr>
      </w:pPr>
      <w:hyperlink w:anchor="_Toc166785299" w:history="1">
        <w:r w:rsidR="00B1457F" w:rsidRPr="007A59DE">
          <w:rPr>
            <w:rStyle w:val="Hipervnculo"/>
            <w:noProof/>
          </w:rPr>
          <w:t>5.3.</w:t>
        </w:r>
        <w:r w:rsidR="00B1457F">
          <w:rPr>
            <w:rFonts w:asciiTheme="minorHAnsi" w:eastAsiaTheme="minorEastAsia" w:hAnsiTheme="minorHAnsi"/>
            <w:noProof/>
            <w:sz w:val="22"/>
            <w:lang w:eastAsia="es-EC"/>
          </w:rPr>
          <w:tab/>
        </w:r>
        <w:r w:rsidR="00B1457F" w:rsidRPr="007A59DE">
          <w:rPr>
            <w:rStyle w:val="Hipervnculo"/>
            <w:noProof/>
          </w:rPr>
          <w:t>Protocolo 802.11</w:t>
        </w:r>
        <w:r w:rsidR="00B1457F">
          <w:rPr>
            <w:noProof/>
            <w:webHidden/>
          </w:rPr>
          <w:tab/>
        </w:r>
        <w:r w:rsidR="00B1457F">
          <w:rPr>
            <w:noProof/>
            <w:webHidden/>
          </w:rPr>
          <w:fldChar w:fldCharType="begin"/>
        </w:r>
        <w:r w:rsidR="00B1457F">
          <w:rPr>
            <w:noProof/>
            <w:webHidden/>
          </w:rPr>
          <w:instrText xml:space="preserve"> PAGEREF _Toc166785299 \h </w:instrText>
        </w:r>
        <w:r w:rsidR="00B1457F">
          <w:rPr>
            <w:noProof/>
            <w:webHidden/>
          </w:rPr>
        </w:r>
        <w:r w:rsidR="00B1457F">
          <w:rPr>
            <w:noProof/>
            <w:webHidden/>
          </w:rPr>
          <w:fldChar w:fldCharType="separate"/>
        </w:r>
        <w:r w:rsidR="00B1457F">
          <w:rPr>
            <w:noProof/>
            <w:webHidden/>
          </w:rPr>
          <w:t>14</w:t>
        </w:r>
        <w:r w:rsidR="00B1457F">
          <w:rPr>
            <w:noProof/>
            <w:webHidden/>
          </w:rPr>
          <w:fldChar w:fldCharType="end"/>
        </w:r>
      </w:hyperlink>
    </w:p>
    <w:p w14:paraId="407327EF" w14:textId="4BB9BD52"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00" w:history="1">
        <w:r w:rsidR="00B1457F" w:rsidRPr="007A59DE">
          <w:rPr>
            <w:rStyle w:val="Hipervnculo"/>
            <w:noProof/>
          </w:rPr>
          <w:t>5.3.1.</w:t>
        </w:r>
        <w:r w:rsidR="00B1457F">
          <w:rPr>
            <w:rFonts w:asciiTheme="minorHAnsi" w:eastAsiaTheme="minorEastAsia" w:hAnsiTheme="minorHAnsi"/>
            <w:noProof/>
            <w:sz w:val="22"/>
            <w:lang w:eastAsia="es-EC"/>
          </w:rPr>
          <w:tab/>
        </w:r>
        <w:r w:rsidR="00B1457F" w:rsidRPr="007A59DE">
          <w:rPr>
            <w:rStyle w:val="Hipervnculo"/>
            <w:noProof/>
          </w:rPr>
          <w:t>ESP8266</w:t>
        </w:r>
        <w:r w:rsidR="00B1457F">
          <w:rPr>
            <w:noProof/>
            <w:webHidden/>
          </w:rPr>
          <w:tab/>
        </w:r>
        <w:r w:rsidR="00B1457F">
          <w:rPr>
            <w:noProof/>
            <w:webHidden/>
          </w:rPr>
          <w:fldChar w:fldCharType="begin"/>
        </w:r>
        <w:r w:rsidR="00B1457F">
          <w:rPr>
            <w:noProof/>
            <w:webHidden/>
          </w:rPr>
          <w:instrText xml:space="preserve"> PAGEREF _Toc166785300 \h </w:instrText>
        </w:r>
        <w:r w:rsidR="00B1457F">
          <w:rPr>
            <w:noProof/>
            <w:webHidden/>
          </w:rPr>
        </w:r>
        <w:r w:rsidR="00B1457F">
          <w:rPr>
            <w:noProof/>
            <w:webHidden/>
          </w:rPr>
          <w:fldChar w:fldCharType="separate"/>
        </w:r>
        <w:r w:rsidR="00B1457F">
          <w:rPr>
            <w:noProof/>
            <w:webHidden/>
          </w:rPr>
          <w:t>14</w:t>
        </w:r>
        <w:r w:rsidR="00B1457F">
          <w:rPr>
            <w:noProof/>
            <w:webHidden/>
          </w:rPr>
          <w:fldChar w:fldCharType="end"/>
        </w:r>
      </w:hyperlink>
    </w:p>
    <w:p w14:paraId="1CCFDE48" w14:textId="7FC7DB82" w:rsidR="00B1457F" w:rsidRDefault="006D29F1">
      <w:pPr>
        <w:pStyle w:val="TDC3"/>
        <w:tabs>
          <w:tab w:val="left" w:pos="660"/>
          <w:tab w:val="right" w:leader="dot" w:pos="9061"/>
        </w:tabs>
        <w:rPr>
          <w:rFonts w:asciiTheme="minorHAnsi" w:eastAsiaTheme="minorEastAsia" w:hAnsiTheme="minorHAnsi"/>
          <w:noProof/>
          <w:sz w:val="22"/>
          <w:lang w:eastAsia="es-EC"/>
        </w:rPr>
      </w:pPr>
      <w:hyperlink w:anchor="_Toc166785301" w:history="1">
        <w:r w:rsidR="00B1457F" w:rsidRPr="007A59DE">
          <w:rPr>
            <w:rStyle w:val="Hipervnculo"/>
            <w:noProof/>
          </w:rPr>
          <w:t>5.4.</w:t>
        </w:r>
        <w:r w:rsidR="00B1457F">
          <w:rPr>
            <w:rFonts w:asciiTheme="minorHAnsi" w:eastAsiaTheme="minorEastAsia" w:hAnsiTheme="minorHAnsi"/>
            <w:noProof/>
            <w:sz w:val="22"/>
            <w:lang w:eastAsia="es-EC"/>
          </w:rPr>
          <w:tab/>
        </w:r>
        <w:r w:rsidR="00B1457F" w:rsidRPr="007A59DE">
          <w:rPr>
            <w:rStyle w:val="Hipervnculo"/>
            <w:noProof/>
          </w:rPr>
          <w:t>Sensores de proximidad</w:t>
        </w:r>
        <w:r w:rsidR="00B1457F">
          <w:rPr>
            <w:noProof/>
            <w:webHidden/>
          </w:rPr>
          <w:tab/>
        </w:r>
        <w:r w:rsidR="00B1457F">
          <w:rPr>
            <w:noProof/>
            <w:webHidden/>
          </w:rPr>
          <w:fldChar w:fldCharType="begin"/>
        </w:r>
        <w:r w:rsidR="00B1457F">
          <w:rPr>
            <w:noProof/>
            <w:webHidden/>
          </w:rPr>
          <w:instrText xml:space="preserve"> PAGEREF _Toc166785301 \h </w:instrText>
        </w:r>
        <w:r w:rsidR="00B1457F">
          <w:rPr>
            <w:noProof/>
            <w:webHidden/>
          </w:rPr>
        </w:r>
        <w:r w:rsidR="00B1457F">
          <w:rPr>
            <w:noProof/>
            <w:webHidden/>
          </w:rPr>
          <w:fldChar w:fldCharType="separate"/>
        </w:r>
        <w:r w:rsidR="00B1457F">
          <w:rPr>
            <w:noProof/>
            <w:webHidden/>
          </w:rPr>
          <w:t>16</w:t>
        </w:r>
        <w:r w:rsidR="00B1457F">
          <w:rPr>
            <w:noProof/>
            <w:webHidden/>
          </w:rPr>
          <w:fldChar w:fldCharType="end"/>
        </w:r>
      </w:hyperlink>
    </w:p>
    <w:p w14:paraId="6D8F3D8E" w14:textId="5D527689"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02" w:history="1">
        <w:r w:rsidR="00B1457F" w:rsidRPr="007A59DE">
          <w:rPr>
            <w:rStyle w:val="Hipervnculo"/>
            <w:noProof/>
          </w:rPr>
          <w:t>5.4.1.</w:t>
        </w:r>
        <w:r w:rsidR="00B1457F">
          <w:rPr>
            <w:rFonts w:asciiTheme="minorHAnsi" w:eastAsiaTheme="minorEastAsia" w:hAnsiTheme="minorHAnsi"/>
            <w:noProof/>
            <w:sz w:val="22"/>
            <w:lang w:eastAsia="es-EC"/>
          </w:rPr>
          <w:tab/>
        </w:r>
        <w:r w:rsidR="00B1457F" w:rsidRPr="007A59DE">
          <w:rPr>
            <w:rStyle w:val="Hipervnculo"/>
            <w:noProof/>
          </w:rPr>
          <w:t>Sensores inductivos</w:t>
        </w:r>
        <w:r w:rsidR="00B1457F">
          <w:rPr>
            <w:noProof/>
            <w:webHidden/>
          </w:rPr>
          <w:tab/>
        </w:r>
        <w:r w:rsidR="00B1457F">
          <w:rPr>
            <w:noProof/>
            <w:webHidden/>
          </w:rPr>
          <w:fldChar w:fldCharType="begin"/>
        </w:r>
        <w:r w:rsidR="00B1457F">
          <w:rPr>
            <w:noProof/>
            <w:webHidden/>
          </w:rPr>
          <w:instrText xml:space="preserve"> PAGEREF _Toc166785302 \h </w:instrText>
        </w:r>
        <w:r w:rsidR="00B1457F">
          <w:rPr>
            <w:noProof/>
            <w:webHidden/>
          </w:rPr>
        </w:r>
        <w:r w:rsidR="00B1457F">
          <w:rPr>
            <w:noProof/>
            <w:webHidden/>
          </w:rPr>
          <w:fldChar w:fldCharType="separate"/>
        </w:r>
        <w:r w:rsidR="00B1457F">
          <w:rPr>
            <w:noProof/>
            <w:webHidden/>
          </w:rPr>
          <w:t>17</w:t>
        </w:r>
        <w:r w:rsidR="00B1457F">
          <w:rPr>
            <w:noProof/>
            <w:webHidden/>
          </w:rPr>
          <w:fldChar w:fldCharType="end"/>
        </w:r>
      </w:hyperlink>
    </w:p>
    <w:p w14:paraId="2B3962C7" w14:textId="7DBABC77"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03" w:history="1">
        <w:r w:rsidR="00B1457F" w:rsidRPr="007A59DE">
          <w:rPr>
            <w:rStyle w:val="Hipervnculo"/>
            <w:noProof/>
          </w:rPr>
          <w:t>5.4.2.</w:t>
        </w:r>
        <w:r w:rsidR="00B1457F">
          <w:rPr>
            <w:rFonts w:asciiTheme="minorHAnsi" w:eastAsiaTheme="minorEastAsia" w:hAnsiTheme="minorHAnsi"/>
            <w:noProof/>
            <w:sz w:val="22"/>
            <w:lang w:eastAsia="es-EC"/>
          </w:rPr>
          <w:tab/>
        </w:r>
        <w:r w:rsidR="00B1457F" w:rsidRPr="007A59DE">
          <w:rPr>
            <w:rStyle w:val="Hipervnculo"/>
            <w:noProof/>
          </w:rPr>
          <w:t>Sensores capacitivos</w:t>
        </w:r>
        <w:r w:rsidR="00B1457F">
          <w:rPr>
            <w:noProof/>
            <w:webHidden/>
          </w:rPr>
          <w:tab/>
        </w:r>
        <w:r w:rsidR="00B1457F">
          <w:rPr>
            <w:noProof/>
            <w:webHidden/>
          </w:rPr>
          <w:fldChar w:fldCharType="begin"/>
        </w:r>
        <w:r w:rsidR="00B1457F">
          <w:rPr>
            <w:noProof/>
            <w:webHidden/>
          </w:rPr>
          <w:instrText xml:space="preserve"> PAGEREF _Toc166785303 \h </w:instrText>
        </w:r>
        <w:r w:rsidR="00B1457F">
          <w:rPr>
            <w:noProof/>
            <w:webHidden/>
          </w:rPr>
        </w:r>
        <w:r w:rsidR="00B1457F">
          <w:rPr>
            <w:noProof/>
            <w:webHidden/>
          </w:rPr>
          <w:fldChar w:fldCharType="separate"/>
        </w:r>
        <w:r w:rsidR="00B1457F">
          <w:rPr>
            <w:noProof/>
            <w:webHidden/>
          </w:rPr>
          <w:t>18</w:t>
        </w:r>
        <w:r w:rsidR="00B1457F">
          <w:rPr>
            <w:noProof/>
            <w:webHidden/>
          </w:rPr>
          <w:fldChar w:fldCharType="end"/>
        </w:r>
      </w:hyperlink>
    </w:p>
    <w:p w14:paraId="538F3F3D" w14:textId="6C29B062"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04" w:history="1">
        <w:r w:rsidR="00B1457F" w:rsidRPr="007A59DE">
          <w:rPr>
            <w:rStyle w:val="Hipervnculo"/>
            <w:noProof/>
          </w:rPr>
          <w:t>5.4.3.</w:t>
        </w:r>
        <w:r w:rsidR="00B1457F">
          <w:rPr>
            <w:rFonts w:asciiTheme="minorHAnsi" w:eastAsiaTheme="minorEastAsia" w:hAnsiTheme="minorHAnsi"/>
            <w:noProof/>
            <w:sz w:val="22"/>
            <w:lang w:eastAsia="es-EC"/>
          </w:rPr>
          <w:tab/>
        </w:r>
        <w:r w:rsidR="00B1457F" w:rsidRPr="007A59DE">
          <w:rPr>
            <w:rStyle w:val="Hipervnculo"/>
            <w:noProof/>
          </w:rPr>
          <w:t>Sensores fotoeléctricos</w:t>
        </w:r>
        <w:r w:rsidR="00B1457F">
          <w:rPr>
            <w:noProof/>
            <w:webHidden/>
          </w:rPr>
          <w:tab/>
        </w:r>
        <w:r w:rsidR="00B1457F">
          <w:rPr>
            <w:noProof/>
            <w:webHidden/>
          </w:rPr>
          <w:fldChar w:fldCharType="begin"/>
        </w:r>
        <w:r w:rsidR="00B1457F">
          <w:rPr>
            <w:noProof/>
            <w:webHidden/>
          </w:rPr>
          <w:instrText xml:space="preserve"> PAGEREF _Toc166785304 \h </w:instrText>
        </w:r>
        <w:r w:rsidR="00B1457F">
          <w:rPr>
            <w:noProof/>
            <w:webHidden/>
          </w:rPr>
        </w:r>
        <w:r w:rsidR="00B1457F">
          <w:rPr>
            <w:noProof/>
            <w:webHidden/>
          </w:rPr>
          <w:fldChar w:fldCharType="separate"/>
        </w:r>
        <w:r w:rsidR="00B1457F">
          <w:rPr>
            <w:noProof/>
            <w:webHidden/>
          </w:rPr>
          <w:t>19</w:t>
        </w:r>
        <w:r w:rsidR="00B1457F">
          <w:rPr>
            <w:noProof/>
            <w:webHidden/>
          </w:rPr>
          <w:fldChar w:fldCharType="end"/>
        </w:r>
      </w:hyperlink>
    </w:p>
    <w:p w14:paraId="3979E3EC" w14:textId="7E7A80DE"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05" w:history="1">
        <w:r w:rsidR="00B1457F" w:rsidRPr="007A59DE">
          <w:rPr>
            <w:rStyle w:val="Hipervnculo"/>
            <w:noProof/>
          </w:rPr>
          <w:t>5.4.4.</w:t>
        </w:r>
        <w:r w:rsidR="00B1457F">
          <w:rPr>
            <w:rFonts w:asciiTheme="minorHAnsi" w:eastAsiaTheme="minorEastAsia" w:hAnsiTheme="minorHAnsi"/>
            <w:noProof/>
            <w:sz w:val="22"/>
            <w:lang w:eastAsia="es-EC"/>
          </w:rPr>
          <w:tab/>
        </w:r>
        <w:r w:rsidR="00B1457F" w:rsidRPr="007A59DE">
          <w:rPr>
            <w:rStyle w:val="Hipervnculo"/>
            <w:noProof/>
          </w:rPr>
          <w:t>Sensores magnéticos</w:t>
        </w:r>
        <w:r w:rsidR="00B1457F">
          <w:rPr>
            <w:noProof/>
            <w:webHidden/>
          </w:rPr>
          <w:tab/>
        </w:r>
        <w:r w:rsidR="00B1457F">
          <w:rPr>
            <w:noProof/>
            <w:webHidden/>
          </w:rPr>
          <w:fldChar w:fldCharType="begin"/>
        </w:r>
        <w:r w:rsidR="00B1457F">
          <w:rPr>
            <w:noProof/>
            <w:webHidden/>
          </w:rPr>
          <w:instrText xml:space="preserve"> PAGEREF _Toc166785305 \h </w:instrText>
        </w:r>
        <w:r w:rsidR="00B1457F">
          <w:rPr>
            <w:noProof/>
            <w:webHidden/>
          </w:rPr>
        </w:r>
        <w:r w:rsidR="00B1457F">
          <w:rPr>
            <w:noProof/>
            <w:webHidden/>
          </w:rPr>
          <w:fldChar w:fldCharType="separate"/>
        </w:r>
        <w:r w:rsidR="00B1457F">
          <w:rPr>
            <w:noProof/>
            <w:webHidden/>
          </w:rPr>
          <w:t>20</w:t>
        </w:r>
        <w:r w:rsidR="00B1457F">
          <w:rPr>
            <w:noProof/>
            <w:webHidden/>
          </w:rPr>
          <w:fldChar w:fldCharType="end"/>
        </w:r>
      </w:hyperlink>
    </w:p>
    <w:p w14:paraId="1429A9A2" w14:textId="74AE6E62"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06" w:history="1">
        <w:r w:rsidR="00B1457F" w:rsidRPr="007A59DE">
          <w:rPr>
            <w:rStyle w:val="Hipervnculo"/>
            <w:noProof/>
          </w:rPr>
          <w:t>5.4.5.</w:t>
        </w:r>
        <w:r w:rsidR="00B1457F">
          <w:rPr>
            <w:rFonts w:asciiTheme="minorHAnsi" w:eastAsiaTheme="minorEastAsia" w:hAnsiTheme="minorHAnsi"/>
            <w:noProof/>
            <w:sz w:val="22"/>
            <w:lang w:eastAsia="es-EC"/>
          </w:rPr>
          <w:tab/>
        </w:r>
        <w:r w:rsidR="00B1457F" w:rsidRPr="007A59DE">
          <w:rPr>
            <w:rStyle w:val="Hipervnculo"/>
            <w:noProof/>
          </w:rPr>
          <w:t>Sensores infrarrojos</w:t>
        </w:r>
        <w:r w:rsidR="00B1457F">
          <w:rPr>
            <w:noProof/>
            <w:webHidden/>
          </w:rPr>
          <w:tab/>
        </w:r>
        <w:r w:rsidR="00B1457F">
          <w:rPr>
            <w:noProof/>
            <w:webHidden/>
          </w:rPr>
          <w:fldChar w:fldCharType="begin"/>
        </w:r>
        <w:r w:rsidR="00B1457F">
          <w:rPr>
            <w:noProof/>
            <w:webHidden/>
          </w:rPr>
          <w:instrText xml:space="preserve"> PAGEREF _Toc166785306 \h </w:instrText>
        </w:r>
        <w:r w:rsidR="00B1457F">
          <w:rPr>
            <w:noProof/>
            <w:webHidden/>
          </w:rPr>
        </w:r>
        <w:r w:rsidR="00B1457F">
          <w:rPr>
            <w:noProof/>
            <w:webHidden/>
          </w:rPr>
          <w:fldChar w:fldCharType="separate"/>
        </w:r>
        <w:r w:rsidR="00B1457F">
          <w:rPr>
            <w:noProof/>
            <w:webHidden/>
          </w:rPr>
          <w:t>21</w:t>
        </w:r>
        <w:r w:rsidR="00B1457F">
          <w:rPr>
            <w:noProof/>
            <w:webHidden/>
          </w:rPr>
          <w:fldChar w:fldCharType="end"/>
        </w:r>
      </w:hyperlink>
    </w:p>
    <w:p w14:paraId="1D5D579D" w14:textId="261CC4AB"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07" w:history="1">
        <w:r w:rsidR="00B1457F" w:rsidRPr="007A59DE">
          <w:rPr>
            <w:rStyle w:val="Hipervnculo"/>
            <w:noProof/>
          </w:rPr>
          <w:t>5.4.6.</w:t>
        </w:r>
        <w:r w:rsidR="00B1457F">
          <w:rPr>
            <w:rFonts w:asciiTheme="minorHAnsi" w:eastAsiaTheme="minorEastAsia" w:hAnsiTheme="minorHAnsi"/>
            <w:noProof/>
            <w:sz w:val="22"/>
            <w:lang w:eastAsia="es-EC"/>
          </w:rPr>
          <w:tab/>
        </w:r>
        <w:r w:rsidR="00B1457F" w:rsidRPr="007A59DE">
          <w:rPr>
            <w:rStyle w:val="Hipervnculo"/>
            <w:noProof/>
          </w:rPr>
          <w:t>Sensores de ultrasonido</w:t>
        </w:r>
        <w:r w:rsidR="00B1457F">
          <w:rPr>
            <w:noProof/>
            <w:webHidden/>
          </w:rPr>
          <w:tab/>
        </w:r>
        <w:r w:rsidR="00B1457F">
          <w:rPr>
            <w:noProof/>
            <w:webHidden/>
          </w:rPr>
          <w:fldChar w:fldCharType="begin"/>
        </w:r>
        <w:r w:rsidR="00B1457F">
          <w:rPr>
            <w:noProof/>
            <w:webHidden/>
          </w:rPr>
          <w:instrText xml:space="preserve"> PAGEREF _Toc166785307 \h </w:instrText>
        </w:r>
        <w:r w:rsidR="00B1457F">
          <w:rPr>
            <w:noProof/>
            <w:webHidden/>
          </w:rPr>
        </w:r>
        <w:r w:rsidR="00B1457F">
          <w:rPr>
            <w:noProof/>
            <w:webHidden/>
          </w:rPr>
          <w:fldChar w:fldCharType="separate"/>
        </w:r>
        <w:r w:rsidR="00B1457F">
          <w:rPr>
            <w:noProof/>
            <w:webHidden/>
          </w:rPr>
          <w:t>21</w:t>
        </w:r>
        <w:r w:rsidR="00B1457F">
          <w:rPr>
            <w:noProof/>
            <w:webHidden/>
          </w:rPr>
          <w:fldChar w:fldCharType="end"/>
        </w:r>
      </w:hyperlink>
    </w:p>
    <w:p w14:paraId="20F6D883" w14:textId="7D06A28C" w:rsidR="00B1457F" w:rsidRDefault="006D29F1">
      <w:pPr>
        <w:pStyle w:val="TDC2"/>
        <w:tabs>
          <w:tab w:val="left" w:pos="660"/>
          <w:tab w:val="right" w:leader="dot" w:pos="9061"/>
        </w:tabs>
        <w:rPr>
          <w:rFonts w:asciiTheme="minorHAnsi" w:eastAsiaTheme="minorEastAsia" w:hAnsiTheme="minorHAnsi"/>
          <w:noProof/>
          <w:sz w:val="22"/>
          <w:lang w:eastAsia="es-EC"/>
        </w:rPr>
      </w:pPr>
      <w:hyperlink w:anchor="_Toc166785308" w:history="1">
        <w:r w:rsidR="00B1457F" w:rsidRPr="007A59DE">
          <w:rPr>
            <w:rStyle w:val="Hipervnculo"/>
            <w:noProof/>
          </w:rPr>
          <w:t>5.5.</w:t>
        </w:r>
        <w:r w:rsidR="00B1457F">
          <w:rPr>
            <w:rFonts w:asciiTheme="minorHAnsi" w:eastAsiaTheme="minorEastAsia" w:hAnsiTheme="minorHAnsi"/>
            <w:noProof/>
            <w:sz w:val="22"/>
            <w:lang w:eastAsia="es-EC"/>
          </w:rPr>
          <w:tab/>
        </w:r>
        <w:r w:rsidR="00B1457F" w:rsidRPr="007A59DE">
          <w:rPr>
            <w:rStyle w:val="Hipervnculo"/>
            <w:noProof/>
          </w:rPr>
          <w:t>FrontEnd</w:t>
        </w:r>
        <w:r w:rsidR="00B1457F">
          <w:rPr>
            <w:noProof/>
            <w:webHidden/>
          </w:rPr>
          <w:tab/>
        </w:r>
        <w:r w:rsidR="00B1457F">
          <w:rPr>
            <w:noProof/>
            <w:webHidden/>
          </w:rPr>
          <w:fldChar w:fldCharType="begin"/>
        </w:r>
        <w:r w:rsidR="00B1457F">
          <w:rPr>
            <w:noProof/>
            <w:webHidden/>
          </w:rPr>
          <w:instrText xml:space="preserve"> PAGEREF _Toc166785308 \h </w:instrText>
        </w:r>
        <w:r w:rsidR="00B1457F">
          <w:rPr>
            <w:noProof/>
            <w:webHidden/>
          </w:rPr>
        </w:r>
        <w:r w:rsidR="00B1457F">
          <w:rPr>
            <w:noProof/>
            <w:webHidden/>
          </w:rPr>
          <w:fldChar w:fldCharType="separate"/>
        </w:r>
        <w:r w:rsidR="00B1457F">
          <w:rPr>
            <w:noProof/>
            <w:webHidden/>
          </w:rPr>
          <w:t>22</w:t>
        </w:r>
        <w:r w:rsidR="00B1457F">
          <w:rPr>
            <w:noProof/>
            <w:webHidden/>
          </w:rPr>
          <w:fldChar w:fldCharType="end"/>
        </w:r>
      </w:hyperlink>
    </w:p>
    <w:p w14:paraId="38DCCF17" w14:textId="0DCDEEA2" w:rsidR="00B1457F" w:rsidRDefault="006D29F1">
      <w:pPr>
        <w:pStyle w:val="TDC2"/>
        <w:tabs>
          <w:tab w:val="left" w:pos="880"/>
          <w:tab w:val="right" w:leader="dot" w:pos="9061"/>
        </w:tabs>
        <w:rPr>
          <w:rFonts w:asciiTheme="minorHAnsi" w:eastAsiaTheme="minorEastAsia" w:hAnsiTheme="minorHAnsi"/>
          <w:noProof/>
          <w:sz w:val="22"/>
          <w:lang w:eastAsia="es-EC"/>
        </w:rPr>
      </w:pPr>
      <w:hyperlink w:anchor="_Toc166785309" w:history="1">
        <w:r w:rsidR="00B1457F" w:rsidRPr="007A59DE">
          <w:rPr>
            <w:rStyle w:val="Hipervnculo"/>
            <w:noProof/>
          </w:rPr>
          <w:t>5.5.1.</w:t>
        </w:r>
        <w:r w:rsidR="00B1457F">
          <w:rPr>
            <w:rFonts w:asciiTheme="minorHAnsi" w:eastAsiaTheme="minorEastAsia" w:hAnsiTheme="minorHAnsi"/>
            <w:noProof/>
            <w:sz w:val="22"/>
            <w:lang w:eastAsia="es-EC"/>
          </w:rPr>
          <w:tab/>
        </w:r>
        <w:r w:rsidR="00B1457F" w:rsidRPr="007A59DE">
          <w:rPr>
            <w:rStyle w:val="Hipervnculo"/>
            <w:noProof/>
          </w:rPr>
          <w:t>Página Web</w:t>
        </w:r>
        <w:r w:rsidR="00B1457F">
          <w:rPr>
            <w:noProof/>
            <w:webHidden/>
          </w:rPr>
          <w:tab/>
        </w:r>
        <w:r w:rsidR="00B1457F">
          <w:rPr>
            <w:noProof/>
            <w:webHidden/>
          </w:rPr>
          <w:fldChar w:fldCharType="begin"/>
        </w:r>
        <w:r w:rsidR="00B1457F">
          <w:rPr>
            <w:noProof/>
            <w:webHidden/>
          </w:rPr>
          <w:instrText xml:space="preserve"> PAGEREF _Toc166785309 \h </w:instrText>
        </w:r>
        <w:r w:rsidR="00B1457F">
          <w:rPr>
            <w:noProof/>
            <w:webHidden/>
          </w:rPr>
        </w:r>
        <w:r w:rsidR="00B1457F">
          <w:rPr>
            <w:noProof/>
            <w:webHidden/>
          </w:rPr>
          <w:fldChar w:fldCharType="separate"/>
        </w:r>
        <w:r w:rsidR="00B1457F">
          <w:rPr>
            <w:noProof/>
            <w:webHidden/>
          </w:rPr>
          <w:t>23</w:t>
        </w:r>
        <w:r w:rsidR="00B1457F">
          <w:rPr>
            <w:noProof/>
            <w:webHidden/>
          </w:rPr>
          <w:fldChar w:fldCharType="end"/>
        </w:r>
      </w:hyperlink>
    </w:p>
    <w:p w14:paraId="0A01735C" w14:textId="7DDFC6CD"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10" w:history="1">
        <w:r w:rsidR="00B1457F" w:rsidRPr="007A59DE">
          <w:rPr>
            <w:rStyle w:val="Hipervnculo"/>
            <w:noProof/>
          </w:rPr>
          <w:t>5.5.2.</w:t>
        </w:r>
        <w:r w:rsidR="00B1457F">
          <w:rPr>
            <w:rFonts w:asciiTheme="minorHAnsi" w:eastAsiaTheme="minorEastAsia" w:hAnsiTheme="minorHAnsi"/>
            <w:noProof/>
            <w:sz w:val="22"/>
            <w:lang w:eastAsia="es-EC"/>
          </w:rPr>
          <w:tab/>
        </w:r>
        <w:r w:rsidR="00B1457F" w:rsidRPr="007A59DE">
          <w:rPr>
            <w:rStyle w:val="Hipervnculo"/>
            <w:noProof/>
          </w:rPr>
          <w:t>HTML</w:t>
        </w:r>
        <w:r w:rsidR="00B1457F">
          <w:rPr>
            <w:noProof/>
            <w:webHidden/>
          </w:rPr>
          <w:tab/>
        </w:r>
        <w:r w:rsidR="00B1457F">
          <w:rPr>
            <w:noProof/>
            <w:webHidden/>
          </w:rPr>
          <w:fldChar w:fldCharType="begin"/>
        </w:r>
        <w:r w:rsidR="00B1457F">
          <w:rPr>
            <w:noProof/>
            <w:webHidden/>
          </w:rPr>
          <w:instrText xml:space="preserve"> PAGEREF _Toc166785310 \h </w:instrText>
        </w:r>
        <w:r w:rsidR="00B1457F">
          <w:rPr>
            <w:noProof/>
            <w:webHidden/>
          </w:rPr>
        </w:r>
        <w:r w:rsidR="00B1457F">
          <w:rPr>
            <w:noProof/>
            <w:webHidden/>
          </w:rPr>
          <w:fldChar w:fldCharType="separate"/>
        </w:r>
        <w:r w:rsidR="00B1457F">
          <w:rPr>
            <w:noProof/>
            <w:webHidden/>
          </w:rPr>
          <w:t>24</w:t>
        </w:r>
        <w:r w:rsidR="00B1457F">
          <w:rPr>
            <w:noProof/>
            <w:webHidden/>
          </w:rPr>
          <w:fldChar w:fldCharType="end"/>
        </w:r>
      </w:hyperlink>
    </w:p>
    <w:p w14:paraId="74B34744" w14:textId="3DD56456"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11" w:history="1">
        <w:r w:rsidR="00B1457F" w:rsidRPr="007A59DE">
          <w:rPr>
            <w:rStyle w:val="Hipervnculo"/>
            <w:noProof/>
          </w:rPr>
          <w:t>5.5.3.</w:t>
        </w:r>
        <w:r w:rsidR="00B1457F">
          <w:rPr>
            <w:rFonts w:asciiTheme="minorHAnsi" w:eastAsiaTheme="minorEastAsia" w:hAnsiTheme="minorHAnsi"/>
            <w:noProof/>
            <w:sz w:val="22"/>
            <w:lang w:eastAsia="es-EC"/>
          </w:rPr>
          <w:tab/>
        </w:r>
        <w:r w:rsidR="00B1457F" w:rsidRPr="007A59DE">
          <w:rPr>
            <w:rStyle w:val="Hipervnculo"/>
            <w:noProof/>
          </w:rPr>
          <w:t>CSS</w:t>
        </w:r>
        <w:r w:rsidR="00B1457F">
          <w:rPr>
            <w:noProof/>
            <w:webHidden/>
          </w:rPr>
          <w:tab/>
        </w:r>
        <w:r w:rsidR="00B1457F">
          <w:rPr>
            <w:noProof/>
            <w:webHidden/>
          </w:rPr>
          <w:fldChar w:fldCharType="begin"/>
        </w:r>
        <w:r w:rsidR="00B1457F">
          <w:rPr>
            <w:noProof/>
            <w:webHidden/>
          </w:rPr>
          <w:instrText xml:space="preserve"> PAGEREF _Toc166785311 \h </w:instrText>
        </w:r>
        <w:r w:rsidR="00B1457F">
          <w:rPr>
            <w:noProof/>
            <w:webHidden/>
          </w:rPr>
        </w:r>
        <w:r w:rsidR="00B1457F">
          <w:rPr>
            <w:noProof/>
            <w:webHidden/>
          </w:rPr>
          <w:fldChar w:fldCharType="separate"/>
        </w:r>
        <w:r w:rsidR="00B1457F">
          <w:rPr>
            <w:noProof/>
            <w:webHidden/>
          </w:rPr>
          <w:t>26</w:t>
        </w:r>
        <w:r w:rsidR="00B1457F">
          <w:rPr>
            <w:noProof/>
            <w:webHidden/>
          </w:rPr>
          <w:fldChar w:fldCharType="end"/>
        </w:r>
      </w:hyperlink>
    </w:p>
    <w:p w14:paraId="1CC1FA69" w14:textId="141B1A1A" w:rsidR="00B1457F" w:rsidRDefault="006D29F1">
      <w:pPr>
        <w:pStyle w:val="TDC3"/>
        <w:tabs>
          <w:tab w:val="left" w:pos="880"/>
          <w:tab w:val="right" w:leader="dot" w:pos="9061"/>
        </w:tabs>
        <w:rPr>
          <w:rFonts w:asciiTheme="minorHAnsi" w:eastAsiaTheme="minorEastAsia" w:hAnsiTheme="minorHAnsi"/>
          <w:noProof/>
          <w:sz w:val="22"/>
          <w:lang w:eastAsia="es-EC"/>
        </w:rPr>
      </w:pPr>
      <w:hyperlink w:anchor="_Toc166785312" w:history="1">
        <w:r w:rsidR="00B1457F" w:rsidRPr="007A59DE">
          <w:rPr>
            <w:rStyle w:val="Hipervnculo"/>
            <w:noProof/>
          </w:rPr>
          <w:t>5.5.4.</w:t>
        </w:r>
        <w:r w:rsidR="00B1457F">
          <w:rPr>
            <w:rFonts w:asciiTheme="minorHAnsi" w:eastAsiaTheme="minorEastAsia" w:hAnsiTheme="minorHAnsi"/>
            <w:noProof/>
            <w:sz w:val="22"/>
            <w:lang w:eastAsia="es-EC"/>
          </w:rPr>
          <w:tab/>
        </w:r>
        <w:r w:rsidR="00B1457F" w:rsidRPr="007A59DE">
          <w:rPr>
            <w:rStyle w:val="Hipervnculo"/>
            <w:noProof/>
          </w:rPr>
          <w:t>JavaScript</w:t>
        </w:r>
        <w:r w:rsidR="00B1457F">
          <w:rPr>
            <w:noProof/>
            <w:webHidden/>
          </w:rPr>
          <w:tab/>
        </w:r>
        <w:r w:rsidR="00B1457F">
          <w:rPr>
            <w:noProof/>
            <w:webHidden/>
          </w:rPr>
          <w:fldChar w:fldCharType="begin"/>
        </w:r>
        <w:r w:rsidR="00B1457F">
          <w:rPr>
            <w:noProof/>
            <w:webHidden/>
          </w:rPr>
          <w:instrText xml:space="preserve"> PAGEREF _Toc166785312 \h </w:instrText>
        </w:r>
        <w:r w:rsidR="00B1457F">
          <w:rPr>
            <w:noProof/>
            <w:webHidden/>
          </w:rPr>
        </w:r>
        <w:r w:rsidR="00B1457F">
          <w:rPr>
            <w:noProof/>
            <w:webHidden/>
          </w:rPr>
          <w:fldChar w:fldCharType="separate"/>
        </w:r>
        <w:r w:rsidR="00B1457F">
          <w:rPr>
            <w:noProof/>
            <w:webHidden/>
          </w:rPr>
          <w:t>27</w:t>
        </w:r>
        <w:r w:rsidR="00B1457F">
          <w:rPr>
            <w:noProof/>
            <w:webHidden/>
          </w:rPr>
          <w:fldChar w:fldCharType="end"/>
        </w:r>
      </w:hyperlink>
    </w:p>
    <w:p w14:paraId="58B0479D" w14:textId="56774574" w:rsidR="00B1457F" w:rsidRDefault="006D29F1">
      <w:pPr>
        <w:pStyle w:val="TDC1"/>
        <w:tabs>
          <w:tab w:val="left" w:pos="660"/>
          <w:tab w:val="right" w:leader="dot" w:pos="9061"/>
        </w:tabs>
        <w:rPr>
          <w:rFonts w:asciiTheme="minorHAnsi" w:eastAsiaTheme="minorEastAsia" w:hAnsiTheme="minorHAnsi"/>
          <w:noProof/>
          <w:sz w:val="22"/>
          <w:lang w:eastAsia="es-EC"/>
        </w:rPr>
      </w:pPr>
      <w:hyperlink w:anchor="_Toc166785313" w:history="1">
        <w:r w:rsidR="00B1457F" w:rsidRPr="007A59DE">
          <w:rPr>
            <w:rStyle w:val="Hipervnculo"/>
            <w:noProof/>
          </w:rPr>
          <w:t>6.</w:t>
        </w:r>
        <w:r w:rsidR="00B1457F">
          <w:rPr>
            <w:rFonts w:asciiTheme="minorHAnsi" w:eastAsiaTheme="minorEastAsia" w:hAnsiTheme="minorHAnsi"/>
            <w:noProof/>
            <w:sz w:val="22"/>
            <w:lang w:eastAsia="es-EC"/>
          </w:rPr>
          <w:tab/>
        </w:r>
        <w:r w:rsidR="00B1457F" w:rsidRPr="007A59DE">
          <w:rPr>
            <w:rStyle w:val="Hipervnculo"/>
            <w:noProof/>
          </w:rPr>
          <w:t>Desarrollo del Proyecto de Titulación</w:t>
        </w:r>
        <w:r w:rsidR="00B1457F">
          <w:rPr>
            <w:noProof/>
            <w:webHidden/>
          </w:rPr>
          <w:tab/>
        </w:r>
        <w:r w:rsidR="00B1457F">
          <w:rPr>
            <w:noProof/>
            <w:webHidden/>
          </w:rPr>
          <w:fldChar w:fldCharType="begin"/>
        </w:r>
        <w:r w:rsidR="00B1457F">
          <w:rPr>
            <w:noProof/>
            <w:webHidden/>
          </w:rPr>
          <w:instrText xml:space="preserve"> PAGEREF _Toc166785313 \h </w:instrText>
        </w:r>
        <w:r w:rsidR="00B1457F">
          <w:rPr>
            <w:noProof/>
            <w:webHidden/>
          </w:rPr>
        </w:r>
        <w:r w:rsidR="00B1457F">
          <w:rPr>
            <w:noProof/>
            <w:webHidden/>
          </w:rPr>
          <w:fldChar w:fldCharType="separate"/>
        </w:r>
        <w:r w:rsidR="00B1457F">
          <w:rPr>
            <w:noProof/>
            <w:webHidden/>
          </w:rPr>
          <w:t>29</w:t>
        </w:r>
        <w:r w:rsidR="00B1457F">
          <w:rPr>
            <w:noProof/>
            <w:webHidden/>
          </w:rPr>
          <w:fldChar w:fldCharType="end"/>
        </w:r>
      </w:hyperlink>
    </w:p>
    <w:p w14:paraId="7DB83816" w14:textId="10E04188" w:rsidR="00B1457F" w:rsidRDefault="006D29F1">
      <w:pPr>
        <w:pStyle w:val="TDC1"/>
        <w:tabs>
          <w:tab w:val="left" w:pos="660"/>
          <w:tab w:val="right" w:leader="dot" w:pos="9061"/>
        </w:tabs>
        <w:rPr>
          <w:rFonts w:asciiTheme="minorHAnsi" w:eastAsiaTheme="minorEastAsia" w:hAnsiTheme="minorHAnsi"/>
          <w:noProof/>
          <w:sz w:val="22"/>
          <w:lang w:eastAsia="es-EC"/>
        </w:rPr>
      </w:pPr>
      <w:hyperlink w:anchor="_Toc166785314" w:history="1">
        <w:r w:rsidR="00B1457F" w:rsidRPr="007A59DE">
          <w:rPr>
            <w:rStyle w:val="Hipervnculo"/>
            <w:noProof/>
          </w:rPr>
          <w:t>7.</w:t>
        </w:r>
        <w:r w:rsidR="00B1457F">
          <w:rPr>
            <w:rFonts w:asciiTheme="minorHAnsi" w:eastAsiaTheme="minorEastAsia" w:hAnsiTheme="minorHAnsi"/>
            <w:noProof/>
            <w:sz w:val="22"/>
            <w:lang w:eastAsia="es-EC"/>
          </w:rPr>
          <w:tab/>
        </w:r>
        <w:r w:rsidR="00B1457F" w:rsidRPr="007A59DE">
          <w:rPr>
            <w:rStyle w:val="Hipervnculo"/>
            <w:noProof/>
          </w:rPr>
          <w:t>Conclusiones y Recomendaciones</w:t>
        </w:r>
        <w:r w:rsidR="00B1457F">
          <w:rPr>
            <w:noProof/>
            <w:webHidden/>
          </w:rPr>
          <w:tab/>
        </w:r>
        <w:r w:rsidR="00B1457F">
          <w:rPr>
            <w:noProof/>
            <w:webHidden/>
          </w:rPr>
          <w:fldChar w:fldCharType="begin"/>
        </w:r>
        <w:r w:rsidR="00B1457F">
          <w:rPr>
            <w:noProof/>
            <w:webHidden/>
          </w:rPr>
          <w:instrText xml:space="preserve"> PAGEREF _Toc166785314 \h </w:instrText>
        </w:r>
        <w:r w:rsidR="00B1457F">
          <w:rPr>
            <w:noProof/>
            <w:webHidden/>
          </w:rPr>
        </w:r>
        <w:r w:rsidR="00B1457F">
          <w:rPr>
            <w:noProof/>
            <w:webHidden/>
          </w:rPr>
          <w:fldChar w:fldCharType="separate"/>
        </w:r>
        <w:r w:rsidR="00B1457F">
          <w:rPr>
            <w:noProof/>
            <w:webHidden/>
          </w:rPr>
          <w:t>30</w:t>
        </w:r>
        <w:r w:rsidR="00B1457F">
          <w:rPr>
            <w:noProof/>
            <w:webHidden/>
          </w:rPr>
          <w:fldChar w:fldCharType="end"/>
        </w:r>
      </w:hyperlink>
    </w:p>
    <w:p w14:paraId="1F4C8CF8" w14:textId="305FAE8C" w:rsidR="00B1457F" w:rsidRDefault="006D29F1">
      <w:pPr>
        <w:pStyle w:val="TDC2"/>
        <w:tabs>
          <w:tab w:val="left" w:pos="660"/>
          <w:tab w:val="right" w:leader="dot" w:pos="9061"/>
        </w:tabs>
        <w:rPr>
          <w:rFonts w:asciiTheme="minorHAnsi" w:eastAsiaTheme="minorEastAsia" w:hAnsiTheme="minorHAnsi"/>
          <w:noProof/>
          <w:sz w:val="22"/>
          <w:lang w:eastAsia="es-EC"/>
        </w:rPr>
      </w:pPr>
      <w:hyperlink w:anchor="_Toc166785315" w:history="1">
        <w:r w:rsidR="00B1457F" w:rsidRPr="007A59DE">
          <w:rPr>
            <w:rStyle w:val="Hipervnculo"/>
            <w:noProof/>
          </w:rPr>
          <w:t>7.1.</w:t>
        </w:r>
        <w:r w:rsidR="00B1457F">
          <w:rPr>
            <w:rFonts w:asciiTheme="minorHAnsi" w:eastAsiaTheme="minorEastAsia" w:hAnsiTheme="minorHAnsi"/>
            <w:noProof/>
            <w:sz w:val="22"/>
            <w:lang w:eastAsia="es-EC"/>
          </w:rPr>
          <w:tab/>
        </w:r>
        <w:r w:rsidR="00B1457F" w:rsidRPr="007A59DE">
          <w:rPr>
            <w:rStyle w:val="Hipervnculo"/>
            <w:noProof/>
          </w:rPr>
          <w:t>Conclusiones</w:t>
        </w:r>
        <w:r w:rsidR="00B1457F">
          <w:rPr>
            <w:noProof/>
            <w:webHidden/>
          </w:rPr>
          <w:tab/>
        </w:r>
        <w:r w:rsidR="00B1457F">
          <w:rPr>
            <w:noProof/>
            <w:webHidden/>
          </w:rPr>
          <w:fldChar w:fldCharType="begin"/>
        </w:r>
        <w:r w:rsidR="00B1457F">
          <w:rPr>
            <w:noProof/>
            <w:webHidden/>
          </w:rPr>
          <w:instrText xml:space="preserve"> PAGEREF _Toc166785315 \h </w:instrText>
        </w:r>
        <w:r w:rsidR="00B1457F">
          <w:rPr>
            <w:noProof/>
            <w:webHidden/>
          </w:rPr>
        </w:r>
        <w:r w:rsidR="00B1457F">
          <w:rPr>
            <w:noProof/>
            <w:webHidden/>
          </w:rPr>
          <w:fldChar w:fldCharType="separate"/>
        </w:r>
        <w:r w:rsidR="00B1457F">
          <w:rPr>
            <w:noProof/>
            <w:webHidden/>
          </w:rPr>
          <w:t>30</w:t>
        </w:r>
        <w:r w:rsidR="00B1457F">
          <w:rPr>
            <w:noProof/>
            <w:webHidden/>
          </w:rPr>
          <w:fldChar w:fldCharType="end"/>
        </w:r>
      </w:hyperlink>
    </w:p>
    <w:p w14:paraId="56C8CC00" w14:textId="385B8D78" w:rsidR="00B1457F" w:rsidRDefault="006D29F1">
      <w:pPr>
        <w:pStyle w:val="TDC2"/>
        <w:tabs>
          <w:tab w:val="left" w:pos="660"/>
          <w:tab w:val="right" w:leader="dot" w:pos="9061"/>
        </w:tabs>
        <w:rPr>
          <w:rFonts w:asciiTheme="minorHAnsi" w:eastAsiaTheme="minorEastAsia" w:hAnsiTheme="minorHAnsi"/>
          <w:noProof/>
          <w:sz w:val="22"/>
          <w:lang w:eastAsia="es-EC"/>
        </w:rPr>
      </w:pPr>
      <w:hyperlink w:anchor="_Toc166785316" w:history="1">
        <w:r w:rsidR="00B1457F" w:rsidRPr="007A59DE">
          <w:rPr>
            <w:rStyle w:val="Hipervnculo"/>
            <w:noProof/>
          </w:rPr>
          <w:t>7.2.</w:t>
        </w:r>
        <w:r w:rsidR="00B1457F">
          <w:rPr>
            <w:rFonts w:asciiTheme="minorHAnsi" w:eastAsiaTheme="minorEastAsia" w:hAnsiTheme="minorHAnsi"/>
            <w:noProof/>
            <w:sz w:val="22"/>
            <w:lang w:eastAsia="es-EC"/>
          </w:rPr>
          <w:tab/>
        </w:r>
        <w:r w:rsidR="00B1457F" w:rsidRPr="007A59DE">
          <w:rPr>
            <w:rStyle w:val="Hipervnculo"/>
            <w:noProof/>
          </w:rPr>
          <w:t>Recomendaciones</w:t>
        </w:r>
        <w:r w:rsidR="00B1457F">
          <w:rPr>
            <w:noProof/>
            <w:webHidden/>
          </w:rPr>
          <w:tab/>
        </w:r>
        <w:r w:rsidR="00B1457F">
          <w:rPr>
            <w:noProof/>
            <w:webHidden/>
          </w:rPr>
          <w:fldChar w:fldCharType="begin"/>
        </w:r>
        <w:r w:rsidR="00B1457F">
          <w:rPr>
            <w:noProof/>
            <w:webHidden/>
          </w:rPr>
          <w:instrText xml:space="preserve"> PAGEREF _Toc166785316 \h </w:instrText>
        </w:r>
        <w:r w:rsidR="00B1457F">
          <w:rPr>
            <w:noProof/>
            <w:webHidden/>
          </w:rPr>
        </w:r>
        <w:r w:rsidR="00B1457F">
          <w:rPr>
            <w:noProof/>
            <w:webHidden/>
          </w:rPr>
          <w:fldChar w:fldCharType="separate"/>
        </w:r>
        <w:r w:rsidR="00B1457F">
          <w:rPr>
            <w:noProof/>
            <w:webHidden/>
          </w:rPr>
          <w:t>30</w:t>
        </w:r>
        <w:r w:rsidR="00B1457F">
          <w:rPr>
            <w:noProof/>
            <w:webHidden/>
          </w:rPr>
          <w:fldChar w:fldCharType="end"/>
        </w:r>
      </w:hyperlink>
    </w:p>
    <w:p w14:paraId="704707E5" w14:textId="1A4BF1AC" w:rsidR="00B1457F" w:rsidRDefault="006D29F1">
      <w:pPr>
        <w:pStyle w:val="TDC1"/>
        <w:tabs>
          <w:tab w:val="right" w:leader="dot" w:pos="9061"/>
        </w:tabs>
        <w:rPr>
          <w:rFonts w:asciiTheme="minorHAnsi" w:eastAsiaTheme="minorEastAsia" w:hAnsiTheme="minorHAnsi"/>
          <w:noProof/>
          <w:sz w:val="22"/>
          <w:lang w:eastAsia="es-EC"/>
        </w:rPr>
      </w:pPr>
      <w:hyperlink w:anchor="_Toc166785317" w:history="1">
        <w:r w:rsidR="00B1457F" w:rsidRPr="007A59DE">
          <w:rPr>
            <w:rStyle w:val="Hipervnculo"/>
            <w:noProof/>
            <w:lang w:val="es-ES"/>
          </w:rPr>
          <w:t>Referencias</w:t>
        </w:r>
        <w:r w:rsidR="00B1457F">
          <w:rPr>
            <w:noProof/>
            <w:webHidden/>
          </w:rPr>
          <w:tab/>
        </w:r>
        <w:r w:rsidR="00B1457F">
          <w:rPr>
            <w:noProof/>
            <w:webHidden/>
          </w:rPr>
          <w:fldChar w:fldCharType="begin"/>
        </w:r>
        <w:r w:rsidR="00B1457F">
          <w:rPr>
            <w:noProof/>
            <w:webHidden/>
          </w:rPr>
          <w:instrText xml:space="preserve"> PAGEREF _Toc166785317 \h </w:instrText>
        </w:r>
        <w:r w:rsidR="00B1457F">
          <w:rPr>
            <w:noProof/>
            <w:webHidden/>
          </w:rPr>
        </w:r>
        <w:r w:rsidR="00B1457F">
          <w:rPr>
            <w:noProof/>
            <w:webHidden/>
          </w:rPr>
          <w:fldChar w:fldCharType="separate"/>
        </w:r>
        <w:r w:rsidR="00B1457F">
          <w:rPr>
            <w:noProof/>
            <w:webHidden/>
          </w:rPr>
          <w:t>31</w:t>
        </w:r>
        <w:r w:rsidR="00B1457F">
          <w:rPr>
            <w:noProof/>
            <w:webHidden/>
          </w:rPr>
          <w:fldChar w:fldCharType="end"/>
        </w:r>
      </w:hyperlink>
    </w:p>
    <w:p w14:paraId="7006CB9B" w14:textId="76B9EF8D" w:rsidR="00B1457F" w:rsidRDefault="006D29F1">
      <w:pPr>
        <w:pStyle w:val="TDC1"/>
        <w:tabs>
          <w:tab w:val="right" w:leader="dot" w:pos="9061"/>
        </w:tabs>
        <w:rPr>
          <w:rFonts w:asciiTheme="minorHAnsi" w:eastAsiaTheme="minorEastAsia" w:hAnsiTheme="minorHAnsi"/>
          <w:noProof/>
          <w:sz w:val="22"/>
          <w:lang w:eastAsia="es-EC"/>
        </w:rPr>
      </w:pPr>
      <w:hyperlink w:anchor="_Toc166785318" w:history="1">
        <w:r w:rsidR="00B1457F" w:rsidRPr="007A59DE">
          <w:rPr>
            <w:rStyle w:val="Hipervnculo"/>
            <w:noProof/>
          </w:rPr>
          <w:t>ANEXOS</w:t>
        </w:r>
        <w:r w:rsidR="00B1457F">
          <w:rPr>
            <w:noProof/>
            <w:webHidden/>
          </w:rPr>
          <w:tab/>
        </w:r>
        <w:r w:rsidR="00B1457F">
          <w:rPr>
            <w:noProof/>
            <w:webHidden/>
          </w:rPr>
          <w:fldChar w:fldCharType="begin"/>
        </w:r>
        <w:r w:rsidR="00B1457F">
          <w:rPr>
            <w:noProof/>
            <w:webHidden/>
          </w:rPr>
          <w:instrText xml:space="preserve"> PAGEREF _Toc166785318 \h </w:instrText>
        </w:r>
        <w:r w:rsidR="00B1457F">
          <w:rPr>
            <w:noProof/>
            <w:webHidden/>
          </w:rPr>
        </w:r>
        <w:r w:rsidR="00B1457F">
          <w:rPr>
            <w:noProof/>
            <w:webHidden/>
          </w:rPr>
          <w:fldChar w:fldCharType="separate"/>
        </w:r>
        <w:r w:rsidR="00B1457F">
          <w:rPr>
            <w:noProof/>
            <w:webHidden/>
          </w:rPr>
          <w:t>34</w:t>
        </w:r>
        <w:r w:rsidR="00B1457F">
          <w:rPr>
            <w:noProof/>
            <w:webHidden/>
          </w:rPr>
          <w:fldChar w:fldCharType="end"/>
        </w:r>
      </w:hyperlink>
    </w:p>
    <w:p w14:paraId="7710E8F3" w14:textId="4FBDFD68"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5EC5A631" w14:textId="77777777" w:rsidR="00B401BA" w:rsidRDefault="00B401BA" w:rsidP="006178B7">
      <w:pPr>
        <w:spacing w:line="240" w:lineRule="auto"/>
        <w:rPr>
          <w:rFonts w:cs="Times New Roman"/>
          <w:szCs w:val="24"/>
        </w:rPr>
      </w:pPr>
    </w:p>
    <w:p w14:paraId="5F857FA3" w14:textId="77777777" w:rsidR="00B401BA" w:rsidRDefault="00B401BA" w:rsidP="006178B7">
      <w:pPr>
        <w:spacing w:line="240" w:lineRule="auto"/>
        <w:rPr>
          <w:rFonts w:cs="Times New Roman"/>
          <w:szCs w:val="24"/>
        </w:rPr>
      </w:pPr>
    </w:p>
    <w:p w14:paraId="1F7E8841" w14:textId="1A41BD50" w:rsidR="009E50D5" w:rsidRDefault="009E50D5">
      <w:pPr>
        <w:spacing w:after="160" w:line="259" w:lineRule="auto"/>
        <w:jc w:val="left"/>
        <w:rPr>
          <w:rFonts w:cs="Times New Roman"/>
          <w:szCs w:val="24"/>
        </w:rPr>
      </w:pPr>
      <w:r>
        <w:rPr>
          <w:rFonts w:cs="Times New Roman"/>
          <w:szCs w:val="24"/>
        </w:rPr>
        <w:br w:type="page"/>
      </w:r>
    </w:p>
    <w:p w14:paraId="4B338953" w14:textId="1B99DD85" w:rsidR="00B35C32" w:rsidRDefault="00B35C32" w:rsidP="00B35C32">
      <w:pPr>
        <w:spacing w:line="240" w:lineRule="auto"/>
        <w:jc w:val="center"/>
        <w:rPr>
          <w:rFonts w:cs="Times New Roman"/>
          <w:b/>
          <w:sz w:val="28"/>
          <w:szCs w:val="24"/>
        </w:rPr>
      </w:pPr>
      <w:r w:rsidRPr="00B401BA">
        <w:rPr>
          <w:rFonts w:cs="Times New Roman"/>
          <w:b/>
          <w:sz w:val="28"/>
          <w:szCs w:val="24"/>
        </w:rPr>
        <w:lastRenderedPageBreak/>
        <w:t>ÍNDICE DE FIGURAS</w:t>
      </w:r>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260707EE" w14:textId="2DE63A8E" w:rsidR="00465393" w:rsidRDefault="00FB1E64">
      <w:pPr>
        <w:pStyle w:val="Tabladeilustraciones"/>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69260015" w:history="1">
        <w:r w:rsidR="00465393" w:rsidRPr="0082295F">
          <w:rPr>
            <w:rStyle w:val="Hipervnculo"/>
            <w:b/>
            <w:bCs/>
            <w:noProof/>
          </w:rPr>
          <w:t xml:space="preserve">Figura 1 </w:t>
        </w:r>
        <w:r w:rsidR="00465393" w:rsidRPr="0082295F">
          <w:rPr>
            <w:rStyle w:val="Hipervnculo"/>
            <w:i/>
            <w:iCs/>
            <w:noProof/>
          </w:rPr>
          <w:t>Principio de funcionamiento del sensor ultrasónico</w:t>
        </w:r>
        <w:r w:rsidR="00465393">
          <w:rPr>
            <w:noProof/>
            <w:webHidden/>
          </w:rPr>
          <w:tab/>
        </w:r>
        <w:r w:rsidR="00465393">
          <w:rPr>
            <w:noProof/>
            <w:webHidden/>
          </w:rPr>
          <w:fldChar w:fldCharType="begin"/>
        </w:r>
        <w:r w:rsidR="00465393">
          <w:rPr>
            <w:noProof/>
            <w:webHidden/>
          </w:rPr>
          <w:instrText xml:space="preserve"> PAGEREF _Toc169260015 \h </w:instrText>
        </w:r>
        <w:r w:rsidR="00465393">
          <w:rPr>
            <w:noProof/>
            <w:webHidden/>
          </w:rPr>
        </w:r>
        <w:r w:rsidR="00465393">
          <w:rPr>
            <w:noProof/>
            <w:webHidden/>
          </w:rPr>
          <w:fldChar w:fldCharType="separate"/>
        </w:r>
        <w:r w:rsidR="00465393">
          <w:rPr>
            <w:noProof/>
            <w:webHidden/>
          </w:rPr>
          <w:t>28</w:t>
        </w:r>
        <w:r w:rsidR="00465393">
          <w:rPr>
            <w:noProof/>
            <w:webHidden/>
          </w:rPr>
          <w:fldChar w:fldCharType="end"/>
        </w:r>
      </w:hyperlink>
    </w:p>
    <w:p w14:paraId="76C7F23A" w14:textId="5467F53B" w:rsidR="00465393" w:rsidRDefault="006D29F1">
      <w:pPr>
        <w:pStyle w:val="Tabladeilustraciones"/>
        <w:tabs>
          <w:tab w:val="right" w:leader="dot" w:pos="9061"/>
        </w:tabs>
        <w:rPr>
          <w:rFonts w:asciiTheme="minorHAnsi" w:eastAsiaTheme="minorEastAsia" w:hAnsiTheme="minorHAnsi"/>
          <w:noProof/>
          <w:sz w:val="22"/>
          <w:lang w:eastAsia="es-EC"/>
        </w:rPr>
      </w:pPr>
      <w:hyperlink w:anchor="_Toc169260016" w:history="1">
        <w:r w:rsidR="00465393" w:rsidRPr="0082295F">
          <w:rPr>
            <w:rStyle w:val="Hipervnculo"/>
            <w:b/>
            <w:bCs/>
            <w:noProof/>
          </w:rPr>
          <w:t>Figura 2</w:t>
        </w:r>
        <w:r w:rsidR="00465393" w:rsidRPr="0082295F">
          <w:rPr>
            <w:rStyle w:val="Hipervnculo"/>
            <w:noProof/>
          </w:rPr>
          <w:t xml:space="preserve"> </w:t>
        </w:r>
        <w:r w:rsidR="00465393" w:rsidRPr="0082295F">
          <w:rPr>
            <w:rStyle w:val="Hipervnculo"/>
            <w:i/>
            <w:iCs/>
            <w:noProof/>
          </w:rPr>
          <w:t>Instalación del NodeMCU en el protoboard</w:t>
        </w:r>
        <w:r w:rsidR="00465393">
          <w:rPr>
            <w:noProof/>
            <w:webHidden/>
          </w:rPr>
          <w:tab/>
        </w:r>
        <w:r w:rsidR="00465393">
          <w:rPr>
            <w:noProof/>
            <w:webHidden/>
          </w:rPr>
          <w:fldChar w:fldCharType="begin"/>
        </w:r>
        <w:r w:rsidR="00465393">
          <w:rPr>
            <w:noProof/>
            <w:webHidden/>
          </w:rPr>
          <w:instrText xml:space="preserve"> PAGEREF _Toc169260016 \h </w:instrText>
        </w:r>
        <w:r w:rsidR="00465393">
          <w:rPr>
            <w:noProof/>
            <w:webHidden/>
          </w:rPr>
        </w:r>
        <w:r w:rsidR="00465393">
          <w:rPr>
            <w:noProof/>
            <w:webHidden/>
          </w:rPr>
          <w:fldChar w:fldCharType="separate"/>
        </w:r>
        <w:r w:rsidR="00465393">
          <w:rPr>
            <w:noProof/>
            <w:webHidden/>
          </w:rPr>
          <w:t>35</w:t>
        </w:r>
        <w:r w:rsidR="00465393">
          <w:rPr>
            <w:noProof/>
            <w:webHidden/>
          </w:rPr>
          <w:fldChar w:fldCharType="end"/>
        </w:r>
      </w:hyperlink>
    </w:p>
    <w:p w14:paraId="6FA480D2" w14:textId="37881511" w:rsidR="00465393" w:rsidRDefault="006D29F1">
      <w:pPr>
        <w:pStyle w:val="Tabladeilustraciones"/>
        <w:tabs>
          <w:tab w:val="right" w:leader="dot" w:pos="9061"/>
        </w:tabs>
        <w:rPr>
          <w:rFonts w:asciiTheme="minorHAnsi" w:eastAsiaTheme="minorEastAsia" w:hAnsiTheme="minorHAnsi"/>
          <w:noProof/>
          <w:sz w:val="22"/>
          <w:lang w:eastAsia="es-EC"/>
        </w:rPr>
      </w:pPr>
      <w:hyperlink w:anchor="_Toc169260017" w:history="1">
        <w:r w:rsidR="00465393" w:rsidRPr="0082295F">
          <w:rPr>
            <w:rStyle w:val="Hipervnculo"/>
            <w:b/>
            <w:bCs/>
            <w:noProof/>
          </w:rPr>
          <w:t>Figura 3</w:t>
        </w:r>
        <w:r w:rsidR="00465393" w:rsidRPr="0082295F">
          <w:rPr>
            <w:rStyle w:val="Hipervnculo"/>
            <w:noProof/>
          </w:rPr>
          <w:t xml:space="preserve"> </w:t>
        </w:r>
        <w:r w:rsidR="00465393" w:rsidRPr="0082295F">
          <w:rPr>
            <w:rStyle w:val="Hipervnculo"/>
            <w:i/>
            <w:iCs/>
            <w:noProof/>
          </w:rPr>
          <w:t>Esquema de pines del sensor ultrasónico HC-SR04</w:t>
        </w:r>
        <w:r w:rsidR="00465393">
          <w:rPr>
            <w:noProof/>
            <w:webHidden/>
          </w:rPr>
          <w:tab/>
        </w:r>
        <w:r w:rsidR="00465393">
          <w:rPr>
            <w:noProof/>
            <w:webHidden/>
          </w:rPr>
          <w:fldChar w:fldCharType="begin"/>
        </w:r>
        <w:r w:rsidR="00465393">
          <w:rPr>
            <w:noProof/>
            <w:webHidden/>
          </w:rPr>
          <w:instrText xml:space="preserve"> PAGEREF _Toc169260017 \h </w:instrText>
        </w:r>
        <w:r w:rsidR="00465393">
          <w:rPr>
            <w:noProof/>
            <w:webHidden/>
          </w:rPr>
        </w:r>
        <w:r w:rsidR="00465393">
          <w:rPr>
            <w:noProof/>
            <w:webHidden/>
          </w:rPr>
          <w:fldChar w:fldCharType="separate"/>
        </w:r>
        <w:r w:rsidR="00465393">
          <w:rPr>
            <w:noProof/>
            <w:webHidden/>
          </w:rPr>
          <w:t>36</w:t>
        </w:r>
        <w:r w:rsidR="00465393">
          <w:rPr>
            <w:noProof/>
            <w:webHidden/>
          </w:rPr>
          <w:fldChar w:fldCharType="end"/>
        </w:r>
      </w:hyperlink>
    </w:p>
    <w:p w14:paraId="14EEEBE8" w14:textId="1D5BE2CA" w:rsidR="00465393" w:rsidRDefault="006D29F1">
      <w:pPr>
        <w:pStyle w:val="Tabladeilustraciones"/>
        <w:tabs>
          <w:tab w:val="right" w:leader="dot" w:pos="9061"/>
        </w:tabs>
        <w:rPr>
          <w:rFonts w:asciiTheme="minorHAnsi" w:eastAsiaTheme="minorEastAsia" w:hAnsiTheme="minorHAnsi"/>
          <w:noProof/>
          <w:sz w:val="22"/>
          <w:lang w:eastAsia="es-EC"/>
        </w:rPr>
      </w:pPr>
      <w:hyperlink w:anchor="_Toc169260018" w:history="1">
        <w:r w:rsidR="00465393" w:rsidRPr="0082295F">
          <w:rPr>
            <w:rStyle w:val="Hipervnculo"/>
            <w:b/>
            <w:bCs/>
            <w:noProof/>
          </w:rPr>
          <w:t xml:space="preserve">Figura 4 </w:t>
        </w:r>
        <w:r w:rsidR="00465393" w:rsidRPr="0082295F">
          <w:rPr>
            <w:rStyle w:val="Hipervnculo"/>
            <w:i/>
            <w:iCs/>
            <w:noProof/>
          </w:rPr>
          <w:t>Esquema de la red corporativa del INTESUD al servidor del sistema de parqueadero</w:t>
        </w:r>
        <w:r w:rsidR="00465393">
          <w:rPr>
            <w:noProof/>
            <w:webHidden/>
          </w:rPr>
          <w:tab/>
        </w:r>
        <w:r w:rsidR="00465393">
          <w:rPr>
            <w:noProof/>
            <w:webHidden/>
          </w:rPr>
          <w:fldChar w:fldCharType="begin"/>
        </w:r>
        <w:r w:rsidR="00465393">
          <w:rPr>
            <w:noProof/>
            <w:webHidden/>
          </w:rPr>
          <w:instrText xml:space="preserve"> PAGEREF _Toc169260018 \h </w:instrText>
        </w:r>
        <w:r w:rsidR="00465393">
          <w:rPr>
            <w:noProof/>
            <w:webHidden/>
          </w:rPr>
        </w:r>
        <w:r w:rsidR="00465393">
          <w:rPr>
            <w:noProof/>
            <w:webHidden/>
          </w:rPr>
          <w:fldChar w:fldCharType="separate"/>
        </w:r>
        <w:r w:rsidR="00465393">
          <w:rPr>
            <w:noProof/>
            <w:webHidden/>
          </w:rPr>
          <w:t>41</w:t>
        </w:r>
        <w:r w:rsidR="00465393">
          <w:rPr>
            <w:noProof/>
            <w:webHidden/>
          </w:rPr>
          <w:fldChar w:fldCharType="end"/>
        </w:r>
      </w:hyperlink>
    </w:p>
    <w:p w14:paraId="2CDCE140" w14:textId="58FEB701" w:rsidR="00465393" w:rsidRDefault="006D29F1">
      <w:pPr>
        <w:pStyle w:val="Tabladeilustraciones"/>
        <w:tabs>
          <w:tab w:val="right" w:leader="dot" w:pos="9061"/>
        </w:tabs>
        <w:rPr>
          <w:rFonts w:asciiTheme="minorHAnsi" w:eastAsiaTheme="minorEastAsia" w:hAnsiTheme="minorHAnsi"/>
          <w:noProof/>
          <w:sz w:val="22"/>
          <w:lang w:eastAsia="es-EC"/>
        </w:rPr>
      </w:pPr>
      <w:hyperlink w:anchor="_Toc169260019" w:history="1">
        <w:r w:rsidR="00465393" w:rsidRPr="0082295F">
          <w:rPr>
            <w:rStyle w:val="Hipervnculo"/>
            <w:b/>
            <w:bCs/>
            <w:noProof/>
          </w:rPr>
          <w:t>Figura 5</w:t>
        </w:r>
        <w:r w:rsidR="00465393" w:rsidRPr="0082295F">
          <w:rPr>
            <w:rStyle w:val="Hipervnculo"/>
            <w:noProof/>
          </w:rPr>
          <w:t xml:space="preserve"> </w:t>
        </w:r>
        <w:r w:rsidR="00465393" w:rsidRPr="0082295F">
          <w:rPr>
            <w:rStyle w:val="Hipervnculo"/>
            <w:i/>
            <w:iCs/>
            <w:noProof/>
          </w:rPr>
          <w:t>Esquema de redes Wifi que intervendrán con el servidor</w:t>
        </w:r>
        <w:r w:rsidR="00465393">
          <w:rPr>
            <w:noProof/>
            <w:webHidden/>
          </w:rPr>
          <w:tab/>
        </w:r>
        <w:r w:rsidR="00465393">
          <w:rPr>
            <w:noProof/>
            <w:webHidden/>
          </w:rPr>
          <w:fldChar w:fldCharType="begin"/>
        </w:r>
        <w:r w:rsidR="00465393">
          <w:rPr>
            <w:noProof/>
            <w:webHidden/>
          </w:rPr>
          <w:instrText xml:space="preserve"> PAGEREF _Toc169260019 \h </w:instrText>
        </w:r>
        <w:r w:rsidR="00465393">
          <w:rPr>
            <w:noProof/>
            <w:webHidden/>
          </w:rPr>
        </w:r>
        <w:r w:rsidR="00465393">
          <w:rPr>
            <w:noProof/>
            <w:webHidden/>
          </w:rPr>
          <w:fldChar w:fldCharType="separate"/>
        </w:r>
        <w:r w:rsidR="00465393">
          <w:rPr>
            <w:noProof/>
            <w:webHidden/>
          </w:rPr>
          <w:t>42</w:t>
        </w:r>
        <w:r w:rsidR="00465393">
          <w:rPr>
            <w:noProof/>
            <w:webHidden/>
          </w:rPr>
          <w:fldChar w:fldCharType="end"/>
        </w:r>
      </w:hyperlink>
    </w:p>
    <w:p w14:paraId="30BA100B" w14:textId="674ED065" w:rsidR="00465393" w:rsidRDefault="006D29F1">
      <w:pPr>
        <w:pStyle w:val="Tabladeilustraciones"/>
        <w:tabs>
          <w:tab w:val="right" w:leader="dot" w:pos="9061"/>
        </w:tabs>
        <w:rPr>
          <w:rFonts w:asciiTheme="minorHAnsi" w:eastAsiaTheme="minorEastAsia" w:hAnsiTheme="minorHAnsi"/>
          <w:noProof/>
          <w:sz w:val="22"/>
          <w:lang w:eastAsia="es-EC"/>
        </w:rPr>
      </w:pPr>
      <w:hyperlink w:anchor="_Toc169260020" w:history="1">
        <w:r w:rsidR="00465393" w:rsidRPr="0082295F">
          <w:rPr>
            <w:rStyle w:val="Hipervnculo"/>
            <w:b/>
            <w:bCs/>
            <w:noProof/>
          </w:rPr>
          <w:t>Figura 6</w:t>
        </w:r>
        <w:r w:rsidR="00465393" w:rsidRPr="0082295F">
          <w:rPr>
            <w:rStyle w:val="Hipervnculo"/>
            <w:noProof/>
          </w:rPr>
          <w:t xml:space="preserve"> </w:t>
        </w:r>
        <w:r w:rsidR="00465393" w:rsidRPr="0082295F">
          <w:rPr>
            <w:rStyle w:val="Hipervnculo"/>
            <w:i/>
            <w:iCs/>
            <w:noProof/>
          </w:rPr>
          <w:t>Comunicación entre los equipos del sistema con el usuario final</w:t>
        </w:r>
        <w:r w:rsidR="00465393">
          <w:rPr>
            <w:noProof/>
            <w:webHidden/>
          </w:rPr>
          <w:tab/>
        </w:r>
        <w:r w:rsidR="00465393">
          <w:rPr>
            <w:noProof/>
            <w:webHidden/>
          </w:rPr>
          <w:fldChar w:fldCharType="begin"/>
        </w:r>
        <w:r w:rsidR="00465393">
          <w:rPr>
            <w:noProof/>
            <w:webHidden/>
          </w:rPr>
          <w:instrText xml:space="preserve"> PAGEREF _Toc169260020 \h </w:instrText>
        </w:r>
        <w:r w:rsidR="00465393">
          <w:rPr>
            <w:noProof/>
            <w:webHidden/>
          </w:rPr>
        </w:r>
        <w:r w:rsidR="00465393">
          <w:rPr>
            <w:noProof/>
            <w:webHidden/>
          </w:rPr>
          <w:fldChar w:fldCharType="separate"/>
        </w:r>
        <w:r w:rsidR="00465393">
          <w:rPr>
            <w:noProof/>
            <w:webHidden/>
          </w:rPr>
          <w:t>44</w:t>
        </w:r>
        <w:r w:rsidR="00465393">
          <w:rPr>
            <w:noProof/>
            <w:webHidden/>
          </w:rPr>
          <w:fldChar w:fldCharType="end"/>
        </w:r>
      </w:hyperlink>
    </w:p>
    <w:p w14:paraId="1A3A574B" w14:textId="6D064DE2"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8C61FC">
      <w:pPr>
        <w:spacing w:line="240" w:lineRule="auto"/>
        <w:jc w:val="center"/>
        <w:rPr>
          <w:rFonts w:cs="Times New Roman"/>
          <w:b/>
          <w:sz w:val="28"/>
          <w:szCs w:val="24"/>
        </w:rPr>
      </w:pPr>
      <w:r w:rsidRPr="008C61FC">
        <w:rPr>
          <w:rFonts w:cs="Times New Roman"/>
          <w:b/>
          <w:sz w:val="28"/>
          <w:szCs w:val="24"/>
        </w:rPr>
        <w:lastRenderedPageBreak/>
        <w:t>LISTA DE ANEXOS</w:t>
      </w:r>
    </w:p>
    <w:p w14:paraId="31860D1F" w14:textId="77777777" w:rsidR="008C61FC" w:rsidRPr="008C61FC" w:rsidRDefault="008C61FC" w:rsidP="008C61FC">
      <w:pPr>
        <w:spacing w:line="240" w:lineRule="auto"/>
        <w:jc w:val="center"/>
        <w:rPr>
          <w:rFonts w:cs="Times New Roman"/>
          <w:b/>
          <w:sz w:val="28"/>
          <w:szCs w:val="24"/>
        </w:rPr>
      </w:pPr>
    </w:p>
    <w:p w14:paraId="7EB23D31" w14:textId="139F2878" w:rsidR="008C61FC" w:rsidRDefault="008C61FC" w:rsidP="008C61FC">
      <w:pPr>
        <w:spacing w:line="360" w:lineRule="auto"/>
        <w:rPr>
          <w:rFonts w:cs="Times New Roman"/>
          <w:szCs w:val="24"/>
        </w:rPr>
      </w:pPr>
      <w:r>
        <w:rPr>
          <w:rFonts w:cs="Times New Roman"/>
          <w:szCs w:val="24"/>
        </w:rPr>
        <w:t>ANEXO 1:</w:t>
      </w:r>
      <w:r>
        <w:rPr>
          <w:rFonts w:cs="Times New Roman"/>
          <w:szCs w:val="24"/>
        </w:rPr>
        <w:tab/>
      </w:r>
      <w:r w:rsidR="00533ACD" w:rsidRPr="00533ACD">
        <w:rPr>
          <w:rFonts w:cs="Times New Roman"/>
          <w:szCs w:val="24"/>
        </w:rPr>
        <w:t>Comandos AT ESP-01</w:t>
      </w:r>
    </w:p>
    <w:p w14:paraId="16E28653" w14:textId="16DE8130" w:rsidR="008C61FC" w:rsidRDefault="008C61FC" w:rsidP="008C61FC">
      <w:pPr>
        <w:spacing w:line="360" w:lineRule="auto"/>
        <w:rPr>
          <w:rFonts w:cs="Times New Roman"/>
          <w:szCs w:val="24"/>
        </w:rPr>
      </w:pPr>
      <w:r>
        <w:rPr>
          <w:rFonts w:cs="Times New Roman"/>
          <w:szCs w:val="24"/>
        </w:rPr>
        <w:t>ANEXO 2:</w:t>
      </w:r>
      <w:r>
        <w:rPr>
          <w:rFonts w:cs="Times New Roman"/>
          <w:szCs w:val="24"/>
        </w:rPr>
        <w:tab/>
      </w:r>
      <w:r w:rsidR="00C26390" w:rsidRPr="00C26390">
        <w:rPr>
          <w:rFonts w:cs="Times New Roman"/>
          <w:szCs w:val="24"/>
        </w:rPr>
        <w:t>Esquema de pines del ESP-01</w:t>
      </w:r>
    </w:p>
    <w:p w14:paraId="0B47EC02" w14:textId="192CC598" w:rsidR="008C61FC" w:rsidRDefault="008C61FC" w:rsidP="008C61FC">
      <w:pPr>
        <w:spacing w:line="360" w:lineRule="auto"/>
        <w:rPr>
          <w:rFonts w:cs="Times New Roman"/>
          <w:szCs w:val="24"/>
        </w:rPr>
      </w:pPr>
      <w:r>
        <w:rPr>
          <w:rFonts w:cs="Times New Roman"/>
          <w:szCs w:val="24"/>
        </w:rPr>
        <w:t>ANEXO 3:</w:t>
      </w:r>
      <w:r>
        <w:rPr>
          <w:rFonts w:cs="Times New Roman"/>
          <w:szCs w:val="24"/>
        </w:rPr>
        <w:tab/>
      </w:r>
      <w:r w:rsidR="00412045" w:rsidRPr="00412045">
        <w:rPr>
          <w:rFonts w:cs="Times New Roman"/>
          <w:szCs w:val="24"/>
        </w:rPr>
        <w:t>Esquema de pines del ESP8266 NodeMCU V3 1.0 (ESP-12E)</w:t>
      </w:r>
    </w:p>
    <w:p w14:paraId="6135B1A3" w14:textId="79E4E9C2" w:rsidR="008C61FC" w:rsidRDefault="008C61FC" w:rsidP="008C61FC">
      <w:pPr>
        <w:spacing w:line="360" w:lineRule="auto"/>
        <w:rPr>
          <w:rFonts w:cs="Times New Roman"/>
          <w:szCs w:val="24"/>
        </w:rPr>
      </w:pPr>
      <w:r>
        <w:rPr>
          <w:rFonts w:cs="Times New Roman"/>
          <w:szCs w:val="24"/>
        </w:rPr>
        <w:t>ANEXO 4:</w:t>
      </w:r>
      <w:r>
        <w:rPr>
          <w:rFonts w:cs="Times New Roman"/>
          <w:szCs w:val="24"/>
        </w:rPr>
        <w:tab/>
      </w:r>
      <w:r w:rsidR="00E45305" w:rsidRPr="00E45305">
        <w:rPr>
          <w:rFonts w:cs="Times New Roman"/>
          <w:szCs w:val="24"/>
        </w:rPr>
        <w:t>Documentación oficial de configuración de red WIFI en el ESP8266</w:t>
      </w:r>
    </w:p>
    <w:p w14:paraId="63EC9ACC" w14:textId="26CB5CA4" w:rsidR="008C61FC" w:rsidRDefault="008C61FC" w:rsidP="008C61FC">
      <w:pPr>
        <w:spacing w:line="360" w:lineRule="auto"/>
        <w:rPr>
          <w:rFonts w:cs="Times New Roman"/>
          <w:szCs w:val="24"/>
        </w:rPr>
      </w:pPr>
      <w:r>
        <w:rPr>
          <w:rFonts w:cs="Times New Roman"/>
          <w:szCs w:val="24"/>
        </w:rPr>
        <w:t>ANEXO 5:</w:t>
      </w:r>
      <w:r>
        <w:rPr>
          <w:rFonts w:cs="Times New Roman"/>
          <w:szCs w:val="24"/>
        </w:rPr>
        <w:tab/>
      </w:r>
      <w:r w:rsidR="008061F7" w:rsidRPr="008061F7">
        <w:rPr>
          <w:rFonts w:cs="Times New Roman"/>
          <w:szCs w:val="24"/>
        </w:rPr>
        <w:t>Características físicas y comparativa entre ESP8266 y ESP32</w:t>
      </w:r>
    </w:p>
    <w:p w14:paraId="06FB631F" w14:textId="7F8C44B2" w:rsidR="008C61FC" w:rsidRDefault="008C61FC" w:rsidP="0099762E">
      <w:pPr>
        <w:spacing w:line="360" w:lineRule="auto"/>
        <w:rPr>
          <w:rFonts w:cs="Times New Roman"/>
          <w:szCs w:val="24"/>
        </w:rPr>
      </w:pPr>
      <w:r w:rsidRPr="0099762E">
        <w:rPr>
          <w:rFonts w:cs="Times New Roman"/>
          <w:szCs w:val="24"/>
        </w:rPr>
        <w:t>ANEXO 6:</w:t>
      </w:r>
      <w:r w:rsidRPr="0099762E">
        <w:rPr>
          <w:rFonts w:cs="Times New Roman"/>
          <w:szCs w:val="24"/>
        </w:rPr>
        <w:tab/>
      </w:r>
      <w:r w:rsidR="009D3B13" w:rsidRPr="009D3B13">
        <w:rPr>
          <w:rFonts w:cs="Times New Roman"/>
          <w:szCs w:val="24"/>
        </w:rPr>
        <w:t>Estructura básica de un documento HTML</w:t>
      </w:r>
    </w:p>
    <w:p w14:paraId="3A506182" w14:textId="276BA731" w:rsidR="009E50D5" w:rsidRPr="0099762E" w:rsidRDefault="009E50D5" w:rsidP="009E50D5">
      <w:pPr>
        <w:spacing w:line="360" w:lineRule="auto"/>
        <w:rPr>
          <w:rFonts w:cs="Times New Roman"/>
          <w:szCs w:val="24"/>
        </w:rPr>
      </w:pPr>
      <w:r w:rsidRPr="0099762E">
        <w:rPr>
          <w:rFonts w:cs="Times New Roman"/>
          <w:szCs w:val="24"/>
        </w:rPr>
        <w:t xml:space="preserve">ANEXO </w:t>
      </w:r>
      <w:r>
        <w:rPr>
          <w:rFonts w:cs="Times New Roman"/>
          <w:szCs w:val="24"/>
        </w:rPr>
        <w:t>7</w:t>
      </w:r>
      <w:r w:rsidRPr="0099762E">
        <w:rPr>
          <w:rFonts w:cs="Times New Roman"/>
          <w:szCs w:val="24"/>
        </w:rPr>
        <w:t>:</w:t>
      </w:r>
      <w:r w:rsidRPr="0099762E">
        <w:rPr>
          <w:rFonts w:cs="Times New Roman"/>
          <w:szCs w:val="24"/>
        </w:rPr>
        <w:tab/>
        <w:t xml:space="preserve">TÍTULO DEL ANEXO </w:t>
      </w:r>
      <w:r w:rsidR="00FF4EF5">
        <w:rPr>
          <w:rFonts w:cs="Times New Roman"/>
          <w:szCs w:val="24"/>
        </w:rPr>
        <w:t>7</w:t>
      </w:r>
    </w:p>
    <w:p w14:paraId="7CA3FDE6" w14:textId="77777777" w:rsidR="009E50D5" w:rsidRPr="0099762E" w:rsidRDefault="009E50D5" w:rsidP="0099762E">
      <w:pPr>
        <w:spacing w:line="360" w:lineRule="auto"/>
        <w:rPr>
          <w:rFonts w:cs="Times New Roman"/>
          <w:szCs w:val="24"/>
        </w:rPr>
      </w:pPr>
    </w:p>
    <w:p w14:paraId="75165C06" w14:textId="77777777" w:rsidR="0099762E" w:rsidRDefault="0099762E" w:rsidP="0099762E">
      <w:pPr>
        <w:rPr>
          <w:rFonts w:cs="Times New Roman"/>
          <w:szCs w:val="24"/>
        </w:rPr>
      </w:pPr>
    </w:p>
    <w:p w14:paraId="75D5421F" w14:textId="77777777" w:rsidR="0099762E" w:rsidRDefault="0099762E" w:rsidP="0099762E">
      <w:pPr>
        <w:rPr>
          <w:rFonts w:cs="Times New Roman"/>
          <w:szCs w:val="24"/>
        </w:rPr>
      </w:pPr>
    </w:p>
    <w:p w14:paraId="020D1A09" w14:textId="77777777" w:rsidR="0099762E" w:rsidRDefault="0099762E" w:rsidP="0099762E">
      <w:pPr>
        <w:rPr>
          <w:rFonts w:cs="Times New Roman"/>
          <w:szCs w:val="24"/>
        </w:rPr>
      </w:pPr>
    </w:p>
    <w:p w14:paraId="4BAC778D" w14:textId="77777777" w:rsidR="0099762E" w:rsidRDefault="0099762E" w:rsidP="0099762E">
      <w:pPr>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2" w:name="_Toc166785284"/>
      <w:r>
        <w:lastRenderedPageBreak/>
        <w:t>Introducción</w:t>
      </w:r>
      <w:bookmarkEnd w:id="2"/>
    </w:p>
    <w:p w14:paraId="21BA22CC" w14:textId="7CD5AE1E"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Agosto N34-91 y </w:t>
      </w:r>
      <w:r>
        <w:t xml:space="preserve">Av. </w:t>
      </w:r>
      <w:r w:rsidRPr="003818BE">
        <w:t>Atahualpa</w:t>
      </w:r>
      <w:r>
        <w:t xml:space="preserve">. Esta Institución ofrece carreras profesionales de tercer nivel </w:t>
      </w:r>
      <w:r w:rsidR="005845D3">
        <w:t>como</w:t>
      </w:r>
      <w:r>
        <w:t xml:space="preserve"> Gastronomía, Protección del Medio Ambiente, Administración de Empresas, Marketing y Desarrollo de Software.</w:t>
      </w:r>
    </w:p>
    <w:p w14:paraId="2C85B614" w14:textId="3A04F581" w:rsidR="00F77792" w:rsidRPr="00F77792" w:rsidRDefault="00F77792" w:rsidP="008C27C3">
      <w:pPr>
        <w:pStyle w:val="TextoIndependienteconSangraPrimeraLnea"/>
      </w:pPr>
      <w:r>
        <w:t>En la actualidad, el edificio matriz del Instituto Sudamericano cuenta con un parqueadero exclusivo para</w:t>
      </w:r>
      <w:r w:rsidR="00D01A39">
        <w:t xml:space="preserve"> el</w:t>
      </w:r>
      <w:r>
        <w:t xml:space="preserve"> personal de la </w:t>
      </w:r>
      <w:r w:rsidR="00BC650A">
        <w:t>I</w:t>
      </w:r>
      <w:r>
        <w:t xml:space="preserve">nstitución, </w:t>
      </w:r>
      <w:r w:rsidR="005A3762">
        <w:t>el espacio dedicado a los carros</w:t>
      </w:r>
      <w:r>
        <w:t xml:space="preserve"> resulta </w:t>
      </w:r>
      <w:r w:rsidR="005A3762">
        <w:t>incómodo</w:t>
      </w:r>
      <w:r>
        <w:t xml:space="preserve"> </w:t>
      </w:r>
      <w:r w:rsidR="005A3762">
        <w:t xml:space="preserve">de </w:t>
      </w:r>
      <w:r>
        <w:t>organizar debido a su tamaño</w:t>
      </w:r>
      <w:r w:rsidRPr="00F77792">
        <w:t>,</w:t>
      </w:r>
      <w:r>
        <w:t xml:space="preserve"> el cual ofrece espacio</w:t>
      </w:r>
      <w:r w:rsidR="00EF74A9">
        <w:t xml:space="preserve"> solo</w:t>
      </w:r>
      <w:r>
        <w:t xml:space="preserve"> para 7 vehículos</w:t>
      </w:r>
      <w:r w:rsidR="009E64C8">
        <w:t>.</w:t>
      </w:r>
    </w:p>
    <w:p w14:paraId="7EFEF0FF" w14:textId="4294E290" w:rsidR="008C27C3" w:rsidRPr="00C0111B" w:rsidRDefault="002F350F" w:rsidP="008C27C3">
      <w:pPr>
        <w:pStyle w:val="TextoIndependienteconSangraPrimeraLnea"/>
      </w:pPr>
      <w:r>
        <w:t xml:space="preserve">La problemática que se genera </w:t>
      </w:r>
      <w:r w:rsidR="001D7413">
        <w:t>es la cantidad de usuarios que necesitan parquear sus vehículos frente a la poca cantidad y disponibilidad que tienen dichos puestos</w:t>
      </w:r>
      <w:r w:rsidR="008C27C3">
        <w:t xml:space="preserve"> a lo largo de la jornada laboral, ya que, varias personas pertenecientes al personal administrativo, docentes e incluso estudiantes poseen medio de transporte particular</w:t>
      </w:r>
      <w:r w:rsidR="00257F74">
        <w:t>.</w:t>
      </w:r>
      <w:r w:rsidR="008C27C3">
        <w:t xml:space="preserve"> </w:t>
      </w:r>
      <w:r w:rsidR="00D01A39">
        <w:t>Otro punto destacable es que dicho parqueadero</w:t>
      </w:r>
      <w:r w:rsidR="00624E47">
        <w:t xml:space="preserve"> solo dispone del espacio suficiente para dar paso a un vehículo a la vez</w:t>
      </w:r>
      <w:r w:rsidR="00A764DC">
        <w:t>, por lo que</w:t>
      </w:r>
      <w:r w:rsidR="00D01A39">
        <w:t xml:space="preserve"> utiliza la misma entrada y salida</w:t>
      </w:r>
      <w:r w:rsidR="00624E47">
        <w:t xml:space="preserve">, dando como </w:t>
      </w:r>
      <w:r w:rsidR="008C27C3">
        <w:t>resulta</w:t>
      </w:r>
      <w:r w:rsidR="00624E47">
        <w:t>do la incomodidad de tener que esperar indicaciones del guardia para saber si existe la posibilidad de parquear o si hay algún usuario saliendo del local</w:t>
      </w:r>
      <w:r w:rsidR="008C27C3">
        <w:t xml:space="preserve">, </w:t>
      </w:r>
      <w:r w:rsidR="00A840AD">
        <w:rPr>
          <w:highlight w:val="yellow"/>
        </w:rPr>
        <w:t>esto resulta</w:t>
      </w:r>
      <w:r w:rsidR="008C27C3">
        <w:t xml:space="preserve"> peligroso </w:t>
      </w:r>
      <w:r w:rsidR="00E5652B">
        <w:t>ya</w:t>
      </w:r>
      <w:r w:rsidR="008C27C3">
        <w:t xml:space="preserve"> que pued</w:t>
      </w:r>
      <w:r w:rsidR="00952306">
        <w:t>e</w:t>
      </w:r>
      <w:r w:rsidR="008C27C3">
        <w:t xml:space="preserve"> generar algún accidente</w:t>
      </w:r>
      <w:r w:rsidR="005872DA">
        <w:t xml:space="preserve">, por esta razón se busca tener un sistema </w:t>
      </w:r>
      <w:r w:rsidR="006D70D7">
        <w:t>automatizad</w:t>
      </w:r>
      <w:r w:rsidR="005872DA">
        <w:t xml:space="preserve">o que permita facilitar la información de los puestos disponibles dentro del edificio de la Institución para garantizar el servicio </w:t>
      </w:r>
      <w:r w:rsidR="00A46EF3">
        <w:t xml:space="preserve">principalmente </w:t>
      </w:r>
      <w:r w:rsidR="005872DA">
        <w:t>al personal administrativo y docente</w:t>
      </w:r>
      <w:r w:rsidR="003D64DC">
        <w:t>.</w:t>
      </w:r>
    </w:p>
    <w:p w14:paraId="15705BFA" w14:textId="217F803D" w:rsidR="008C27C3" w:rsidRPr="006507E3" w:rsidRDefault="008C27C3" w:rsidP="008C27C3">
      <w:pPr>
        <w:pStyle w:val="TextoIndependienteconSangraPrimeraLnea"/>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de limpieza o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w:t>
      </w:r>
      <w:r w:rsidR="007853EE">
        <w:rPr>
          <w:lang w:val="es-ES_tradnl"/>
        </w:rPr>
        <w:lastRenderedPageBreak/>
        <w:t>información 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6D74E7BB" w14:textId="48011612" w:rsidR="009A1B0B" w:rsidRDefault="009A1B0B">
      <w:pPr>
        <w:spacing w:after="160" w:line="259" w:lineRule="auto"/>
        <w:jc w:val="left"/>
        <w:rPr>
          <w:rFonts w:cs="Times New Roman"/>
          <w:szCs w:val="24"/>
        </w:rPr>
      </w:pPr>
      <w:r>
        <w:rPr>
          <w:rFonts w:cs="Times New Roman"/>
          <w:szCs w:val="24"/>
        </w:rPr>
        <w:br w:type="page"/>
      </w:r>
    </w:p>
    <w:p w14:paraId="38EAE55F" w14:textId="2FCB1E37" w:rsidR="00A41442" w:rsidRPr="006178B7" w:rsidRDefault="00A41442" w:rsidP="00A41442">
      <w:pPr>
        <w:pStyle w:val="Ttulo1"/>
        <w:numPr>
          <w:ilvl w:val="0"/>
          <w:numId w:val="2"/>
        </w:numPr>
      </w:pPr>
      <w:bookmarkStart w:id="3" w:name="_Toc166785285"/>
      <w:r>
        <w:lastRenderedPageBreak/>
        <w:t>Justificación</w:t>
      </w:r>
      <w:bookmarkEnd w:id="3"/>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E62AD8">
        <w:rPr>
          <w:highlight w:val="yellow"/>
          <w:lang w:val="es-ES_tradnl"/>
        </w:rPr>
        <w:t xml:space="preserve">Otro </w:t>
      </w:r>
      <w:r w:rsidR="002D6E85" w:rsidRPr="00E62AD8">
        <w:rPr>
          <w:highlight w:val="yellow"/>
          <w:lang w:val="es-ES_tradnl"/>
        </w:rPr>
        <w:t xml:space="preserve">motivo de porque este sistema es </w:t>
      </w:r>
      <w:r w:rsidR="00606C34" w:rsidRPr="00E62AD8">
        <w:rPr>
          <w:highlight w:val="yellow"/>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4" w:name="_Toc166785286"/>
      <w:commentRangeStart w:id="5"/>
      <w:r>
        <w:lastRenderedPageBreak/>
        <w:t>Antecedentes</w:t>
      </w:r>
      <w:bookmarkEnd w:id="4"/>
      <w:commentRangeEnd w:id="5"/>
      <w:r w:rsidR="00E45B98">
        <w:rPr>
          <w:rStyle w:val="Refdecomentario"/>
          <w:rFonts w:eastAsiaTheme="minorHAnsi" w:cstheme="minorBidi"/>
          <w:b w:val="0"/>
          <w:color w:val="auto"/>
        </w:rPr>
        <w:commentReference w:id="5"/>
      </w:r>
    </w:p>
    <w:p w14:paraId="340F09A8" w14:textId="3C38C92D" w:rsidR="00E45B98" w:rsidRPr="00E45B98" w:rsidRDefault="00E45B98" w:rsidP="00E45B98">
      <w:pPr>
        <w:rPr>
          <w:highlight w:val="yellow"/>
        </w:rPr>
      </w:pPr>
      <w:r w:rsidRPr="00E45B98">
        <w:rPr>
          <w:highlight w:val="yellow"/>
        </w:rPr>
        <w:t>NORMAS APP</w:t>
      </w:r>
    </w:p>
    <w:p w14:paraId="698AA307" w14:textId="7AD99497" w:rsidR="00E45B98" w:rsidRPr="00E45B98" w:rsidRDefault="00E45B98" w:rsidP="00E45B98">
      <w:pPr>
        <w:rPr>
          <w:highlight w:val="yellow"/>
        </w:rPr>
      </w:pPr>
      <w:r w:rsidRPr="00E45B98">
        <w:rPr>
          <w:highlight w:val="yellow"/>
        </w:rPr>
        <w:t>Citar al final + parrafraseo.</w:t>
      </w:r>
    </w:p>
    <w:p w14:paraId="08267193" w14:textId="2D35778C" w:rsidR="00E45B98" w:rsidRPr="00E45B98" w:rsidRDefault="00E45B98" w:rsidP="00E45B98">
      <w:pPr>
        <w:rPr>
          <w:highlight w:val="yellow"/>
        </w:rPr>
      </w:pPr>
      <w:r w:rsidRPr="00E45B98">
        <w:rPr>
          <w:highlight w:val="yellow"/>
        </w:rPr>
        <w:t>Autor al inicio citar + cita + parrafraseo.</w:t>
      </w:r>
    </w:p>
    <w:p w14:paraId="043AB667" w14:textId="638A0C20" w:rsidR="00E45B98" w:rsidRPr="00E45B98" w:rsidRDefault="00E45B98" w:rsidP="00E45B98">
      <w:pPr>
        <w:rPr>
          <w:highlight w:val="yellow"/>
        </w:rPr>
      </w:pPr>
      <w:r w:rsidRPr="00E45B98">
        <w:rPr>
          <w:highlight w:val="yellow"/>
        </w:rPr>
        <w:t xml:space="preserve">Cita corta (menos de 40 o máximo 40) cita en medio </w:t>
      </w:r>
      <w:r w:rsidR="00606C34" w:rsidRPr="00E45B98">
        <w:rPr>
          <w:highlight w:val="yellow"/>
        </w:rPr>
        <w:t>más</w:t>
      </w:r>
      <w:r w:rsidRPr="00E45B98">
        <w:rPr>
          <w:highlight w:val="yellow"/>
        </w:rPr>
        <w:t xml:space="preserve"> parrafraseo.</w:t>
      </w:r>
    </w:p>
    <w:p w14:paraId="0A473C2A" w14:textId="19D0EFA6" w:rsidR="00E45B98" w:rsidRPr="00E45B98" w:rsidRDefault="00E45B98" w:rsidP="00E45B98">
      <w:pPr>
        <w:rPr>
          <w:highlight w:val="yellow"/>
        </w:rPr>
      </w:pPr>
      <w:r w:rsidRPr="00E45B98">
        <w:rPr>
          <w:highlight w:val="yellow"/>
        </w:rPr>
        <w:t>Y no solo esas existen algunas otras que se encuentran en su trabajo.</w:t>
      </w:r>
    </w:p>
    <w:p w14:paraId="5C5A6F07" w14:textId="5FE71849" w:rsidR="00E45B98" w:rsidRDefault="00E45B98" w:rsidP="00E45B98">
      <w:r w:rsidRPr="00E45B98">
        <w:rPr>
          <w:highlight w:val="yellow"/>
        </w:rPr>
        <w:t>PORFAVOR NO BORRAR LOS COMENTARIO QUE YO REALIZO LAS OBSERVACIONES ESTO ME DA GRANTIA DE CUANTAS VECES REALIZO SUS ERRORES</w:t>
      </w:r>
      <w:r>
        <w:t xml:space="preserve"> </w:t>
      </w:r>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242185">
      <w:pPr>
        <w:pStyle w:val="TextoIndependienteconSangraPrimeraLnea"/>
      </w:pPr>
      <w:r>
        <w:t>El aumento de la población registrado en las últimas décadas ha incrementado significativamente tanto los desplazamientos de pasajeros (atribuibles al crecimiento demográfico y a la ampliación del parque automovilístico) como las actividades comerciales. En consecuencia, este aumento ha provocado una sobresaturación del tráfico en las zonas urbanas, con el consiguiente déficit de plazas de aparcamiento.</w:t>
      </w:r>
    </w:p>
    <w:p w14:paraId="11CC53EF" w14:textId="77777777" w:rsidR="005D3338" w:rsidRDefault="005D3338" w:rsidP="005D3338">
      <w:pPr>
        <w:pStyle w:val="TextoIndependienteconSangraPrimeraLnea"/>
      </w:pPr>
      <w:r>
        <w:lastRenderedPageBreak/>
        <w:t>En la actualidad hay distintas empresas que ofertan productos y servicios de parqueadero como lo es la empresa LOGITEK.</w:t>
      </w:r>
    </w:p>
    <w:p w14:paraId="66BCB664" w14:textId="2D51C611" w:rsidR="005D3338" w:rsidRDefault="005D3338" w:rsidP="005D3338">
      <w:pPr>
        <w:pStyle w:val="TextoIndependienteconSangraPrimeraLnea"/>
        <w:ind w:left="720" w:firstLine="0"/>
      </w:pPr>
      <w:r>
        <w:t>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el costo según las horas transcurridas implementando un código de barras único para cada usuario.</w:t>
      </w:r>
      <w:sdt>
        <w:sdtPr>
          <w:rPr>
            <w:highlight w:val="yellow"/>
          </w:rPr>
          <w:id w:val="299883316"/>
          <w:citation/>
        </w:sdtPr>
        <w:sdtEndPr/>
        <w:sdtContent>
          <w:r w:rsidRPr="00E45B98">
            <w:rPr>
              <w:highlight w:val="yellow"/>
            </w:rPr>
            <w:fldChar w:fldCharType="begin"/>
          </w:r>
          <w:r w:rsidRPr="00E45B98">
            <w:rPr>
              <w:highlight w:val="yellow"/>
            </w:rPr>
            <w:instrText xml:space="preserve"> CITATION Log19 \l 1033 </w:instrText>
          </w:r>
          <w:r w:rsidRPr="00E45B98">
            <w:rPr>
              <w:highlight w:val="yellow"/>
            </w:rPr>
            <w:fldChar w:fldCharType="separate"/>
          </w:r>
          <w:r w:rsidR="00C960D0">
            <w:rPr>
              <w:noProof/>
              <w:highlight w:val="yellow"/>
            </w:rPr>
            <w:t xml:space="preserve"> </w:t>
          </w:r>
          <w:r w:rsidR="00C960D0" w:rsidRPr="00C960D0">
            <w:rPr>
              <w:noProof/>
              <w:highlight w:val="yellow"/>
            </w:rPr>
            <w:t>(Logitek, 2019)</w:t>
          </w:r>
          <w:r w:rsidRPr="00E45B98">
            <w:rPr>
              <w:highlight w:val="yellow"/>
            </w:rPr>
            <w:fldChar w:fldCharType="end"/>
          </w:r>
        </w:sdtContent>
      </w:sdt>
    </w:p>
    <w:p w14:paraId="7AD83796" w14:textId="5A544DD2" w:rsidR="00FC2651" w:rsidRDefault="005D3338" w:rsidP="005D3338">
      <w:pPr>
        <w:pStyle w:val="TextoIndependienteconSangraPrimeraLnea"/>
      </w:pPr>
      <w:r>
        <w:t>La desventaja que presenta es que el sistema no es capaz de medir los puestos disponibles dentro del parqueadero, lo que dificulta a los usuarios el poder estacionarse y genera cierto tráfico dentro de las instalaciones por la búsqueda de los mismos</w:t>
      </w:r>
      <w:r w:rsidR="009435BD">
        <w:t>.</w:t>
      </w:r>
    </w:p>
    <w:p w14:paraId="7598C081" w14:textId="77777777" w:rsidR="00ED5698" w:rsidRDefault="00ED5698" w:rsidP="00ED5698">
      <w:pPr>
        <w:pStyle w:val="TextoIndependienteconSangraPrimeraLnea"/>
      </w:pPr>
      <w:r>
        <w:t>En la actualidad, también existen empresas que oferten estos equipos de domótica. Pero suelen carecer de aplicaciones o equipos orientados a otros ámbitos distintos del hogar.</w:t>
      </w:r>
    </w:p>
    <w:p w14:paraId="60B50FDC" w14:textId="50A7E019" w:rsidR="009435BD" w:rsidRDefault="00ED5698" w:rsidP="009E105B">
      <w:pPr>
        <w:pStyle w:val="TextoIndependienteconSangraPrimeraLnea"/>
        <w:ind w:left="720" w:firstLine="0"/>
      </w:pPr>
      <w:r>
        <w:t>La empresa HA</w:t>
      </w:r>
      <w:r w:rsidRPr="009435BD">
        <w:t>Û</w:t>
      </w:r>
      <w:r>
        <w:t>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rPr>
            <w:highlight w:val="yellow"/>
          </w:rPr>
          <w:id w:val="1273827428"/>
          <w:citation/>
        </w:sdtPr>
        <w:sdtEndPr/>
        <w:sdtContent>
          <w:r w:rsidR="0093604A" w:rsidRPr="00E45B98">
            <w:rPr>
              <w:highlight w:val="yellow"/>
            </w:rPr>
            <w:fldChar w:fldCharType="begin"/>
          </w:r>
          <w:r w:rsidR="0093604A" w:rsidRPr="00E45B98">
            <w:rPr>
              <w:highlight w:val="yellow"/>
            </w:rPr>
            <w:instrText xml:space="preserve"> CITATION Hau10 \l 1033 </w:instrText>
          </w:r>
          <w:r w:rsidR="0093604A" w:rsidRPr="00E45B98">
            <w:rPr>
              <w:highlight w:val="yellow"/>
            </w:rPr>
            <w:fldChar w:fldCharType="separate"/>
          </w:r>
          <w:r w:rsidR="00C960D0">
            <w:rPr>
              <w:noProof/>
              <w:highlight w:val="yellow"/>
            </w:rPr>
            <w:t xml:space="preserve"> </w:t>
          </w:r>
          <w:r w:rsidR="00C960D0" w:rsidRPr="00C960D0">
            <w:rPr>
              <w:noProof/>
              <w:highlight w:val="yellow"/>
            </w:rPr>
            <w:t>(Hausen, 2010)</w:t>
          </w:r>
          <w:r w:rsidR="0093604A" w:rsidRPr="00E45B98">
            <w:rPr>
              <w:highlight w:val="yellow"/>
            </w:rPr>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370135B0" w14:textId="67E39BF8" w:rsidR="000A7006" w:rsidRDefault="00315FC6" w:rsidP="002D1B49">
      <w:pPr>
        <w:pStyle w:val="TextoIndependienteconSangraPrimeraLnea"/>
      </w:pPr>
      <w:r>
        <w:lastRenderedPageBreak/>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p>
    <w:p w14:paraId="073B7CCD" w14:textId="77777777" w:rsidR="00315FC6" w:rsidRPr="009A01A7" w:rsidRDefault="00315FC6" w:rsidP="00A41442">
      <w:pPr>
        <w:pStyle w:val="TextoIndependienteconSangraPrimeraLnea"/>
      </w:pPr>
    </w:p>
    <w:p w14:paraId="4D391C1E" w14:textId="0C0823CF" w:rsidR="00313B67" w:rsidRDefault="00313B67">
      <w:pPr>
        <w:spacing w:after="160" w:line="259" w:lineRule="auto"/>
        <w:jc w:val="left"/>
        <w:rPr>
          <w:rFonts w:cs="Times New Roman"/>
          <w:szCs w:val="24"/>
        </w:rPr>
      </w:pPr>
      <w:r>
        <w:rPr>
          <w:rFonts w:cs="Times New Roman"/>
          <w:szCs w:val="24"/>
        </w:rPr>
        <w:br w:type="page"/>
      </w:r>
    </w:p>
    <w:p w14:paraId="22F885DD" w14:textId="77777777" w:rsidR="00A41442" w:rsidRDefault="00A41442" w:rsidP="00A41442">
      <w:pPr>
        <w:pStyle w:val="Ttulo1"/>
        <w:numPr>
          <w:ilvl w:val="0"/>
          <w:numId w:val="2"/>
        </w:numPr>
      </w:pPr>
      <w:bookmarkStart w:id="6" w:name="_Toc166785287"/>
      <w:r>
        <w:lastRenderedPageBreak/>
        <w:t>Objetivos</w:t>
      </w:r>
      <w:bookmarkEnd w:id="6"/>
    </w:p>
    <w:p w14:paraId="33343665" w14:textId="77777777" w:rsidR="00A41442" w:rsidRPr="00FC5448" w:rsidRDefault="00A41442" w:rsidP="00A41442">
      <w:pPr>
        <w:pStyle w:val="Ttulo2"/>
        <w:numPr>
          <w:ilvl w:val="1"/>
          <w:numId w:val="2"/>
        </w:numPr>
        <w:ind w:left="567" w:hanging="567"/>
      </w:pPr>
      <w:bookmarkStart w:id="7" w:name="_Toc166785288"/>
      <w:r>
        <w:t>Objetivo General</w:t>
      </w:r>
      <w:bookmarkEnd w:id="7"/>
    </w:p>
    <w:p w14:paraId="3DC076B7" w14:textId="4E1ECAB8" w:rsidR="00BF4825" w:rsidRPr="008E3548" w:rsidRDefault="00BF4825" w:rsidP="00BF4825">
      <w:pPr>
        <w:pStyle w:val="TextoIndependienteconSangraPrimeraLnea"/>
      </w:pPr>
      <w:r>
        <w:t>D</w:t>
      </w:r>
      <w:r w:rsidRPr="00BF4825">
        <w:t xml:space="preserve">iseñar e implementar un sistema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8" w:name="_Toc166785289"/>
      <w:r>
        <w:t>Objetivos Específicos</w:t>
      </w:r>
      <w:bookmarkEnd w:id="8"/>
    </w:p>
    <w:p w14:paraId="2C476F1E" w14:textId="66500FD5"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653CD0">
        <w:rPr>
          <w:rFonts w:cs="Times New Roman"/>
          <w:szCs w:val="24"/>
        </w:rPr>
        <w:t xml:space="preserve">la distribución física de los módulos con los </w:t>
      </w:r>
      <w:r w:rsidR="008969D0">
        <w:rPr>
          <w:rFonts w:cs="Times New Roman"/>
          <w:szCs w:val="24"/>
        </w:rPr>
        <w:t>equipos electrónicos implementados</w:t>
      </w:r>
      <w:r w:rsidR="00653CD0" w:rsidRPr="0010097B">
        <w:rPr>
          <w:rFonts w:cs="Times New Roman"/>
          <w:szCs w:val="24"/>
        </w:rPr>
        <w:t>.</w:t>
      </w:r>
    </w:p>
    <w:p w14:paraId="46EC554A" w14:textId="2B8AAE8F" w:rsidR="007939FB" w:rsidRPr="007939FB" w:rsidRDefault="007939FB" w:rsidP="007939FB">
      <w:pPr>
        <w:pStyle w:val="Prrafodelista"/>
        <w:numPr>
          <w:ilvl w:val="0"/>
          <w:numId w:val="13"/>
        </w:numPr>
        <w:rPr>
          <w:rFonts w:cs="Times New Roman"/>
          <w:szCs w:val="24"/>
        </w:rPr>
      </w:pPr>
      <w:r>
        <w:rPr>
          <w:rFonts w:cs="Times New Roman"/>
          <w:szCs w:val="24"/>
        </w:rPr>
        <w:t>D</w:t>
      </w:r>
      <w:r w:rsidRPr="00291805">
        <w:rPr>
          <w:rFonts w:cs="Times New Roman"/>
          <w:szCs w:val="24"/>
        </w:rPr>
        <w:t xml:space="preserve">esarrollar </w:t>
      </w:r>
      <w:r>
        <w:rPr>
          <w:rFonts w:cs="Times New Roman"/>
          <w:szCs w:val="24"/>
        </w:rPr>
        <w:t>el funcionamiento y compartición de la información del sistema de sensores en el IDE de Arduino.</w:t>
      </w:r>
    </w:p>
    <w:p w14:paraId="54C8EC41" w14:textId="25DA8489" w:rsidR="00927B61" w:rsidRPr="00291805" w:rsidRDefault="00927B61" w:rsidP="00927B61">
      <w:pPr>
        <w:pStyle w:val="Prrafodelista"/>
        <w:numPr>
          <w:ilvl w:val="0"/>
          <w:numId w:val="13"/>
        </w:numPr>
        <w:rPr>
          <w:rFonts w:cs="Times New Roman"/>
          <w:szCs w:val="24"/>
        </w:rPr>
      </w:pPr>
      <w:r w:rsidRPr="00291805">
        <w:rPr>
          <w:rFonts w:cs="Times New Roman"/>
          <w:szCs w:val="24"/>
        </w:rPr>
        <w:t xml:space="preserve">Desarrollar </w:t>
      </w:r>
      <w:r>
        <w:rPr>
          <w:rFonts w:cs="Times New Roman"/>
          <w:szCs w:val="24"/>
        </w:rPr>
        <w:t xml:space="preserve">la </w:t>
      </w:r>
      <w:r w:rsidR="0027781D">
        <w:rPr>
          <w:rFonts w:cs="Times New Roman"/>
          <w:szCs w:val="24"/>
        </w:rPr>
        <w:t>interacción</w:t>
      </w:r>
      <w:r w:rsidR="00B907F9">
        <w:rPr>
          <w:rFonts w:cs="Times New Roman"/>
          <w:szCs w:val="24"/>
        </w:rPr>
        <w:t>, diseño y estructura</w:t>
      </w:r>
      <w:r w:rsidR="0027781D">
        <w:rPr>
          <w:rFonts w:cs="Times New Roman"/>
          <w:szCs w:val="24"/>
        </w:rPr>
        <w:t xml:space="preserve"> de la página web</w:t>
      </w:r>
      <w:r w:rsidRPr="00291805">
        <w:rPr>
          <w:rFonts w:cs="Times New Roman"/>
          <w:szCs w:val="24"/>
        </w:rPr>
        <w:t>.</w:t>
      </w:r>
    </w:p>
    <w:p w14:paraId="3B1C62D0" w14:textId="1B6B2673" w:rsidR="00927B61" w:rsidRDefault="00927B61" w:rsidP="00927B61">
      <w:pPr>
        <w:pStyle w:val="Prrafodelista"/>
        <w:numPr>
          <w:ilvl w:val="0"/>
          <w:numId w:val="13"/>
        </w:numPr>
        <w:rPr>
          <w:rFonts w:cs="Times New Roman"/>
          <w:szCs w:val="24"/>
        </w:rPr>
      </w:pPr>
      <w:r>
        <w:rPr>
          <w:rFonts w:cs="Times New Roman"/>
          <w:szCs w:val="24"/>
        </w:rPr>
        <w:t xml:space="preserve">Vincular el sistema de sensores a la </w:t>
      </w:r>
      <w:r w:rsidR="0027781D">
        <w:rPr>
          <w:rFonts w:cs="Times New Roman"/>
          <w:szCs w:val="24"/>
          <w:lang w:val="es-ES_tradnl"/>
        </w:rPr>
        <w:t>página web</w:t>
      </w:r>
      <w:r>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77777777" w:rsidR="00A41442" w:rsidRPr="00102473" w:rsidRDefault="00A41442" w:rsidP="00102473">
      <w:pPr>
        <w:pStyle w:val="Ttulo1"/>
        <w:numPr>
          <w:ilvl w:val="0"/>
          <w:numId w:val="2"/>
        </w:numPr>
      </w:pPr>
      <w:bookmarkStart w:id="9" w:name="_Toc166785290"/>
      <w:r w:rsidRPr="00C23207">
        <w:lastRenderedPageBreak/>
        <w:t>Marco Teórico</w:t>
      </w:r>
      <w:bookmarkEnd w:id="9"/>
      <w:r w:rsidRPr="00C23207">
        <w:t xml:space="preserve"> </w:t>
      </w:r>
    </w:p>
    <w:p w14:paraId="6EEC3A69" w14:textId="0455E18B" w:rsidR="00603393" w:rsidRDefault="00603393" w:rsidP="00603393">
      <w:pPr>
        <w:pStyle w:val="Ttulo2"/>
        <w:numPr>
          <w:ilvl w:val="1"/>
          <w:numId w:val="2"/>
        </w:numPr>
      </w:pPr>
      <w:bookmarkStart w:id="10" w:name="_Toc166785291"/>
      <w:r>
        <w:t>BackEnd</w:t>
      </w:r>
      <w:bookmarkEnd w:id="10"/>
    </w:p>
    <w:p w14:paraId="3E4FFFE7" w14:textId="391420FE"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p>
    <w:p w14:paraId="6EC55CCE" w14:textId="7376D1C3"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p>
    <w:p w14:paraId="77784371" w14:textId="42BBDF1B" w:rsidR="00F63B85" w:rsidRPr="00A948DC" w:rsidRDefault="00F63B85" w:rsidP="00D33B19">
      <w:pPr>
        <w:pStyle w:val="TextoIndependienteconSangraPrimeraLnea"/>
        <w:ind w:left="720" w:firstLine="0"/>
      </w:pPr>
      <w:r w:rsidRPr="00F63B85">
        <w:rPr>
          <w:noProof/>
        </w:rPr>
        <w:t xml:space="preserve">García </w:t>
      </w:r>
      <w:r>
        <w:rPr>
          <w:noProof/>
        </w:rPr>
        <w:t>(</w:t>
      </w:r>
      <w:r w:rsidRPr="00F63B85">
        <w:rPr>
          <w:noProof/>
        </w:rPr>
        <w:t>2021)</w:t>
      </w:r>
      <w:r>
        <w:rPr>
          <w:noProof/>
        </w:rPr>
        <w:t xml:space="preserve"> afirmó</w:t>
      </w:r>
      <w:r w:rsidRPr="00A948DC">
        <w:rPr>
          <w:noProof/>
        </w:rPr>
        <w:t xml:space="preserve"> lo siguiente:</w:t>
      </w:r>
    </w:p>
    <w:p w14:paraId="2CAD6B6C" w14:textId="680DE0DC" w:rsidR="00B5373F" w:rsidRPr="00387992" w:rsidRDefault="00570BDC" w:rsidP="00D33B19">
      <w:pPr>
        <w:pStyle w:val="TextoIndependienteconSangraPrimeraLnea"/>
        <w:ind w:left="720" w:firstLine="0"/>
      </w:pPr>
      <w:r w:rsidRPr="00387992">
        <w:t xml:space="preserve">El trabajo de un desarrollador BackEnd supone el dominio de términos </w:t>
      </w:r>
      <w:r w:rsidR="00B34895" w:rsidRPr="00387992">
        <w:t>más</w:t>
      </w:r>
      <w:r w:rsidRPr="00387992">
        <w:t xml:space="preserve"> adecuados a lenguajes de programación que requieren una lógica, ya que es el área encargada de optimizar los recursos disponibles, seguridad del sitio y otros factores.</w:t>
      </w:r>
    </w:p>
    <w:p w14:paraId="31675245" w14:textId="133DB4E8" w:rsidR="00522744" w:rsidRPr="00387992" w:rsidRDefault="00570BDC" w:rsidP="00D33B19">
      <w:pPr>
        <w:pStyle w:val="TextoIndependienteconSangraPrimeraLnea"/>
        <w:ind w:left="720" w:firstLine="720"/>
      </w:pPr>
      <w:r w:rsidRPr="00387992">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632EC7" w:rsidRDefault="00632EC7" w:rsidP="00D33B19">
      <w:pPr>
        <w:pStyle w:val="TextoIndependienteconSangraPrimeraLnea"/>
        <w:ind w:left="720" w:firstLine="720"/>
        <w:rPr>
          <w:lang w:val="es-ES_tradnl"/>
        </w:rPr>
      </w:pPr>
      <w:r w:rsidRPr="00387992">
        <w:t>Entre l</w:t>
      </w:r>
      <w:r w:rsidR="00817724" w:rsidRPr="00387992">
        <w:t>os lenguajes</w:t>
      </w:r>
      <w:r w:rsidRPr="00387992">
        <w:t xml:space="preserve"> m</w:t>
      </w:r>
      <w:r w:rsidR="00817724" w:rsidRPr="00387992">
        <w:t>á</w:t>
      </w:r>
      <w:r w:rsidRPr="00387992">
        <w:t>s utilizad</w:t>
      </w:r>
      <w:r w:rsidR="00817724" w:rsidRPr="00387992">
        <w:t>o</w:t>
      </w:r>
      <w:r w:rsidRPr="00387992">
        <w:t xml:space="preserve">s para escribir </w:t>
      </w:r>
      <w:r w:rsidR="00817724" w:rsidRPr="00387992">
        <w:t>códigos</w:t>
      </w:r>
      <w:r w:rsidRPr="00387992">
        <w:t xml:space="preserve"> o desarrollar aplicaciones en términos funcionales con lógica de programación tenemos PHP, JavaScript, Python y Ruby. Pero existen muchos otros </w:t>
      </w:r>
      <w:r w:rsidR="00B34895" w:rsidRPr="00387992">
        <w:t>más</w:t>
      </w:r>
      <w:r w:rsidRPr="00387992">
        <w:t xml:space="preserve"> como C</w:t>
      </w:r>
      <w:r w:rsidRPr="00632EC7">
        <w:t>++</w:t>
      </w:r>
      <w:r w:rsidRPr="00387992">
        <w:t>, Java, entre otros.</w:t>
      </w:r>
      <w:r w:rsidR="00817724" w:rsidRPr="00387992">
        <w:t xml:space="preserve"> Y las herramientas que se utilizan para accionar estos lenguajes son editores de código, compiladores, debugge</w:t>
      </w:r>
      <w:r w:rsidR="00B34895">
        <w:t>r</w:t>
      </w:r>
      <w:r w:rsidR="00817724" w:rsidRPr="00387992">
        <w:t>s, gestores de bases de datos, entre otros</w:t>
      </w:r>
      <w:r w:rsidR="00081CCD" w:rsidRPr="00081CCD">
        <w:rPr>
          <w:noProof/>
          <w:highlight w:val="yellow"/>
          <w:lang w:val="es-ES_tradnl"/>
        </w:rPr>
        <w:t xml:space="preserve">. </w:t>
      </w:r>
      <w:r w:rsidR="008B056A">
        <w:rPr>
          <w:noProof/>
          <w:highlight w:val="yellow"/>
          <w:lang w:val="es-ES_tradnl"/>
        </w:rPr>
        <w:t>(</w:t>
      </w:r>
      <w:r w:rsidR="00737200">
        <w:rPr>
          <w:noProof/>
          <w:highlight w:val="yellow"/>
          <w:lang w:val="es-ES_tradnl"/>
        </w:rPr>
        <w:t>“</w:t>
      </w:r>
      <w:r w:rsidR="00081CCD" w:rsidRPr="00081CCD">
        <w:rPr>
          <w:noProof/>
          <w:highlight w:val="yellow"/>
          <w:lang w:val="es-ES_tradnl"/>
        </w:rPr>
        <w:t>¿Qué es backend?</w:t>
      </w:r>
      <w:r w:rsidR="00737200">
        <w:rPr>
          <w:noProof/>
          <w:highlight w:val="yellow"/>
          <w:lang w:val="es-ES_tradnl"/>
        </w:rPr>
        <w:t>”</w:t>
      </w:r>
      <w:r w:rsidR="00081CCD" w:rsidRPr="00081CCD">
        <w:rPr>
          <w:noProof/>
          <w:highlight w:val="yellow"/>
          <w:lang w:val="es-ES_tradnl"/>
        </w:rPr>
        <w:t>, párrafo 4-9)</w:t>
      </w:r>
    </w:p>
    <w:p w14:paraId="0A30C511" w14:textId="4FD664F7" w:rsidR="000C1A7C" w:rsidRDefault="000C1A7C" w:rsidP="000741C3">
      <w:pPr>
        <w:pStyle w:val="Ttulo2"/>
        <w:numPr>
          <w:ilvl w:val="1"/>
          <w:numId w:val="2"/>
        </w:numPr>
      </w:pPr>
      <w:bookmarkStart w:id="11" w:name="_Toc166785292"/>
      <w:r>
        <w:lastRenderedPageBreak/>
        <w:t>Arduino</w:t>
      </w:r>
      <w:bookmarkEnd w:id="11"/>
    </w:p>
    <w:p w14:paraId="0C04D1C7" w14:textId="7439DAB2" w:rsidR="000C1A7C" w:rsidRDefault="000C1A7C" w:rsidP="00AD2A1A">
      <w:pPr>
        <w:pStyle w:val="Ttulo3"/>
        <w:numPr>
          <w:ilvl w:val="2"/>
          <w:numId w:val="2"/>
        </w:numPr>
      </w:pPr>
      <w:bookmarkStart w:id="12" w:name="_Toc166785293"/>
      <w:r>
        <w:t>Qué es Arduino</w:t>
      </w:r>
      <w:bookmarkEnd w:id="12"/>
    </w:p>
    <w:p w14:paraId="0677941E" w14:textId="4660BAB6" w:rsidR="00143260" w:rsidRPr="00143260" w:rsidRDefault="00143260" w:rsidP="00143260">
      <w:pPr>
        <w:pStyle w:val="TextoIndependienteconSangraPrimeraLnea"/>
        <w:ind w:left="720" w:firstLine="0"/>
        <w:rPr>
          <w:lang w:val="en-US"/>
        </w:rPr>
      </w:pPr>
      <w:r>
        <w:rPr>
          <w:noProof/>
          <w:lang w:val="en-US"/>
        </w:rPr>
        <w:t xml:space="preserve">Yúbal (2022) </w:t>
      </w:r>
      <w:r>
        <w:rPr>
          <w:noProof/>
          <w:lang w:val="es-ES_tradnl"/>
        </w:rPr>
        <w:t>afirmó que</w:t>
      </w:r>
      <w:r>
        <w:rPr>
          <w:noProof/>
          <w:lang w:val="en-US"/>
        </w:rPr>
        <w:t>:</w:t>
      </w:r>
    </w:p>
    <w:p w14:paraId="0DE118E2" w14:textId="670376F7" w:rsidR="004431CC" w:rsidRDefault="00CB7357" w:rsidP="00143260">
      <w:pPr>
        <w:pStyle w:val="TextoIndependienteconSangraPrimeraLnea"/>
        <w:ind w:left="720" w:firstLine="0"/>
      </w:pPr>
      <w:r w:rsidRPr="00CB7357">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t>circuitos</w:t>
      </w:r>
      <w:r w:rsidRPr="00CB7357">
        <w:t xml:space="preserve"> simples hasta complejos sistemas automatizados. El Arduino actúa como un microcontrolador programable capaz de interactuar con su entorno a través de entradas y salidas digitales y analógicas.</w:t>
      </w:r>
      <w:r w:rsidR="00733712">
        <w:rPr>
          <w:noProof/>
        </w:rPr>
        <w:t xml:space="preserve"> </w:t>
      </w:r>
      <w:r w:rsidR="00733712" w:rsidRPr="00733712">
        <w:rPr>
          <w:noProof/>
        </w:rPr>
        <w:t>(</w:t>
      </w:r>
      <w:r w:rsidR="000767F3">
        <w:rPr>
          <w:noProof/>
        </w:rPr>
        <w:t>“</w:t>
      </w:r>
      <w:r w:rsidR="00733712" w:rsidRPr="00733712">
        <w:rPr>
          <w:noProof/>
        </w:rPr>
        <w:t>Qué es Arduino</w:t>
      </w:r>
      <w:r w:rsidR="000767F3">
        <w:rPr>
          <w:noProof/>
        </w:rPr>
        <w:t>”</w:t>
      </w:r>
      <w:r w:rsidR="00733712" w:rsidRPr="00733712">
        <w:rPr>
          <w:noProof/>
        </w:rPr>
        <w:t>, párrafo 1-3)</w:t>
      </w:r>
    </w:p>
    <w:p w14:paraId="644DE190" w14:textId="20E47F96"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 .</w:t>
      </w:r>
    </w:p>
    <w:p w14:paraId="644FF274" w14:textId="1FE8F4CF" w:rsidR="00530357" w:rsidRDefault="00530357" w:rsidP="00530357">
      <w:pPr>
        <w:pStyle w:val="EstiloFigura"/>
      </w:pPr>
      <w:r w:rsidRPr="00530357">
        <w:rPr>
          <w:b/>
          <w:bCs/>
        </w:rPr>
        <w:t xml:space="preserve">Figura </w:t>
      </w:r>
      <w:r w:rsidRPr="00530357">
        <w:rPr>
          <w:b/>
          <w:bCs/>
        </w:rPr>
        <w:fldChar w:fldCharType="begin"/>
      </w:r>
      <w:r w:rsidRPr="00530357">
        <w:rPr>
          <w:b/>
          <w:bCs/>
        </w:rPr>
        <w:instrText xml:space="preserve"> SEQ Figura \* ARABIC </w:instrText>
      </w:r>
      <w:r w:rsidRPr="00530357">
        <w:rPr>
          <w:b/>
          <w:bCs/>
        </w:rPr>
        <w:fldChar w:fldCharType="separate"/>
      </w:r>
      <w:r w:rsidR="003A6D91">
        <w:rPr>
          <w:b/>
          <w:bCs/>
          <w:noProof/>
        </w:rPr>
        <w:t>1</w:t>
      </w:r>
      <w:r w:rsidRPr="00530357">
        <w:rPr>
          <w:b/>
          <w:bCs/>
        </w:rPr>
        <w:fldChar w:fldCharType="end"/>
      </w:r>
      <w:r w:rsidRPr="00966AA0">
        <w:rPr>
          <w:i/>
          <w:iCs/>
        </w:rPr>
        <w:br/>
      </w:r>
      <w:r w:rsidRPr="00530357">
        <w:rPr>
          <w:i/>
          <w:iCs/>
        </w:rPr>
        <w:t>Página oficial de Arduino</w:t>
      </w:r>
    </w:p>
    <w:p w14:paraId="6137F428" w14:textId="363FB233" w:rsidR="00A50666" w:rsidRDefault="00F92B62" w:rsidP="004431CC">
      <w:pPr>
        <w:pStyle w:val="TextoIndependienteconSangraPrimeraLnea"/>
      </w:pPr>
      <w:r w:rsidRPr="00F92B62">
        <w:rPr>
          <w:noProof/>
        </w:rPr>
        <mc:AlternateContent>
          <mc:Choice Requires="wpg">
            <w:drawing>
              <wp:inline distT="0" distB="0" distL="0" distR="0" wp14:anchorId="707DBE96" wp14:editId="3C30C699">
                <wp:extent cx="5684520" cy="3154680"/>
                <wp:effectExtent l="0" t="0" r="0" b="7620"/>
                <wp:docPr id="20" name="Grupo 9"/>
                <wp:cNvGraphicFramePr/>
                <a:graphic xmlns:a="http://schemas.openxmlformats.org/drawingml/2006/main">
                  <a:graphicData uri="http://schemas.microsoft.com/office/word/2010/wordprocessingGroup">
                    <wpg:wgp>
                      <wpg:cNvGrpSpPr/>
                      <wpg:grpSpPr>
                        <a:xfrm>
                          <a:off x="0" y="0"/>
                          <a:ext cx="5684520" cy="315468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F1B112" id="Grupo 9" o:spid="_x0000_s1026" style="width:447.6pt;height:248.4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70F00DD2" w14:textId="6191B531" w:rsidR="00A50666" w:rsidRDefault="00A50666" w:rsidP="004431CC">
      <w:pPr>
        <w:pStyle w:val="TextoIndependienteconSangraPrimeraLnea"/>
      </w:pPr>
      <w:r>
        <w:t>Para luego ser descargado e instalado sin otros requisitos de por medio para tenerlo disponible en cualquier ordenador.</w:t>
      </w:r>
    </w:p>
    <w:p w14:paraId="53F2F61B" w14:textId="00812786" w:rsidR="00B27F75" w:rsidRDefault="00CB7357" w:rsidP="004431CC">
      <w:pPr>
        <w:pStyle w:val="TextoIndependienteconSangraPrimeraLnea"/>
      </w:pPr>
      <w:r w:rsidRPr="00CB7357">
        <w:lastRenderedPageBreak/>
        <w:t>El código Arduino está escrito en un lenguaje de programación simplificado basado en C/C++. Este código controla cómo Arduino interactúa con los componentes conectados y responde a diversas entradas y condiciones. La estructura básica de un programa Arduino incluye una función de configuración</w:t>
      </w:r>
      <w:r w:rsidR="00875ED3">
        <w:t xml:space="preserve"> (setup)</w:t>
      </w:r>
      <w:r w:rsidRPr="00CB7357">
        <w:t xml:space="preserve"> en la que se </w:t>
      </w:r>
      <w:r w:rsidR="00875ED3">
        <w:t>inicializan</w:t>
      </w:r>
      <w:r w:rsidRPr="00CB7357">
        <w:t xml:space="preserve"> las entradas y salidas, así como una función principal (bucle</w:t>
      </w:r>
      <w:r w:rsidR="0084221F">
        <w:t xml:space="preserve"> - loop</w:t>
      </w:r>
      <w:r w:rsidRPr="00CB7357">
        <w:t>)</w:t>
      </w:r>
      <w:r w:rsidR="00B27F75">
        <w:t>, como lo muestra la figura .</w:t>
      </w:r>
    </w:p>
    <w:p w14:paraId="768B5809" w14:textId="2FC81AC2" w:rsidR="006E508A" w:rsidRDefault="006E508A" w:rsidP="006E508A">
      <w:pPr>
        <w:pStyle w:val="EstiloFigura"/>
      </w:pPr>
      <w:r w:rsidRPr="006E508A">
        <w:rPr>
          <w:b/>
          <w:bCs/>
        </w:rPr>
        <w:t xml:space="preserve">Figura </w:t>
      </w:r>
      <w:r w:rsidRPr="006E508A">
        <w:rPr>
          <w:b/>
          <w:bCs/>
        </w:rPr>
        <w:fldChar w:fldCharType="begin"/>
      </w:r>
      <w:r w:rsidRPr="006E508A">
        <w:rPr>
          <w:b/>
          <w:bCs/>
        </w:rPr>
        <w:instrText xml:space="preserve"> SEQ Figura \* ARABIC </w:instrText>
      </w:r>
      <w:r w:rsidRPr="006E508A">
        <w:rPr>
          <w:b/>
          <w:bCs/>
        </w:rPr>
        <w:fldChar w:fldCharType="separate"/>
      </w:r>
      <w:r w:rsidR="003A6D91">
        <w:rPr>
          <w:b/>
          <w:bCs/>
          <w:noProof/>
        </w:rPr>
        <w:t>2</w:t>
      </w:r>
      <w:r w:rsidRPr="006E508A">
        <w:rPr>
          <w:b/>
          <w:bCs/>
        </w:rPr>
        <w:fldChar w:fldCharType="end"/>
      </w:r>
      <w:r w:rsidRPr="006E508A">
        <w:rPr>
          <w:b/>
          <w:bCs/>
        </w:rPr>
        <w:br/>
      </w:r>
      <w:r w:rsidRPr="006E508A">
        <w:rPr>
          <w:i/>
          <w:iCs/>
        </w:rPr>
        <w:t>Entorno de Desarrollo Integrado de Arduino</w:t>
      </w:r>
    </w:p>
    <w:p w14:paraId="2465CAE9" w14:textId="3F6D984D" w:rsidR="00394E5C" w:rsidRDefault="006E508A" w:rsidP="004431CC">
      <w:pPr>
        <w:pStyle w:val="TextoIndependienteconSangraPrimeraLnea"/>
      </w:pPr>
      <w:r w:rsidRPr="006E508A">
        <w:rPr>
          <w:noProof/>
        </w:rPr>
        <w:drawing>
          <wp:inline distT="0" distB="0" distL="0" distR="0" wp14:anchorId="4A4EE57D" wp14:editId="5A130762">
            <wp:extent cx="5760085" cy="42887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288790"/>
                    </a:xfrm>
                    <a:prstGeom prst="rect">
                      <a:avLst/>
                    </a:prstGeom>
                  </pic:spPr>
                </pic:pic>
              </a:graphicData>
            </a:graphic>
          </wp:inline>
        </w:drawing>
      </w:r>
    </w:p>
    <w:p w14:paraId="6A78949E" w14:textId="3DF80098" w:rsidR="006E508A" w:rsidRDefault="006E508A" w:rsidP="00A5070F">
      <w:pPr>
        <w:pStyle w:val="EstiloFigura"/>
      </w:pPr>
      <w:r w:rsidRPr="006E508A">
        <w:rPr>
          <w:i/>
          <w:iCs/>
        </w:rPr>
        <w:t>Nota</w:t>
      </w:r>
      <w:r>
        <w:t>. La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625B7F22" w:rsidR="00EB691C" w:rsidRDefault="00EB691C" w:rsidP="004431CC">
      <w:pPr>
        <w:pStyle w:val="TextoIndependienteconSangraPrimeraLnea"/>
      </w:pPr>
      <w:r w:rsidRPr="00EB691C">
        <w:lastRenderedPageBreak/>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programación correspondientes según el fabricante. Su versatilidad la convierte en una herramienta ideal para estudiantes, artistas, ingenieros y aficionados.</w:t>
      </w:r>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13" w:name="_Toc166785294"/>
      <w:r>
        <w:t>Arduino UNO</w:t>
      </w:r>
      <w:bookmarkEnd w:id="13"/>
    </w:p>
    <w:p w14:paraId="77448CE9" w14:textId="4429EF41" w:rsidR="00353177" w:rsidRDefault="00353177" w:rsidP="00DE7A0F">
      <w:pPr>
        <w:pStyle w:val="TextoIndependienteconSangraPrimeraLnea"/>
      </w:pPr>
      <w:r w:rsidRPr="00353177">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p>
    <w:p w14:paraId="17CC69B5" w14:textId="77D6869D" w:rsidR="002548C6" w:rsidRPr="002548C6" w:rsidRDefault="002548C6" w:rsidP="00985858">
      <w:pPr>
        <w:pStyle w:val="TextoIndependienteconSangraPrimeraLnea"/>
        <w:ind w:left="720" w:firstLine="0"/>
      </w:pPr>
      <w:r w:rsidRPr="002548C6">
        <w:rPr>
          <w:noProof/>
        </w:rPr>
        <w:t>Gonzalez (</w:t>
      </w:r>
      <w:r w:rsidR="00033810">
        <w:rPr>
          <w:noProof/>
        </w:rPr>
        <w:t>s</w:t>
      </w:r>
      <w:r w:rsidRPr="002548C6">
        <w:rPr>
          <w:noProof/>
        </w:rPr>
        <w:t>.</w:t>
      </w:r>
      <w:r w:rsidR="00033810">
        <w:rPr>
          <w:noProof/>
        </w:rPr>
        <w:t>f</w:t>
      </w:r>
      <w:r w:rsidRPr="002548C6">
        <w:rPr>
          <w:noProof/>
        </w:rPr>
        <w:t xml:space="preserve">.) </w:t>
      </w:r>
      <w:r>
        <w:rPr>
          <w:noProof/>
          <w:lang w:val="es-ES_tradnl"/>
        </w:rPr>
        <w:t>afirmó que</w:t>
      </w:r>
      <w:r w:rsidRPr="002548C6">
        <w:rPr>
          <w:noProof/>
        </w:rPr>
        <w:t>:</w:t>
      </w:r>
    </w:p>
    <w:p w14:paraId="562532F0" w14:textId="042D4DB8" w:rsidR="007A39AB" w:rsidRDefault="007A39AB" w:rsidP="00985858">
      <w:pPr>
        <w:pStyle w:val="TextoIndependienteconSangraPrimeraLnea"/>
        <w:ind w:left="720" w:firstLine="0"/>
      </w:pPr>
      <w:r w:rsidRPr="00C464C0">
        <w:t>El ATmega328 tiene 32 KB (0,5 KB ocupados por el gestor de arranque, bootloader) disponibles para almacenar el programa. También tiene 2 KB de SRAM (volátil) y 1 KB de EEPROM (permanente), que se puede leer y escribir con la librería EEPROM.</w:t>
      </w:r>
      <w:r w:rsidR="002548C6" w:rsidRPr="002548C6">
        <w:t xml:space="preserve"> </w:t>
      </w:r>
      <w:r w:rsidR="002548C6" w:rsidRPr="002548C6">
        <w:rPr>
          <w:noProof/>
        </w:rPr>
        <w:t>(</w:t>
      </w:r>
      <w:r w:rsidR="002548C6">
        <w:rPr>
          <w:noProof/>
        </w:rPr>
        <w:t>“</w:t>
      </w:r>
      <w:r w:rsidR="002548C6" w:rsidRPr="002548C6">
        <w:rPr>
          <w:noProof/>
        </w:rPr>
        <w:t>Memoria Flash, RAM y EEPROM</w:t>
      </w:r>
      <w:r w:rsidR="002548C6" w:rsidRPr="00076F69">
        <w:rPr>
          <w:noProof/>
        </w:rPr>
        <w:t>”</w:t>
      </w:r>
      <w:r w:rsidR="002548C6" w:rsidRPr="002548C6">
        <w:rPr>
          <w:noProof/>
        </w:rPr>
        <w:t>, párrafo 1)</w:t>
      </w:r>
    </w:p>
    <w:p w14:paraId="5F550A46" w14:textId="2E0102AD" w:rsidR="00076F69" w:rsidRDefault="00076F69" w:rsidP="00E95734">
      <w:pPr>
        <w:pStyle w:val="TextoIndependienteconSangraPrimeraLnea"/>
        <w:ind w:left="720" w:firstLine="0"/>
      </w:pPr>
      <w:r w:rsidRPr="00076F69">
        <w:rPr>
          <w:noProof/>
        </w:rPr>
        <w:t xml:space="preserve">Wikimedia, </w:t>
      </w:r>
      <w:r>
        <w:rPr>
          <w:noProof/>
        </w:rPr>
        <w:t>Colaboradores de los pro</w:t>
      </w:r>
      <w:r w:rsidR="002004FA">
        <w:rPr>
          <w:noProof/>
        </w:rPr>
        <w:t>ye</w:t>
      </w:r>
      <w:r>
        <w:rPr>
          <w:noProof/>
        </w:rPr>
        <w:t>ctos (</w:t>
      </w:r>
      <w:r w:rsidRPr="00076F69">
        <w:rPr>
          <w:noProof/>
        </w:rPr>
        <w:t>2019)</w:t>
      </w:r>
      <w:r>
        <w:rPr>
          <w:noProof/>
        </w:rPr>
        <w:t xml:space="preserve"> afirmaron que:</w:t>
      </w:r>
    </w:p>
    <w:p w14:paraId="49FBE7B4" w14:textId="31D6A2A3" w:rsidR="00896A5C" w:rsidRPr="006F007C" w:rsidRDefault="00E05401" w:rsidP="00E95734">
      <w:pPr>
        <w:pStyle w:val="TextoIndependienteconSangraPrimeraLnea"/>
        <w:ind w:left="720" w:firstLine="0"/>
      </w:pPr>
      <w:r w:rsidRPr="006F007C">
        <w:t xml:space="preserve">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kohm. Un máximo de 40 mA es el valor que no debe excederse en ningún pin de E/S para evitar daños permanentes al microcontrolador. El Uno tiene 6 entradas analógicas, etiquetadas de A0 a A5, cada una de las cuales </w:t>
      </w:r>
      <w:r w:rsidRPr="006F007C">
        <w:lastRenderedPageBreak/>
        <w:t>proporciona 10 bits de resolución (es decir, 1024 valores diferentes). Por defecto, miden desde tierra hasta 5 voltios, aunque es posible cambiar el extremo superior de su rango utilizando el pin AREF y la función analogReference().</w:t>
      </w:r>
      <w:r w:rsidR="00E95734">
        <w:rPr>
          <w:noProof/>
        </w:rPr>
        <w:t xml:space="preserve"> </w:t>
      </w:r>
      <w:r w:rsidR="00E95734" w:rsidRPr="00E95734">
        <w:rPr>
          <w:noProof/>
        </w:rPr>
        <w:t>(</w:t>
      </w:r>
      <w:r w:rsidR="009A3769">
        <w:rPr>
          <w:noProof/>
        </w:rPr>
        <w:t>“</w:t>
      </w:r>
      <w:r w:rsidR="00E95734" w:rsidRPr="00E95734">
        <w:rPr>
          <w:noProof/>
        </w:rPr>
        <w:t>Funciones especiales de pin</w:t>
      </w:r>
      <w:r w:rsidR="009A3769">
        <w:rPr>
          <w:noProof/>
        </w:rPr>
        <w:t>”</w:t>
      </w:r>
      <w:r w:rsidR="00E95734" w:rsidRPr="00E95734">
        <w:rPr>
          <w:noProof/>
        </w:rPr>
        <w:t>, párrafo 1)</w:t>
      </w:r>
    </w:p>
    <w:p w14:paraId="47E2BCBD" w14:textId="5471238C" w:rsidR="00C464C0" w:rsidRDefault="00E05401" w:rsidP="00DE7A0F">
      <w:pPr>
        <w:pStyle w:val="TextoIndependienteconSangraPrimeraLnea"/>
      </w:pPr>
      <w:bookmarkStart w:id="14" w:name="_Hlk168502162"/>
      <w:r w:rsidRPr="00E05401">
        <w:t>De los pines digitales, 6 de ellos brindan salida de PWM o llamado modulación de ancho de pulso el cual puede generar una señal analógica de salida partiendo de una fuente digital</w:t>
      </w:r>
      <w:r w:rsidR="00D93E1D">
        <w:t>.</w:t>
      </w:r>
      <w:r w:rsidR="007F0FF4">
        <w:t xml:space="preserve"> La programación es realizada a través de un cable USB tipo B</w:t>
      </w:r>
      <w:r w:rsidR="00C464C0">
        <w:t>.</w:t>
      </w:r>
    </w:p>
    <w:p w14:paraId="6D553354" w14:textId="2427DFA8" w:rsidR="00E37C2E" w:rsidRDefault="00A36AA8" w:rsidP="00DE7A0F">
      <w:pPr>
        <w:pStyle w:val="TextoIndependienteconSangraPrimeraLnea"/>
      </w:pPr>
      <w:r>
        <w:t>También p</w:t>
      </w:r>
      <w:r w:rsidR="007F0FF4" w:rsidRPr="007F0FF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p>
    <w:p w14:paraId="14AEA61F" w14:textId="06A746BF" w:rsidR="00E05401" w:rsidRDefault="007F0FF4" w:rsidP="00DE7A0F">
      <w:pPr>
        <w:pStyle w:val="TextoIndependienteconSangraPrimeraLnea"/>
      </w:pPr>
      <w:r w:rsidRPr="007F0FF4">
        <w:t>Se le dio el nombre de Arduino UNO por su significado correspondiente a la primera de una serie de placas desarrolladas por conexión USB</w:t>
      </w:r>
      <w:r>
        <w:t>.</w:t>
      </w:r>
    </w:p>
    <w:bookmarkEnd w:id="14"/>
    <w:p w14:paraId="5A51CF2C" w14:textId="77777777" w:rsidR="00B61BFA" w:rsidRDefault="00B61BFA" w:rsidP="00DE7A0F">
      <w:pPr>
        <w:pStyle w:val="TextoIndependienteconSangraPrimeraLnea"/>
      </w:pPr>
    </w:p>
    <w:p w14:paraId="512E92CD" w14:textId="35308AB9" w:rsidR="002D775B" w:rsidRDefault="00DE7A0F" w:rsidP="00DE7A0F">
      <w:pPr>
        <w:pStyle w:val="TextoIndependienteconSangraPrimeraLnea"/>
        <w:rPr>
          <w:rFonts w:ascii="Arial" w:hAnsi="Arial" w:cs="Arial"/>
          <w:color w:val="202122"/>
          <w:sz w:val="21"/>
          <w:szCs w:val="21"/>
          <w:shd w:val="clear" w:color="auto" w:fill="FFFFFF"/>
        </w:rPr>
      </w:pPr>
      <w:commentRangeStart w:id="15"/>
      <w:commentRangeStart w:id="16"/>
      <w:r>
        <w:rPr>
          <w:rFonts w:ascii="Arial" w:hAnsi="Arial" w:cs="Arial"/>
          <w:color w:val="202122"/>
          <w:sz w:val="21"/>
          <w:szCs w:val="21"/>
          <w:shd w:val="clear" w:color="auto" w:fill="FFFFFF"/>
        </w:rPr>
        <w:t>La placa tiene 14 pines digitales</w:t>
      </w:r>
      <w:r w:rsidR="002E4D6F">
        <w:rPr>
          <w:rFonts w:ascii="Arial" w:hAnsi="Arial" w:cs="Arial"/>
          <w:color w:val="202122"/>
          <w:sz w:val="21"/>
          <w:szCs w:val="21"/>
          <w:shd w:val="clear" w:color="auto" w:fill="FFFFFF"/>
        </w:rPr>
        <w:t xml:space="preserve"> de los cuales 6 de ellos brindan salida de PWM o llamado modulación de ancho de pulso el cual puede generar una </w:t>
      </w:r>
      <w:r w:rsidR="00BF6973">
        <w:rPr>
          <w:rFonts w:ascii="Arial" w:hAnsi="Arial" w:cs="Arial"/>
          <w:color w:val="202122"/>
          <w:sz w:val="21"/>
          <w:szCs w:val="21"/>
          <w:shd w:val="clear" w:color="auto" w:fill="FFFFFF"/>
        </w:rPr>
        <w:t>señal</w:t>
      </w:r>
      <w:r w:rsidR="002E4D6F" w:rsidRPr="002E4D6F">
        <w:rPr>
          <w:rFonts w:ascii="Arial" w:hAnsi="Arial" w:cs="Arial"/>
          <w:color w:val="202122"/>
          <w:sz w:val="21"/>
          <w:szCs w:val="21"/>
          <w:shd w:val="clear" w:color="auto" w:fill="FFFFFF"/>
        </w:rPr>
        <w:t xml:space="preserve"> </w:t>
      </w:r>
      <w:r w:rsidR="002E4D6F">
        <w:rPr>
          <w:rFonts w:ascii="Arial" w:hAnsi="Arial" w:cs="Arial"/>
          <w:color w:val="202122"/>
          <w:sz w:val="21"/>
          <w:szCs w:val="21"/>
          <w:shd w:val="clear" w:color="auto" w:fill="FFFFFF"/>
        </w:rPr>
        <w:t>analógica de salida partiendo de una fuente digital</w:t>
      </w:r>
      <w:r>
        <w:rPr>
          <w:rFonts w:ascii="Arial" w:hAnsi="Arial" w:cs="Arial"/>
          <w:color w:val="202122"/>
          <w:sz w:val="21"/>
          <w:szCs w:val="21"/>
          <w:shd w:val="clear" w:color="auto" w:fill="FFFFFF"/>
        </w:rPr>
        <w:t xml:space="preserve">, 6 pines analógicos y programables con el </w:t>
      </w:r>
      <w:r w:rsidRPr="00DE7A0F">
        <w:rPr>
          <w:rFonts w:ascii="Arial" w:hAnsi="Arial" w:cs="Arial"/>
          <w:sz w:val="21"/>
          <w:szCs w:val="21"/>
          <w:shd w:val="clear" w:color="auto" w:fill="FFFFFF"/>
        </w:rPr>
        <w:t>Arduino IDE</w:t>
      </w:r>
      <w:r>
        <w:rPr>
          <w:rFonts w:ascii="Arial" w:hAnsi="Arial" w:cs="Arial"/>
          <w:color w:val="202122"/>
          <w:sz w:val="21"/>
          <w:szCs w:val="21"/>
          <w:shd w:val="clear" w:color="auto" w:fill="FFFFFF"/>
        </w:rPr>
        <w:t xml:space="preserve"> (Entorno de desarrollo integrado) a través de un </w:t>
      </w:r>
      <w:r w:rsidRPr="00DE7A0F">
        <w:rPr>
          <w:rFonts w:ascii="Arial" w:hAnsi="Arial" w:cs="Arial"/>
          <w:sz w:val="21"/>
          <w:szCs w:val="21"/>
          <w:shd w:val="clear" w:color="auto" w:fill="FFFFFF"/>
        </w:rPr>
        <w:t>cable USB</w:t>
      </w:r>
      <w:r>
        <w:rPr>
          <w:rFonts w:ascii="Arial" w:hAnsi="Arial" w:cs="Arial"/>
          <w:color w:val="202122"/>
          <w:sz w:val="21"/>
          <w:szCs w:val="21"/>
          <w:shd w:val="clear" w:color="auto" w:fill="FFFFFF"/>
        </w:rPr>
        <w:t xml:space="preserve"> tipo B</w:t>
      </w:r>
      <w:r w:rsidR="002E4D6F">
        <w:rPr>
          <w:rFonts w:ascii="Arial" w:hAnsi="Arial" w:cs="Arial"/>
          <w:color w:val="202122"/>
          <w:sz w:val="21"/>
          <w:szCs w:val="21"/>
          <w:shd w:val="clear" w:color="auto" w:fill="FFFFFF"/>
        </w:rPr>
        <w:t>, memoria FLASH de 32 KB, SRAM de 2 KB, posee un LED incorporado programable, entrada VIN para alimentación externa, pines de 5V y de 3.3V</w:t>
      </w:r>
      <w:r w:rsidR="00353177">
        <w:rPr>
          <w:rFonts w:ascii="Arial" w:hAnsi="Arial" w:cs="Arial"/>
          <w:color w:val="202122"/>
          <w:sz w:val="21"/>
          <w:szCs w:val="21"/>
          <w:shd w:val="clear" w:color="auto" w:fill="FFFFFF"/>
        </w:rPr>
        <w:t>, pin de GND o tierra, pin de RESET para reiniciar la placa</w:t>
      </w:r>
      <w:r>
        <w:rPr>
          <w:rFonts w:ascii="Arial" w:hAnsi="Arial" w:cs="Arial"/>
          <w:color w:val="202122"/>
          <w:sz w:val="21"/>
          <w:szCs w:val="21"/>
          <w:shd w:val="clear" w:color="auto" w:fill="FFFFFF"/>
        </w:rPr>
        <w:t>, acepta voltajes</w:t>
      </w:r>
      <w:r w:rsidR="002E4D6F">
        <w:rPr>
          <w:rFonts w:ascii="Arial" w:hAnsi="Arial" w:cs="Arial"/>
          <w:color w:val="202122"/>
          <w:sz w:val="21"/>
          <w:szCs w:val="21"/>
          <w:shd w:val="clear" w:color="auto" w:fill="FFFFFF"/>
        </w:rPr>
        <w:t xml:space="preserve"> de entrada</w:t>
      </w:r>
      <w:r>
        <w:rPr>
          <w:rFonts w:ascii="Arial" w:hAnsi="Arial" w:cs="Arial"/>
          <w:color w:val="202122"/>
          <w:sz w:val="21"/>
          <w:szCs w:val="21"/>
          <w:shd w:val="clear" w:color="auto" w:fill="FFFFFF"/>
        </w:rPr>
        <w:t xml:space="preserve"> entre 7 y 20 voltios</w:t>
      </w:r>
      <w:r w:rsidR="002E4D6F">
        <w:rPr>
          <w:rFonts w:ascii="Arial" w:hAnsi="Arial" w:cs="Arial"/>
          <w:color w:val="202122"/>
          <w:sz w:val="21"/>
          <w:szCs w:val="21"/>
          <w:shd w:val="clear" w:color="auto" w:fill="FFFFFF"/>
        </w:rPr>
        <w:t xml:space="preserve"> y para su funcionamiento requiere de 5 voltios</w:t>
      </w:r>
      <w:r w:rsidR="00353177">
        <w:rPr>
          <w:rFonts w:ascii="Arial" w:hAnsi="Arial" w:cs="Arial"/>
          <w:color w:val="202122"/>
          <w:sz w:val="21"/>
          <w:szCs w:val="21"/>
          <w:shd w:val="clear" w:color="auto" w:fill="FFFFFF"/>
        </w:rPr>
        <w:t>, dispone de interruptores externos, Serie/UART, SPI o interfaz periférica en serie, I2C para comunicación de interfaz entre dos cables y el voltaje de referencia analógica</w:t>
      </w:r>
      <w:r>
        <w:rPr>
          <w:rFonts w:ascii="Arial" w:hAnsi="Arial" w:cs="Arial"/>
          <w:color w:val="202122"/>
          <w:sz w:val="21"/>
          <w:szCs w:val="21"/>
          <w:shd w:val="clear" w:color="auto" w:fill="FFFFFF"/>
        </w:rPr>
        <w:t xml:space="preserve">. Se le dio el nombre de Arduino UNO por su significado correspondiente a la primera de una serie de placas desarrolladas </w:t>
      </w:r>
      <w:r w:rsidR="002E4D6F">
        <w:rPr>
          <w:rFonts w:ascii="Arial" w:hAnsi="Arial" w:cs="Arial"/>
          <w:color w:val="202122"/>
          <w:sz w:val="21"/>
          <w:szCs w:val="21"/>
          <w:shd w:val="clear" w:color="auto" w:fill="FFFFFF"/>
        </w:rPr>
        <w:t>por conexión USB</w:t>
      </w:r>
      <w:r w:rsidR="00353177">
        <w:rPr>
          <w:rFonts w:ascii="Arial" w:hAnsi="Arial" w:cs="Arial"/>
          <w:color w:val="202122"/>
          <w:sz w:val="21"/>
          <w:szCs w:val="21"/>
          <w:shd w:val="clear" w:color="auto" w:fill="FFFFFF"/>
        </w:rPr>
        <w:t>.</w:t>
      </w:r>
      <w:sdt>
        <w:sdtPr>
          <w:rPr>
            <w:rFonts w:ascii="Arial" w:hAnsi="Arial" w:cs="Arial"/>
            <w:color w:val="202122"/>
            <w:sz w:val="21"/>
            <w:szCs w:val="21"/>
            <w:shd w:val="clear" w:color="auto" w:fill="FFFFFF"/>
          </w:rPr>
          <w:id w:val="431711104"/>
          <w:citation/>
        </w:sdtPr>
        <w:sdtEndPr/>
        <w:sdtContent>
          <w:r w:rsidR="00E20FFC">
            <w:rPr>
              <w:rFonts w:ascii="Arial" w:hAnsi="Arial" w:cs="Arial"/>
              <w:color w:val="202122"/>
              <w:sz w:val="21"/>
              <w:szCs w:val="21"/>
              <w:shd w:val="clear" w:color="auto" w:fill="FFFFFF"/>
            </w:rPr>
            <w:fldChar w:fldCharType="begin"/>
          </w:r>
          <w:r w:rsidR="00E20FFC" w:rsidRPr="00E20FFC">
            <w:rPr>
              <w:rFonts w:ascii="Arial" w:hAnsi="Arial" w:cs="Arial"/>
              <w:color w:val="202122"/>
              <w:sz w:val="21"/>
              <w:szCs w:val="21"/>
              <w:shd w:val="clear" w:color="auto" w:fill="FFFFFF"/>
            </w:rPr>
            <w:instrText xml:space="preserve"> CITATION Wik19 \l 1033 </w:instrText>
          </w:r>
          <w:r w:rsidR="00E20FFC">
            <w:rPr>
              <w:rFonts w:ascii="Arial" w:hAnsi="Arial" w:cs="Arial"/>
              <w:color w:val="202122"/>
              <w:sz w:val="21"/>
              <w:szCs w:val="21"/>
              <w:shd w:val="clear" w:color="auto" w:fill="FFFFFF"/>
            </w:rPr>
            <w:fldChar w:fldCharType="separate"/>
          </w:r>
          <w:r w:rsidR="00C960D0">
            <w:rPr>
              <w:rFonts w:ascii="Arial" w:hAnsi="Arial" w:cs="Arial"/>
              <w:noProof/>
              <w:color w:val="202122"/>
              <w:sz w:val="21"/>
              <w:szCs w:val="21"/>
              <w:shd w:val="clear" w:color="auto" w:fill="FFFFFF"/>
            </w:rPr>
            <w:t xml:space="preserve"> </w:t>
          </w:r>
          <w:r w:rsidR="00C960D0" w:rsidRPr="00C960D0">
            <w:rPr>
              <w:rFonts w:ascii="Arial" w:hAnsi="Arial" w:cs="Arial"/>
              <w:noProof/>
              <w:color w:val="202122"/>
              <w:sz w:val="21"/>
              <w:szCs w:val="21"/>
              <w:shd w:val="clear" w:color="auto" w:fill="FFFFFF"/>
            </w:rPr>
            <w:t>(Wikimedia, Arduino Uno - Wikipedia, la enciclopedia libre, 2019)</w:t>
          </w:r>
          <w:r w:rsidR="00E20FFC">
            <w:rPr>
              <w:rFonts w:ascii="Arial" w:hAnsi="Arial" w:cs="Arial"/>
              <w:color w:val="202122"/>
              <w:sz w:val="21"/>
              <w:szCs w:val="21"/>
              <w:shd w:val="clear" w:color="auto" w:fill="FFFFFF"/>
            </w:rPr>
            <w:fldChar w:fldCharType="end"/>
          </w:r>
        </w:sdtContent>
      </w:sdt>
      <w:commentRangeEnd w:id="15"/>
      <w:r w:rsidR="0067374A">
        <w:rPr>
          <w:rStyle w:val="Refdecomentario"/>
        </w:rPr>
        <w:commentReference w:id="15"/>
      </w:r>
      <w:commentRangeEnd w:id="16"/>
      <w:r w:rsidR="006F007C">
        <w:rPr>
          <w:rStyle w:val="Refdecomentario"/>
        </w:rPr>
        <w:commentReference w:id="16"/>
      </w:r>
    </w:p>
    <w:p w14:paraId="1A256FA6" w14:textId="77777777" w:rsidR="000C0F57" w:rsidRPr="002D775B" w:rsidRDefault="000C0F57" w:rsidP="00DE7A0F">
      <w:pPr>
        <w:pStyle w:val="TextoIndependienteconSangraPrimeraLnea"/>
      </w:pPr>
    </w:p>
    <w:p w14:paraId="3DCD8549" w14:textId="38838101" w:rsidR="00060A09" w:rsidRDefault="00060A09" w:rsidP="00AD2A1A">
      <w:pPr>
        <w:pStyle w:val="Ttulo3"/>
        <w:numPr>
          <w:ilvl w:val="2"/>
          <w:numId w:val="2"/>
        </w:numPr>
      </w:pPr>
      <w:bookmarkStart w:id="17" w:name="_Toc166785295"/>
      <w:r>
        <w:lastRenderedPageBreak/>
        <w:t>Arduino MEGA</w:t>
      </w:r>
      <w:bookmarkEnd w:id="17"/>
    </w:p>
    <w:p w14:paraId="27F8DDCE" w14:textId="1E4C2183"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p>
    <w:p w14:paraId="761619D2" w14:textId="77777777" w:rsidR="0084366B" w:rsidRDefault="009E4790" w:rsidP="009E4790">
      <w:pPr>
        <w:pStyle w:val="TextoIndependienteconSangraPrimeraLnea"/>
      </w:pPr>
      <w:r w:rsidRPr="009E4790">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p>
    <w:p w14:paraId="3F9DBB26" w14:textId="7642959D" w:rsidR="00434EDD" w:rsidRDefault="009E4790" w:rsidP="00BA2C52">
      <w:pPr>
        <w:pStyle w:val="TextoIndependienteconSangraPrimeraLnea"/>
        <w:ind w:left="720" w:firstLine="0"/>
      </w:pPr>
      <w:r w:rsidRPr="009E4790">
        <w:t xml:space="preserve">El Arduino Mega está equipado con un microcontrolador ATmega2560, que ofrece una potencia de procesamiento significativamente mayor en comparación con otros modelos de Arduino. Con una velocidad de reloj de hasta 16 MHz, este microcontrolador es capaz de manejar tareas complejas con facilidad. </w:t>
      </w:r>
      <w:r w:rsidR="009F5C42">
        <w:t>Disponiendo de</w:t>
      </w:r>
      <w:r w:rsidRPr="009E4790">
        <w:t xml:space="preserve"> 256 KB de memoria flash y 8 KB de RAM</w:t>
      </w:r>
      <w:r w:rsidR="00434EDD">
        <w:t>.</w:t>
      </w:r>
      <w:sdt>
        <w:sdtPr>
          <w:id w:val="-460643577"/>
          <w:citation/>
        </w:sdtPr>
        <w:sdtEndPr/>
        <w:sdtContent>
          <w:r w:rsidR="00434EDD">
            <w:fldChar w:fldCharType="begin"/>
          </w:r>
          <w:r w:rsidR="00434EDD" w:rsidRPr="00BA2C52">
            <w:instrText xml:space="preserve"> CITATION res15 \l 1033 </w:instrText>
          </w:r>
          <w:r w:rsidR="00434EDD">
            <w:fldChar w:fldCharType="separate"/>
          </w:r>
          <w:r w:rsidR="00C960D0">
            <w:rPr>
              <w:noProof/>
            </w:rPr>
            <w:t xml:space="preserve"> </w:t>
          </w:r>
          <w:r w:rsidR="00C960D0" w:rsidRPr="00C960D0">
            <w:rPr>
              <w:noProof/>
            </w:rPr>
            <w:t>(MCI Electronics, 2015)</w:t>
          </w:r>
          <w:r w:rsidR="00434EDD">
            <w:fldChar w:fldCharType="end"/>
          </w:r>
        </w:sdtContent>
      </w:sdt>
    </w:p>
    <w:p w14:paraId="69AE62C6" w14:textId="30A74024" w:rsidR="009E4790" w:rsidRPr="009E4790" w:rsidRDefault="00434EDD" w:rsidP="00434EDD">
      <w:pPr>
        <w:pStyle w:val="TextoIndependienteconSangraPrimeraLnea"/>
      </w:pPr>
      <w:r>
        <w:t>L</w:t>
      </w:r>
      <w:r w:rsidR="009E4790" w:rsidRPr="009E4790">
        <w:t>os desarrolladores tienen suficiente espacio para almacenar programas y datos, lo que permite la creación de proyectos más grandes y sofisticados.</w:t>
      </w:r>
    </w:p>
    <w:p w14:paraId="13B75C16" w14:textId="7483F2EC" w:rsidR="00B81652" w:rsidRDefault="00573C0E" w:rsidP="00DB3502">
      <w:pPr>
        <w:pStyle w:val="TextoIndependienteconSangraPrimeraLnea"/>
        <w:ind w:left="720" w:firstLine="0"/>
      </w:pPr>
      <w:r w:rsidRPr="00573C0E">
        <w:t xml:space="preserve">El Arduino Mega tiene 54 pines de entradas/salidas digitales (14 de las cuales pueden ser utilizadas como salidas PWM), 16 entradas análogas, 4 UARTs (puertos serial por hardware), cristal oscilador de 16MHz, conexión USB, </w:t>
      </w:r>
      <w:r w:rsidR="002E391E" w:rsidRPr="00573C0E">
        <w:t>Jack</w:t>
      </w:r>
      <w:r w:rsidRPr="00573C0E">
        <w:t xml:space="preserve"> de alimentación, conector ICSP y botón de reset.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Pr>
          <w:noProof/>
          <w:highlight w:val="yellow"/>
          <w:lang w:val="es-ES_tradnl"/>
        </w:rPr>
        <w:t xml:space="preserve"> </w:t>
      </w:r>
      <w:r w:rsidR="006930FC" w:rsidRPr="006930FC">
        <w:rPr>
          <w:noProof/>
          <w:highlight w:val="yellow"/>
          <w:lang w:val="es-ES_tradnl"/>
        </w:rPr>
        <w:t xml:space="preserve">(MCI Electronics, 2015, </w:t>
      </w:r>
      <w:r w:rsidR="000B3C1E">
        <w:rPr>
          <w:noProof/>
          <w:highlight w:val="yellow"/>
          <w:lang w:val="en-US"/>
        </w:rPr>
        <w:t>“</w:t>
      </w:r>
      <w:r w:rsidR="006930FC" w:rsidRPr="006930FC">
        <w:rPr>
          <w:noProof/>
          <w:highlight w:val="yellow"/>
          <w:lang w:val="es-ES_tradnl"/>
        </w:rPr>
        <w:t>Descripción</w:t>
      </w:r>
      <w:r w:rsidR="000B3C1E">
        <w:rPr>
          <w:noProof/>
          <w:highlight w:val="yellow"/>
          <w:lang w:val="es-ES_tradnl"/>
        </w:rPr>
        <w:t>”</w:t>
      </w:r>
      <w:r w:rsidR="006930FC" w:rsidRPr="006930FC">
        <w:rPr>
          <w:noProof/>
          <w:highlight w:val="yellow"/>
          <w:lang w:val="es-ES_tradnl"/>
        </w:rPr>
        <w:t>, párrafo 2)</w:t>
      </w:r>
    </w:p>
    <w:p w14:paraId="77DA2A7A" w14:textId="77777777" w:rsidR="009E4790" w:rsidRPr="007C3CF1" w:rsidRDefault="009E4790" w:rsidP="009E4790">
      <w:pPr>
        <w:pStyle w:val="TextoIndependienteconSangraPrimeraLnea"/>
      </w:pPr>
    </w:p>
    <w:p w14:paraId="0E142F7A" w14:textId="1E433711" w:rsidR="00ED5743" w:rsidRDefault="00060A09" w:rsidP="00ED5743">
      <w:pPr>
        <w:pStyle w:val="Ttulo3"/>
        <w:numPr>
          <w:ilvl w:val="2"/>
          <w:numId w:val="2"/>
        </w:numPr>
      </w:pPr>
      <w:bookmarkStart w:id="18" w:name="_Toc166785296"/>
      <w:r>
        <w:lastRenderedPageBreak/>
        <w:t>Arduino NANO</w:t>
      </w:r>
      <w:bookmarkEnd w:id="18"/>
    </w:p>
    <w:p w14:paraId="13A439D5" w14:textId="5F349B3D" w:rsidR="0063192D" w:rsidRDefault="00E2621F" w:rsidP="008F23A1">
      <w:pPr>
        <w:pStyle w:val="TextoIndependienteconSangraPrimeraLnea"/>
      </w:pPr>
      <w:r>
        <w:t>El Arduino NANO es otra de las variantes del Arduino UNO que dispone de características útiles por su di</w:t>
      </w:r>
      <w:r w:rsidRPr="008F23A1">
        <w:t>seño</w:t>
      </w:r>
      <w:r w:rsidRPr="00E2621F">
        <w:t xml:space="preserve"> </w:t>
      </w:r>
      <w:r>
        <w:t>compacto y versátil principalmente en proyectos donde el espacio es reducido, conservando la mayoría de posibilidades del Arduino UNO.</w:t>
      </w:r>
      <w:r w:rsidR="00A37642">
        <w:t xml:space="preserve"> </w:t>
      </w:r>
    </w:p>
    <w:p w14:paraId="440DBBE0" w14:textId="12F10C85" w:rsidR="008F23A1" w:rsidRDefault="008F23A1" w:rsidP="00DE1835">
      <w:pPr>
        <w:pStyle w:val="TextoIndependienteconSangraPrimeraLnea"/>
        <w:ind w:left="720" w:firstLine="0"/>
      </w:pPr>
      <w:r w:rsidRPr="008F23A1">
        <w:t>La placa Arduino Nano cuenta con el procesador ATmega328</w:t>
      </w:r>
      <w:r w:rsidR="007F48D5">
        <w:t>P</w:t>
      </w:r>
      <w:r w:rsidRPr="008F23A1">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p>
    <w:p w14:paraId="3A566B49" w14:textId="43120110" w:rsidR="00001CA2" w:rsidRDefault="00001CA2" w:rsidP="00DE1835">
      <w:pPr>
        <w:pStyle w:val="TextoIndependienteconSangraPrimeraLnea"/>
        <w:ind w:left="720" w:firstLine="720"/>
      </w:pPr>
      <w:r w:rsidRPr="00001CA2">
        <w:t xml:space="preserve">Cuando hablamos de conectividad, la Nano </w:t>
      </w:r>
      <w:r>
        <w:t>cuenta c</w:t>
      </w:r>
      <w:r w:rsidRPr="00001CA2">
        <w:t>on un puerto mini-USB, pu</w:t>
      </w:r>
      <w:r>
        <w:t>diendo</w:t>
      </w:r>
      <w:r w:rsidRPr="00001CA2">
        <w:t xml:space="preserve"> conectarla fácilmente a tu computadora para cargar programas o para alimentación</w:t>
      </w:r>
      <w:r w:rsidR="00AA1F45">
        <w:t xml:space="preserve">, </w:t>
      </w:r>
      <w:r w:rsidR="00AA1F45" w:rsidRPr="00AA1F45">
        <w:t>14 pines digitales GPIO (6 de ellos pueden ser utilizados como salidas PWM) y 8 pines analógicos</w:t>
      </w:r>
      <w:r w:rsidRPr="00001CA2">
        <w:t>. También tiene capacidades UART, SPI y I2C, lo que te permite conectarla a una multitud de sensores y dispositivos periféricos.</w:t>
      </w:r>
      <w:r w:rsidR="002606A6">
        <w:t xml:space="preserve"> </w:t>
      </w:r>
      <w:r w:rsidR="002606A6" w:rsidRPr="002606A6">
        <w:t>La placa incluye un regulador de voltaje integrado que permite alimentarla con una fuente externa entre 7 y 12 voltios</w:t>
      </w:r>
      <w:r w:rsidR="002C2F12">
        <w:t xml:space="preserve"> y una tensión promedio de 5 voltios</w:t>
      </w:r>
      <w:r w:rsidR="002606A6">
        <w:t>.</w:t>
      </w:r>
      <w:sdt>
        <w:sdtPr>
          <w:rPr>
            <w:highlight w:val="yellow"/>
          </w:rPr>
          <w:id w:val="-575821987"/>
          <w:citation/>
        </w:sdtPr>
        <w:sdtEndPr/>
        <w:sdtContent>
          <w:r w:rsidR="001B5C51" w:rsidRPr="0067374A">
            <w:rPr>
              <w:highlight w:val="yellow"/>
            </w:rPr>
            <w:fldChar w:fldCharType="begin"/>
          </w:r>
          <w:r w:rsidR="001B5C51" w:rsidRPr="0067374A">
            <w:rPr>
              <w:highlight w:val="yellow"/>
            </w:rPr>
            <w:instrText xml:space="preserve">CITATION Tod24 \l 1033 </w:instrText>
          </w:r>
          <w:r w:rsidR="001B5C51" w:rsidRPr="0067374A">
            <w:rPr>
              <w:highlight w:val="yellow"/>
            </w:rPr>
            <w:fldChar w:fldCharType="separate"/>
          </w:r>
          <w:r w:rsidR="00C960D0">
            <w:rPr>
              <w:noProof/>
              <w:highlight w:val="yellow"/>
            </w:rPr>
            <w:t xml:space="preserve"> </w:t>
          </w:r>
          <w:r w:rsidR="00C960D0" w:rsidRPr="00C960D0">
            <w:rPr>
              <w:noProof/>
              <w:highlight w:val="yellow"/>
            </w:rPr>
            <w:t>(E. Ecda, 2023)</w:t>
          </w:r>
          <w:r w:rsidR="001B5C51" w:rsidRPr="0067374A">
            <w:rPr>
              <w:highlight w:val="yellow"/>
            </w:rPr>
            <w:fldChar w:fldCharType="end"/>
          </w:r>
        </w:sdtContent>
      </w:sdt>
    </w:p>
    <w:p w14:paraId="35C0BC02" w14:textId="77777777" w:rsidR="00A37642" w:rsidRDefault="00A37642" w:rsidP="00A37642">
      <w:pPr>
        <w:pStyle w:val="TextoIndependienteconSangraPrimeraLnea"/>
      </w:pPr>
      <w:r w:rsidRPr="008F23A1">
        <w:t>Una de las ventajas de la Arduino Nano es su compatibilidad con diversas plataformas de desarrollo. Puedes usarlo con Arduino IDE o incluso con otras herramientas, lo que le da una flexibilidad sorprendente.</w:t>
      </w:r>
    </w:p>
    <w:p w14:paraId="0A46F513" w14:textId="1FD7A853" w:rsidR="00A37642" w:rsidRDefault="00EC4356" w:rsidP="008F23A1">
      <w:pPr>
        <w:pStyle w:val="TextoIndependienteconSangraPrimeraLnea"/>
      </w:pPr>
      <w:r>
        <w:t xml:space="preserve">El software es sencillo de implementar y puede trabajar con otras placas similares debido a su software libre, bajo consumo de energía y adaptable a instalación con cualquier equipo. Una de sus desventajas </w:t>
      </w:r>
      <w:r w:rsidR="00FC738D">
        <w:t>más</w:t>
      </w:r>
      <w:r>
        <w:t xml:space="preserve"> claras es la minoría de puertos de entrada y </w:t>
      </w:r>
      <w:r w:rsidRPr="001B5C51">
        <w:t>salida.</w:t>
      </w:r>
    </w:p>
    <w:p w14:paraId="278E8E10" w14:textId="77777777" w:rsidR="009F6713" w:rsidRPr="00E2621F" w:rsidRDefault="009F6713" w:rsidP="008F23A1">
      <w:pPr>
        <w:pStyle w:val="TextoIndependienteconSangraPrimeraLnea"/>
      </w:pPr>
    </w:p>
    <w:p w14:paraId="7AA15BC3" w14:textId="4B6AE6EB" w:rsidR="00ED5743" w:rsidRDefault="00ED5743" w:rsidP="00ED5743">
      <w:pPr>
        <w:pStyle w:val="Ttulo3"/>
        <w:numPr>
          <w:ilvl w:val="2"/>
          <w:numId w:val="2"/>
        </w:numPr>
      </w:pPr>
      <w:bookmarkStart w:id="19" w:name="_Toc166785297"/>
      <w:r>
        <w:lastRenderedPageBreak/>
        <w:t>Arduino IDE</w:t>
      </w:r>
      <w:bookmarkEnd w:id="19"/>
    </w:p>
    <w:p w14:paraId="602AA9AF" w14:textId="77777777" w:rsidR="009F6713" w:rsidRDefault="009F6713" w:rsidP="003C13DA">
      <w:pPr>
        <w:pStyle w:val="TextoIndependienteconSangraPrimeraLnea"/>
      </w:pPr>
      <w:r>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p>
    <w:p w14:paraId="60FBF749" w14:textId="5BB4F962" w:rsidR="009F6713" w:rsidRPr="008334DA" w:rsidRDefault="009F6713" w:rsidP="008334DA">
      <w:pPr>
        <w:pStyle w:val="TextoIndependienteconSangraPrimeraLnea"/>
      </w:pPr>
      <w:r>
        <w:t>Uno de los aspectos más destacables del IDE de Arduino es su sencillez. Está diseñado para ser amigable y accesible, lo que permite a los usuarios escribir y probar código sin complicaciones innecesarias.</w:t>
      </w:r>
      <w:r w:rsidR="008334DA">
        <w:t xml:space="preserve"> </w:t>
      </w:r>
      <w:r w:rsidR="008334DA" w:rsidRPr="008334DA">
        <w:t>“</w:t>
      </w:r>
      <w:r w:rsidR="008334DA">
        <w:t>E</w:t>
      </w:r>
      <w:r w:rsidR="00191059" w:rsidRPr="00191059">
        <w:t>l IDE de Arduino admite los lenguajes C y C ++ utilizando reglas especiales de estructuración de códigos</w:t>
      </w:r>
      <w:r w:rsidR="008334DA">
        <w:t>”</w:t>
      </w:r>
      <w:r w:rsidR="008F70F3">
        <w:rPr>
          <w:noProof/>
        </w:rPr>
        <w:t xml:space="preserve"> </w:t>
      </w:r>
      <w:r w:rsidR="008F70F3" w:rsidRPr="008F70F3">
        <w:rPr>
          <w:noProof/>
        </w:rPr>
        <w:t>(Wikimedia, 2019,</w:t>
      </w:r>
      <w:r w:rsidR="008F70F3">
        <w:rPr>
          <w:noProof/>
        </w:rPr>
        <w:t xml:space="preserve"> </w:t>
      </w:r>
      <w:r w:rsidR="00C31420">
        <w:rPr>
          <w:noProof/>
        </w:rPr>
        <w:t>“</w:t>
      </w:r>
      <w:r w:rsidR="008F70F3" w:rsidRPr="008F70F3">
        <w:rPr>
          <w:noProof/>
        </w:rPr>
        <w:t>Arduino IDE</w:t>
      </w:r>
      <w:r w:rsidR="00C31420" w:rsidRPr="00C31420">
        <w:rPr>
          <w:noProof/>
        </w:rPr>
        <w:t>”</w:t>
      </w:r>
      <w:r w:rsidR="008F70F3" w:rsidRPr="008F70F3">
        <w:rPr>
          <w:noProof/>
        </w:rPr>
        <w:t>, párrafo 2)</w:t>
      </w:r>
      <w:r w:rsidR="008334DA">
        <w:t>,</w:t>
      </w:r>
      <w:r w:rsidR="00982C15">
        <w:rPr>
          <w:rFonts w:ascii="Arial" w:hAnsi="Arial" w:cs="Arial"/>
          <w:color w:val="202122"/>
          <w:shd w:val="clear" w:color="auto" w:fill="FFFFFF"/>
        </w:rPr>
        <w:t xml:space="preserve"> l</w:t>
      </w:r>
      <w:r>
        <w:t>o que proporciona una plataforma versátil para crear aplicaciones electrónicas</w:t>
      </w:r>
      <w:r w:rsidR="00DB44AC">
        <w:t xml:space="preserve"> o sistemas </w:t>
      </w:r>
      <w:r w:rsidR="00C420D5">
        <w:t>micro controlados</w:t>
      </w:r>
      <w:r>
        <w:t>.</w:t>
      </w:r>
    </w:p>
    <w:p w14:paraId="527D952A" w14:textId="17958A97" w:rsidR="003C13DA" w:rsidRDefault="009F6713" w:rsidP="003C13DA">
      <w:pPr>
        <w:pStyle w:val="TextoIndependienteconSangraPrimeraLnea"/>
      </w:pPr>
      <w:r>
        <w:t>El IDE de Arduino facilita este proceso al usuario mediante la compilación y carga de modelos.</w:t>
      </w:r>
      <w:r w:rsidR="003C13DA">
        <w:t xml:space="preserve"> El código fuente, también conocido como "sketch", se escribe en la interfaz y se compila antes de cargarlo en la placa Arduino mediante un cable USB. El software se encarga de configuraciones más técnicas, lo que permite a los usuarios centrarse en la lógica y la funcionalidad de sus proyectos.</w:t>
      </w:r>
    </w:p>
    <w:p w14:paraId="5F2991A6" w14:textId="062A2B0F" w:rsidR="009F6713" w:rsidRDefault="003C13DA" w:rsidP="003C13DA">
      <w:pPr>
        <w:pStyle w:val="TextoIndependienteconSangraPrimeraLnea"/>
      </w:pPr>
      <w:r>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p>
    <w:p w14:paraId="28D7B067" w14:textId="77777777" w:rsidR="00C420D5" w:rsidRPr="009F6713" w:rsidRDefault="00C420D5" w:rsidP="003C13DA">
      <w:pPr>
        <w:pStyle w:val="TextoIndependienteconSangraPrimeraLnea"/>
      </w:pPr>
    </w:p>
    <w:p w14:paraId="5F5D41D5" w14:textId="7BB66D8A" w:rsidR="00060A09" w:rsidRDefault="003F0540" w:rsidP="00AD2A1A">
      <w:pPr>
        <w:pStyle w:val="Ttulo3"/>
        <w:numPr>
          <w:ilvl w:val="2"/>
          <w:numId w:val="2"/>
        </w:numPr>
      </w:pPr>
      <w:bookmarkStart w:id="20" w:name="_Toc166785298"/>
      <w:r>
        <w:t>Módulos</w:t>
      </w:r>
      <w:r w:rsidR="00060A09">
        <w:t xml:space="preserve"> en Arduino</w:t>
      </w:r>
      <w:bookmarkEnd w:id="20"/>
    </w:p>
    <w:p w14:paraId="5E2BEA24" w14:textId="3EEEF88C" w:rsidR="0006745F" w:rsidRDefault="00BE62BB" w:rsidP="008E194C">
      <w:pPr>
        <w:pStyle w:val="TextoIndependienteconSangraPrimeraLnea"/>
        <w:ind w:left="720" w:firstLine="0"/>
      </w:pPr>
      <w:r>
        <w:t xml:space="preserve">Los </w:t>
      </w:r>
      <w:r w:rsidR="0006745F">
        <w:t>módulos</w:t>
      </w:r>
      <w:r>
        <w:t xml:space="preserve"> </w:t>
      </w:r>
      <w:r w:rsidR="0006745F">
        <w:t xml:space="preserve">para Arduino son una herramienta extra que permite ampliar las capacidades de lo que ya podemos hacer con él. Arduino actúa como el cerebro y los </w:t>
      </w:r>
      <w:r w:rsidR="0006745F">
        <w:lastRenderedPageBreak/>
        <w:t xml:space="preserve">distintos módulos o sensores se podrían reflejar como el resto de cuerpo y los sentidos de nuestro proyecto. Aunque eso no es todo, ya que no se puede comparar a una persona con un robot, también existen </w:t>
      </w:r>
      <w:r w:rsidR="00F0153B">
        <w:t>módulos</w:t>
      </w:r>
      <w:r w:rsidR="0006745F">
        <w:t xml:space="preserve"> en Arduino que cumplen con funciones </w:t>
      </w:r>
      <w:r w:rsidR="00F0153B">
        <w:t>más allá de los sentidos, como los módulos de comunicación, amplificadores, traductores y pantallas.</w:t>
      </w:r>
      <w:sdt>
        <w:sdtPr>
          <w:id w:val="-590393777"/>
          <w:citation/>
        </w:sdtPr>
        <w:sdtEndPr/>
        <w:sdtContent>
          <w:r w:rsidR="009D2C68">
            <w:fldChar w:fldCharType="begin"/>
          </w:r>
          <w:r w:rsidR="00E440B2">
            <w:instrText xml:space="preserve">CITATION res24 \l 1033 </w:instrText>
          </w:r>
          <w:r w:rsidR="009D2C68">
            <w:fldChar w:fldCharType="separate"/>
          </w:r>
          <w:r w:rsidR="00C960D0">
            <w:rPr>
              <w:noProof/>
            </w:rPr>
            <w:t xml:space="preserve"> </w:t>
          </w:r>
          <w:r w:rsidR="00C960D0" w:rsidRPr="00C960D0">
            <w:rPr>
              <w:noProof/>
            </w:rPr>
            <w:t>(Solectroshop, n.d.)</w:t>
          </w:r>
          <w:r w:rsidR="009D2C68">
            <w:fldChar w:fldCharType="end"/>
          </w:r>
        </w:sdtContent>
      </w:sdt>
    </w:p>
    <w:p w14:paraId="3620EB46" w14:textId="43CA7FE5" w:rsidR="000171FA" w:rsidRDefault="000171FA" w:rsidP="00B62BE4">
      <w:pPr>
        <w:pStyle w:val="TextoIndependienteconSangraPrimeraLnea"/>
      </w:pPr>
      <w:r>
        <w:t xml:space="preserve">Muchos módulos y placas de expansión permiten aumentar las posibilidades realizables con Arduino, pudiendo crear proyectos interesantes aplicando principalmente lógica, </w:t>
      </w:r>
      <w:r w:rsidR="00D90AEA">
        <w:t>y</w:t>
      </w:r>
      <w:r>
        <w:t xml:space="preserve">a que gracias a la comunidad </w:t>
      </w:r>
      <w:r w:rsidR="00D90AEA">
        <w:t>se</w:t>
      </w:r>
      <w:r>
        <w:t xml:space="preserve"> ha</w:t>
      </w:r>
      <w:r w:rsidR="00D90AEA">
        <w:t>n</w:t>
      </w:r>
      <w:r>
        <w:t xml:space="preserve"> desarrollado diversidad de módulos</w:t>
      </w:r>
      <w:r w:rsidR="00D90AEA">
        <w:t xml:space="preserve"> los cuales poseen</w:t>
      </w:r>
      <w:r>
        <w:t xml:space="preserve"> guías y manuales que ayudan al entendimiento de como conectar y el funcionamiento de los mismos</w:t>
      </w:r>
      <w:r w:rsidR="00D90AEA">
        <w:t>. Lo mejor es que es de uso libre, así que todos los módulos tienen un estándar por el cual fueron fabricados para que sean utilizados por software y hardware de Arduino.</w:t>
      </w:r>
    </w:p>
    <w:p w14:paraId="4A993F0B" w14:textId="5E114494" w:rsidR="00D90AEA" w:rsidRDefault="007A104E" w:rsidP="00A771CE">
      <w:pPr>
        <w:pStyle w:val="TextoIndependienteconSangraPrimeraLnea"/>
        <w:ind w:left="720" w:firstLine="0"/>
      </w:pPr>
      <w:r>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lastRenderedPageBreak/>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57A9AE59" w:rsidR="00CD0EE0" w:rsidRDefault="00CD0EE0" w:rsidP="009D2C68">
      <w:pPr>
        <w:pStyle w:val="TextoIndependienteconSangraPrimeraLnea"/>
        <w:numPr>
          <w:ilvl w:val="0"/>
          <w:numId w:val="21"/>
        </w:numPr>
      </w:pPr>
      <w:r>
        <w:t>Amplificadores.</w:t>
      </w:r>
      <w:sdt>
        <w:sdtPr>
          <w:id w:val="1762875951"/>
          <w:citation/>
        </w:sdtPr>
        <w:sdtEndPr/>
        <w:sdtContent>
          <w:r w:rsidR="009D2C68">
            <w:fldChar w:fldCharType="begin"/>
          </w:r>
          <w:r w:rsidR="001E003A">
            <w:instrText xml:space="preserve">CITATION res241 \l 1033 </w:instrText>
          </w:r>
          <w:r w:rsidR="009D2C68">
            <w:fldChar w:fldCharType="separate"/>
          </w:r>
          <w:r w:rsidR="00C960D0">
            <w:rPr>
              <w:noProof/>
            </w:rPr>
            <w:t xml:space="preserve"> </w:t>
          </w:r>
          <w:r w:rsidR="00C960D0" w:rsidRPr="00C960D0">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4455DD">
      <w:pPr>
        <w:pStyle w:val="Ttulo3"/>
        <w:numPr>
          <w:ilvl w:val="1"/>
          <w:numId w:val="2"/>
        </w:numPr>
        <w:rPr>
          <w:sz w:val="28"/>
          <w:szCs w:val="26"/>
        </w:rPr>
      </w:pPr>
      <w:bookmarkStart w:id="21" w:name="_Toc166785299"/>
      <w:r w:rsidRPr="008016F2">
        <w:rPr>
          <w:sz w:val="28"/>
          <w:szCs w:val="26"/>
        </w:rPr>
        <w:t>Protocolo 802.11</w:t>
      </w:r>
      <w:bookmarkEnd w:id="21"/>
    </w:p>
    <w:p w14:paraId="7D0E0F8D" w14:textId="77777777" w:rsidR="00AA7DFC" w:rsidRDefault="0026465A" w:rsidP="00764176">
      <w:pPr>
        <w:pStyle w:val="TextoIndependienteconSangraPrimeraLnea"/>
      </w:pPr>
      <w:r w:rsidRPr="0026465A">
        <w:t>El estándar 802.11 es una s</w:t>
      </w:r>
      <w:r>
        <w:t xml:space="preserve">eria de normativas que especifican las redes inalámbricas creadas por la IEEE (Institute of Electrical and Electronics Engineers). Denominadas técnicas de </w:t>
      </w:r>
      <w:r w:rsidR="00B034FD">
        <w:t>modulación</w:t>
      </w:r>
      <w:r>
        <w:t xml:space="preserve"> </w:t>
      </w:r>
      <w:r w:rsidR="00B034FD">
        <w:t>semidúplex</w:t>
      </w:r>
      <w:r w:rsidR="001031D9">
        <w:t>.</w:t>
      </w:r>
    </w:p>
    <w:p w14:paraId="20F03473" w14:textId="05E353AF" w:rsidR="001A5F89" w:rsidRDefault="001031D9" w:rsidP="00AA7DFC">
      <w:pPr>
        <w:pStyle w:val="TextoIndependienteconSangraPrimeraLnea"/>
        <w:ind w:left="720" w:firstLine="0"/>
      </w:pPr>
      <w:r>
        <w:t xml:space="preserve">El primer estándar desarrollado fue el estándar 802.11-1997 y el primero adaptado con mayor presencia </w:t>
      </w:r>
      <w:r w:rsidR="00F047DB">
        <w:t>fue el 802.11b. Con los a</w:t>
      </w:r>
      <w:r w:rsidR="00F047DB" w:rsidRPr="00764176">
        <w:t>ños y el avance de la tecnología se determinaron las versiones</w:t>
      </w:r>
      <w:r w:rsidR="00F047DB">
        <w:t xml:space="preserve"> </w:t>
      </w:r>
      <w:r w:rsidR="00525BE3">
        <w:t>802.11</w:t>
      </w:r>
      <w:r w:rsidR="001450CE">
        <w:t>a</w:t>
      </w:r>
      <w:r w:rsidR="00525BE3">
        <w:t>, 802.11g, 802.11n, 802.11ac, entre otras.</w:t>
      </w:r>
    </w:p>
    <w:p w14:paraId="088420AC" w14:textId="481B33AC" w:rsidR="003345D9" w:rsidRDefault="003345D9" w:rsidP="00AA7DFC">
      <w:pPr>
        <w:pStyle w:val="TextoIndependienteconSangraPrimeraLnea"/>
        <w:ind w:left="720" w:firstLine="720"/>
      </w:pPr>
      <w:r>
        <w:t>Los estándares 802.11b and 802.11g utilizan banda ISM (banda de radio industrial, científica y médica)</w:t>
      </w:r>
      <w:r w:rsidR="00376469">
        <w:t xml:space="preserve"> pero uno de los mayores problemas es que estas bandas </w:t>
      </w:r>
      <w:r w:rsidR="00376469">
        <w:lastRenderedPageBreak/>
        <w:t>de frecuencia pueden sufrir de interferencias con electrodomésticos como el horno o el microondas a los dispositivos Bluetooth.</w:t>
      </w:r>
      <w:r w:rsidR="00243565">
        <w:t xml:space="preserve"> Debido a esto es necesario que controlen las interferencias mediante métodos de señalización DSSS (espectro Ensanchado por Secuencia Directa)</w:t>
      </w:r>
      <w:r w:rsidR="00E524D8">
        <w:t xml:space="preserve"> y OFDM (multiplexación por división de frecuencia ortogonal)</w:t>
      </w:r>
      <w:r w:rsidR="00125618">
        <w:t>.</w:t>
      </w:r>
    </w:p>
    <w:p w14:paraId="569A2A65" w14:textId="5860C34D" w:rsidR="00125618" w:rsidRDefault="00125618" w:rsidP="00AA7DFC">
      <w:pPr>
        <w:pStyle w:val="TextoIndependienteconSangraPrimeraLnea"/>
        <w:ind w:left="720" w:firstLine="720"/>
      </w:pPr>
      <w:r w:rsidRPr="00764176">
        <w:t xml:space="preserve">En cuanto al estándar </w:t>
      </w:r>
      <w:r>
        <w:t xml:space="preserve">802.11a utiliza la banda </w:t>
      </w:r>
      <w:r w:rsidRPr="00125618">
        <w:t>U</w:t>
      </w:r>
      <w:r>
        <w:t xml:space="preserve">-NII de 5GHz la cual ofrece 23 canales que no se superponen a diferencia de </w:t>
      </w:r>
      <w:r w:rsidR="005C4A15">
        <w:t xml:space="preserve">los estándares anteriormente mencionados que disponen de una banda de frecuencia de 2,4 GHz que solo dispone de 3 canales que </w:t>
      </w:r>
      <w:r w:rsidR="00224CA8">
        <w:t>no sufren de</w:t>
      </w:r>
      <w:r w:rsidR="005C4A15">
        <w:t xml:space="preserve"> superposición</w:t>
      </w:r>
      <w:r w:rsidR="00224CA8">
        <w:t>. El protocolo 802.11n</w:t>
      </w:r>
      <w:r w:rsidR="008F453E">
        <w:t xml:space="preserve"> puede utilizar ambas bandas de frecuencia 2,4GHz y 5GHz, por otro lado, la normativa 802.11ac utiliza solo banda de 5GHz. Cabe resaltar que las radiofrecuencias empleadas por el espectro de la normativa 802.11 varía según el país</w:t>
      </w:r>
      <w:r w:rsidR="00274D8A">
        <w:t>.</w:t>
      </w:r>
      <w:sdt>
        <w:sdtPr>
          <w:id w:val="-1955404036"/>
          <w:citation/>
        </w:sdtPr>
        <w:sdtEndPr/>
        <w:sdtContent>
          <w:r w:rsidR="00470C97">
            <w:fldChar w:fldCharType="begin"/>
          </w:r>
          <w:r w:rsidR="00470C97" w:rsidRPr="00470C97">
            <w:instrText xml:space="preserve"> CITATION Col04 \l 1033 </w:instrText>
          </w:r>
          <w:r w:rsidR="00470C97">
            <w:fldChar w:fldCharType="separate"/>
          </w:r>
          <w:r w:rsidR="00C960D0">
            <w:rPr>
              <w:noProof/>
            </w:rPr>
            <w:t xml:space="preserve"> </w:t>
          </w:r>
          <w:r w:rsidR="00C960D0" w:rsidRPr="00C960D0">
            <w:rPr>
              <w:noProof/>
            </w:rPr>
            <w:t>(Wikimedia, IEEE 802.11, 2004)</w:t>
          </w:r>
          <w:r w:rsidR="00470C97">
            <w:fldChar w:fldCharType="end"/>
          </w:r>
        </w:sdtContent>
      </w:sdt>
    </w:p>
    <w:p w14:paraId="69CDE468" w14:textId="0C5510CF" w:rsidR="00764176" w:rsidRDefault="009D4C7F" w:rsidP="00764176">
      <w:pPr>
        <w:pStyle w:val="TextoIndependienteconSangraPrimeraLnea"/>
      </w:pPr>
      <w:r>
        <w:t xml:space="preserve">En resumen, los distintos </w:t>
      </w:r>
      <w:r w:rsidR="00B34895">
        <w:t>estándares</w:t>
      </w:r>
      <w:r>
        <w:t xml:space="preserve"> sirven para definir las tecnologías implementadas en equipos para las redes inalámbricas permitiendo la comunicación de ellos a través del aire. Algunas de las características importantes que se puede mencionar es que la tecnología </w:t>
      </w:r>
      <w:r w:rsidR="00A36E5C">
        <w:t>802.11a no es compatible con otros protocolos de red.</w:t>
      </w:r>
    </w:p>
    <w:p w14:paraId="1E5FF199" w14:textId="2C6C8FC6" w:rsidR="00A36E5C" w:rsidRDefault="00A36E5C" w:rsidP="00FF5B44">
      <w:pPr>
        <w:pStyle w:val="TextoIndependienteconSangraPrimeraLnea"/>
        <w:ind w:left="720" w:firstLine="0"/>
      </w:pPr>
      <w:r>
        <w:t xml:space="preserve">Los </w:t>
      </w:r>
      <w:r w:rsidR="00B34895">
        <w:t>Gateway</w:t>
      </w:r>
      <w:r>
        <w:t xml:space="preserve"> sin cables y los puntos de acceso soportan todos los protocolos requeridos por los distintos </w:t>
      </w:r>
      <w:r w:rsidR="007C1D52">
        <w:t>estándares</w:t>
      </w:r>
      <w:r>
        <w:t xml:space="preserve"> (b/g/n/ac) para la conectividad de los clientes.</w:t>
      </w:r>
      <w:r w:rsidR="007318BE">
        <w:t xml:space="preserve"> Ya que los protocolos están disponibles dependiendo de la tecnología de los equipos que se </w:t>
      </w:r>
      <w:r w:rsidR="00B34895">
        <w:t>estén</w:t>
      </w:r>
      <w:r w:rsidR="007318BE">
        <w:t xml:space="preserve"> conectando a estos enrutadores, proveen de la mejor banda que puedan soportar los clientes, quiere decir que poseen tanto bandas de 2,4GHz como de 5GHz.</w:t>
      </w:r>
    </w:p>
    <w:p w14:paraId="194E3F78" w14:textId="2CA793AE" w:rsidR="007C1D52" w:rsidRDefault="007C1D52" w:rsidP="00FF5B44">
      <w:pPr>
        <w:pStyle w:val="TextoIndependienteconSangraPrimeraLnea"/>
        <w:ind w:left="720" w:firstLine="720"/>
      </w:pPr>
      <w:r>
        <w:t xml:space="preserve">Durante el periodo de conexión, los equipos aprenden los protocolos que dispone el enrutador y seleccionan el </w:t>
      </w:r>
      <w:r w:rsidR="006C7475">
        <w:t>estándar</w:t>
      </w:r>
      <w:r>
        <w:t xml:space="preserve"> </w:t>
      </w:r>
      <w:r w:rsidR="006C7475">
        <w:t>más</w:t>
      </w:r>
      <w:r>
        <w:t xml:space="preserve"> </w:t>
      </w:r>
      <w:r w:rsidR="006C7475">
        <w:t>óptimo</w:t>
      </w:r>
      <w:r>
        <w:t xml:space="preserve"> para la comunicación de datos.</w:t>
      </w:r>
      <w:r w:rsidR="006142DC">
        <w:t xml:space="preserve"> </w:t>
      </w:r>
      <w:r w:rsidR="00F25AA8">
        <w:t>Además</w:t>
      </w:r>
      <w:r w:rsidR="006142DC">
        <w:t>, cuando el equipo pasa por la selección, este normalmente establece el mejor protocolo adecuado a la capacidad y velocidad.</w:t>
      </w:r>
    </w:p>
    <w:p w14:paraId="369CF469" w14:textId="1FC1ABF3" w:rsidR="006142DC" w:rsidRPr="00F10172" w:rsidRDefault="007318BE" w:rsidP="00FF5B44">
      <w:pPr>
        <w:pStyle w:val="TextoIndependienteconSangraPrimeraLnea"/>
        <w:ind w:left="720" w:firstLine="720"/>
        <w:rPr>
          <w:lang w:val="en-US"/>
        </w:rPr>
      </w:pPr>
      <w:r>
        <w:lastRenderedPageBreak/>
        <w:t xml:space="preserve">Mientras </w:t>
      </w:r>
      <w:r w:rsidR="00B34895">
        <w:t>más</w:t>
      </w:r>
      <w:r>
        <w:t xml:space="preserve"> actualizado sea el protocolo, mejor rendimiento tendrá</w:t>
      </w:r>
      <w:r w:rsidR="00140195">
        <w:t xml:space="preserve">. Como la tecnología 802.11ac dispone de una alta tasa de velocidad implementando la banda de 5GHz, es la ideal para la cobertura de señal en el lugar de residencia. Dispone de una funcionalidad llamada </w:t>
      </w:r>
      <w:r w:rsidR="00140195" w:rsidRPr="00140195">
        <w:t>“beamforming” que identifica la localidad de un equipo y ampli</w:t>
      </w:r>
      <w:r w:rsidR="00140195">
        <w:t>fica</w:t>
      </w:r>
      <w:r w:rsidR="0079652B">
        <w:t xml:space="preserve"> la señal en orientación al dispositivo. En la actualidad los equipos mayormente incorporan un conjunto de chips 802.11n/ac para disponer de un mejor desempeño.</w:t>
      </w:r>
      <w:sdt>
        <w:sdtPr>
          <w:rPr>
            <w:highlight w:val="yellow"/>
          </w:rPr>
          <w:id w:val="364410848"/>
          <w:citation/>
        </w:sdtPr>
        <w:sdtEndPr/>
        <w:sdtContent>
          <w:r w:rsidR="00D02DD1" w:rsidRPr="0067374A">
            <w:rPr>
              <w:highlight w:val="yellow"/>
            </w:rPr>
            <w:fldChar w:fldCharType="begin"/>
          </w:r>
          <w:r w:rsidR="009D303B" w:rsidRPr="0067374A">
            <w:rPr>
              <w:highlight w:val="yellow"/>
              <w:lang w:val="es-ES"/>
            </w:rPr>
            <w:instrText xml:space="preserve">CITATION Tod245 \l 3082 </w:instrText>
          </w:r>
          <w:r w:rsidR="00D02DD1" w:rsidRPr="0067374A">
            <w:rPr>
              <w:highlight w:val="yellow"/>
            </w:rPr>
            <w:fldChar w:fldCharType="separate"/>
          </w:r>
          <w:r w:rsidR="00C960D0">
            <w:rPr>
              <w:noProof/>
              <w:highlight w:val="yellow"/>
              <w:lang w:val="es-ES"/>
            </w:rPr>
            <w:t xml:space="preserve"> </w:t>
          </w:r>
          <w:r w:rsidR="00C960D0" w:rsidRPr="00C960D0">
            <w:rPr>
              <w:noProof/>
              <w:highlight w:val="yellow"/>
              <w:lang w:val="es-ES"/>
            </w:rPr>
            <w:t>(Xfinity, 2024)</w:t>
          </w:r>
          <w:r w:rsidR="00D02DD1" w:rsidRPr="0067374A">
            <w:rPr>
              <w:highlight w:val="yellow"/>
            </w:rPr>
            <w:fldChar w:fldCharType="end"/>
          </w:r>
        </w:sdtContent>
      </w:sdt>
    </w:p>
    <w:p w14:paraId="4DFA49F6" w14:textId="77777777" w:rsidR="00764176" w:rsidRPr="00F10172" w:rsidRDefault="00764176" w:rsidP="00E56862">
      <w:pPr>
        <w:pStyle w:val="TextoIndependienteconSangraPrimeraLnea"/>
        <w:ind w:firstLine="0"/>
        <w:rPr>
          <w:lang w:val="en-US"/>
        </w:rPr>
      </w:pPr>
    </w:p>
    <w:p w14:paraId="3960DF5B" w14:textId="5467CF9F" w:rsidR="000C1A7C" w:rsidRDefault="00ED5743" w:rsidP="00AD2A1A">
      <w:pPr>
        <w:pStyle w:val="Ttulo3"/>
        <w:numPr>
          <w:ilvl w:val="2"/>
          <w:numId w:val="2"/>
        </w:numPr>
      </w:pPr>
      <w:bookmarkStart w:id="22" w:name="_Toc166785300"/>
      <w:r>
        <w:t>ESP8266</w:t>
      </w:r>
      <w:bookmarkEnd w:id="22"/>
    </w:p>
    <w:p w14:paraId="6115472C" w14:textId="376B1D84" w:rsidR="004660B6" w:rsidRDefault="004660B6" w:rsidP="004660B6">
      <w:pPr>
        <w:pStyle w:val="TextoIndependienteconSangraPrimeraLnea"/>
      </w:pPr>
      <w:r w:rsidRPr="004660B6">
        <w:t xml:space="preserve">El ESP8266 es un microcontrolador para sistemas IoT con conectividad </w:t>
      </w:r>
      <w:r w:rsidR="00B34895" w:rsidRPr="004660B6">
        <w:t>Wifi</w:t>
      </w:r>
      <w:r w:rsidRPr="004660B6">
        <w:t>, perfecto para dispositivos portátiles y automatización del hogar. Aunque su arquitectura es simple, ofrece una serie de características destacables que lo hacen un componente atractivo para proyectos de electrónica y desarrollo de software.</w:t>
      </w:r>
    </w:p>
    <w:p w14:paraId="1670E17A" w14:textId="0688B547" w:rsidR="000C1F3E" w:rsidRDefault="000C1F3E" w:rsidP="004660B6">
      <w:pPr>
        <w:pStyle w:val="TextoIndependienteconSangraPrimeraLnea"/>
        <w:rPr>
          <w:lang w:val="es-ES_tradnl"/>
        </w:rPr>
      </w:pPr>
      <w:r>
        <w:t>Este microcontrolador destac</w:t>
      </w:r>
      <w:r w:rsidR="007C7D72">
        <w:t>ó</w:t>
      </w:r>
      <w:r>
        <w:t xml:space="preserve"> por el motivo de ser programable como en Arduino usando su mismo IDE (Entorno de Desarrollo Integrado) pero con la posibilidad de incluir directamente un </w:t>
      </w:r>
      <w:r w:rsidR="00B34895">
        <w:t>módulo</w:t>
      </w:r>
      <w:r>
        <w:t xml:space="preserve"> Wifi, lo que suponía una mejora ya que el Arduino clásico necesita de un Shield </w:t>
      </w:r>
      <w:r>
        <w:rPr>
          <w:lang w:val="es-ES_tradnl"/>
        </w:rPr>
        <w:t xml:space="preserve">añadido lo que daba como resultado un aumento de costos y de dificultad, </w:t>
      </w:r>
      <w:r w:rsidR="003B7A2F">
        <w:rPr>
          <w:lang w:val="es-ES_tradnl"/>
        </w:rPr>
        <w:t>además que con el ESP8266 solo era necesario incluir la librería dentro del IDE de Arduino para poder utilizar todo su potencial al alcance del código.</w:t>
      </w:r>
    </w:p>
    <w:p w14:paraId="36A2BF4F" w14:textId="5DB0DEDA" w:rsidR="00E306C9" w:rsidRDefault="0095418B" w:rsidP="000A03A8">
      <w:pPr>
        <w:pStyle w:val="TextoIndependienteconSangraPrimeraLnea"/>
        <w:ind w:left="720" w:firstLine="0"/>
        <w:rPr>
          <w:lang w:val="es-ES_tradnl"/>
        </w:rPr>
      </w:pPr>
      <w:r>
        <w:rPr>
          <w:lang w:val="es-ES_tradnl"/>
        </w:rPr>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445DDE" w:rsidRDefault="0095418B" w:rsidP="0095418B">
      <w:pPr>
        <w:pStyle w:val="TextoIndependienteconSangraPrimeraLnea"/>
        <w:numPr>
          <w:ilvl w:val="0"/>
          <w:numId w:val="22"/>
        </w:numPr>
      </w:pPr>
      <w:r w:rsidRPr="0095418B">
        <w:rPr>
          <w:lang w:val="en-US"/>
        </w:rPr>
        <w:lastRenderedPageBreak/>
        <w:t>Full stack TCP/IP WIFI</w:t>
      </w:r>
      <w:r>
        <w:rPr>
          <w:lang w:val="en-US"/>
        </w:rPr>
        <w:t xml:space="preserve"> a 2.4 G</w:t>
      </w:r>
      <w:r w:rsidR="00B34895">
        <w:rPr>
          <w:lang w:val="en-US"/>
        </w:rPr>
        <w:t>H</w:t>
      </w:r>
      <w:r>
        <w:rPr>
          <w:lang w:val="en-US"/>
        </w:rPr>
        <w:t xml:space="preserve">z </w:t>
      </w:r>
      <w:r w:rsidRPr="00445DDE">
        <w:t>incluido.</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68A63EE9"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EndPr/>
        <w:sdtContent>
          <w:r w:rsidR="00F66302">
            <w:fldChar w:fldCharType="begin"/>
          </w:r>
          <w:r w:rsidR="001665C9">
            <w:instrText xml:space="preserve">CITATION Tod242 \l 1033 </w:instrText>
          </w:r>
          <w:r w:rsidR="00F66302">
            <w:fldChar w:fldCharType="separate"/>
          </w:r>
          <w:r w:rsidR="00C960D0">
            <w:rPr>
              <w:noProof/>
            </w:rPr>
            <w:t xml:space="preserve"> </w:t>
          </w:r>
          <w:r w:rsidR="00C960D0" w:rsidRPr="00C960D0">
            <w:rPr>
              <w:noProof/>
            </w:rPr>
            <w:t>(Prometec, n.d.)</w:t>
          </w:r>
          <w:r w:rsidR="00F66302">
            <w:fldChar w:fldCharType="end"/>
          </w:r>
        </w:sdtContent>
      </w:sdt>
    </w:p>
    <w:p w14:paraId="3AD3E1FE" w14:textId="77777777" w:rsidR="00503306" w:rsidRDefault="00E65FE1" w:rsidP="00A0167B">
      <w:pPr>
        <w:pStyle w:val="TextoIndependienteconSangraPrimeraLnea"/>
      </w:pPr>
      <w:r>
        <w:rPr>
          <w:lang w:val="es-ES_tradnl"/>
        </w:rPr>
        <w:t xml:space="preserve">La familia ESP8266 se pueden encontrar diversos </w:t>
      </w:r>
      <w:r w:rsidR="00A0167B">
        <w:rPr>
          <w:lang w:val="es-ES_tradnl"/>
        </w:rPr>
        <w:t>módulos</w:t>
      </w:r>
      <w:r>
        <w:rPr>
          <w:lang w:val="es-ES_tradnl"/>
        </w:rPr>
        <w:t xml:space="preserve"> distintos, que fueron desarrollados con el paso del tiempo según las necesidades</w:t>
      </w:r>
      <w:r w:rsidR="00A0167B">
        <w:rPr>
          <w:lang w:val="es-ES_tradnl"/>
        </w:rPr>
        <w:t>.</w:t>
      </w:r>
      <w:r w:rsidR="00A0167B" w:rsidRPr="00A0167B">
        <w:t xml:space="preserve"> </w:t>
      </w:r>
      <w:r w:rsidR="00A0167B" w:rsidRPr="004660B6">
        <w:t>El ESP-01 es uno de los más populares debido a su bajo costo, aunque puede ser menos conveniente por su falta de pines GPIO</w:t>
      </w:r>
      <w:r w:rsidR="00B30227">
        <w:t xml:space="preserve"> además de dar la posibilidad a problemas al momento de programar que otros </w:t>
      </w:r>
      <w:r w:rsidR="00E306C9">
        <w:t>módulos</w:t>
      </w:r>
      <w:r w:rsidR="00B30227">
        <w:t xml:space="preserve"> más modernos no presentan</w:t>
      </w:r>
      <w:r w:rsidR="00A0167B" w:rsidRPr="004660B6">
        <w:t>. Otros módulos como el ESP-12 ofrecen más puertos GPIO y un puerto analógico con resolución de 10-bit.</w:t>
      </w:r>
    </w:p>
    <w:p w14:paraId="47A67FCD" w14:textId="75DCD9A9" w:rsidR="003756A8" w:rsidRPr="003756A8" w:rsidRDefault="003756A8" w:rsidP="00503306">
      <w:pPr>
        <w:pStyle w:val="TextoIndependienteconSangraPrimeraLnea"/>
        <w:ind w:left="720" w:firstLine="0"/>
      </w:pPr>
      <w:r w:rsidRPr="003756A8">
        <w:rPr>
          <w:noProof/>
        </w:rPr>
        <w:t>Hernández (s.f.) a</w:t>
      </w:r>
      <w:r>
        <w:rPr>
          <w:noProof/>
        </w:rPr>
        <w:t>firmó que</w:t>
      </w:r>
      <w:r w:rsidRPr="003756A8">
        <w:rPr>
          <w:noProof/>
        </w:rPr>
        <w:t>:</w:t>
      </w:r>
    </w:p>
    <w:p w14:paraId="1B22291F" w14:textId="308A608B" w:rsidR="00A0167B" w:rsidRPr="00390F33" w:rsidRDefault="00A0167B" w:rsidP="00503306">
      <w:pPr>
        <w:pStyle w:val="TextoIndependienteconSangraPrimeraLnea"/>
        <w:ind w:left="720" w:firstLine="0"/>
      </w:pPr>
      <w:r w:rsidRPr="004660B6">
        <w:t>El ESP-201 es el favorito entre los Makers para prototipar.</w:t>
      </w:r>
      <w:r w:rsidR="00390F33">
        <w:t xml:space="preserve"> Pero cabe destacar que también existen </w:t>
      </w:r>
      <w:r w:rsidR="00E306C9">
        <w:t>módulos</w:t>
      </w:r>
      <w:r w:rsidR="00390F33">
        <w:t xml:space="preserve"> como el ESP</w:t>
      </w:r>
      <w:r w:rsidR="00390F33" w:rsidRPr="00390F33">
        <w:t>-</w:t>
      </w:r>
      <w:r w:rsidR="00390F33">
        <w:t>0</w:t>
      </w:r>
      <w:r w:rsidR="009C1A3C">
        <w:t>3</w:t>
      </w:r>
      <w:r w:rsidR="00390F33">
        <w:t>, ESP</w:t>
      </w:r>
      <w:r w:rsidR="00390F33" w:rsidRPr="00390F33">
        <w:t>-</w:t>
      </w:r>
      <w:r w:rsidR="00390F33">
        <w:t>0</w:t>
      </w:r>
      <w:r w:rsidR="009C1A3C">
        <w:t>5, ESP</w:t>
      </w:r>
      <w:r w:rsidR="009C1A3C" w:rsidRPr="00390F33">
        <w:t>-</w:t>
      </w:r>
      <w:r w:rsidR="009C1A3C">
        <w:t>12E, e</w:t>
      </w:r>
      <w:r w:rsidR="006E53C2">
        <w:t>ntre otros</w:t>
      </w:r>
      <w:r w:rsidR="009C1A3C">
        <w:t>.</w:t>
      </w:r>
    </w:p>
    <w:p w14:paraId="3A838FA6" w14:textId="77777777" w:rsidR="003438AD" w:rsidRPr="004660B6" w:rsidRDefault="003438AD" w:rsidP="00503306">
      <w:pPr>
        <w:pStyle w:val="TextoIndependienteconSangraPrimeraLnea"/>
        <w:ind w:left="720" w:firstLine="720"/>
      </w:pPr>
      <w:r w:rsidRPr="004660B6">
        <w:t>El ESP8266 funciona entre 3V y 3,6V, aunque puede tolerar tensiones de entrada de hasta 5V. En cuanto al consumo, oscila entre 0,5 μA cuando está apagado y 170 mA cuando está transmitiendo a máxima capacidad.</w:t>
      </w:r>
    </w:p>
    <w:p w14:paraId="08584059" w14:textId="256DF551" w:rsidR="004660B6" w:rsidRDefault="004660B6" w:rsidP="00503306">
      <w:pPr>
        <w:pStyle w:val="TextoIndependienteconSangraPrimeraLnea"/>
        <w:ind w:left="720" w:firstLine="720"/>
      </w:pPr>
      <w:r w:rsidRPr="004660B6">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4660B6">
        <w:t>energía,</w:t>
      </w:r>
      <w:r w:rsidRPr="004660B6">
        <w:t xml:space="preserve"> pero está listo para funcionar, mientras que el modo de sueño y sueño profundo reducen el consumo de energía considerablemente.</w:t>
      </w:r>
      <w:r w:rsidR="00390F33">
        <w:t xml:space="preserve"> La diferencia radica principalmente en los sockets en los cuales son montados </w:t>
      </w:r>
      <w:r w:rsidR="00F80139">
        <w:t>ya que</w:t>
      </w:r>
      <w:r w:rsidR="00390F33">
        <w:t xml:space="preserve"> pueden disponer de</w:t>
      </w:r>
      <w:r w:rsidR="00996F24">
        <w:t xml:space="preserve"> más</w:t>
      </w:r>
      <w:r w:rsidR="00390F33">
        <w:t xml:space="preserve"> o menos pines según el modelo.</w:t>
      </w:r>
    </w:p>
    <w:p w14:paraId="556F403D" w14:textId="1349C58D" w:rsidR="003654CE" w:rsidRDefault="00473FD1" w:rsidP="00503306">
      <w:pPr>
        <w:pStyle w:val="TextoIndependienteconSangraPrimeraLnea"/>
        <w:ind w:left="720" w:firstLine="720"/>
      </w:pPr>
      <w:r>
        <w:lastRenderedPageBreak/>
        <w:t>Para configurar un ESP</w:t>
      </w:r>
      <w:r w:rsidRPr="00473FD1">
        <w:t>-01 s</w:t>
      </w:r>
      <w:r>
        <w:t xml:space="preserve">e puede utilizar el entorno de desarrollo integrado de Arduino. </w:t>
      </w:r>
      <w:r w:rsidR="00DD4EB6">
        <w:t>Primeramente,</w:t>
      </w:r>
      <w:r>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t>las distintas placas de</w:t>
      </w:r>
      <w:r>
        <w:t xml:space="preserve"> ESP8266 y ESP32.</w:t>
      </w:r>
      <w:r w:rsidR="00DD4EB6">
        <w:t xml:space="preserve"> Una vez instalado se puede configurar los puertos COM detectados por el IDE de Arduino para asignar el modelo de la placa ESP utilizada y diversas opciones como </w:t>
      </w:r>
      <w:r w:rsidR="00FC4E88">
        <w:t>nivel</w:t>
      </w:r>
      <w:r w:rsidR="00DD4EB6">
        <w:t xml:space="preserve"> de depuración, memoria flash disponible,</w:t>
      </w:r>
      <w:r w:rsidR="00FC4E88">
        <w:t xml:space="preserve"> frecuencia </w:t>
      </w:r>
      <w:commentRangeStart w:id="23"/>
      <w:commentRangeStart w:id="24"/>
      <w:commentRangeStart w:id="25"/>
      <w:r w:rsidR="00FC4E88">
        <w:t>de la CPU, velocidad de carga de la información en el monitor serial, entre otros.</w:t>
      </w:r>
    </w:p>
    <w:p w14:paraId="5DF99E27" w14:textId="795BE1D2" w:rsidR="001D4F6E" w:rsidRDefault="001D4F6E" w:rsidP="004660B6">
      <w:pPr>
        <w:pStyle w:val="TextoIndependienteconSangraPrimeraLnea"/>
      </w:pPr>
      <w:r w:rsidRPr="001D4F6E">
        <w:t>Entre l</w:t>
      </w:r>
      <w:r>
        <w:t xml:space="preserve">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t>más</w:t>
      </w:r>
      <w:r>
        <w:t xml:space="preserve"> rápidas de la frecuencia anterior en orden respectivamente según su potencia</w:t>
      </w:r>
      <w:r w:rsidR="008F457F">
        <w:t xml:space="preserve">, información que está inscrita encima del chip ESP-12e como lo muestra la figura </w:t>
      </w:r>
      <w:r>
        <w:t>.</w:t>
      </w:r>
    </w:p>
    <w:p w14:paraId="3CF96173" w14:textId="5D124960" w:rsidR="00CF3085" w:rsidRDefault="00CF3085" w:rsidP="00CF3085">
      <w:pPr>
        <w:pStyle w:val="EstiloFigura"/>
      </w:pPr>
      <w:r w:rsidRPr="00CF3085">
        <w:rPr>
          <w:b/>
          <w:bCs/>
        </w:rPr>
        <w:t xml:space="preserve">Figura </w:t>
      </w:r>
      <w:r w:rsidRPr="00CF3085">
        <w:rPr>
          <w:b/>
          <w:bCs/>
        </w:rPr>
        <w:fldChar w:fldCharType="begin"/>
      </w:r>
      <w:r w:rsidRPr="00CF3085">
        <w:rPr>
          <w:b/>
          <w:bCs/>
        </w:rPr>
        <w:instrText xml:space="preserve"> SEQ Figura \* ARABIC </w:instrText>
      </w:r>
      <w:r w:rsidRPr="00CF3085">
        <w:rPr>
          <w:b/>
          <w:bCs/>
        </w:rPr>
        <w:fldChar w:fldCharType="separate"/>
      </w:r>
      <w:r w:rsidR="003A6D91">
        <w:rPr>
          <w:b/>
          <w:bCs/>
          <w:noProof/>
        </w:rPr>
        <w:t>3</w:t>
      </w:r>
      <w:r w:rsidRPr="00CF3085">
        <w:rPr>
          <w:b/>
          <w:bCs/>
        </w:rPr>
        <w:fldChar w:fldCharType="end"/>
      </w:r>
      <w:r w:rsidRPr="00CF3085">
        <w:rPr>
          <w:b/>
          <w:bCs/>
        </w:rPr>
        <w:br/>
      </w:r>
      <w:r w:rsidRPr="00CF3085">
        <w:rPr>
          <w:i/>
          <w:iCs/>
        </w:rPr>
        <w:t>Imagen del chip ESP-12e impreso en el módulo NodeMCU</w:t>
      </w:r>
    </w:p>
    <w:p w14:paraId="54F3345E" w14:textId="11AF3BB0" w:rsidR="008F457F" w:rsidRDefault="008F457F" w:rsidP="004660B6">
      <w:pPr>
        <w:pStyle w:val="TextoIndependienteconSangraPrimeraLnea"/>
      </w:pPr>
      <w:r>
        <w:rPr>
          <w:noProof/>
        </w:rPr>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0A9183C4" w14:textId="077E0622" w:rsidR="00CF3085" w:rsidRPr="001D4F6E" w:rsidRDefault="00CF3085" w:rsidP="00CF3085">
      <w:pPr>
        <w:pStyle w:val="EstiloFigura"/>
      </w:pPr>
      <w:r w:rsidRPr="00CF3085">
        <w:rPr>
          <w:rStyle w:val="EstiloFiguraCar"/>
          <w:i/>
          <w:iCs/>
        </w:rPr>
        <w:lastRenderedPageBreak/>
        <w:t>Nota</w:t>
      </w:r>
      <w:r>
        <w:t>.</w:t>
      </w:r>
      <w:r w:rsidR="00887F4E">
        <w:t xml:space="preserve"> Adaptado de </w:t>
      </w:r>
      <w:r w:rsidR="00887F4E" w:rsidRPr="00887F4E">
        <w:rPr>
          <w:rFonts w:ascii="Arial" w:hAnsi="Arial" w:cs="Arial"/>
          <w:sz w:val="21"/>
          <w:szCs w:val="21"/>
          <w:shd w:val="clear" w:color="auto" w:fill="FFFFFF"/>
        </w:rPr>
        <w:t>Original file</w:t>
      </w:r>
      <w:r w:rsidR="00887F4E">
        <w:rPr>
          <w:rFonts w:ascii="Arial" w:hAnsi="Arial" w:cs="Arial"/>
          <w:sz w:val="21"/>
          <w:szCs w:val="21"/>
          <w:shd w:val="clear" w:color="auto" w:fill="FFFFFF"/>
        </w:rPr>
        <w:t xml:space="preserve"> [fotografía]</w:t>
      </w:r>
      <w:r w:rsidR="003F14A9">
        <w:rPr>
          <w:rFonts w:ascii="Arial" w:hAnsi="Arial" w:cs="Arial"/>
          <w:sz w:val="21"/>
          <w:szCs w:val="21"/>
          <w:shd w:val="clear" w:color="auto" w:fill="FFFFFF"/>
        </w:rPr>
        <w:t xml:space="preserve">, por </w:t>
      </w:r>
      <w:r w:rsidR="003F14A9" w:rsidRPr="003F14A9">
        <w:rPr>
          <w:rFonts w:ascii="Arial" w:hAnsi="Arial" w:cs="Arial"/>
          <w:sz w:val="20"/>
          <w:szCs w:val="20"/>
          <w:shd w:val="clear" w:color="auto" w:fill="F8F9FA"/>
        </w:rPr>
        <w:t>Popolon</w:t>
      </w:r>
      <w:r w:rsidR="000F334E">
        <w:rPr>
          <w:rFonts w:ascii="Arial" w:hAnsi="Arial" w:cs="Arial"/>
          <w:sz w:val="20"/>
          <w:szCs w:val="20"/>
          <w:shd w:val="clear" w:color="auto" w:fill="F8F9FA"/>
        </w:rPr>
        <w:t>, 2020</w:t>
      </w:r>
      <w:r w:rsidR="00092EFC">
        <w:rPr>
          <w:rFonts w:ascii="Arial" w:hAnsi="Arial" w:cs="Arial"/>
          <w:sz w:val="20"/>
          <w:szCs w:val="20"/>
          <w:shd w:val="clear" w:color="auto" w:fill="F8F9FA"/>
        </w:rPr>
        <w:t>, Wikimedia Commons (</w:t>
      </w:r>
      <w:hyperlink r:id="rId18" w:history="1">
        <w:r w:rsidR="00092EFC" w:rsidRPr="002340B1">
          <w:rPr>
            <w:rStyle w:val="Hipervnculo"/>
            <w:rFonts w:ascii="Arial" w:hAnsi="Arial" w:cs="Arial"/>
            <w:sz w:val="20"/>
            <w:szCs w:val="20"/>
            <w:shd w:val="clear" w:color="auto" w:fill="F8F9FA"/>
          </w:rPr>
          <w:t>https://upload.wikimedia.org/wikipedia/commons/thumb/f/f5/NodeMCU_Lua_Lol1n_V3.jpg/1200px-NodeMCU_Lua_Lol1n_V3.jpg?20201128004509</w:t>
        </w:r>
      </w:hyperlink>
      <w:r w:rsidR="00092EFC">
        <w:rPr>
          <w:rFonts w:ascii="Arial" w:hAnsi="Arial" w:cs="Arial"/>
          <w:sz w:val="20"/>
          <w:szCs w:val="20"/>
          <w:shd w:val="clear" w:color="auto" w:fill="F8F9FA"/>
        </w:rPr>
        <w:t>).</w:t>
      </w:r>
      <w:r w:rsidR="00342E46">
        <w:rPr>
          <w:rFonts w:ascii="Arial" w:hAnsi="Arial" w:cs="Arial"/>
          <w:sz w:val="20"/>
          <w:szCs w:val="20"/>
          <w:shd w:val="clear" w:color="auto" w:fill="F8F9FA"/>
        </w:rPr>
        <w:t xml:space="preserve"> CC BY SA 4.0</w:t>
      </w:r>
    </w:p>
    <w:p w14:paraId="400D55AE" w14:textId="694D8524" w:rsidR="00477F53" w:rsidRDefault="00B42A81" w:rsidP="004660B6">
      <w:pPr>
        <w:pStyle w:val="TextoIndependienteconSangraPrimeraLnea"/>
      </w:pPr>
      <w:r>
        <w:t xml:space="preserve">Las capacidades que poseen estas placas para desarrollo </w:t>
      </w:r>
      <w:r w:rsidR="00A1549C">
        <w:t>son</w:t>
      </w:r>
      <w:r>
        <w:t xml:space="preserve"> para tener en cuenta estos equipos dentro de proyectos de domótica. Es integrable con Home</w:t>
      </w:r>
      <w:r w:rsidR="00BC1E7B">
        <w:t xml:space="preserve"> </w:t>
      </w:r>
      <w:r>
        <w:t xml:space="preserve">Smart que realiza un control de sensores </w:t>
      </w:r>
      <w:r w:rsidR="00535021">
        <w:t xml:space="preserve">midiendo presión, humedad, temperatura, asignación de colores por notas musicales, control de luces led </w:t>
      </w:r>
      <w:r>
        <w:t xml:space="preserve">en el hogar para ser </w:t>
      </w:r>
      <w:r w:rsidR="00450AA7">
        <w:t>activados</w:t>
      </w:r>
      <w:r>
        <w:t xml:space="preserve"> vía internet</w:t>
      </w:r>
      <w:r w:rsidR="00A1549C">
        <w:t>.</w:t>
      </w:r>
      <w:commentRangeEnd w:id="23"/>
      <w:commentRangeEnd w:id="24"/>
      <w:commentRangeEnd w:id="25"/>
      <w:r w:rsidR="00AA31E9">
        <w:rPr>
          <w:rStyle w:val="Refdecomentario"/>
        </w:rPr>
        <w:t xml:space="preserve"> </w:t>
      </w:r>
      <w:r w:rsidR="0067374A">
        <w:rPr>
          <w:rStyle w:val="Refdecomentario"/>
        </w:rPr>
        <w:commentReference w:id="23"/>
      </w:r>
      <w:r w:rsidR="00570828">
        <w:rPr>
          <w:rStyle w:val="Refdecomentario"/>
        </w:rPr>
        <w:commentReference w:id="24"/>
      </w:r>
      <w:r w:rsidR="00570828">
        <w:rPr>
          <w:rStyle w:val="Refdecomentario"/>
        </w:rPr>
        <w:commentReference w:id="25"/>
      </w:r>
    </w:p>
    <w:p w14:paraId="4A66B64D" w14:textId="77777777" w:rsidR="007361BA" w:rsidRPr="00473FD1" w:rsidRDefault="007361BA" w:rsidP="004660B6">
      <w:pPr>
        <w:pStyle w:val="TextoIndependienteconSangraPrimeraLnea"/>
        <w:rPr>
          <w:lang w:val="es-ES_tradnl"/>
        </w:rPr>
      </w:pPr>
    </w:p>
    <w:p w14:paraId="7D8BAF34" w14:textId="1FAF439D" w:rsidR="000C1A7C" w:rsidRPr="00491A41" w:rsidRDefault="000C1A7C" w:rsidP="00491A41">
      <w:pPr>
        <w:pStyle w:val="Ttulo3"/>
        <w:numPr>
          <w:ilvl w:val="1"/>
          <w:numId w:val="2"/>
        </w:numPr>
        <w:rPr>
          <w:sz w:val="28"/>
          <w:szCs w:val="26"/>
        </w:rPr>
      </w:pPr>
      <w:bookmarkStart w:id="26" w:name="_Toc166785301"/>
      <w:r w:rsidRPr="00491A41">
        <w:rPr>
          <w:sz w:val="28"/>
          <w:szCs w:val="26"/>
        </w:rPr>
        <w:t>Sensores de pr</w:t>
      </w:r>
      <w:r w:rsidR="00C637A6" w:rsidRPr="00491A41">
        <w:rPr>
          <w:sz w:val="28"/>
          <w:szCs w:val="26"/>
        </w:rPr>
        <w:t>oximidad</w:t>
      </w:r>
      <w:bookmarkEnd w:id="26"/>
    </w:p>
    <w:p w14:paraId="7311281C" w14:textId="77777777" w:rsidR="00CD2ED9" w:rsidRDefault="00233681" w:rsidP="00233681">
      <w:pPr>
        <w:pStyle w:val="TextoIndependienteconSangraPrimeraLnea"/>
      </w:pPr>
      <w:r>
        <w:t xml:space="preserve">Un </w:t>
      </w:r>
      <w:r w:rsidR="00DA5E66">
        <w:t>sensor</w:t>
      </w:r>
      <w:r>
        <w:t xml:space="preserve"> de proximidad es un</w:t>
      </w:r>
      <w:r w:rsidR="008A2EEF">
        <w:t xml:space="preserve"> componente electrónico</w:t>
      </w:r>
      <w:r>
        <w:t xml:space="preserve"> que identifica la presencia o ausencia de un objeto sin contacto físico y es capaz de detectar cuerpos, medidas, sustancias, distancias o movimientos.</w:t>
      </w:r>
    </w:p>
    <w:p w14:paraId="1A294EE7" w14:textId="34D539A4" w:rsidR="00233681" w:rsidRDefault="00233681" w:rsidP="00CD2ED9">
      <w:pPr>
        <w:pStyle w:val="TextoIndependienteconSangraPrimeraLnea"/>
        <w:ind w:left="720" w:firstLine="0"/>
      </w:pPr>
      <w:r>
        <w:t>Estos detectores emiten campos electromagnéticos para capturar alteraciones o señales producidas por la presencia de objetos dentro de un rango específico. Luego, esta información se convierte en señales eléctricas, lo que proporciona datos valiosos para los sistemas de control y automatización.</w:t>
      </w:r>
    </w:p>
    <w:p w14:paraId="2720455F" w14:textId="78C2372F" w:rsidR="00DF4A8A" w:rsidRDefault="00DF4A8A" w:rsidP="00CD2ED9">
      <w:pPr>
        <w:pStyle w:val="TextoIndependienteconSangraPrimeraLnea"/>
        <w:ind w:left="720" w:firstLine="720"/>
      </w:pPr>
      <w:r>
        <w:t>La detección</w:t>
      </w:r>
      <w:r w:rsidRPr="00DF4A8A">
        <w:t xml:space="preserve"> de un objeto se encuentra influenciado por una serie de </w:t>
      </w:r>
      <w:r>
        <w:t>factore</w:t>
      </w:r>
      <w:r w:rsidRPr="00DF4A8A">
        <w:t xml:space="preserve">s, tales como la composición material del objeto en cuestión o la distancia a la que debe </w:t>
      </w:r>
      <w:r>
        <w:t>estar</w:t>
      </w:r>
      <w:r w:rsidRPr="00DF4A8A">
        <w:t xml:space="preserve"> para su detección. </w:t>
      </w:r>
      <w:r>
        <w:t>Además</w:t>
      </w:r>
      <w:r w:rsidRPr="00DF4A8A">
        <w:t xml:space="preserve">, </w:t>
      </w:r>
      <w:r>
        <w:t>existen</w:t>
      </w:r>
      <w:r w:rsidRPr="00DF4A8A">
        <w:t xml:space="preserve"> </w:t>
      </w:r>
      <w:r>
        <w:t>distintos tipos</w:t>
      </w:r>
      <w:r w:rsidRPr="00DF4A8A">
        <w:t xml:space="preserve"> de </w:t>
      </w:r>
      <w:r>
        <w:t>sensores</w:t>
      </w:r>
      <w:r w:rsidRPr="00DF4A8A">
        <w:t xml:space="preserve"> que se adecuan a los escenarios planteados.</w:t>
      </w:r>
      <w:sdt>
        <w:sdtPr>
          <w:rPr>
            <w:highlight w:val="yellow"/>
          </w:rPr>
          <w:id w:val="-1120834256"/>
          <w:citation/>
        </w:sdtPr>
        <w:sdtEndPr/>
        <w:sdtContent>
          <w:r w:rsidR="005C421E" w:rsidRPr="0067374A">
            <w:rPr>
              <w:highlight w:val="yellow"/>
            </w:rPr>
            <w:fldChar w:fldCharType="begin"/>
          </w:r>
          <w:r w:rsidR="00961D9F" w:rsidRPr="0067374A">
            <w:rPr>
              <w:highlight w:val="yellow"/>
            </w:rPr>
            <w:instrText xml:space="preserve">CITATION Tod243 \l 1033 </w:instrText>
          </w:r>
          <w:r w:rsidR="005C421E" w:rsidRPr="0067374A">
            <w:rPr>
              <w:highlight w:val="yellow"/>
            </w:rPr>
            <w:fldChar w:fldCharType="separate"/>
          </w:r>
          <w:r w:rsidR="00C960D0">
            <w:rPr>
              <w:noProof/>
              <w:highlight w:val="yellow"/>
            </w:rPr>
            <w:t xml:space="preserve"> </w:t>
          </w:r>
          <w:r w:rsidR="00C960D0" w:rsidRPr="00C960D0">
            <w:rPr>
              <w:noProof/>
              <w:highlight w:val="yellow"/>
            </w:rPr>
            <w:t>(2.1 Sensores industriales | Introducción a la Automatización Industrial, n.d.)</w:t>
          </w:r>
          <w:r w:rsidR="005C421E" w:rsidRPr="0067374A">
            <w:rPr>
              <w:highlight w:val="yellow"/>
            </w:rPr>
            <w:fldChar w:fldCharType="end"/>
          </w:r>
        </w:sdtContent>
      </w:sdt>
    </w:p>
    <w:p w14:paraId="05999156" w14:textId="77777777" w:rsidR="0088347F" w:rsidRPr="00316A99" w:rsidRDefault="0088347F" w:rsidP="00233681">
      <w:pPr>
        <w:pStyle w:val="TextoIndependienteconSangraPrimeraLnea"/>
      </w:pPr>
    </w:p>
    <w:p w14:paraId="53AB0EAC" w14:textId="69E759D5" w:rsidR="005B3799" w:rsidRDefault="005B3799" w:rsidP="005B3799">
      <w:pPr>
        <w:pStyle w:val="Ttulo3"/>
        <w:numPr>
          <w:ilvl w:val="2"/>
          <w:numId w:val="2"/>
        </w:numPr>
      </w:pPr>
      <w:bookmarkStart w:id="27" w:name="_Toc166785302"/>
      <w:r>
        <w:lastRenderedPageBreak/>
        <w:t>Sensores inductivos</w:t>
      </w:r>
      <w:bookmarkEnd w:id="27"/>
    </w:p>
    <w:p w14:paraId="4D62434E" w14:textId="77777777" w:rsidR="00A948DC" w:rsidRDefault="00AF5080" w:rsidP="00816187">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p>
    <w:p w14:paraId="6B6E3065" w14:textId="760F8B5C" w:rsidR="00B46E08" w:rsidRDefault="00AF5080" w:rsidP="00A948DC">
      <w:pPr>
        <w:pStyle w:val="TextoIndependienteconSangraPrimeraLnea"/>
        <w:ind w:left="720" w:firstLine="0"/>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p>
    <w:p w14:paraId="529C89F7" w14:textId="77777777" w:rsidR="0054194E" w:rsidRDefault="0054194E" w:rsidP="00A948DC">
      <w:pPr>
        <w:pStyle w:val="TextoIndependienteconSangraPrimeraLnea"/>
        <w:ind w:left="720" w:firstLine="720"/>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p>
    <w:p w14:paraId="0ED20ED0" w14:textId="5424F13B" w:rsidR="0054194E" w:rsidRDefault="0054194E" w:rsidP="00A948DC">
      <w:pPr>
        <w:pStyle w:val="TextoIndependienteconSangraPrimeraLnea"/>
        <w:ind w:left="720" w:firstLine="720"/>
      </w:pPr>
      <w:r>
        <w:t>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de oscilación respecto a una frecuencia de referencia conduce a un cambio en el estado de salida del sensor.</w:t>
      </w:r>
      <w:sdt>
        <w:sdtPr>
          <w:id w:val="-1518071097"/>
          <w:citation/>
        </w:sdtPr>
        <w:sdtEndPr/>
        <w:sdtContent>
          <w:r w:rsidR="0049565D">
            <w:fldChar w:fldCharType="begin"/>
          </w:r>
          <w:r w:rsidR="0049565D" w:rsidRPr="0049565D">
            <w:instrText xml:space="preserve"> CITATION Pin21 \l 1033 </w:instrText>
          </w:r>
          <w:r w:rsidR="0049565D">
            <w:fldChar w:fldCharType="separate"/>
          </w:r>
          <w:r w:rsidR="00C960D0">
            <w:rPr>
              <w:noProof/>
            </w:rPr>
            <w:t xml:space="preserve"> </w:t>
          </w:r>
          <w:r w:rsidR="00C960D0" w:rsidRPr="00C960D0">
            <w:rPr>
              <w:noProof/>
            </w:rPr>
            <w:t>(Pini, 2021)</w:t>
          </w:r>
          <w:r w:rsidR="0049565D">
            <w:fldChar w:fldCharType="end"/>
          </w:r>
        </w:sdtContent>
      </w:sdt>
    </w:p>
    <w:p w14:paraId="7E0251FF" w14:textId="70F560B9" w:rsidR="00163242" w:rsidRDefault="00163242" w:rsidP="00DB2332">
      <w:pPr>
        <w:pStyle w:val="TextoIndependienteconSangraPrimeraLnea"/>
        <w:ind w:left="720" w:firstLine="0"/>
      </w:pPr>
      <w:r w:rsidRPr="00163242">
        <w:t xml:space="preserve">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w:t>
      </w:r>
      <w:r w:rsidRPr="00163242">
        <w:lastRenderedPageBreak/>
        <w:t>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EndPr/>
        <w:sdtContent>
          <w:r w:rsidR="00237915">
            <w:fldChar w:fldCharType="begin"/>
          </w:r>
          <w:r w:rsidR="00961D9F">
            <w:instrText xml:space="preserve">CITATION Tod243 \l 1033 </w:instrText>
          </w:r>
          <w:r w:rsidR="00237915">
            <w:fldChar w:fldCharType="separate"/>
          </w:r>
          <w:r w:rsidR="00C960D0">
            <w:rPr>
              <w:noProof/>
            </w:rPr>
            <w:t xml:space="preserve"> </w:t>
          </w:r>
          <w:r w:rsidR="00C960D0" w:rsidRPr="00C960D0">
            <w:rPr>
              <w:noProof/>
            </w:rPr>
            <w:t>(2.1 Sensores industriales | Introducción a la Automatización Industrial, n.d.)</w:t>
          </w:r>
          <w:r w:rsidR="00237915">
            <w:fldChar w:fldCharType="end"/>
          </w:r>
        </w:sdtContent>
      </w:sdt>
    </w:p>
    <w:p w14:paraId="3B35E805" w14:textId="77777777" w:rsidR="00B46E08" w:rsidRPr="00B46E08" w:rsidRDefault="00B46E08" w:rsidP="00B46E08"/>
    <w:p w14:paraId="0E02B32F" w14:textId="6E0F1525" w:rsidR="00413396" w:rsidRDefault="00094748" w:rsidP="00413396">
      <w:pPr>
        <w:pStyle w:val="Ttulo3"/>
        <w:numPr>
          <w:ilvl w:val="2"/>
          <w:numId w:val="2"/>
        </w:numPr>
      </w:pPr>
      <w:bookmarkStart w:id="28" w:name="_Toc166785303"/>
      <w:r>
        <w:t>Senso</w:t>
      </w:r>
      <w:r w:rsidR="00413396">
        <w:t>res capacitivos</w:t>
      </w:r>
      <w:bookmarkEnd w:id="28"/>
    </w:p>
    <w:p w14:paraId="37ED568A" w14:textId="4A016C2A" w:rsidR="0011360E" w:rsidRPr="0011360E" w:rsidRDefault="0011360E" w:rsidP="0011360E">
      <w:pPr>
        <w:pStyle w:val="TextoIndependienteconSangraPrimeraLnea"/>
      </w:pPr>
      <w:r w:rsidRPr="0011360E">
        <w:t>Los sensores de proximidad capacitivos pueden detectar objetivos metálicos y no metálicos en forma de polvo, granulados, líquidos y sólidos. El dispositivo es generalmente similar a un sensor inductivo. Se utilizan principalmente para detectar niveles de líquidos en tanques de almacenamiento.</w:t>
      </w:r>
    </w:p>
    <w:p w14:paraId="31147CC0" w14:textId="17AE1B2C" w:rsidR="00251059" w:rsidRDefault="0011360E" w:rsidP="007F2EE7">
      <w:pPr>
        <w:pStyle w:val="TextoIndependienteconSangraPrimeraLnea"/>
        <w:ind w:left="720" w:firstLine="0"/>
      </w:pPr>
      <w:r w:rsidRPr="0011360E">
        <w:t>Estos sensores se basan en la interacción entre el objeto a detectar y el campo electrostático generado por el propio sensor. El funcionamiento es similar al caso del inductor, pero ahora el sensor es un condensador.</w:t>
      </w:r>
      <w:r w:rsidR="00251059">
        <w:t xml:space="preserve"> </w:t>
      </w:r>
      <w:r w:rsidRPr="0011360E">
        <w:t>La capacitancia de</w:t>
      </w:r>
      <w:r>
        <w:t>l condensado</w:t>
      </w:r>
      <w:r w:rsidRPr="0011360E">
        <w:t>r depende de la distancia entre los electrodos, su área y la constante dieléctrica, que representa la capacidad del material para polarizarse en presencia de un campo eléctrico.</w:t>
      </w:r>
    </w:p>
    <w:p w14:paraId="5EAE2153" w14:textId="1F238791" w:rsidR="0011360E" w:rsidRDefault="0011360E" w:rsidP="007F2EE7">
      <w:pPr>
        <w:pStyle w:val="TextoIndependienteconSangraPrimeraLnea"/>
        <w:ind w:left="720" w:firstLine="720"/>
      </w:pPr>
      <w:r>
        <w:t>La constante dieléctrica es igual al producto de la permitividad del vacío y la permitividad relativa del material dieléctrico que separa las placas del condensador.</w:t>
      </w:r>
    </w:p>
    <w:p w14:paraId="4B27A275" w14:textId="229D7D47" w:rsidR="0011360E" w:rsidRDefault="0011360E" w:rsidP="007F2EE7">
      <w:pPr>
        <w:pStyle w:val="TextoIndependienteconSangraPrimeraLnea"/>
        <w:ind w:left="720" w:firstLine="720"/>
      </w:pPr>
      <w:r>
        <w:t xml:space="preserve">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w:t>
      </w:r>
      <w:r>
        <w:lastRenderedPageBreak/>
        <w:t>presencia de un objeto, el estado del sensor cambia. Si el objeto se aleja, la amplitud del oscilador disminuye hasta que cambia a su estado original. El sensor también consta de un circuito rectificador, un comparador y una etapa de salida.</w:t>
      </w:r>
    </w:p>
    <w:p w14:paraId="0EDBD6FA" w14:textId="4F02C6EB" w:rsidR="000D5391" w:rsidRDefault="000D5391" w:rsidP="007F2EE7">
      <w:pPr>
        <w:pStyle w:val="TextoIndependienteconSangraPrimeraLnea"/>
        <w:ind w:left="720" w:firstLine="720"/>
      </w:pPr>
      <w:r>
        <w:t xml:space="preserve">La posibilidad de detección dependerá de los valores de la constante dieléctrica, siendo directamente proporcionales con la facilidad y la detección, si su valor es </w:t>
      </w:r>
      <w:r w:rsidR="00B34895">
        <w:t>más</w:t>
      </w:r>
      <w:r>
        <w:t xml:space="preserve"> alto, mayor facilidad de detección tendrá y si su valor es más bajo, más difícil será de detectar ese objeto</w:t>
      </w:r>
      <w:r w:rsidR="00197A13">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EndPr/>
        <w:sdtContent>
          <w:r w:rsidR="007F2B19">
            <w:fldChar w:fldCharType="begin"/>
          </w:r>
          <w:r w:rsidR="00961D9F">
            <w:rPr>
              <w:lang w:val="es-ES_tradnl"/>
            </w:rPr>
            <w:instrText xml:space="preserve">CITATION Tod243 \l 1034 </w:instrText>
          </w:r>
          <w:r w:rsidR="007F2B19">
            <w:fldChar w:fldCharType="separate"/>
          </w:r>
          <w:r w:rsidR="00C960D0">
            <w:rPr>
              <w:noProof/>
              <w:lang w:val="es-ES_tradnl"/>
            </w:rPr>
            <w:t xml:space="preserve"> (2.1 Sensores industriales | Introducción a la Automatización Industrial, s.f.)</w:t>
          </w:r>
          <w:r w:rsidR="007F2B19">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29" w:name="_Toc166785304"/>
      <w:r>
        <w:t>Sensores fotoeléctricos</w:t>
      </w:r>
      <w:bookmarkEnd w:id="29"/>
    </w:p>
    <w:p w14:paraId="69A1C414" w14:textId="77777777" w:rsidR="003D264C" w:rsidRDefault="007A4919" w:rsidP="00082954">
      <w:pPr>
        <w:pStyle w:val="TextoIndependienteconSangraPrimeraLnea"/>
      </w:pPr>
      <w:r>
        <w:t>Los</w:t>
      </w:r>
      <w:r w:rsidRPr="007A4919">
        <w:t xml:space="preserve"> sensores </w:t>
      </w:r>
      <w:r>
        <w:t xml:space="preserve">fotoeléctricos </w:t>
      </w:r>
      <w:r w:rsidRPr="007A4919">
        <w:t>operan detectando la presencia de un objeto mediante fenómenos asociados a la luz. Cada sensor cuenta con un emisor que emite un haz de luz, ya sea en el espectro visible o infrarrojo.</w:t>
      </w:r>
    </w:p>
    <w:p w14:paraId="73CA3937" w14:textId="0249F0A6" w:rsidR="007A4919" w:rsidRDefault="007A4919" w:rsidP="003962CF">
      <w:pPr>
        <w:pStyle w:val="TextoIndependienteconSangraPrimeraLnea"/>
        <w:ind w:left="720" w:firstLine="0"/>
      </w:pPr>
      <w:r w:rsidRPr="007A4919">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p>
    <w:p w14:paraId="05144289" w14:textId="1966D450" w:rsidR="00F46F5B" w:rsidRPr="007A4919" w:rsidRDefault="00F46F5B" w:rsidP="003962CF">
      <w:pPr>
        <w:pStyle w:val="TextoIndependienteconSangraPrimeraLnea"/>
        <w:ind w:left="720" w:firstLine="720"/>
      </w:pPr>
      <w:r>
        <w:t xml:space="preserve">La fuente de iluminación es un diodo de infrarrojos hecho de arseniuro de galio, o de luz visible mediante </w:t>
      </w:r>
      <w:r w:rsidR="00606C34">
        <w:t>Leds</w:t>
      </w:r>
      <w:r>
        <w:t xml:space="preserve"> (Light Emitting Diode) de color verde o rojo.</w:t>
      </w:r>
    </w:p>
    <w:p w14:paraId="51540EAE" w14:textId="6CA10BE6" w:rsidR="00EE214C" w:rsidRPr="0078236C" w:rsidRDefault="00EE214C" w:rsidP="003962CF">
      <w:pPr>
        <w:pStyle w:val="TextoIndependienteconSangraPrimeraLnea"/>
        <w:ind w:left="720" w:firstLine="720"/>
      </w:pPr>
      <w:r w:rsidRPr="0078236C">
        <w:lastRenderedPageBreak/>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p>
    <w:p w14:paraId="20C41423" w14:textId="43E7B436" w:rsidR="00EE214C" w:rsidRPr="0078236C" w:rsidRDefault="00EE214C" w:rsidP="003962CF">
      <w:pPr>
        <w:pStyle w:val="TextoIndependienteconSangraPrimeraLnea"/>
        <w:ind w:left="720" w:firstLine="720"/>
      </w:pPr>
      <w:r w:rsidRPr="0078236C">
        <w:t>El receptor generalmente incorpora una lente en su entrada para enfocar el haz de luz emitido en un componente fotosensible, como un fotodiodo o un fototransistor, cuyos parámetros</w:t>
      </w:r>
      <w:r w:rsidR="0039784E" w:rsidRPr="0078236C">
        <w:t xml:space="preserve"> </w:t>
      </w:r>
      <w:r w:rsidRPr="0078236C">
        <w:t>se ven alterados por la incidencia de la luz. Además, puede filtrar y amplificar la señal en función de la frecuencia de los pulsos generados por el emisor para descartar la luz que no proviene de él.</w:t>
      </w:r>
    </w:p>
    <w:p w14:paraId="36631345" w14:textId="7BBD54EA" w:rsidR="00B80328" w:rsidRPr="0078236C" w:rsidRDefault="00EE214C" w:rsidP="003962CF">
      <w:pPr>
        <w:pStyle w:val="TextoIndependienteconSangraPrimeraLnea"/>
        <w:ind w:left="720" w:firstLine="720"/>
      </w:pPr>
      <w:r w:rsidRPr="0078236C">
        <w:t>Estos sensores pueden activarse en presencia de luz o cuando no la reciben.</w:t>
      </w:r>
      <w:sdt>
        <w:sdtPr>
          <w:id w:val="378518297"/>
          <w:citation/>
        </w:sdtPr>
        <w:sdtEndPr/>
        <w:sdtContent>
          <w:r w:rsidR="006A1BF1">
            <w:fldChar w:fldCharType="begin"/>
          </w:r>
          <w:r w:rsidR="00961D9F">
            <w:instrText xml:space="preserve">CITATION Tod243 \l 1033 </w:instrText>
          </w:r>
          <w:r w:rsidR="006A1BF1">
            <w:fldChar w:fldCharType="separate"/>
          </w:r>
          <w:r w:rsidR="00C960D0">
            <w:rPr>
              <w:noProof/>
            </w:rPr>
            <w:t xml:space="preserve"> </w:t>
          </w:r>
          <w:r w:rsidR="00C960D0" w:rsidRPr="00C960D0">
            <w:rPr>
              <w:noProof/>
            </w:rPr>
            <w:t>(2.1 Sensores industriales | Introducción a la Automatización Industrial, n.d.)</w:t>
          </w:r>
          <w:r w:rsidR="006A1BF1">
            <w:fldChar w:fldCharType="end"/>
          </w:r>
        </w:sdtContent>
      </w:sdt>
    </w:p>
    <w:p w14:paraId="62149031" w14:textId="77777777" w:rsidR="0078236C" w:rsidRPr="0078236C" w:rsidRDefault="0078236C" w:rsidP="0078236C">
      <w:pPr>
        <w:pStyle w:val="TextoIndependienteconSangraPrimeraLnea"/>
      </w:pPr>
    </w:p>
    <w:p w14:paraId="1E0667CF" w14:textId="229B5EE4" w:rsidR="00413396" w:rsidRDefault="00413396" w:rsidP="00413396">
      <w:pPr>
        <w:pStyle w:val="Ttulo3"/>
        <w:numPr>
          <w:ilvl w:val="2"/>
          <w:numId w:val="2"/>
        </w:numPr>
      </w:pPr>
      <w:bookmarkStart w:id="30" w:name="_Toc166785305"/>
      <w:r>
        <w:t>Sensores magnéticos</w:t>
      </w:r>
      <w:bookmarkEnd w:id="30"/>
    </w:p>
    <w:p w14:paraId="3D9423B3" w14:textId="39A53B45" w:rsidR="00181E4D" w:rsidRDefault="000475BA" w:rsidP="00EA176A">
      <w:pPr>
        <w:pStyle w:val="TextoIndependienteconSangraPrimeraLnea"/>
        <w:ind w:left="720" w:firstLine="0"/>
      </w:pPr>
      <w:r>
        <w:t>Los sensores magnéticos sirven para medir posición y velocidad de objetos metálicos en movimiento, este tipo de sensores pueden ser dispositivos activos, como sensores de efecto hall, o también pueden ser pasivos como lo es un sensor de reluctancia variable. El sensor de 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p>
    <w:p w14:paraId="12DF9040" w14:textId="7613BE15" w:rsidR="000475BA" w:rsidRDefault="000475BA" w:rsidP="00171B03">
      <w:pPr>
        <w:pStyle w:val="TextoIndependienteconSangraPrimeraLnea"/>
        <w:ind w:left="720" w:firstLine="720"/>
      </w:pPr>
      <w:r>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t>os objetos deben de estar en movimiento para ser detectados por el sensor RV.</w:t>
      </w:r>
    </w:p>
    <w:p w14:paraId="6E701E0B" w14:textId="7531A0CC" w:rsidR="00BD12DC" w:rsidRDefault="00BD12DC" w:rsidP="00171B03">
      <w:pPr>
        <w:pStyle w:val="TextoIndependienteconSangraPrimeraLnea"/>
        <w:ind w:left="720" w:firstLine="720"/>
      </w:pPr>
      <w:r>
        <w:lastRenderedPageBreak/>
        <w:t xml:space="preserve">Estos sensores RV son pasivos debido a que necesitan están conectados a una fuente de alimentación, normalmente su aplicación </w:t>
      </w:r>
      <w:r w:rsidR="0057443B">
        <w:t>está</w:t>
      </w:r>
      <w:r>
        <w:t xml:space="preserve"> en la medición de máquinas que tienen rotación, como por ejemplo detectar el paso de los dientes de un engranaje dentado, también pueden ser vistos para la detección de cabezas de tornillos o cualquier otro elemento en un movimiento rápido.</w:t>
      </w:r>
    </w:p>
    <w:p w14:paraId="4CA89DA6" w14:textId="63CCB139" w:rsidR="00BD12DC" w:rsidRDefault="00BD12DC" w:rsidP="00171B03">
      <w:pPr>
        <w:pStyle w:val="TextoIndependienteconSangraPrimeraLnea"/>
        <w:ind w:left="720" w:firstLine="720"/>
      </w:pPr>
      <w:r>
        <w:t>Son empleados por medio de tacómetros para medir la velocidad de rotación o también son aplicados en parejas para medir la excentricidad del eje giratorio.</w:t>
      </w:r>
      <w:sdt>
        <w:sdtPr>
          <w:id w:val="1959759435"/>
          <w:citation/>
        </w:sdtPr>
        <w:sdtEndPr/>
        <w:sdtContent>
          <w:r w:rsidR="00E81C40">
            <w:fldChar w:fldCharType="begin"/>
          </w:r>
          <w:r w:rsidR="00E81C40">
            <w:rPr>
              <w:lang w:val="es-ES_tradnl"/>
            </w:rPr>
            <w:instrText xml:space="preserve"> CITATION Pin21 \l 1034 </w:instrText>
          </w:r>
          <w:r w:rsidR="00E81C40">
            <w:fldChar w:fldCharType="separate"/>
          </w:r>
          <w:r w:rsidR="00C960D0">
            <w:rPr>
              <w:noProof/>
              <w:lang w:val="es-ES_tradnl"/>
            </w:rPr>
            <w:t xml:space="preserve"> (Pini, 2021)</w:t>
          </w:r>
          <w:r w:rsidR="00E81C40">
            <w:fldChar w:fldCharType="end"/>
          </w:r>
        </w:sdtContent>
      </w:sdt>
    </w:p>
    <w:p w14:paraId="1F4F48B0" w14:textId="77777777" w:rsidR="00BD12DC" w:rsidRPr="00BD12DC" w:rsidRDefault="00BD12DC" w:rsidP="00BD12DC">
      <w:pPr>
        <w:pStyle w:val="TextoIndependienteconSangraPrimeraLnea"/>
      </w:pPr>
    </w:p>
    <w:p w14:paraId="72CD5ADE" w14:textId="26EF0F7A" w:rsidR="000C1A7C" w:rsidRDefault="000C1A7C" w:rsidP="00AD2A1A">
      <w:pPr>
        <w:pStyle w:val="Ttulo3"/>
        <w:numPr>
          <w:ilvl w:val="2"/>
          <w:numId w:val="2"/>
        </w:numPr>
      </w:pPr>
      <w:bookmarkStart w:id="31" w:name="_Toc166785306"/>
      <w:r>
        <w:t>Sensores infrarrojos</w:t>
      </w:r>
      <w:bookmarkEnd w:id="31"/>
    </w:p>
    <w:p w14:paraId="3C317E02" w14:textId="75837275" w:rsidR="00832C49" w:rsidRDefault="00723822" w:rsidP="007702DF">
      <w:pPr>
        <w:pStyle w:val="TextoIndependienteconSangraPrimeraLnea"/>
      </w:pPr>
      <w:r>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p>
    <w:p w14:paraId="4ECAE9F0" w14:textId="4EDBFE57" w:rsidR="00723822" w:rsidRDefault="00723822" w:rsidP="002F3D4C">
      <w:pPr>
        <w:pStyle w:val="TextoIndependienteconSangraPrimeraLnea"/>
        <w:ind w:left="720" w:firstLine="0"/>
      </w:pPr>
      <w:r>
        <w:t>Están dise</w:t>
      </w:r>
      <w:r w:rsidRPr="007702DF">
        <w:t>ñados para la</w:t>
      </w:r>
      <w:r w:rsidR="007702DF" w:rsidRPr="007702DF">
        <w:t xml:space="preserve"> </w:t>
      </w:r>
      <w:r w:rsidR="007702DF">
        <w:t>detección de figuras, clasificación y posicionamiento de objetos, diferencias de superficie y colores, incluso sometido en condiciones ambientales extremas.</w:t>
      </w:r>
    </w:p>
    <w:p w14:paraId="68B9307C" w14:textId="0355D6DF" w:rsidR="007702DF" w:rsidRDefault="007702DF" w:rsidP="00227927">
      <w:pPr>
        <w:pStyle w:val="TextoIndependienteconSangraPrimeraLnea"/>
        <w:ind w:left="720" w:firstLine="720"/>
      </w:pPr>
      <w:r>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EndPr/>
        <w:sdtContent>
          <w:r w:rsidR="002374DC">
            <w:fldChar w:fldCharType="begin"/>
          </w:r>
          <w:r w:rsidR="001E003A">
            <w:instrText xml:space="preserve">CITATION Tod18 \l 1033 </w:instrText>
          </w:r>
          <w:r w:rsidR="002374DC">
            <w:fldChar w:fldCharType="separate"/>
          </w:r>
          <w:r w:rsidR="00C960D0">
            <w:rPr>
              <w:noProof/>
            </w:rPr>
            <w:t xml:space="preserve"> </w:t>
          </w:r>
          <w:r w:rsidR="00C960D0" w:rsidRPr="00C960D0">
            <w:rPr>
              <w:noProof/>
            </w:rPr>
            <w:t>(Securitas Direct, 2018)</w:t>
          </w:r>
          <w:r w:rsidR="002374DC">
            <w:fldChar w:fldCharType="end"/>
          </w:r>
        </w:sdtContent>
      </w:sdt>
    </w:p>
    <w:p w14:paraId="563E2F1A" w14:textId="77777777" w:rsidR="00FE4BF3" w:rsidRPr="007702DF" w:rsidRDefault="00FE4BF3" w:rsidP="007702DF">
      <w:pPr>
        <w:pStyle w:val="TextoIndependienteconSangraPrimeraLnea"/>
      </w:pPr>
    </w:p>
    <w:p w14:paraId="16865409" w14:textId="0014AEDF" w:rsidR="0045381B" w:rsidRDefault="000C1A7C" w:rsidP="0045381B">
      <w:pPr>
        <w:pStyle w:val="Ttulo3"/>
        <w:numPr>
          <w:ilvl w:val="2"/>
          <w:numId w:val="2"/>
        </w:numPr>
      </w:pPr>
      <w:bookmarkStart w:id="32" w:name="_Toc166785307"/>
      <w:r>
        <w:lastRenderedPageBreak/>
        <w:t>Sensores de ultrasonido</w:t>
      </w:r>
      <w:bookmarkEnd w:id="32"/>
    </w:p>
    <w:p w14:paraId="377C4CB7" w14:textId="77777777" w:rsidR="00BE75D8" w:rsidRDefault="005E7CE9" w:rsidP="00F80F66">
      <w:pPr>
        <w:pStyle w:val="TextoIndependienteconSangraPrimeraLnea"/>
      </w:pPr>
      <w:r>
        <w:t xml:space="preserve">Los sensores de ultrasonido son los </w:t>
      </w:r>
      <w:r w:rsidR="00322472">
        <w:t>más</w:t>
      </w:r>
      <w:r>
        <w:t xml:space="preserve"> utilizados para la detección de vehículos, detectando objetos de cualquier tipo a varios metros de distancia.</w:t>
      </w:r>
    </w:p>
    <w:p w14:paraId="34855C0E" w14:textId="1A07C77A" w:rsidR="00FE4BF3" w:rsidRDefault="005E7CE9" w:rsidP="00BE75D8">
      <w:pPr>
        <w:pStyle w:val="TextoIndependienteconSangraPrimeraLnea"/>
        <w:ind w:left="720" w:firstLine="0"/>
      </w:pPr>
      <w:r>
        <w:t xml:space="preserve">Su funcionamiento está basado en el envío de señales sonoras que superan el rango audible por el ser humano </w:t>
      </w:r>
      <w:r w:rsidRPr="005E7CE9">
        <w:t>(</w:t>
      </w:r>
      <w:r>
        <w:t>20KHz)</w:t>
      </w:r>
      <w:r w:rsidR="004C6AA5">
        <w:t>, estos sensores suelen operar en un rango de frecuencias de entre 20KHz - 250KHz.</w:t>
      </w:r>
    </w:p>
    <w:p w14:paraId="615705C0" w14:textId="31FF91C6" w:rsidR="004C6AA5" w:rsidRDefault="007D7ADE" w:rsidP="00BE75D8">
      <w:pPr>
        <w:pStyle w:val="TextoIndependienteconSangraPrimeraLnea"/>
        <w:ind w:left="720" w:firstLine="720"/>
      </w:pPr>
      <w:r>
        <w:t xml:space="preserve">El ultrasónico </w:t>
      </w:r>
      <w:r w:rsidR="00D57559">
        <w:t>está</w:t>
      </w:r>
      <w:r>
        <w:t xml:space="preserve"> constituido por un emisor y un receptor de ultrasonido que utiliza como medio de transmisión el aire. Utiliza el efecto piezoeléctrico realizando una presión sobre el material haciendo que se produzca un movimiento de cargas generando una diferencia de potencial entre las caras del material, el receptor </w:t>
      </w:r>
      <w:r w:rsidR="00D57559">
        <w:t>está</w:t>
      </w:r>
      <w:r>
        <w:t xml:space="preserve"> basado en la deformación que producen las señales de presión del aire.</w:t>
      </w:r>
      <w:sdt>
        <w:sdtPr>
          <w:id w:val="-1612966159"/>
          <w:citation/>
        </w:sdtPr>
        <w:sdtEndPr/>
        <w:sdtContent>
          <w:r w:rsidR="00A47E22">
            <w:fldChar w:fldCharType="begin"/>
          </w:r>
          <w:r w:rsidR="00961D9F">
            <w:rPr>
              <w:lang w:val="es-ES_tradnl"/>
            </w:rPr>
            <w:instrText xml:space="preserve">CITATION Tod243 \l 1034 </w:instrText>
          </w:r>
          <w:r w:rsidR="00A47E22">
            <w:fldChar w:fldCharType="separate"/>
          </w:r>
          <w:r w:rsidR="00C960D0">
            <w:rPr>
              <w:noProof/>
              <w:lang w:val="es-ES_tradnl"/>
            </w:rPr>
            <w:t xml:space="preserve"> (2.1 Sensores industriales | Introducción a la Automatización Industrial, s.f.)</w:t>
          </w:r>
          <w:r w:rsidR="00A47E22">
            <w:fldChar w:fldCharType="end"/>
          </w:r>
        </w:sdtContent>
      </w:sdt>
    </w:p>
    <w:p w14:paraId="11A61CC8" w14:textId="0005AF56" w:rsidR="007F5CAB" w:rsidRDefault="007F5CAB" w:rsidP="003771F0">
      <w:pPr>
        <w:pStyle w:val="TextoIndependienteconSangraPrimeraLnea"/>
        <w:ind w:left="720" w:firstLine="0"/>
      </w:pPr>
      <w:r>
        <w:t>Un tipo de sensores ultrasónicos son los detectores de eco.</w:t>
      </w:r>
      <w:r w:rsidR="009E0ECA">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EndPr/>
        <w:sdtContent>
          <w:r w:rsidR="00A47E22">
            <w:fldChar w:fldCharType="begin"/>
          </w:r>
          <w:r w:rsidR="00A47E22">
            <w:rPr>
              <w:lang w:val="es-ES_tradnl"/>
            </w:rPr>
            <w:instrText xml:space="preserve"> CITATION Pin21 \l 1034 </w:instrText>
          </w:r>
          <w:r w:rsidR="00A47E22">
            <w:fldChar w:fldCharType="separate"/>
          </w:r>
          <w:r w:rsidR="00C960D0">
            <w:rPr>
              <w:noProof/>
              <w:lang w:val="es-ES_tradnl"/>
            </w:rPr>
            <w:t xml:space="preserve"> (Pini, 2021)</w:t>
          </w:r>
          <w:r w:rsidR="00A47E22">
            <w:fldChar w:fldCharType="end"/>
          </w:r>
        </w:sdtContent>
      </w:sdt>
    </w:p>
    <w:p w14:paraId="320CF26B" w14:textId="4F652D53" w:rsidR="009E0ECA" w:rsidRPr="00F80F66" w:rsidRDefault="009E0ECA" w:rsidP="001D61A4">
      <w:pPr>
        <w:pStyle w:val="TextoIndependienteconSangraPrimeraLnea"/>
        <w:ind w:left="720" w:firstLine="0"/>
      </w:pPr>
      <w:r>
        <w:t xml:space="preserve">Gracias a la alta capacidad de detectar cuerpos </w:t>
      </w:r>
      <w:r w:rsidR="00AE2174">
        <w:t xml:space="preserve">como líquidos, materiales de distintas formas, solidos e incluso colores que </w:t>
      </w:r>
      <w:r w:rsidR="008D7899">
        <w:t>tenga unas características mínimas de reflexión de ultrasonidos. Y por medio de un circuito electrónico se mide el tiempo del eco, por la conocida velocidad del sonido en el aire de unos 340m</w:t>
      </w:r>
      <w:r w:rsidR="008D7899" w:rsidRPr="008D7899">
        <w:t>/</w:t>
      </w:r>
      <w:r w:rsidR="008D7899">
        <w:t>s</w:t>
      </w:r>
      <w:r w:rsidR="008D7899" w:rsidRPr="00F80F66">
        <w:t>.</w:t>
      </w:r>
    </w:p>
    <w:p w14:paraId="77889FEB" w14:textId="6E0EE446" w:rsidR="008D7899" w:rsidRDefault="008D7899" w:rsidP="001D61A4">
      <w:pPr>
        <w:pStyle w:val="TextoIndependienteconSangraPrimeraLnea"/>
        <w:ind w:left="720" w:firstLine="720"/>
      </w:pPr>
      <w:r w:rsidRPr="00F80F66">
        <w:t xml:space="preserve">Las limitaciones de este sensor son la dependencia del medio ambiente debido a la influencia ejercida en la velocidad del sonido </w:t>
      </w:r>
      <w:r w:rsidR="00A00298" w:rsidRPr="00F80F66">
        <w:t xml:space="preserve">y su carácter paraxial, quiere decir </w:t>
      </w:r>
      <w:r w:rsidR="00A00298" w:rsidRPr="00F80F66">
        <w:lastRenderedPageBreak/>
        <w:t xml:space="preserve">que, </w:t>
      </w:r>
      <w:r w:rsidR="00F80F66" w:rsidRPr="00F80F66">
        <w:t>la trayectoria de las ondas ultrasónicas debe</w:t>
      </w:r>
      <w:r w:rsidR="00A00298" w:rsidRPr="00F80F66">
        <w:t xml:space="preserve"> ser perpendiculares al sensor.</w:t>
      </w:r>
      <w:sdt>
        <w:sdtPr>
          <w:id w:val="1384441700"/>
          <w:citation/>
        </w:sdtPr>
        <w:sdtEndPr/>
        <w:sdtContent>
          <w:r w:rsidR="00A47E22">
            <w:fldChar w:fldCharType="begin"/>
          </w:r>
          <w:r w:rsidR="00961D9F">
            <w:rPr>
              <w:lang w:val="es-ES_tradnl"/>
            </w:rPr>
            <w:instrText xml:space="preserve">CITATION Tod243 \l 1034 </w:instrText>
          </w:r>
          <w:r w:rsidR="00A47E22">
            <w:fldChar w:fldCharType="separate"/>
          </w:r>
          <w:r w:rsidR="00C960D0">
            <w:rPr>
              <w:noProof/>
              <w:lang w:val="es-ES_tradnl"/>
            </w:rPr>
            <w:t xml:space="preserve"> (2.1 Sensores industriales | Introducción a la Automatización Industrial, s.f.)</w:t>
          </w:r>
          <w:r w:rsidR="00A47E22">
            <w:fldChar w:fldCharType="end"/>
          </w:r>
        </w:sdtContent>
      </w:sdt>
    </w:p>
    <w:p w14:paraId="144416FE" w14:textId="4E9902E9" w:rsidR="00F80F66" w:rsidRDefault="00593723" w:rsidP="00F80F66">
      <w:pPr>
        <w:pStyle w:val="TextoIndependienteconSangraPrimeraLnea"/>
      </w:pPr>
      <w:r>
        <w:t xml:space="preserve">Visto desde este punto el funcionamiento del sensor es relativamente sencillo según la aplicación que se persigue, tomando en cuenta las desventajas que tiene detectando objetos que </w:t>
      </w:r>
      <w:r w:rsidR="00897058">
        <w:t>estén</w:t>
      </w:r>
      <w:r>
        <w:t xml:space="preserve"> perpendicularmente a </w:t>
      </w:r>
      <w:r w:rsidR="00897058">
        <w:t>él</w:t>
      </w:r>
      <w:r>
        <w:t>, como se muestra en la figura 1.</w:t>
      </w:r>
    </w:p>
    <w:p w14:paraId="5F117FC1" w14:textId="3D5F0A85" w:rsidR="004E120E" w:rsidRDefault="004E120E" w:rsidP="00F80F66">
      <w:pPr>
        <w:pStyle w:val="TextoIndependienteconSangraPrimeraLnea"/>
      </w:pPr>
    </w:p>
    <w:p w14:paraId="0CCD0A47" w14:textId="18DF31AC" w:rsidR="00B0022C" w:rsidRDefault="00B0022C" w:rsidP="00B0022C">
      <w:pPr>
        <w:pStyle w:val="EstiloFigura"/>
      </w:pPr>
      <w:bookmarkStart w:id="33" w:name="_Toc169260015"/>
      <w:r w:rsidRPr="00B0022C">
        <w:rPr>
          <w:b/>
          <w:bCs/>
        </w:rPr>
        <w:t xml:space="preserve">Figura </w:t>
      </w:r>
      <w:r w:rsidRPr="00B0022C">
        <w:rPr>
          <w:b/>
          <w:bCs/>
        </w:rPr>
        <w:fldChar w:fldCharType="begin"/>
      </w:r>
      <w:r w:rsidRPr="00B0022C">
        <w:rPr>
          <w:b/>
          <w:bCs/>
        </w:rPr>
        <w:instrText xml:space="preserve"> SEQ Figura \* ARABIC </w:instrText>
      </w:r>
      <w:r w:rsidRPr="00B0022C">
        <w:rPr>
          <w:b/>
          <w:bCs/>
        </w:rPr>
        <w:fldChar w:fldCharType="separate"/>
      </w:r>
      <w:r w:rsidR="003A6D91">
        <w:rPr>
          <w:b/>
          <w:bCs/>
          <w:noProof/>
        </w:rPr>
        <w:t>4</w:t>
      </w:r>
      <w:r w:rsidRPr="00B0022C">
        <w:rPr>
          <w:b/>
          <w:bCs/>
        </w:rPr>
        <w:fldChar w:fldCharType="end"/>
      </w:r>
      <w:r w:rsidRPr="00B0022C">
        <w:rPr>
          <w:b/>
          <w:bCs/>
        </w:rPr>
        <w:br/>
      </w:r>
      <w:r w:rsidRPr="00B0022C">
        <w:rPr>
          <w:i/>
          <w:iCs/>
        </w:rPr>
        <w:t>Principio de funcionamiento del sensor ultrasónico</w:t>
      </w:r>
      <w:bookmarkEnd w:id="33"/>
    </w:p>
    <w:p w14:paraId="02237061" w14:textId="4CBD05A2" w:rsidR="004E120E" w:rsidRDefault="004E120E" w:rsidP="00F80F66">
      <w:pPr>
        <w:pStyle w:val="TextoIndependienteconSangraPrimeraLnea"/>
      </w:pPr>
      <w:r>
        <w:rPr>
          <w:noProof/>
        </w:rPr>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42A9D447" w14:textId="6BFEECE1" w:rsidR="004E120E" w:rsidRPr="00F80F66" w:rsidRDefault="00B0022C" w:rsidP="00AE5CAD">
      <w:pPr>
        <w:pStyle w:val="EstiloFigura"/>
      </w:pPr>
      <w:r w:rsidRPr="00ED1D16">
        <w:t>Nota.</w:t>
      </w:r>
      <w:r w:rsidR="00BC70DB" w:rsidRPr="00ED1D16">
        <w:t xml:space="preserve"> Adaptado de Working principle of ultrasonic sensor</w:t>
      </w:r>
      <w:r w:rsidR="00486CA7" w:rsidRPr="00ED1D16">
        <w:t xml:space="preserve"> [</w:t>
      </w:r>
      <w:r w:rsidR="00122C6B">
        <w:t>dibujo</w:t>
      </w:r>
      <w:r w:rsidR="00486CA7" w:rsidRPr="00ED1D16">
        <w:t>]</w:t>
      </w:r>
      <w:r w:rsidR="005174A1" w:rsidRPr="00ED1D16">
        <w:t>, por Vando Gusti Al Hakim Nurhening Yuniart</w:t>
      </w:r>
      <w:r w:rsidR="00ED1D16" w:rsidRPr="00ED1D16">
        <w:t>, 2024, ResearchGate (</w:t>
      </w:r>
      <w:hyperlink r:id="rId20" w:history="1">
        <w:r w:rsidR="00624A0B" w:rsidRPr="002340B1">
          <w:rPr>
            <w:rStyle w:val="Hipervnculo"/>
          </w:rPr>
          <w:t>https://www.researchgate.net/publication/378534373/figure/fig4/AS:11431281226227599@1709126592377/Working-principle-of-ultrasonic-sensor-22.png</w:t>
        </w:r>
      </w:hyperlink>
      <w:r w:rsidR="00ED1D16" w:rsidRPr="00ED1D16">
        <w:t>). CC BY-NC-ND 4.0</w:t>
      </w:r>
    </w:p>
    <w:p w14:paraId="3A528CED" w14:textId="41ACECD8" w:rsidR="0045381B" w:rsidRDefault="0045381B" w:rsidP="0045381B">
      <w:pPr>
        <w:pStyle w:val="Ttulo2"/>
        <w:numPr>
          <w:ilvl w:val="1"/>
          <w:numId w:val="2"/>
        </w:numPr>
      </w:pPr>
      <w:bookmarkStart w:id="34" w:name="_Toc166785308"/>
      <w:r>
        <w:t>FrontEnd</w:t>
      </w:r>
      <w:bookmarkEnd w:id="34"/>
    </w:p>
    <w:p w14:paraId="2206E433" w14:textId="5533293C" w:rsidR="00981F1D" w:rsidRPr="00F073E4" w:rsidRDefault="00ED6806" w:rsidP="00F073E4">
      <w:pPr>
        <w:pStyle w:val="TextoIndependienteconSangraPrimeraLnea"/>
      </w:pPr>
      <w:r>
        <w:t xml:space="preserve">El FrontEnd es el área de desarrollo web que se </w:t>
      </w:r>
      <w:r w:rsidR="00E552D4">
        <w:t xml:space="preserve">centra en la </w:t>
      </w:r>
      <w:r w:rsidR="00E0130C">
        <w:t xml:space="preserve">parte </w:t>
      </w:r>
      <w:r w:rsidR="00807694">
        <w:t>delantera de una página web, en resumidas palabras, es el dise</w:t>
      </w:r>
      <w:r w:rsidR="00807694" w:rsidRPr="00F073E4">
        <w:t>ño</w:t>
      </w:r>
      <w:r w:rsidR="00807694" w:rsidRPr="00807694">
        <w:t xml:space="preserve"> </w:t>
      </w:r>
      <w:r w:rsidR="00807694">
        <w:t>de una página</w:t>
      </w:r>
      <w:r w:rsidR="00807694" w:rsidRPr="00F073E4">
        <w:t xml:space="preserve"> incluyendo estructurado de diversos elementos en la página, el diseño completo con los estilos respectivos, colores, tamaños, fondos y animaciones.</w:t>
      </w:r>
    </w:p>
    <w:p w14:paraId="17D15D39" w14:textId="120182F3" w:rsidR="004640FE" w:rsidRDefault="004640FE" w:rsidP="00F60BFD">
      <w:pPr>
        <w:pStyle w:val="TextoIndependienteconSangraPrimeraLnea"/>
        <w:ind w:left="720" w:firstLine="0"/>
        <w:rPr>
          <w:lang w:val="es-ES_tradnl"/>
        </w:rPr>
      </w:pPr>
      <w:r w:rsidRPr="00F073E4">
        <w:lastRenderedPageBreak/>
        <w:t>Esta etapa de desarrollo es la que comunica al usuario con la aplicación</w:t>
      </w:r>
      <w:r w:rsidR="00975EFA" w:rsidRPr="00F073E4">
        <w:t xml:space="preserve"> y representa</w:t>
      </w:r>
      <w:r w:rsidRPr="00F073E4">
        <w:t xml:space="preserve"> todo el código ejecutado en un navegador web del usuario</w:t>
      </w:r>
      <w:r w:rsidR="00193973" w:rsidRPr="00F073E4">
        <w:t>, a</w:t>
      </w:r>
      <w:r w:rsidR="00DD3F9B" w:rsidRPr="00F073E4">
        <w:t>demás,</w:t>
      </w:r>
      <w:r w:rsidRPr="00F073E4">
        <w:t xml:space="preserve"> es lo que permite la interacción con el mismo. Todo aquello denominado como experiencia que vive el individuo se le conoce como cliente.</w:t>
      </w:r>
      <w:sdt>
        <w:sdtPr>
          <w:rPr>
            <w:lang w:val="es-ES_tradnl"/>
          </w:rPr>
          <w:id w:val="1862402977"/>
          <w:citation/>
        </w:sdtPr>
        <w:sdtEndPr/>
        <w:sdtContent>
          <w:r w:rsidR="00834E76">
            <w:rPr>
              <w:lang w:val="es-ES_tradnl"/>
            </w:rPr>
            <w:fldChar w:fldCharType="begin"/>
          </w:r>
          <w:r w:rsidR="00834E76">
            <w:rPr>
              <w:lang w:val="es-ES_tradnl"/>
            </w:rPr>
            <w:instrText xml:space="preserve"> CITATION Ivá21 \l 1034 </w:instrText>
          </w:r>
          <w:r w:rsidR="00834E76">
            <w:rPr>
              <w:lang w:val="es-ES_tradnl"/>
            </w:rPr>
            <w:fldChar w:fldCharType="separate"/>
          </w:r>
          <w:r w:rsidR="00C960D0">
            <w:rPr>
              <w:noProof/>
              <w:lang w:val="es-ES_tradnl"/>
            </w:rPr>
            <w:t xml:space="preserve"> (García, 2021)</w:t>
          </w:r>
          <w:r w:rsidR="00834E76">
            <w:rPr>
              <w:lang w:val="es-ES_tradnl"/>
            </w:rPr>
            <w:fldChar w:fldCharType="end"/>
          </w:r>
        </w:sdtContent>
      </w:sdt>
    </w:p>
    <w:p w14:paraId="1929B8C7" w14:textId="77777777" w:rsidR="00262CBE" w:rsidRPr="00807694" w:rsidRDefault="00262CBE" w:rsidP="00F073E4">
      <w:pPr>
        <w:pStyle w:val="TextoIndependienteconSangraPrimeraLnea"/>
        <w:rPr>
          <w:lang w:val="es-ES_tradnl"/>
        </w:rPr>
      </w:pPr>
    </w:p>
    <w:p w14:paraId="3D9F5C7F" w14:textId="74E6539B" w:rsidR="000C1A7C" w:rsidRDefault="001D4A33" w:rsidP="0045381B">
      <w:pPr>
        <w:pStyle w:val="Ttulo2"/>
        <w:numPr>
          <w:ilvl w:val="2"/>
          <w:numId w:val="2"/>
        </w:numPr>
        <w:rPr>
          <w:sz w:val="24"/>
          <w:szCs w:val="24"/>
        </w:rPr>
      </w:pPr>
      <w:bookmarkStart w:id="35" w:name="_Toc166785309"/>
      <w:r w:rsidRPr="0045381B">
        <w:rPr>
          <w:sz w:val="24"/>
          <w:szCs w:val="24"/>
        </w:rPr>
        <w:t>Página Web</w:t>
      </w:r>
      <w:bookmarkEnd w:id="35"/>
    </w:p>
    <w:p w14:paraId="288619E0" w14:textId="241F7058" w:rsidR="008D44C9" w:rsidRDefault="00713B19" w:rsidP="002657BC">
      <w:pPr>
        <w:pStyle w:val="TextoIndependienteconSangraPrimeraLnea"/>
      </w:pPr>
      <w:r>
        <w:t xml:space="preserve">Las </w:t>
      </w:r>
      <w:r w:rsidR="003F511A">
        <w:t>páginas</w:t>
      </w:r>
      <w:r>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t>puede variar dependiendo de la complejidad de la misma</w:t>
      </w:r>
      <w:r w:rsidR="00654DAD">
        <w:t>.</w:t>
      </w:r>
    </w:p>
    <w:p w14:paraId="43226AA7" w14:textId="749BD8B6" w:rsidR="006B5B3D" w:rsidRDefault="008D44C9" w:rsidP="006E0064">
      <w:pPr>
        <w:pStyle w:val="TextoIndependienteconSangraPrimeraLnea"/>
        <w:ind w:left="720" w:firstLine="0"/>
      </w:pPr>
      <w:r>
        <w:t xml:space="preserve">Existen opciones sencillas, como los sistemas de gestión de contenidos </w:t>
      </w:r>
      <w:r w:rsidRPr="008D44C9">
        <w:t>(</w:t>
      </w:r>
      <w:r>
        <w:t xml:space="preserve">CMS), que disponen de plantillas predefinidas y requieren de pocos conocimientos técnicos para ser modificadas. Por otro lado, crear un sitio web desde cero puede ser </w:t>
      </w:r>
      <w:r w:rsidR="00627F4C">
        <w:t>más</w:t>
      </w:r>
      <w:r>
        <w:t xml:space="preserve"> complejo, debido a que requiere de técnicas de programación y diseño. Además, es necesario ser consciente de los pasos a seguir para completar una página web; algunas cosas que se debe tomar en cuenta para la 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t xml:space="preserve"> y por </w:t>
      </w:r>
      <w:r w:rsidR="007F5C76">
        <w:t>último</w:t>
      </w:r>
      <w:r w:rsidR="00C8306B">
        <w:t xml:space="preserve"> es que cumpla con los propósitos por lo cual fue diseñada la página, combinando FrontEnd y BackEnd para crear una aplicación </w:t>
      </w:r>
      <w:r w:rsidR="007F5C76">
        <w:t>sólida</w:t>
      </w:r>
      <w:r w:rsidR="00C8306B">
        <w:t xml:space="preserve"> y robusta que mejore la calidad de vida del cliente durante su uso.</w:t>
      </w:r>
    </w:p>
    <w:p w14:paraId="5916C43E" w14:textId="7FA4D019" w:rsidR="00F10CA8" w:rsidRPr="002657BC" w:rsidRDefault="00B429D2" w:rsidP="006E0064">
      <w:pPr>
        <w:pStyle w:val="TextoIndependienteconSangraPrimeraLnea"/>
        <w:ind w:left="720" w:firstLine="720"/>
      </w:pPr>
      <w:r>
        <w:t>En la actualidad existen muchos tipos de páginas web que satisfacen necesidades distintas y particulares de diversos grupos de usuarios, entre algunas tenemos</w:t>
      </w:r>
      <w:r w:rsidRPr="00B429D2">
        <w:t>:</w:t>
      </w:r>
    </w:p>
    <w:p w14:paraId="090401EB" w14:textId="50D3F364" w:rsidR="00B429D2" w:rsidRPr="002657BC" w:rsidRDefault="00B429D2" w:rsidP="0030139E">
      <w:pPr>
        <w:pStyle w:val="TextoIndependienteconSangraPrimeraLnea"/>
        <w:numPr>
          <w:ilvl w:val="0"/>
          <w:numId w:val="23"/>
        </w:numPr>
      </w:pPr>
      <w:r w:rsidRPr="002657BC">
        <w:lastRenderedPageBreak/>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0AE93BC8"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EndPr/>
        <w:sdtContent>
          <w:r w:rsidR="004644A0">
            <w:fldChar w:fldCharType="begin"/>
          </w:r>
          <w:r w:rsidR="004644A0">
            <w:rPr>
              <w:lang w:val="es-ES_tradnl"/>
            </w:rPr>
            <w:instrText xml:space="preserve"> CITATION Equ23 \l 1034 </w:instrText>
          </w:r>
          <w:r w:rsidR="004644A0">
            <w:fldChar w:fldCharType="separate"/>
          </w:r>
          <w:r w:rsidR="00C960D0">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36" w:name="_Toc166785310"/>
      <w:r>
        <w:t>HTML</w:t>
      </w:r>
      <w:bookmarkEnd w:id="36"/>
    </w:p>
    <w:p w14:paraId="347FB2AF" w14:textId="77777777" w:rsidR="00B5035E" w:rsidRDefault="00D240A4" w:rsidP="001E38FA">
      <w:pPr>
        <w:pStyle w:val="TextoIndependienteconSangraPrimeraLnea"/>
      </w:pPr>
      <w:r>
        <w:t>El Lenguaje de Marcado de Hipertexto (HTML</w:t>
      </w:r>
      <w:r w:rsidRPr="00D240A4">
        <w:t>)</w:t>
      </w:r>
      <w:r>
        <w:t xml:space="preserve"> es la </w:t>
      </w:r>
      <w:r w:rsidR="0016083A">
        <w:t>programación</w:t>
      </w:r>
      <w:r>
        <w:t xml:space="preserve"> basada en código que se utiliza para estructurar los contenidos de una p</w:t>
      </w:r>
      <w:r w:rsidR="0016083A">
        <w:t>á</w:t>
      </w:r>
      <w:r>
        <w:t>gina web</w:t>
      </w:r>
      <w:r w:rsidR="00076DF8">
        <w:t xml:space="preserve"> como lo son </w:t>
      </w:r>
      <w:r w:rsidR="00B34895">
        <w:t>párrafos</w:t>
      </w:r>
      <w:r w:rsidR="00076DF8">
        <w:t>, imágenes, tablas de datos, hipervínculos, listas con viñetas, etc</w:t>
      </w:r>
      <w:r>
        <w:t>.</w:t>
      </w:r>
      <w:r w:rsidR="007F0517">
        <w:t xml:space="preserve"> En realidad, HTML no es un lenguaje de </w:t>
      </w:r>
      <w:r w:rsidR="003A7207">
        <w:t>programación,</w:t>
      </w:r>
      <w:r w:rsidR="007F0517">
        <w:t xml:space="preserve"> sino que es un lenguaje de marcado que define una estructura del contenido por medio de etiquetas, las cuales encierran distintas partes de la información para que sean presentadas de una manera específica.</w:t>
      </w:r>
    </w:p>
    <w:p w14:paraId="08AC6827" w14:textId="1E3A0FDF" w:rsidR="0040670D" w:rsidRDefault="007F0517" w:rsidP="00B5035E">
      <w:pPr>
        <w:pStyle w:val="TextoIndependienteconSangraPrimeraLnea"/>
        <w:ind w:left="720" w:firstLine="0"/>
      </w:pPr>
      <w:r>
        <w:t xml:space="preserve">Las </w:t>
      </w:r>
      <w:r w:rsidR="003A7207">
        <w:t xml:space="preserve">etiquetas permiten darle algún propósito en particular al texto que estemos modificando, por </w:t>
      </w:r>
      <w:r w:rsidR="003A22D0">
        <w:t>ejemplo,</w:t>
      </w:r>
      <w:r w:rsidR="003A7207">
        <w:t xml:space="preserve"> modificar el tipo de letras o generar palabras en cursiva, agrandar, crear de una imagen un elemento con hipervínculo, entre otros.</w:t>
      </w:r>
    </w:p>
    <w:p w14:paraId="5BF5A608" w14:textId="3591BCF4" w:rsidR="001C37B9" w:rsidRDefault="001C37B9" w:rsidP="00BD5ED4">
      <w:pPr>
        <w:pStyle w:val="TextoIndependienteconSangraPrimeraLnea"/>
        <w:ind w:left="720" w:firstLine="720"/>
      </w:pPr>
      <w:r>
        <w:t xml:space="preserve">El HTML también es conocido como el esqueleto de una </w:t>
      </w:r>
      <w:r w:rsidR="007F5C76">
        <w:t>página</w:t>
      </w:r>
      <w:r>
        <w:t xml:space="preserve"> web por la misma razón de organizar la información por medio de las etiquetas, un punto importante de resaltar es que las partes principales de un HTML son</w:t>
      </w:r>
      <w:r w:rsidRPr="001C37B9">
        <w:t>:</w:t>
      </w:r>
    </w:p>
    <w:p w14:paraId="11B0C6A2" w14:textId="209E09C0" w:rsidR="00C93519" w:rsidRDefault="00C93519" w:rsidP="00BD5ED4">
      <w:pPr>
        <w:pStyle w:val="TextoIndependienteconSangraPrimeraLnea"/>
        <w:ind w:left="720" w:firstLine="720"/>
      </w:pPr>
      <w:r>
        <w:t>La etiqueta de apertura la cual consiste en el nombre de un elemento encerrado dentro de paréntesis angulares (&lt; &gt;</w:t>
      </w:r>
      <w:r w:rsidRPr="00C93519">
        <w:t>)</w:t>
      </w:r>
      <w:r>
        <w:t xml:space="preserve"> de apertura y cierre.</w:t>
      </w:r>
    </w:p>
    <w:p w14:paraId="69E8BF33" w14:textId="46626498" w:rsidR="00C93519" w:rsidRDefault="00C93519" w:rsidP="00BD5ED4">
      <w:pPr>
        <w:pStyle w:val="TextoIndependienteconSangraPrimeraLnea"/>
        <w:ind w:left="720" w:firstLine="720"/>
      </w:pPr>
      <w:r>
        <w:lastRenderedPageBreak/>
        <w:t xml:space="preserve">La etiqueta de cierre es bastante similar a la etiqueta de apertura con la diferencia que incluye una barra inclinada </w:t>
      </w:r>
      <w:r w:rsidRPr="00C93519">
        <w:t>(</w:t>
      </w:r>
      <w:r>
        <w:t>/</w:t>
      </w:r>
      <w:r w:rsidRPr="00C93519">
        <w:t>)</w:t>
      </w:r>
      <w:r>
        <w:t xml:space="preserve"> ubicada antes del nombre de la etiqueta que indica el fin de la misma.</w:t>
      </w:r>
    </w:p>
    <w:p w14:paraId="47B9ECE4" w14:textId="155CC572" w:rsidR="007B5846" w:rsidRDefault="007B5846" w:rsidP="00BD5ED4">
      <w:pPr>
        <w:pStyle w:val="TextoIndependienteconSangraPrimeraLnea"/>
        <w:ind w:left="720" w:firstLine="720"/>
      </w:pPr>
      <w:r>
        <w:t>El contenido que es sencillamente texto que va ubicado dentro de la etiqueta de apertura y cierre.</w:t>
      </w:r>
    </w:p>
    <w:p w14:paraId="230F59E4" w14:textId="7FAECE1E" w:rsidR="00880615" w:rsidRPr="001E38FA" w:rsidRDefault="00880615" w:rsidP="00BD5ED4">
      <w:pPr>
        <w:pStyle w:val="TextoIndependienteconSangraPrimeraLnea"/>
        <w:ind w:left="720" w:firstLine="720"/>
      </w:pPr>
      <w:r>
        <w:t>Y por último los elementos, además de la etiqueta de apertura, la de cierre y el contenido se pueden definir ciertos atributos</w:t>
      </w:r>
      <w:r w:rsidR="00B65319">
        <w:t xml:space="preserve"> que son ocultos al texto mostrado a</w:t>
      </w:r>
      <w:r>
        <w:t>yudan</w:t>
      </w:r>
      <w:r w:rsidR="00B65319">
        <w:t>do</w:t>
      </w:r>
      <w:r>
        <w:t xml:space="preserve"> a identificar de forma </w:t>
      </w:r>
      <w:r w:rsidR="00B65319">
        <w:t>más</w:t>
      </w:r>
      <w:r>
        <w:t xml:space="preserve"> precisa cada </w:t>
      </w:r>
      <w:r w:rsidR="003254B9">
        <w:t>sección de información</w:t>
      </w:r>
      <w:r>
        <w:t xml:space="preserve">, también ayudan a que la programación lógica y de estilos sea </w:t>
      </w:r>
      <w:r w:rsidR="007F5C76">
        <w:t>más</w:t>
      </w:r>
      <w:r>
        <w:t xml:space="preserve"> cómoda aplicando buenas </w:t>
      </w:r>
      <w:r w:rsidR="007F5C76">
        <w:t>prácticas</w:t>
      </w:r>
      <w:r>
        <w:t xml:space="preserve"> al momento de programar.</w:t>
      </w:r>
      <w:r w:rsidR="00061B89">
        <w:t xml:space="preserve"> Los atributos deben cumplir con ciertos parámetros como tener un espacio entre este y el nombre del elemento o de otros atributos en caso de poseer alguno anteriormente</w:t>
      </w:r>
      <w:r w:rsidR="00D55338">
        <w:t xml:space="preserve">, nombre del atributo seguido de un signo de igual </w:t>
      </w:r>
      <w:r w:rsidR="00D55338" w:rsidRPr="00D55338">
        <w:t>(</w:t>
      </w:r>
      <w:r w:rsidR="00D55338">
        <w:t xml:space="preserve">=) </w:t>
      </w:r>
      <w:r w:rsidR="00D55338" w:rsidRPr="001E38FA">
        <w:t xml:space="preserve">y por </w:t>
      </w:r>
      <w:r w:rsidR="007910CC" w:rsidRPr="001E38FA">
        <w:t>último</w:t>
      </w:r>
      <w:r w:rsidR="00D55338" w:rsidRPr="001E38FA">
        <w:t xml:space="preserve"> tener comillas de inicio y fin encerrando el valor del atributo colocado.</w:t>
      </w:r>
    </w:p>
    <w:p w14:paraId="6B8B301A" w14:textId="63E5C2C0" w:rsidR="007910CC" w:rsidRPr="001E38FA" w:rsidRDefault="007910CC" w:rsidP="00BD5ED4">
      <w:pPr>
        <w:pStyle w:val="TextoIndependienteconSangraPrimeraLnea"/>
        <w:ind w:left="720" w:firstLine="720"/>
      </w:pPr>
      <w:r w:rsidRPr="001E38FA">
        <w:t xml:space="preserve">Existe la posibilidad de colocar etiquetas dentro de etiquetas lo que permite una personalización </w:t>
      </w:r>
      <w:r w:rsidR="00DA0B4B" w:rsidRPr="001E38FA">
        <w:t>más</w:t>
      </w:r>
      <w:r w:rsidRPr="001E38FA">
        <w:t xml:space="preserve"> </w:t>
      </w:r>
      <w:r w:rsidR="00DA0B4B" w:rsidRPr="001E38FA">
        <w:t>específica</w:t>
      </w:r>
      <w:r w:rsidRPr="001E38FA">
        <w:t xml:space="preserve"> a ciertas secciones de información dependiendo de los fines del desarrollador. Por otro lado</w:t>
      </w:r>
      <w:r w:rsidR="00C63BE7" w:rsidRPr="001E38FA">
        <w:t>,</w:t>
      </w:r>
      <w:r w:rsidRPr="001E38FA">
        <w:t xml:space="preserve"> existen elementos </w:t>
      </w:r>
      <w:r w:rsidR="00C41E12" w:rsidRPr="001E38FA">
        <w:t>vacíos</w:t>
      </w:r>
      <w:r w:rsidRPr="001E38FA">
        <w:t xml:space="preserve"> y se les denomina </w:t>
      </w:r>
      <w:r w:rsidR="00C41E12" w:rsidRPr="001E38FA">
        <w:t>así</w:t>
      </w:r>
      <w:r w:rsidRPr="001E38FA">
        <w:t xml:space="preserve"> ya que no tienen ningún contenido dentro de su etiqueta de apertura y cierre</w:t>
      </w:r>
      <w:r w:rsidR="000E1F9A" w:rsidRPr="001E38FA">
        <w:t xml:space="preserve">, en este caso tenemos como ejemplo las etiquetas de tipo </w:t>
      </w:r>
      <w:r w:rsidR="000E1F9A" w:rsidRPr="000E1F9A">
        <w:t>&lt;</w:t>
      </w:r>
      <w:r w:rsidR="000E1F9A">
        <w:t xml:space="preserve">img&gt; </w:t>
      </w:r>
      <w:r w:rsidR="000E1F9A" w:rsidRPr="001E38FA">
        <w:t>que incluyen internamente una imagen, pero esta es representada como un atributo de la etiqueta.</w:t>
      </w:r>
    </w:p>
    <w:p w14:paraId="5069C508" w14:textId="38E223CA" w:rsidR="000E1F9A" w:rsidRPr="001E38FA" w:rsidRDefault="005A70F6" w:rsidP="00BD5ED4">
      <w:pPr>
        <w:pStyle w:val="TextoIndependienteconSangraPrimeraLnea"/>
        <w:ind w:left="720" w:firstLine="720"/>
      </w:pPr>
      <w:r w:rsidRPr="001E38FA">
        <w:t xml:space="preserve">Ciertamente conocer los distintos elementos de HTML es </w:t>
      </w:r>
      <w:r w:rsidR="00CA35B1" w:rsidRPr="001E38FA">
        <w:t>necesario,</w:t>
      </w:r>
      <w:r w:rsidRPr="001E38FA">
        <w:t xml:space="preserve"> pero también lo es aprender </w:t>
      </w:r>
      <w:r w:rsidR="000E484F" w:rsidRPr="001E38FA">
        <w:t>cómo</w:t>
      </w:r>
      <w:r w:rsidRPr="001E38FA">
        <w:t xml:space="preserve"> son utilizados en conjunto ya que individualmente no son muy útiles. </w:t>
      </w:r>
      <w:r w:rsidR="00CA35B1" w:rsidRPr="001E38FA">
        <w:t>¡Entre las etiquetas principales para el funcionamiento óptimo tenemos &lt;!DOCTYPE</w:t>
      </w:r>
      <w:r w:rsidR="00AF7A6A" w:rsidRPr="001E38FA">
        <w:t xml:space="preserve"> html&gt;</w:t>
      </w:r>
      <w:r w:rsidR="003B3153" w:rsidRPr="001E38FA">
        <w:t xml:space="preserve"> que antiguamente los documentos actuaban vinculados a una serie de reglas que tenían que seguir, lo que significaba la verificación de problemas y otras </w:t>
      </w:r>
      <w:r w:rsidR="003B3153" w:rsidRPr="001E38FA">
        <w:lastRenderedPageBreak/>
        <w:t>cosas de utilidad.</w:t>
      </w:r>
      <w:r w:rsidR="00BA5174" w:rsidRPr="001E38FA">
        <w:t xml:space="preserve"> Actualmente lo consideran como </w:t>
      </w:r>
      <w:r w:rsidR="00C5773E" w:rsidRPr="001E38FA">
        <w:t>antigüedad,</w:t>
      </w:r>
      <w:r w:rsidR="00BA5174" w:rsidRPr="001E38FA">
        <w:t xml:space="preserve"> pero debe igualmente ser incluido para el correcto funcionamiento.</w:t>
      </w:r>
    </w:p>
    <w:p w14:paraId="28A8B5E0" w14:textId="41760F0A" w:rsidR="00C5773E" w:rsidRDefault="00C5773E" w:rsidP="00BD5ED4">
      <w:pPr>
        <w:pStyle w:val="TextoIndependienteconSangraPrimeraLnea"/>
        <w:ind w:left="720" w:firstLine="720"/>
      </w:pPr>
      <w:r>
        <w:t>La etiqueta &lt;html&gt;&lt;/html&gt; considerada como elemento raíz que encierra todo el contenido de la página.</w:t>
      </w:r>
    </w:p>
    <w:p w14:paraId="692BD04A" w14:textId="17CA1C65" w:rsidR="00522F5A" w:rsidRDefault="00522F5A" w:rsidP="00BD5ED4">
      <w:pPr>
        <w:pStyle w:val="TextoIndependienteconSangraPrimeraLnea"/>
        <w:ind w:left="720" w:firstLine="720"/>
      </w:pPr>
      <w:r w:rsidRPr="00EB5BE1">
        <w:t>La etiqueta &lt;head&gt;&lt;/head&gt;</w:t>
      </w:r>
      <w:r w:rsidR="00EB5BE1" w:rsidRPr="00EB5BE1">
        <w:t xml:space="preserve"> actuando</w:t>
      </w:r>
      <w:r w:rsidR="00EB5BE1">
        <w:t xml:space="preserve"> como contenedor de aquello que fuese necesario incluir en la página como contenido no visible, principalmente usado para palabras clave, descripción breve de la </w:t>
      </w:r>
      <w:r w:rsidR="000E484F">
        <w:t>página</w:t>
      </w:r>
      <w:r w:rsidR="00EB5BE1">
        <w:t xml:space="preserve"> en resultados de búsqueda, llamado de código CSS o JavaScript, entre otros.</w:t>
      </w:r>
    </w:p>
    <w:p w14:paraId="6C59E5C0" w14:textId="5491F676" w:rsidR="001E38FA" w:rsidRDefault="001E38FA" w:rsidP="00BD5ED4">
      <w:pPr>
        <w:pStyle w:val="TextoIndependienteconSangraPrimeraLnea"/>
        <w:ind w:left="720" w:firstLine="720"/>
      </w:pPr>
      <w:r>
        <w:t xml:space="preserve">La etiqueta </w:t>
      </w:r>
      <w:r w:rsidRPr="001E38FA">
        <w:t>&lt;meta charset="utf-8"&gt;</w:t>
      </w:r>
      <w:r>
        <w:t xml:space="preserve"> es la que establece el </w:t>
      </w:r>
      <w:r w:rsidR="00E26FE2">
        <w:t>código de caracteres que será empleado en el sitio web, entre comillas la codificación implementada que incluye la gran mayoría de caracteres de todos los idiomas humanos.</w:t>
      </w:r>
    </w:p>
    <w:p w14:paraId="7EA8E13C" w14:textId="4B540780" w:rsidR="00FC1CBE" w:rsidRDefault="00FC1CBE" w:rsidP="00BD5ED4">
      <w:pPr>
        <w:pStyle w:val="TextoIndependienteconSangraPrimeraLnea"/>
        <w:ind w:left="720" w:firstLine="720"/>
      </w:pPr>
      <w:r>
        <w:t xml:space="preserve">La etiqueta &lt;title&gt;&lt;/title&gt; </w:t>
      </w:r>
      <w:r w:rsidR="00B331C4">
        <w:t>establece el título de la página y este aparece en la ventana cuando es abierta por el navegador, también sirve para describir la página cuando es agregada a los marcadores.</w:t>
      </w:r>
    </w:p>
    <w:p w14:paraId="71B08AA5" w14:textId="6892FAFA" w:rsidR="00B61CEC" w:rsidRDefault="00B61CEC" w:rsidP="00BD5ED4">
      <w:pPr>
        <w:pStyle w:val="TextoIndependienteconSangraPrimeraLnea"/>
        <w:ind w:left="720" w:firstLine="720"/>
      </w:pPr>
      <w:r>
        <w:t xml:space="preserve">Y por último la etiqueta </w:t>
      </w:r>
      <w:r w:rsidRPr="00B61CEC">
        <w:t>&lt;</w:t>
      </w:r>
      <w:r>
        <w:t>body&gt;</w:t>
      </w:r>
      <w:r w:rsidRPr="00B61CEC">
        <w:t>&lt;</w:t>
      </w:r>
      <w:r>
        <w:t>/body&gt; es textualmente el cuerpo del sitio web, aquí yace toda la información que el desarrollador desee mostrar a los clientes, como imágenes, juegos, videos, pistas de audio, entre otros.</w:t>
      </w:r>
      <w:sdt>
        <w:sdtPr>
          <w:id w:val="711859185"/>
          <w:citation/>
        </w:sdtPr>
        <w:sdtEndPr/>
        <w:sdtContent>
          <w:r w:rsidR="003F4D1B">
            <w:fldChar w:fldCharType="begin"/>
          </w:r>
          <w:r w:rsidR="00047DAC">
            <w:instrText xml:space="preserve">CITATION Tod244 \l 1033 </w:instrText>
          </w:r>
          <w:r w:rsidR="003F4D1B">
            <w:fldChar w:fldCharType="separate"/>
          </w:r>
          <w:r w:rsidR="00C960D0">
            <w:rPr>
              <w:noProof/>
            </w:rPr>
            <w:t xml:space="preserve"> </w:t>
          </w:r>
          <w:r w:rsidR="00C960D0" w:rsidRPr="00C960D0">
            <w:rPr>
              <w:noProof/>
            </w:rPr>
            <w:t>(contributors, Conceptos básicos de HTML - Aprende desarrollo web, 2023)</w:t>
          </w:r>
          <w:r w:rsidR="003F4D1B">
            <w:fldChar w:fldCharType="end"/>
          </w:r>
        </w:sdtContent>
      </w:sdt>
    </w:p>
    <w:p w14:paraId="72BAFA1E" w14:textId="77777777" w:rsidR="00945E04" w:rsidRPr="00B61CEC" w:rsidRDefault="00945E04" w:rsidP="001E38FA">
      <w:pPr>
        <w:pStyle w:val="TextoIndependienteconSangraPrimeraLnea"/>
      </w:pPr>
    </w:p>
    <w:p w14:paraId="5B1C0550" w14:textId="36624DEE" w:rsidR="000C1A7C" w:rsidRDefault="00886E90" w:rsidP="00833425">
      <w:pPr>
        <w:pStyle w:val="Ttulo3"/>
        <w:numPr>
          <w:ilvl w:val="2"/>
          <w:numId w:val="2"/>
        </w:numPr>
      </w:pPr>
      <w:bookmarkStart w:id="37" w:name="_Toc166785311"/>
      <w:r>
        <w:t>CSS</w:t>
      </w:r>
      <w:bookmarkEnd w:id="37"/>
    </w:p>
    <w:p w14:paraId="74546C97" w14:textId="0659E910" w:rsidR="00F24289" w:rsidRDefault="00F24289" w:rsidP="0052374B">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p>
    <w:p w14:paraId="424EC94E" w14:textId="11C1F73F" w:rsidR="00F24289" w:rsidRDefault="00F24289" w:rsidP="0052374B">
      <w:pPr>
        <w:pStyle w:val="TextoIndependienteconSangraPrimeraLnea"/>
      </w:pPr>
      <w:r>
        <w:t>Se le denomina hojas en cascada debido a que puedes tener varias hojas de configuración de estilos con propiedades heredadas de otras.</w:t>
      </w:r>
    </w:p>
    <w:p w14:paraId="5936E26F" w14:textId="56067376" w:rsidR="00F24289" w:rsidRPr="0052374B" w:rsidRDefault="00440406" w:rsidP="00723D38">
      <w:pPr>
        <w:pStyle w:val="TextoIndependienteconSangraPrimeraLnea"/>
        <w:ind w:left="720" w:firstLine="0"/>
      </w:pPr>
      <w:r w:rsidRPr="0052374B">
        <w:lastRenderedPageBreak/>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p>
    <w:p w14:paraId="50885A0C" w14:textId="03836A26" w:rsidR="005569B3" w:rsidRPr="0052374B" w:rsidRDefault="005569B3" w:rsidP="00723D38">
      <w:pPr>
        <w:pStyle w:val="TextoIndependienteconSangraPrimeraLnea"/>
        <w:ind w:left="720" w:firstLine="720"/>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EndPr/>
        <w:sdtContent>
          <w:r w:rsidR="00532F66">
            <w:fldChar w:fldCharType="begin"/>
          </w:r>
          <w:r w:rsidR="00532F66">
            <w:rPr>
              <w:lang w:val="es-ES_tradnl"/>
            </w:rPr>
            <w:instrText xml:space="preserve"> CITATION Die23 \l 1034 </w:instrText>
          </w:r>
          <w:r w:rsidR="00532F66">
            <w:fldChar w:fldCharType="separate"/>
          </w:r>
          <w:r w:rsidR="00C960D0">
            <w:rPr>
              <w:noProof/>
              <w:lang w:val="es-ES_tradnl"/>
            </w:rPr>
            <w:t xml:space="preserve"> (Santos, 2023)</w:t>
          </w:r>
          <w:r w:rsidR="00532F66">
            <w:fldChar w:fldCharType="end"/>
          </w:r>
        </w:sdtContent>
      </w:sdt>
    </w:p>
    <w:p w14:paraId="662FB627" w14:textId="245AD18B" w:rsidR="00FC2AAD" w:rsidRPr="0052374B" w:rsidRDefault="00FC2AAD" w:rsidP="00E74A3D">
      <w:pPr>
        <w:pStyle w:val="TextoIndependienteconSangraPrimeraLnea"/>
        <w:ind w:left="720" w:firstLine="0"/>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EndPr/>
        <w:sdtContent>
          <w:r w:rsidR="002674F4">
            <w:fldChar w:fldCharType="begin"/>
          </w:r>
          <w:r w:rsidR="00047DAC">
            <w:rPr>
              <w:lang w:val="es-ES_tradnl"/>
            </w:rPr>
            <w:instrText xml:space="preserve">CITATION Tod23 \l 1034 </w:instrText>
          </w:r>
          <w:r w:rsidR="002674F4">
            <w:fldChar w:fldCharType="separate"/>
          </w:r>
          <w:r w:rsidR="00C960D0">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F24289">
      <w:pPr>
        <w:rPr>
          <w:lang w:val="es-ES_tradnl"/>
        </w:rPr>
      </w:pPr>
    </w:p>
    <w:p w14:paraId="5D04C473" w14:textId="3621A13B" w:rsidR="000C1A7C" w:rsidRDefault="00886E90" w:rsidP="00833425">
      <w:pPr>
        <w:pStyle w:val="Ttulo3"/>
        <w:numPr>
          <w:ilvl w:val="2"/>
          <w:numId w:val="2"/>
        </w:numPr>
      </w:pPr>
      <w:bookmarkStart w:id="38" w:name="_Toc166785312"/>
      <w:r>
        <w:t>JavaScript</w:t>
      </w:r>
      <w:bookmarkEnd w:id="38"/>
    </w:p>
    <w:p w14:paraId="433320C9" w14:textId="4B3B406B" w:rsidR="00EF7EF1" w:rsidRDefault="00CD2C7E" w:rsidP="004C024B">
      <w:pPr>
        <w:pStyle w:val="TextoIndependienteconSangraPrimeraLnea"/>
      </w:pPr>
      <w:r>
        <w:t>Es un lenguaje de programación que resulta de las secuencias lógicas que podemos realizar a través de comandos los cuales nos permite implementar funciones complejas a sitios web</w:t>
      </w:r>
      <w:r w:rsidR="005767EA">
        <w:t xml:space="preserve">, este lenguaje es lo que da vida a la información en lugar de mostrarla de forma estática, puede mostrar actualizaciones de contenido, mapas interactivos, desplazamiento de reproductores de </w:t>
      </w:r>
      <w:r w:rsidR="005767EA">
        <w:lastRenderedPageBreak/>
        <w:t>video, animación de gráficos, entre otros</w:t>
      </w:r>
      <w:r w:rsidR="00DD0467">
        <w:t xml:space="preserve">. JavaScript es el tercer lenguaje que compone el tridente de desarrollo web junto con HTML y CSS, se puede representar a este lenguaje como los músculos del cuerpo, debido a que gracias a </w:t>
      </w:r>
      <w:r w:rsidR="008523B4">
        <w:t>él</w:t>
      </w:r>
      <w:r w:rsidR="00DD0467">
        <w:t xml:space="preserve"> podemos </w:t>
      </w:r>
      <w:r w:rsidR="008523B4">
        <w:t>darles</w:t>
      </w:r>
      <w:r w:rsidR="00DD0467">
        <w:t xml:space="preserve"> dinamismo y capacidades a nuestras </w:t>
      </w:r>
      <w:r w:rsidR="00721B01">
        <w:t>páginas</w:t>
      </w:r>
      <w:r w:rsidR="00DD0467">
        <w:t xml:space="preserve"> web por medio del conjunto de acciones que el desarrollador le indique</w:t>
      </w:r>
      <w:r w:rsidR="008523B4">
        <w:t>.</w:t>
      </w:r>
    </w:p>
    <w:p w14:paraId="64AE44EB" w14:textId="02249A48" w:rsidR="008523B4" w:rsidRDefault="008523B4" w:rsidP="00914D5B">
      <w:pPr>
        <w:pStyle w:val="TextoIndependienteconSangraPrimeraLnea"/>
        <w:ind w:left="720" w:firstLine="0"/>
      </w:pPr>
      <w:r>
        <w:t>JavaScript es aquello que nos permite como usuarios poder interactuar con las páginas, ingresar formularios, corroborar credenciales y muchas cosas más. Es posible almacenar información importante dentro de variables</w:t>
      </w:r>
      <w:r w:rsidR="00F6056B">
        <w:t>,</w:t>
      </w:r>
      <w:r>
        <w:t xml:space="preserve"> operaciones sobre strings (cadenas de texto)</w:t>
      </w:r>
      <w:r w:rsidR="00F6056B">
        <w:t xml:space="preserve"> y ejecutar código en base a ciertos eventos de los objetos que tengamos incluidos dentro de nuestra página web</w:t>
      </w:r>
      <w:r w:rsidR="00640F89">
        <w:t>.</w:t>
      </w:r>
    </w:p>
    <w:p w14:paraId="513F7A59" w14:textId="34022D5D" w:rsidR="00640F89" w:rsidRDefault="00640F89" w:rsidP="00914D5B">
      <w:pPr>
        <w:pStyle w:val="TextoIndependienteconSangraPrimeraLnea"/>
        <w:ind w:left="720" w:firstLine="720"/>
      </w:pPr>
      <w:r>
        <w:t>Cuando un sitio web es cargado ocurre lo mismo que con CSS, primero es leído el código HTML para ubicar el código JavaScript o el enlace que redirecciona al documento que</w:t>
      </w:r>
      <w:r w:rsidR="00D71EDA">
        <w:t xml:space="preserve"> lo </w:t>
      </w:r>
      <w:r>
        <w:t>conteng</w:t>
      </w:r>
      <w:r w:rsidR="00D71EDA">
        <w:t>a</w:t>
      </w:r>
      <w:r w:rsidR="0010570E">
        <w:t xml:space="preserve">, </w:t>
      </w:r>
      <w:r w:rsidR="00F23A32">
        <w:t xml:space="preserve">para </w:t>
      </w:r>
      <w:r w:rsidR="0010570E">
        <w:t>posteriormente será ejecutado dentro de la pestaña del navegador.</w:t>
      </w:r>
    </w:p>
    <w:p w14:paraId="52930B19" w14:textId="6B94C4A3" w:rsidR="00605E12" w:rsidRPr="00B1457F" w:rsidRDefault="00E33BAC" w:rsidP="00914D5B">
      <w:pPr>
        <w:pStyle w:val="TextoIndependienteconSangraPrimeraLnea"/>
        <w:ind w:left="720" w:firstLine="720"/>
        <w:rPr>
          <w:lang w:val="en-US"/>
        </w:rPr>
      </w:pPr>
      <w:r>
        <w:t xml:space="preserve">Uno de los mayores usos de </w:t>
      </w:r>
      <w:r w:rsidR="008C6DAA">
        <w:t>este lenguaje</w:t>
      </w:r>
      <w:r>
        <w:t xml:space="preserve"> es la modificación dinámica de HTML y CSS para actualizaciones de interfaz de cliente</w:t>
      </w:r>
      <w:r w:rsidR="008C6DAA">
        <w:t>. El código de los documentos web generalmente se cargan y ejecutan en el orden que aparece el sitio</w:t>
      </w:r>
      <w:r w:rsidR="00830299">
        <w:t xml:space="preserve">, quiere decir que la programación en JavaScript siempre debe ser lo </w:t>
      </w:r>
      <w:r w:rsidR="00721B01">
        <w:t>último</w:t>
      </w:r>
      <w:r w:rsidR="00830299">
        <w:t xml:space="preserve"> que se carga para tener una buena </w:t>
      </w:r>
      <w:r w:rsidR="00721B01">
        <w:t>práctica</w:t>
      </w:r>
      <w:r w:rsidR="00830299">
        <w:t xml:space="preserve"> y así evitar errores de asignar eventos a elementos que </w:t>
      </w:r>
      <w:r w:rsidR="00721B01">
        <w:t>aún</w:t>
      </w:r>
      <w:r w:rsidR="00830299">
        <w:t xml:space="preserve"> no han sido procesados por el navegador</w:t>
      </w:r>
      <w:r w:rsidR="00110438">
        <w:t>.</w:t>
      </w:r>
      <w:sdt>
        <w:sdtPr>
          <w:id w:val="-480152806"/>
          <w:citation/>
        </w:sdtPr>
        <w:sdtEndPr/>
        <w:sdtContent>
          <w:r w:rsidR="0010345E">
            <w:fldChar w:fldCharType="begin"/>
          </w:r>
          <w:r w:rsidR="0010345E">
            <w:rPr>
              <w:lang w:val="es-ES_tradnl"/>
            </w:rPr>
            <w:instrText xml:space="preserve"> CITATION MDN23 \l 1034 </w:instrText>
          </w:r>
          <w:r w:rsidR="0010345E">
            <w:fldChar w:fldCharType="separate"/>
          </w:r>
          <w:r w:rsidR="00C960D0">
            <w:rPr>
              <w:noProof/>
              <w:lang w:val="es-ES_tradnl"/>
            </w:rPr>
            <w:t xml:space="preserve"> (contributors, ¿Qué es JavaScript? - Aprende desarrollo web, 2023)</w:t>
          </w:r>
          <w:r w:rsidR="0010345E">
            <w:fldChar w:fldCharType="end"/>
          </w:r>
        </w:sdtContent>
      </w:sdt>
    </w:p>
    <w:p w14:paraId="608D64E4" w14:textId="77777777" w:rsidR="00CB7EF5" w:rsidRPr="00CD2C7E" w:rsidRDefault="00CB7EF5" w:rsidP="00EF7EF1">
      <w:pPr>
        <w:rPr>
          <w:lang w:val="es-ES_tradnl"/>
        </w:rPr>
      </w:pP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39" w:name="_Toc166785313"/>
      <w:r>
        <w:lastRenderedPageBreak/>
        <w:t>Desarrollo del Proyecto de Titulación</w:t>
      </w:r>
      <w:bookmarkEnd w:id="39"/>
    </w:p>
    <w:p w14:paraId="23996BF9" w14:textId="223DFCBC" w:rsidR="002C2B0A" w:rsidRDefault="00A00A98" w:rsidP="00A00A98">
      <w:pPr>
        <w:pStyle w:val="TextoIndependienteconSangraPrimeraLnea"/>
        <w:numPr>
          <w:ilvl w:val="1"/>
          <w:numId w:val="19"/>
        </w:numPr>
      </w:pPr>
      <w:r>
        <w:t>Primero para poder armar el estructurado del módulo físico se tomó en cuenta el tamaño del NodeMCU el cual ocupa dos protobards unidos</w:t>
      </w:r>
      <w:r w:rsidR="00702B00">
        <w:t xml:space="preserve"> debido a que la longitud de la placa impresa es algo superior al ancho de un solo protoboard</w:t>
      </w:r>
      <w:r w:rsidR="00E73020">
        <w:t xml:space="preserve"> como se muestra en la figura 1</w:t>
      </w:r>
      <w:r w:rsidR="002C2B0A">
        <w:t>.</w:t>
      </w:r>
    </w:p>
    <w:p w14:paraId="2B0E08ED" w14:textId="10FE2445" w:rsidR="00A416F4" w:rsidRDefault="00A416F4" w:rsidP="00A416F4">
      <w:pPr>
        <w:pStyle w:val="EstiloFigura"/>
      </w:pPr>
      <w:bookmarkStart w:id="40" w:name="_Toc169260016"/>
      <w:r>
        <w:rPr>
          <w:noProof/>
        </w:rPr>
        <w:drawing>
          <wp:anchor distT="0" distB="0" distL="114300" distR="114300" simplePos="0" relativeHeight="251668480" behindDoc="0" locked="0" layoutInCell="1" allowOverlap="1" wp14:anchorId="75429F50" wp14:editId="34734567">
            <wp:simplePos x="0" y="0"/>
            <wp:positionH relativeFrom="column">
              <wp:posOffset>-130810</wp:posOffset>
            </wp:positionH>
            <wp:positionV relativeFrom="paragraph">
              <wp:posOffset>697230</wp:posOffset>
            </wp:positionV>
            <wp:extent cx="5760085" cy="352615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526155"/>
                    </a:xfrm>
                    <a:prstGeom prst="rect">
                      <a:avLst/>
                    </a:prstGeom>
                  </pic:spPr>
                </pic:pic>
              </a:graphicData>
            </a:graphic>
          </wp:anchor>
        </w:drawing>
      </w:r>
      <w:r w:rsidRPr="00A416F4">
        <w:rPr>
          <w:b/>
          <w:bCs/>
        </w:rPr>
        <w:t xml:space="preserve">Figura </w:t>
      </w:r>
      <w:r w:rsidRPr="00A416F4">
        <w:rPr>
          <w:b/>
          <w:bCs/>
        </w:rPr>
        <w:fldChar w:fldCharType="begin"/>
      </w:r>
      <w:r w:rsidRPr="00A416F4">
        <w:rPr>
          <w:b/>
          <w:bCs/>
        </w:rPr>
        <w:instrText xml:space="preserve"> SEQ Figura \* ARABIC </w:instrText>
      </w:r>
      <w:r w:rsidRPr="00A416F4">
        <w:rPr>
          <w:b/>
          <w:bCs/>
        </w:rPr>
        <w:fldChar w:fldCharType="separate"/>
      </w:r>
      <w:r w:rsidR="003A6D91">
        <w:rPr>
          <w:b/>
          <w:bCs/>
          <w:noProof/>
        </w:rPr>
        <w:t>5</w:t>
      </w:r>
      <w:r w:rsidRPr="00A416F4">
        <w:rPr>
          <w:b/>
          <w:bCs/>
        </w:rPr>
        <w:fldChar w:fldCharType="end"/>
      </w:r>
      <w:r>
        <w:br/>
      </w:r>
      <w:r w:rsidRPr="00A416F4">
        <w:rPr>
          <w:i/>
          <w:iCs/>
        </w:rPr>
        <w:t>Instalación del NodeMCU en el protoboard</w:t>
      </w:r>
      <w:bookmarkEnd w:id="40"/>
    </w:p>
    <w:p w14:paraId="4942C1BD" w14:textId="1F4A3ADC" w:rsidR="00547569" w:rsidRDefault="00A6266E" w:rsidP="00A6266E">
      <w:pPr>
        <w:pStyle w:val="EstiloFigura"/>
      </w:pPr>
      <w:r w:rsidRPr="00A6266E">
        <w:rPr>
          <w:i/>
          <w:iCs/>
        </w:rPr>
        <w:t>Nota</w:t>
      </w:r>
      <w:r>
        <w:t xml:space="preserve">. Los rieles de energía y tierra están divididos en 8 áreas distintas correctamente identificadas por colores y </w:t>
      </w:r>
      <w:r w:rsidR="00C84F56">
        <w:t>pines de conexión hembra</w:t>
      </w:r>
      <w:r w:rsidR="00A65524">
        <w:t xml:space="preserve"> para cada módulo individual</w:t>
      </w:r>
    </w:p>
    <w:p w14:paraId="6087BF14" w14:textId="713F0369" w:rsidR="005E5773" w:rsidRPr="008C7BF3" w:rsidRDefault="002C2B0A" w:rsidP="002C2B0A">
      <w:pPr>
        <w:pStyle w:val="TextoIndependienteconSangraPrimeraLnea"/>
        <w:ind w:left="792" w:firstLine="0"/>
      </w:pPr>
      <w:r>
        <w:t>P</w:t>
      </w:r>
      <w:r w:rsidR="00A00A98">
        <w:t>ar</w:t>
      </w:r>
      <w:r>
        <w:t>a</w:t>
      </w:r>
      <w:r w:rsidR="00A00A98">
        <w:t xml:space="preserve"> disponer de todos los pines disponibles sin interferir con las líneas de alimentación y tierra,</w:t>
      </w:r>
      <w:r w:rsidR="0075683E">
        <w:t xml:space="preserve"> en un principio se utilizó Arduino ya que para el ESP</w:t>
      </w:r>
      <w:r w:rsidR="0075683E" w:rsidRPr="0075683E">
        <w:t>-</w:t>
      </w:r>
      <w:r w:rsidR="0075683E">
        <w:t>01 la placa de Arduino servía como puente de comunicación RX TX</w:t>
      </w:r>
      <w:r w:rsidR="007724ED">
        <w:t xml:space="preserve"> ya que este modelo solo dispone de los pines respectivos y con el Arduino era convertid</w:t>
      </w:r>
      <w:r w:rsidR="005E5773">
        <w:t>a la señal</w:t>
      </w:r>
      <w:r w:rsidR="007724ED">
        <w:t xml:space="preserve"> para poder ser programado por medio del cable</w:t>
      </w:r>
      <w:r w:rsidR="00B142E3">
        <w:t xml:space="preserve"> conectado directamente a la computadora</w:t>
      </w:r>
      <w:r w:rsidR="0075683E">
        <w:t xml:space="preserve">, pero con el avance del proyecto se determinó que el uso del ESP-01 era ciertamente ineficiente debido a los </w:t>
      </w:r>
      <w:r w:rsidR="0075683E">
        <w:lastRenderedPageBreak/>
        <w:t>problemas que generó por capacidad de memoria y errores al momento de sobrescribirla</w:t>
      </w:r>
      <w:r w:rsidR="00B142E3">
        <w:t xml:space="preserve"> por lo que una placa con un chip ESP más actualizado fue la solución para la escritura de código más elaborado conforme </w:t>
      </w:r>
      <w:r w:rsidR="00B142E3">
        <w:rPr>
          <w:lang w:val="es-ES_tradnl"/>
        </w:rPr>
        <w:t>avanzó el proyecto</w:t>
      </w:r>
      <w:r w:rsidR="005E5773">
        <w:rPr>
          <w:lang w:val="es-ES_tradnl"/>
        </w:rPr>
        <w:t xml:space="preserve">. También existen otras </w:t>
      </w:r>
      <w:r w:rsidR="00D32134">
        <w:rPr>
          <w:lang w:val="es-ES_tradnl"/>
        </w:rPr>
        <w:t>alternativas</w:t>
      </w:r>
      <w:r w:rsidR="008C7BF3">
        <w:rPr>
          <w:lang w:val="es-ES_tradnl"/>
        </w:rPr>
        <w:t xml:space="preserve"> como el ESP32</w:t>
      </w:r>
      <w:r w:rsidR="005E5773">
        <w:rPr>
          <w:lang w:val="es-ES_tradnl"/>
        </w:rPr>
        <w:t xml:space="preserve"> que resulta </w:t>
      </w:r>
      <w:r w:rsidR="008C7BF3">
        <w:rPr>
          <w:lang w:val="es-ES_tradnl"/>
        </w:rPr>
        <w:t>más</w:t>
      </w:r>
      <w:r w:rsidR="005E5773">
        <w:rPr>
          <w:lang w:val="es-ES_tradnl"/>
        </w:rPr>
        <w:t xml:space="preserve"> potentes que la escogida debido a que soportan mayor cantidad de dispositivos conectados simultáneamente y disponen de mayor memoria </w:t>
      </w:r>
      <w:r w:rsidR="008C7BF3">
        <w:rPr>
          <w:lang w:val="es-ES_tradnl"/>
        </w:rPr>
        <w:t xml:space="preserve">pero en el presente proyecto se determinó que </w:t>
      </w:r>
      <w:r w:rsidR="008C7BF3" w:rsidRPr="008C7BF3">
        <w:t>e</w:t>
      </w:r>
      <w:r w:rsidR="008C7BF3">
        <w:t xml:space="preserve">l escogido era ideal ya que cubre la necesidad de equipos necesarios para los espacios disponibles para estacionar en el parqueadero de la Institución y ajustado con el precio era ideal, ya que el ESP32 es considerablemente </w:t>
      </w:r>
      <w:r w:rsidR="00D35D16">
        <w:t>más</w:t>
      </w:r>
      <w:r w:rsidR="008C7BF3">
        <w:t xml:space="preserve"> costoso y no se iba a utilizar toda su capacidad</w:t>
      </w:r>
      <w:r w:rsidR="008F18A5">
        <w:t>.</w:t>
      </w:r>
    </w:p>
    <w:p w14:paraId="05B73B02" w14:textId="611AEF52" w:rsidR="00EE4039" w:rsidRDefault="005E5773" w:rsidP="002C2B0A">
      <w:pPr>
        <w:pStyle w:val="TextoIndependienteconSangraPrimeraLnea"/>
        <w:ind w:left="792" w:firstLine="0"/>
        <w:rPr>
          <w:lang w:val="es-ES_tradnl"/>
        </w:rPr>
      </w:pPr>
      <w:r>
        <w:t>S</w:t>
      </w:r>
      <w:r w:rsidR="00A00A98">
        <w:t>e implementó un sensor de ultrasonido, específicamente el HC</w:t>
      </w:r>
      <w:r w:rsidR="00A00A98" w:rsidRPr="00B64D30">
        <w:t>-</w:t>
      </w:r>
      <w:r w:rsidR="00A00A98">
        <w:t>SR04</w:t>
      </w:r>
      <w:r w:rsidR="00A00A98">
        <w:rPr>
          <w:lang w:val="es-ES_tradnl"/>
        </w:rPr>
        <w:t xml:space="preserve"> para la medición de la distancia calculando el tiempo en el que la señal de eco tarda en rebotar del emisor al receptor</w:t>
      </w:r>
      <w:r w:rsidR="00EE4039">
        <w:rPr>
          <w:lang w:val="es-ES_tradnl"/>
        </w:rPr>
        <w:t xml:space="preserve"> como se muestra en la figura 2.</w:t>
      </w:r>
    </w:p>
    <w:p w14:paraId="0C2BD3D9" w14:textId="2A612EEF" w:rsidR="003D59B0" w:rsidRDefault="0021184A" w:rsidP="003D59B0">
      <w:pPr>
        <w:pStyle w:val="EstiloFigura"/>
      </w:pPr>
      <w:bookmarkStart w:id="41" w:name="_Toc169260017"/>
      <w:r w:rsidRPr="003D59B0">
        <w:rPr>
          <w:noProof/>
          <w:lang w:val="es-ES_tradnl"/>
        </w:rPr>
        <w:drawing>
          <wp:anchor distT="0" distB="0" distL="114300" distR="114300" simplePos="0" relativeHeight="251667456" behindDoc="0" locked="0" layoutInCell="1" allowOverlap="1" wp14:anchorId="6D020BC4" wp14:editId="04CEE9E7">
            <wp:simplePos x="0" y="0"/>
            <wp:positionH relativeFrom="column">
              <wp:posOffset>-184150</wp:posOffset>
            </wp:positionH>
            <wp:positionV relativeFrom="paragraph">
              <wp:posOffset>699770</wp:posOffset>
            </wp:positionV>
            <wp:extent cx="5760085" cy="333883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085" cy="3338830"/>
                    </a:xfrm>
                    <a:prstGeom prst="rect">
                      <a:avLst/>
                    </a:prstGeom>
                  </pic:spPr>
                </pic:pic>
              </a:graphicData>
            </a:graphic>
          </wp:anchor>
        </w:drawing>
      </w:r>
      <w:r w:rsidR="003D59B0" w:rsidRPr="003D59B0">
        <w:rPr>
          <w:b/>
          <w:bCs/>
        </w:rPr>
        <w:t xml:space="preserve">Figura </w:t>
      </w:r>
      <w:r w:rsidR="003D59B0" w:rsidRPr="003D59B0">
        <w:rPr>
          <w:b/>
          <w:bCs/>
        </w:rPr>
        <w:fldChar w:fldCharType="begin"/>
      </w:r>
      <w:r w:rsidR="003D59B0" w:rsidRPr="003D59B0">
        <w:rPr>
          <w:b/>
          <w:bCs/>
        </w:rPr>
        <w:instrText xml:space="preserve"> SEQ Figura \* ARABIC </w:instrText>
      </w:r>
      <w:r w:rsidR="003D59B0" w:rsidRPr="003D59B0">
        <w:rPr>
          <w:b/>
          <w:bCs/>
        </w:rPr>
        <w:fldChar w:fldCharType="separate"/>
      </w:r>
      <w:r w:rsidR="003A6D91">
        <w:rPr>
          <w:b/>
          <w:bCs/>
          <w:noProof/>
        </w:rPr>
        <w:t>6</w:t>
      </w:r>
      <w:r w:rsidR="003D59B0" w:rsidRPr="003D59B0">
        <w:rPr>
          <w:b/>
          <w:bCs/>
        </w:rPr>
        <w:fldChar w:fldCharType="end"/>
      </w:r>
      <w:r w:rsidR="003D59B0">
        <w:br/>
      </w:r>
      <w:r w:rsidR="003D59B0" w:rsidRPr="003D59B0">
        <w:rPr>
          <w:i/>
          <w:iCs/>
        </w:rPr>
        <w:t>Esquema de pines del sensor ultrasónico HC-SR04</w:t>
      </w:r>
      <w:bookmarkEnd w:id="41"/>
    </w:p>
    <w:p w14:paraId="3397AA32" w14:textId="14EB22E0" w:rsidR="00EE4039" w:rsidRDefault="00043B40" w:rsidP="00D56930">
      <w:pPr>
        <w:pStyle w:val="EstiloFigura"/>
        <w:rPr>
          <w:lang w:val="es-ES_tradnl"/>
        </w:rPr>
      </w:pPr>
      <w:r w:rsidRPr="00157135">
        <w:rPr>
          <w:i/>
          <w:iCs/>
          <w:lang w:val="es-ES_tradnl"/>
        </w:rPr>
        <w:lastRenderedPageBreak/>
        <w:t>Nota</w:t>
      </w:r>
      <w:r>
        <w:rPr>
          <w:lang w:val="es-ES_tradnl"/>
        </w:rPr>
        <w:t xml:space="preserve">. Adaptado de </w:t>
      </w:r>
      <w:r>
        <w:rPr>
          <w:shd w:val="clear" w:color="auto" w:fill="F3F5F6"/>
        </w:rPr>
        <w:t>Ultrasonic Distance Sensor - HC-SR04 [fotografía]</w:t>
      </w:r>
      <w:r w:rsidR="00D56930">
        <w:rPr>
          <w:shd w:val="clear" w:color="auto" w:fill="F3F5F6"/>
        </w:rPr>
        <w:t>, 2019, Flickr (</w:t>
      </w:r>
      <w:hyperlink r:id="rId23" w:history="1">
        <w:r w:rsidR="00D56930" w:rsidRPr="00766985">
          <w:rPr>
            <w:rStyle w:val="Hipervnculo"/>
            <w:rFonts w:cs="Times New Roman"/>
            <w:b/>
            <w:bCs/>
            <w:shd w:val="clear" w:color="auto" w:fill="F3F5F6"/>
          </w:rPr>
          <w:t>https://flic.kr/p/2gNszio</w:t>
        </w:r>
      </w:hyperlink>
      <w:r w:rsidR="00D56930">
        <w:rPr>
          <w:shd w:val="clear" w:color="auto" w:fill="F3F5F6"/>
        </w:rPr>
        <w:t>). CC BY 2.0</w:t>
      </w:r>
    </w:p>
    <w:p w14:paraId="675AAC23" w14:textId="2685D070" w:rsidR="00FB34D8" w:rsidRDefault="00EE4039" w:rsidP="002C2B0A">
      <w:pPr>
        <w:pStyle w:val="TextoIndependienteconSangraPrimeraLnea"/>
        <w:ind w:left="792" w:firstLine="0"/>
        <w:rPr>
          <w:lang w:val="es-ES_tradnl"/>
        </w:rPr>
      </w:pPr>
      <w:r>
        <w:rPr>
          <w:lang w:val="es-ES_tradnl"/>
        </w:rPr>
        <w:t>El sensor es el ideal por su facilidad de uso</w:t>
      </w:r>
      <w:r w:rsidR="00A40167">
        <w:rPr>
          <w:lang w:val="es-ES_tradnl"/>
        </w:rPr>
        <w:t>, la comodidad que ofrece el fabricante</w:t>
      </w:r>
      <w:r w:rsidR="00081393">
        <w:rPr>
          <w:lang w:val="es-ES_tradnl"/>
        </w:rPr>
        <w:t xml:space="preserve"> de los valores a utilizar </w:t>
      </w:r>
      <w:r w:rsidR="00A40167">
        <w:rPr>
          <w:lang w:val="es-ES_tradnl"/>
        </w:rPr>
        <w:t>bien explicado para su correcto funcionamiento</w:t>
      </w:r>
      <w:r>
        <w:rPr>
          <w:lang w:val="es-ES_tradnl"/>
        </w:rPr>
        <w:t xml:space="preserve"> </w:t>
      </w:r>
      <w:r w:rsidR="00A40167">
        <w:rPr>
          <w:lang w:val="es-ES_tradnl"/>
        </w:rPr>
        <w:t xml:space="preserve">y por lo </w:t>
      </w:r>
      <w:r w:rsidR="00E32F93">
        <w:rPr>
          <w:lang w:val="es-ES_tradnl"/>
        </w:rPr>
        <w:t>comúnmente utilizado para proyectos por lo que existe material suficiente de la comunidad de Arduino para interpretar o hacerse con una guía en particular.</w:t>
      </w:r>
    </w:p>
    <w:p w14:paraId="525FCA08" w14:textId="2E2A8D80" w:rsidR="00DD4296" w:rsidRDefault="001424A9" w:rsidP="002C2B0A">
      <w:pPr>
        <w:pStyle w:val="TextoIndependienteconSangraPrimeraLnea"/>
        <w:ind w:left="792" w:firstLine="0"/>
        <w:rPr>
          <w:lang w:val="es-ES_tradnl"/>
        </w:rPr>
      </w:pPr>
      <w:r>
        <w:rPr>
          <w:lang w:val="es-ES_tradnl"/>
        </w:rPr>
        <w:t>T</w:t>
      </w:r>
      <w:r w:rsidR="00A00A98">
        <w:rPr>
          <w:lang w:val="es-ES_tradnl"/>
        </w:rPr>
        <w:t>ambién se incorporaron dos leds, uno de color rojo y otro de color verde, con sus respectivas resistencias de 220 Ohm para tener un indicador físico de las medidas tomadas por el sensor según la configuración establecida dentro de la programación del mismo</w:t>
      </w:r>
      <w:r w:rsidR="00DD4296">
        <w:rPr>
          <w:lang w:val="es-ES_tradnl"/>
        </w:rPr>
        <w:t xml:space="preserve"> como se muestra en la figura .</w:t>
      </w:r>
    </w:p>
    <w:p w14:paraId="5EEE3926" w14:textId="7E926FF3" w:rsidR="00C577B3" w:rsidRDefault="00C577B3" w:rsidP="00C577B3">
      <w:pPr>
        <w:pStyle w:val="EstiloFigura"/>
      </w:pPr>
      <w:r w:rsidRPr="00C577B3">
        <w:rPr>
          <w:b/>
          <w:bCs/>
        </w:rPr>
        <w:t xml:space="preserve">Figura </w:t>
      </w:r>
      <w:r w:rsidRPr="00C577B3">
        <w:rPr>
          <w:b/>
          <w:bCs/>
        </w:rPr>
        <w:fldChar w:fldCharType="begin"/>
      </w:r>
      <w:r w:rsidRPr="00C577B3">
        <w:rPr>
          <w:b/>
          <w:bCs/>
        </w:rPr>
        <w:instrText xml:space="preserve"> SEQ Figura \* ARABIC </w:instrText>
      </w:r>
      <w:r w:rsidRPr="00C577B3">
        <w:rPr>
          <w:b/>
          <w:bCs/>
        </w:rPr>
        <w:fldChar w:fldCharType="separate"/>
      </w:r>
      <w:r w:rsidR="003A6D91">
        <w:rPr>
          <w:b/>
          <w:bCs/>
          <w:noProof/>
        </w:rPr>
        <w:t>7</w:t>
      </w:r>
      <w:r w:rsidRPr="00C577B3">
        <w:rPr>
          <w:b/>
          <w:bCs/>
        </w:rPr>
        <w:fldChar w:fldCharType="end"/>
      </w:r>
      <w:r w:rsidRPr="00C577B3">
        <w:rPr>
          <w:b/>
          <w:bCs/>
        </w:rPr>
        <w:br/>
      </w:r>
      <w:r w:rsidRPr="00C577B3">
        <w:rPr>
          <w:i/>
          <w:iCs/>
        </w:rPr>
        <w:t>Esquema de conexión de leds y resistencias en el protoboard</w:t>
      </w:r>
    </w:p>
    <w:p w14:paraId="31834589" w14:textId="3F468D3C" w:rsidR="00874C16" w:rsidRDefault="00D9261F" w:rsidP="002C2B0A">
      <w:pPr>
        <w:pStyle w:val="TextoIndependienteconSangraPrimeraLnea"/>
        <w:ind w:left="792" w:firstLine="0"/>
        <w:rPr>
          <w:lang w:val="es-ES_tradnl"/>
        </w:rPr>
      </w:pPr>
      <w:r>
        <w:rPr>
          <w:noProof/>
          <w:lang w:val="es-ES_tradnl"/>
        </w:rPr>
        <w:drawing>
          <wp:inline distT="0" distB="0" distL="0" distR="0" wp14:anchorId="3517FC49" wp14:editId="457F49FF">
            <wp:extent cx="1577340" cy="2755279"/>
            <wp:effectExtent l="0" t="0" r="381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8905" cy="2775480"/>
                    </a:xfrm>
                    <a:prstGeom prst="rect">
                      <a:avLst/>
                    </a:prstGeom>
                  </pic:spPr>
                </pic:pic>
              </a:graphicData>
            </a:graphic>
          </wp:inline>
        </w:drawing>
      </w:r>
    </w:p>
    <w:p w14:paraId="10A50939" w14:textId="1A4DD507" w:rsidR="00D9261F" w:rsidRDefault="00D9261F" w:rsidP="00C577B3">
      <w:pPr>
        <w:pStyle w:val="EstiloFigura"/>
        <w:rPr>
          <w:lang w:val="es-ES_tradnl"/>
        </w:rPr>
      </w:pPr>
      <w:r>
        <w:rPr>
          <w:lang w:val="es-ES_tradnl"/>
        </w:rPr>
        <w:t xml:space="preserve">Nota. El </w:t>
      </w:r>
      <w:r w:rsidR="006A1F92">
        <w:rPr>
          <w:lang w:val="es-ES_tradnl"/>
        </w:rPr>
        <w:t>cátodo</w:t>
      </w:r>
      <w:r w:rsidR="00732308">
        <w:rPr>
          <w:lang w:val="es-ES_tradnl"/>
        </w:rPr>
        <w:t xml:space="preserve"> ( - )</w:t>
      </w:r>
      <w:r>
        <w:rPr>
          <w:lang w:val="es-ES_tradnl"/>
        </w:rPr>
        <w:t xml:space="preserve"> debe ir conectado directamente a tierra y el </w:t>
      </w:r>
      <w:r w:rsidR="006A1F92">
        <w:rPr>
          <w:lang w:val="es-ES_tradnl"/>
        </w:rPr>
        <w:t>ánodo</w:t>
      </w:r>
      <w:r w:rsidR="00732308">
        <w:rPr>
          <w:lang w:val="es-ES_tradnl"/>
        </w:rPr>
        <w:t xml:space="preserve"> ( + )</w:t>
      </w:r>
      <w:r>
        <w:rPr>
          <w:lang w:val="es-ES_tradnl"/>
        </w:rPr>
        <w:t xml:space="preserve"> seguido de la resistencia junto con la fuente de energía.</w:t>
      </w:r>
    </w:p>
    <w:p w14:paraId="5E78CA38" w14:textId="016A2452" w:rsidR="00BF1311" w:rsidRDefault="00E310C9" w:rsidP="002C2B0A">
      <w:pPr>
        <w:pStyle w:val="TextoIndependienteconSangraPrimeraLnea"/>
        <w:ind w:left="792" w:firstLine="0"/>
        <w:rPr>
          <w:lang w:val="es-ES_tradnl"/>
        </w:rPr>
      </w:pPr>
      <w:r>
        <w:rPr>
          <w:lang w:val="es-ES_tradnl"/>
        </w:rPr>
        <w:t>También</w:t>
      </w:r>
      <w:r w:rsidR="00BF1311">
        <w:rPr>
          <w:lang w:val="es-ES_tradnl"/>
        </w:rPr>
        <w:t xml:space="preserve"> es importante resaltar que las resistencias no tienen polaridad, así que para su instalación no es necesario tomar en cuenta su orientación.</w:t>
      </w:r>
      <w:r w:rsidR="00B44A77">
        <w:rPr>
          <w:lang w:val="es-ES_tradnl"/>
        </w:rPr>
        <w:t xml:space="preserve"> Para </w:t>
      </w:r>
      <w:r w:rsidR="00F769A1">
        <w:rPr>
          <w:lang w:val="es-ES_tradnl"/>
        </w:rPr>
        <w:t xml:space="preserve">identificar físicamente cual es el ánodo y cátodo en el led </w:t>
      </w:r>
      <w:r w:rsidR="00706DB3">
        <w:rPr>
          <w:lang w:val="es-ES_tradnl"/>
        </w:rPr>
        <w:t xml:space="preserve">existen dos formas, la primera y más fácil es que el </w:t>
      </w:r>
      <w:r w:rsidR="00706DB3">
        <w:rPr>
          <w:lang w:val="es-ES_tradnl"/>
        </w:rPr>
        <w:lastRenderedPageBreak/>
        <w:t xml:space="preserve">pin de conexión del ánodo suele ser </w:t>
      </w:r>
      <w:r w:rsidR="00D35D16">
        <w:rPr>
          <w:lang w:val="es-ES_tradnl"/>
        </w:rPr>
        <w:t>más</w:t>
      </w:r>
      <w:r w:rsidR="00706DB3">
        <w:rPr>
          <w:lang w:val="es-ES_tradnl"/>
        </w:rPr>
        <w:t xml:space="preserve"> largo que el del </w:t>
      </w:r>
      <w:r w:rsidR="000B14EB">
        <w:rPr>
          <w:lang w:val="es-ES_tradnl"/>
        </w:rPr>
        <w:t>cátodo</w:t>
      </w:r>
      <w:r w:rsidR="005E1FDE">
        <w:rPr>
          <w:lang w:val="es-ES_tradnl"/>
        </w:rPr>
        <w:t xml:space="preserve">, pero en caso de no ser así la segunda opción es ver dentro del led existen dos piezas separadas, una </w:t>
      </w:r>
      <w:r w:rsidR="00D35D16">
        <w:rPr>
          <w:lang w:val="es-ES_tradnl"/>
        </w:rPr>
        <w:t>más</w:t>
      </w:r>
      <w:r w:rsidR="005E1FDE">
        <w:rPr>
          <w:lang w:val="es-ES_tradnl"/>
        </w:rPr>
        <w:t xml:space="preserve"> corta que la otra, la pieza </w:t>
      </w:r>
      <w:r w:rsidR="00D35D16">
        <w:rPr>
          <w:lang w:val="es-ES_tradnl"/>
        </w:rPr>
        <w:t>más</w:t>
      </w:r>
      <w:r w:rsidR="005E1FDE">
        <w:rPr>
          <w:lang w:val="es-ES_tradnl"/>
        </w:rPr>
        <w:t xml:space="preserve"> corta es el ánodo y la más larga el cátodo, como se muestra en la figura </w:t>
      </w:r>
    </w:p>
    <w:p w14:paraId="3CB22D47" w14:textId="4EA6D551" w:rsidR="00951906" w:rsidRPr="00951906" w:rsidRDefault="00951906" w:rsidP="00951906">
      <w:pPr>
        <w:pStyle w:val="EstiloFigura"/>
        <w:rPr>
          <w:i/>
          <w:iCs/>
        </w:rPr>
      </w:pPr>
      <w:r w:rsidRPr="00951906">
        <w:rPr>
          <w:b/>
          <w:bCs/>
        </w:rPr>
        <w:t xml:space="preserve">Figura </w:t>
      </w:r>
      <w:r w:rsidRPr="00951906">
        <w:rPr>
          <w:b/>
          <w:bCs/>
        </w:rPr>
        <w:fldChar w:fldCharType="begin"/>
      </w:r>
      <w:r w:rsidRPr="00951906">
        <w:rPr>
          <w:b/>
          <w:bCs/>
        </w:rPr>
        <w:instrText xml:space="preserve"> SEQ Figura \* ARABIC </w:instrText>
      </w:r>
      <w:r w:rsidRPr="00951906">
        <w:rPr>
          <w:b/>
          <w:bCs/>
        </w:rPr>
        <w:fldChar w:fldCharType="separate"/>
      </w:r>
      <w:r w:rsidR="003A6D91">
        <w:rPr>
          <w:b/>
          <w:bCs/>
          <w:noProof/>
        </w:rPr>
        <w:t>8</w:t>
      </w:r>
      <w:r w:rsidRPr="00951906">
        <w:rPr>
          <w:b/>
          <w:bCs/>
        </w:rPr>
        <w:fldChar w:fldCharType="end"/>
      </w:r>
      <w:r w:rsidRPr="00951906">
        <w:rPr>
          <w:b/>
          <w:bCs/>
        </w:rPr>
        <w:br/>
      </w:r>
      <w:r w:rsidRPr="00951906">
        <w:rPr>
          <w:i/>
          <w:iCs/>
        </w:rPr>
        <w:t>Ánodo y cátodo de un led</w:t>
      </w:r>
    </w:p>
    <w:p w14:paraId="4F009791" w14:textId="04CD48F9" w:rsidR="00736AA4" w:rsidRDefault="00951906" w:rsidP="002C2B0A">
      <w:pPr>
        <w:pStyle w:val="TextoIndependienteconSangraPrimeraLnea"/>
        <w:ind w:left="792" w:firstLine="0"/>
        <w:rPr>
          <w:lang w:val="es-ES_tradnl"/>
        </w:rPr>
      </w:pPr>
      <w:r>
        <w:rPr>
          <w:noProof/>
        </w:rPr>
        <w:drawing>
          <wp:inline distT="0" distB="0" distL="0" distR="0" wp14:anchorId="29FB0100" wp14:editId="0658D858">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2751F58" w14:textId="57E9484A" w:rsidR="00951906" w:rsidRDefault="004435EA" w:rsidP="002611A6">
      <w:pPr>
        <w:pStyle w:val="EstiloFigura"/>
        <w:rPr>
          <w:lang w:val="es-ES_tradnl"/>
        </w:rPr>
      </w:pPr>
      <w:r w:rsidRPr="004435EA">
        <w:rPr>
          <w:i/>
          <w:iCs/>
          <w:lang w:val="es-ES_tradnl"/>
        </w:rPr>
        <w:t>Nota</w:t>
      </w:r>
      <w:r>
        <w:rPr>
          <w:lang w:val="es-ES_tradnl"/>
        </w:rPr>
        <w:t>.</w:t>
      </w:r>
      <w:r w:rsidR="006E5AAB">
        <w:rPr>
          <w:lang w:val="es-ES_tradnl"/>
        </w:rPr>
        <w:t xml:space="preserve"> Adaptado </w:t>
      </w:r>
      <w:r w:rsidR="00973D75">
        <w:rPr>
          <w:lang w:val="es-ES_tradnl"/>
        </w:rPr>
        <w:t xml:space="preserve">de </w:t>
      </w:r>
      <w:r w:rsidR="00973D75" w:rsidRPr="00973D75">
        <w:rPr>
          <w:shd w:val="clear" w:color="auto" w:fill="FFFFFF"/>
        </w:rPr>
        <w:t>Diodo_Led</w:t>
      </w:r>
      <w:r w:rsidR="00973D75">
        <w:rPr>
          <w:lang w:val="es-ES_tradnl"/>
        </w:rPr>
        <w:t xml:space="preserve"> </w:t>
      </w:r>
      <w:r w:rsidR="006E5AAB">
        <w:rPr>
          <w:lang w:val="es-ES_tradnl"/>
        </w:rPr>
        <w:t>[</w:t>
      </w:r>
      <w:r w:rsidR="00EC6339">
        <w:rPr>
          <w:lang w:val="es-ES_tradnl"/>
        </w:rPr>
        <w:t>dibujo</w:t>
      </w:r>
      <w:r w:rsidR="006E5AAB">
        <w:rPr>
          <w:lang w:val="es-ES_tradnl"/>
        </w:rPr>
        <w:t>]</w:t>
      </w:r>
      <w:r w:rsidR="00561F0E">
        <w:rPr>
          <w:lang w:val="es-ES_tradnl"/>
        </w:rPr>
        <w:t xml:space="preserve">, por </w:t>
      </w:r>
      <w:r w:rsidR="00561F0E" w:rsidRPr="00561F0E">
        <w:rPr>
          <w:shd w:val="clear" w:color="auto" w:fill="F8F9FA"/>
        </w:rPr>
        <w:t>DaviBosco04</w:t>
      </w:r>
      <w:r w:rsidR="00561F0E">
        <w:rPr>
          <w:shd w:val="clear" w:color="auto" w:fill="F8F9FA"/>
        </w:rPr>
        <w:t>, 2020, Wikimedia Commons (</w:t>
      </w:r>
      <w:hyperlink r:id="rId26" w:history="1">
        <w:r w:rsidR="00EC62E3" w:rsidRPr="002340B1">
          <w:rPr>
            <w:rStyle w:val="Hipervnculo"/>
            <w:rFonts w:ascii="Arial" w:hAnsi="Arial" w:cs="Arial"/>
            <w:sz w:val="21"/>
            <w:szCs w:val="21"/>
            <w:shd w:val="clear" w:color="auto" w:fill="F8F9FA"/>
          </w:rPr>
          <w:t>https://upload.wikimedia.org/wikipedia/commons/1/16/Diodo_Led.png</w:t>
        </w:r>
      </w:hyperlink>
      <w:r w:rsidR="00561F0E">
        <w:rPr>
          <w:shd w:val="clear" w:color="auto" w:fill="F8F9FA"/>
        </w:rPr>
        <w:t xml:space="preserve">). </w:t>
      </w:r>
      <w:r w:rsidR="00F93D10">
        <w:rPr>
          <w:shd w:val="clear" w:color="auto" w:fill="F8F9FA"/>
        </w:rPr>
        <w:t>CC BY SA 4.0</w:t>
      </w:r>
    </w:p>
    <w:p w14:paraId="025A4301" w14:textId="475FBCAA" w:rsidR="008A7CDA" w:rsidRDefault="00DD4296" w:rsidP="002C2B0A">
      <w:pPr>
        <w:pStyle w:val="TextoIndependienteconSangraPrimeraLnea"/>
        <w:ind w:left="792" w:firstLine="0"/>
        <w:rPr>
          <w:lang w:val="es-ES_tradnl"/>
        </w:rPr>
      </w:pPr>
      <w:r>
        <w:rPr>
          <w:lang w:val="es-ES_tradnl"/>
        </w:rPr>
        <w:t>O</w:t>
      </w:r>
      <w:r w:rsidR="00A00A98">
        <w:rPr>
          <w:lang w:val="es-ES_tradnl"/>
        </w:rPr>
        <w:t>tro componente agregado fue un módulo de alimentación, específicamente el MB102</w:t>
      </w:r>
      <w:r w:rsidR="008A7CDA">
        <w:rPr>
          <w:lang w:val="es-ES_tradnl"/>
        </w:rPr>
        <w:t xml:space="preserve"> como se muestra en la figura .</w:t>
      </w:r>
    </w:p>
    <w:p w14:paraId="08B883E8" w14:textId="1EDD6FFB" w:rsidR="006A753B" w:rsidRDefault="006A753B" w:rsidP="006A753B">
      <w:pPr>
        <w:pStyle w:val="EstiloFigura"/>
      </w:pPr>
      <w:r w:rsidRPr="006D684F">
        <w:rPr>
          <w:b/>
          <w:bCs/>
        </w:rPr>
        <w:t xml:space="preserve">Figura </w:t>
      </w:r>
      <w:r w:rsidRPr="006D684F">
        <w:rPr>
          <w:b/>
          <w:bCs/>
        </w:rPr>
        <w:fldChar w:fldCharType="begin"/>
      </w:r>
      <w:r w:rsidRPr="006D684F">
        <w:rPr>
          <w:b/>
          <w:bCs/>
        </w:rPr>
        <w:instrText xml:space="preserve"> SEQ Figura \* ARABIC </w:instrText>
      </w:r>
      <w:r w:rsidRPr="006D684F">
        <w:rPr>
          <w:b/>
          <w:bCs/>
        </w:rPr>
        <w:fldChar w:fldCharType="separate"/>
      </w:r>
      <w:r w:rsidR="003A6D91">
        <w:rPr>
          <w:b/>
          <w:bCs/>
          <w:noProof/>
        </w:rPr>
        <w:t>9</w:t>
      </w:r>
      <w:r w:rsidRPr="006D684F">
        <w:rPr>
          <w:b/>
          <w:bCs/>
        </w:rPr>
        <w:fldChar w:fldCharType="end"/>
      </w:r>
      <w:r w:rsidRPr="006D684F">
        <w:rPr>
          <w:b/>
          <w:bCs/>
        </w:rPr>
        <w:br/>
      </w:r>
      <w:r w:rsidRPr="006D684F">
        <w:rPr>
          <w:i/>
          <w:iCs/>
        </w:rPr>
        <w:t>Conexión del módulo MB-102 en el protoboard</w:t>
      </w:r>
    </w:p>
    <w:p w14:paraId="6E9B6222" w14:textId="7AEE6E8A" w:rsidR="00EB27BE" w:rsidRDefault="006A753B" w:rsidP="002C2B0A">
      <w:pPr>
        <w:pStyle w:val="TextoIndependienteconSangraPrimeraLnea"/>
        <w:ind w:left="792" w:firstLine="0"/>
        <w:rPr>
          <w:lang w:val="es-ES_tradnl"/>
        </w:rPr>
      </w:pPr>
      <w:r>
        <w:rPr>
          <w:noProof/>
          <w:lang w:val="es-ES_tradnl"/>
        </w:rPr>
        <w:lastRenderedPageBreak/>
        <w:drawing>
          <wp:anchor distT="0" distB="0" distL="114300" distR="114300" simplePos="0" relativeHeight="251669504" behindDoc="0" locked="0" layoutInCell="1" allowOverlap="1" wp14:anchorId="11630377" wp14:editId="0095F751">
            <wp:simplePos x="0" y="0"/>
            <wp:positionH relativeFrom="column">
              <wp:posOffset>-191770</wp:posOffset>
            </wp:positionH>
            <wp:positionV relativeFrom="paragraph">
              <wp:posOffset>0</wp:posOffset>
            </wp:positionV>
            <wp:extent cx="6206490" cy="2743200"/>
            <wp:effectExtent l="0" t="0" r="381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6490" cy="2743200"/>
                    </a:xfrm>
                    <a:prstGeom prst="rect">
                      <a:avLst/>
                    </a:prstGeom>
                  </pic:spPr>
                </pic:pic>
              </a:graphicData>
            </a:graphic>
            <wp14:sizeRelH relativeFrom="margin">
              <wp14:pctWidth>0</wp14:pctWidth>
            </wp14:sizeRelH>
            <wp14:sizeRelV relativeFrom="margin">
              <wp14:pctHeight>0</wp14:pctHeight>
            </wp14:sizeRelV>
          </wp:anchor>
        </w:drawing>
      </w:r>
      <w:r w:rsidR="008A7CDA">
        <w:rPr>
          <w:lang w:val="es-ES_tradnl"/>
        </w:rPr>
        <w:t>E</w:t>
      </w:r>
      <w:r w:rsidR="00A00A98">
        <w:rPr>
          <w:lang w:val="es-ES_tradnl"/>
        </w:rPr>
        <w:t>l cual permitió la regulación de la corriente recibida para poder ser filtrada a las necesidades de los equipos conectados dentro de cada módulo, la energía que puede recibir oscila entre 6.5V y 12V dando como resultado voltajes de 3.3V y 5V</w:t>
      </w:r>
      <w:r w:rsidR="001B4D46">
        <w:rPr>
          <w:lang w:val="es-ES_tradnl"/>
        </w:rPr>
        <w:t xml:space="preserve"> que pueden ser configurados manualmente mediante a una funda con una paleta metálica muy pequeña que permite hacer puente</w:t>
      </w:r>
      <w:r w:rsidR="002B2937">
        <w:rPr>
          <w:lang w:val="es-ES_tradnl"/>
        </w:rPr>
        <w:t xml:space="preserve">, tiene especificaciones en la placa de </w:t>
      </w:r>
      <w:r w:rsidR="00D35D16">
        <w:rPr>
          <w:lang w:val="es-ES_tradnl"/>
        </w:rPr>
        <w:t>qué</w:t>
      </w:r>
      <w:r w:rsidR="002B2937">
        <w:rPr>
          <w:lang w:val="es-ES_tradnl"/>
        </w:rPr>
        <w:t xml:space="preserve"> tipo de voltaje queremos sacar por las líneas de alimentación conectadas a la protoboard o si incluso queremos inhabilitarla</w:t>
      </w:r>
      <w:r w:rsidR="001B4D46">
        <w:rPr>
          <w:lang w:val="es-ES_tradnl"/>
        </w:rPr>
        <w:t xml:space="preserve"> y la corriente pueda viajar sin problemas, además ofrece</w:t>
      </w:r>
      <w:r w:rsidR="00A00A98">
        <w:rPr>
          <w:lang w:val="es-ES_tradnl"/>
        </w:rPr>
        <w:t xml:space="preserve"> con una corriente máxima de 700mA</w:t>
      </w:r>
      <w:r w:rsidR="00EB27BE">
        <w:rPr>
          <w:lang w:val="es-ES_tradnl"/>
        </w:rPr>
        <w:t>. Por si los rieles conectados no fuesen suficiente, también pose pines tipo macho que ofrecen salida de 3.3V, 5V y tierra para ser utilizados por cables puestos directamente al módulo de alimentación</w:t>
      </w:r>
      <w:r w:rsidR="00CC6DB8">
        <w:rPr>
          <w:lang w:val="es-ES_tradnl"/>
        </w:rPr>
        <w:t>. Este módulo también posee un led que indica si est</w:t>
      </w:r>
      <w:r w:rsidR="007A4BEE">
        <w:rPr>
          <w:lang w:val="es-ES_tradnl"/>
        </w:rPr>
        <w:t>á</w:t>
      </w:r>
      <w:r w:rsidR="00CC6DB8">
        <w:rPr>
          <w:lang w:val="es-ES_tradnl"/>
        </w:rPr>
        <w:t xml:space="preserve"> energizado o no, y un interruptor que nos permite bloquear o dejar fluir la corriente al protoboard lo que </w:t>
      </w:r>
      <w:r w:rsidR="00451422">
        <w:rPr>
          <w:lang w:val="es-ES_tradnl"/>
        </w:rPr>
        <w:t>facilita</w:t>
      </w:r>
      <w:r w:rsidR="00CC6DB8">
        <w:rPr>
          <w:lang w:val="es-ES_tradnl"/>
        </w:rPr>
        <w:t xml:space="preserve"> </w:t>
      </w:r>
      <w:r w:rsidR="00451422">
        <w:rPr>
          <w:lang w:val="es-ES_tradnl"/>
        </w:rPr>
        <w:t>realizar</w:t>
      </w:r>
      <w:r w:rsidR="00CC6DB8">
        <w:rPr>
          <w:lang w:val="es-ES_tradnl"/>
        </w:rPr>
        <w:t xml:space="preserve"> un corte</w:t>
      </w:r>
      <w:r w:rsidR="00800C0F">
        <w:rPr>
          <w:lang w:val="es-ES_tradnl"/>
        </w:rPr>
        <w:t xml:space="preserve"> energético</w:t>
      </w:r>
      <w:r w:rsidR="00CC6DB8">
        <w:rPr>
          <w:lang w:val="es-ES_tradnl"/>
        </w:rPr>
        <w:t xml:space="preserve"> en caso de fallas físicas.</w:t>
      </w:r>
    </w:p>
    <w:p w14:paraId="1A8547D9" w14:textId="56F9F279" w:rsidR="00F32227" w:rsidRDefault="007A5636" w:rsidP="002C2B0A">
      <w:pPr>
        <w:pStyle w:val="TextoIndependienteconSangraPrimeraLnea"/>
        <w:ind w:left="792" w:firstLine="0"/>
        <w:rPr>
          <w:lang w:val="es-ES_tradnl"/>
        </w:rPr>
      </w:pPr>
      <w:r>
        <w:rPr>
          <w:lang w:val="es-ES_tradnl"/>
        </w:rPr>
        <w:t>Para las conexiones realizadas dentro de cada módulo se utilizaron cables jumpers para protoboard de dos tipos, el primero y más comúnmente utilizado dentro del proyecto el tipo macho-macho</w:t>
      </w:r>
      <w:r w:rsidR="00F32227">
        <w:rPr>
          <w:lang w:val="es-ES_tradnl"/>
        </w:rPr>
        <w:t xml:space="preserve"> como se muestra en la figura .</w:t>
      </w:r>
    </w:p>
    <w:p w14:paraId="52730BBC" w14:textId="66C5FEEA" w:rsidR="008B2270" w:rsidRDefault="008B2270" w:rsidP="008B2270">
      <w:pPr>
        <w:pStyle w:val="EstiloFigura"/>
      </w:pPr>
      <w:r w:rsidRPr="008B2270">
        <w:rPr>
          <w:b/>
          <w:bCs/>
        </w:rPr>
        <w:t xml:space="preserve">Figura </w:t>
      </w:r>
      <w:r w:rsidRPr="008B2270">
        <w:rPr>
          <w:b/>
          <w:bCs/>
        </w:rPr>
        <w:fldChar w:fldCharType="begin"/>
      </w:r>
      <w:r w:rsidRPr="008B2270">
        <w:rPr>
          <w:b/>
          <w:bCs/>
        </w:rPr>
        <w:instrText xml:space="preserve"> SEQ Figura \* ARABIC </w:instrText>
      </w:r>
      <w:r w:rsidRPr="008B2270">
        <w:rPr>
          <w:b/>
          <w:bCs/>
        </w:rPr>
        <w:fldChar w:fldCharType="separate"/>
      </w:r>
      <w:r w:rsidR="003A6D91">
        <w:rPr>
          <w:b/>
          <w:bCs/>
          <w:noProof/>
        </w:rPr>
        <w:t>10</w:t>
      </w:r>
      <w:r w:rsidRPr="008B2270">
        <w:rPr>
          <w:b/>
          <w:bCs/>
        </w:rPr>
        <w:fldChar w:fldCharType="end"/>
      </w:r>
      <w:r>
        <w:br/>
      </w:r>
      <w:r w:rsidRPr="008B2270">
        <w:rPr>
          <w:i/>
          <w:iCs/>
        </w:rPr>
        <w:t>Jumpers macho-macho</w:t>
      </w:r>
    </w:p>
    <w:p w14:paraId="0F3D61FA" w14:textId="640C411F" w:rsidR="00F32227" w:rsidRDefault="008B2270" w:rsidP="002C2B0A">
      <w:pPr>
        <w:pStyle w:val="TextoIndependienteconSangraPrimeraLnea"/>
        <w:ind w:left="792" w:firstLine="0"/>
        <w:rPr>
          <w:lang w:val="es-ES_tradnl"/>
        </w:rPr>
      </w:pPr>
      <w:r>
        <w:rPr>
          <w:noProof/>
          <w:lang w:val="es-ES_tradnl"/>
        </w:rPr>
        <w:lastRenderedPageBreak/>
        <w:drawing>
          <wp:inline distT="0" distB="0" distL="0" distR="0" wp14:anchorId="56A6BD40" wp14:editId="6B9C66C9">
            <wp:extent cx="5227320" cy="3919939"/>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7320" cy="3919939"/>
                    </a:xfrm>
                    <a:prstGeom prst="rect">
                      <a:avLst/>
                    </a:prstGeom>
                  </pic:spPr>
                </pic:pic>
              </a:graphicData>
            </a:graphic>
          </wp:inline>
        </w:drawing>
      </w:r>
      <w:r w:rsidR="00F32227">
        <w:rPr>
          <w:lang w:val="es-ES_tradnl"/>
        </w:rPr>
        <w:t>Y</w:t>
      </w:r>
      <w:r w:rsidR="007A5636">
        <w:rPr>
          <w:lang w:val="es-ES_tradnl"/>
        </w:rPr>
        <w:t xml:space="preserve"> el segundo tipo el macho-hembra</w:t>
      </w:r>
      <w:r w:rsidR="00F32227">
        <w:rPr>
          <w:lang w:val="es-ES_tradnl"/>
        </w:rPr>
        <w:t xml:space="preserve"> como se muestra en la figura .</w:t>
      </w:r>
    </w:p>
    <w:p w14:paraId="0099DCEC" w14:textId="42359A39" w:rsidR="00BD63C2" w:rsidRDefault="00BD63C2" w:rsidP="00BD63C2">
      <w:pPr>
        <w:pStyle w:val="EstiloFigura"/>
      </w:pPr>
      <w:r w:rsidRPr="00BD63C2">
        <w:rPr>
          <w:b/>
          <w:bCs/>
        </w:rPr>
        <w:t xml:space="preserve">Figura </w:t>
      </w:r>
      <w:r w:rsidRPr="00BD63C2">
        <w:rPr>
          <w:b/>
          <w:bCs/>
        </w:rPr>
        <w:fldChar w:fldCharType="begin"/>
      </w:r>
      <w:r w:rsidRPr="00BD63C2">
        <w:rPr>
          <w:b/>
          <w:bCs/>
        </w:rPr>
        <w:instrText xml:space="preserve"> SEQ Figura \* ARABIC </w:instrText>
      </w:r>
      <w:r w:rsidRPr="00BD63C2">
        <w:rPr>
          <w:b/>
          <w:bCs/>
        </w:rPr>
        <w:fldChar w:fldCharType="separate"/>
      </w:r>
      <w:r w:rsidR="003A6D91">
        <w:rPr>
          <w:b/>
          <w:bCs/>
          <w:noProof/>
        </w:rPr>
        <w:t>11</w:t>
      </w:r>
      <w:r w:rsidRPr="00BD63C2">
        <w:rPr>
          <w:b/>
          <w:bCs/>
        </w:rPr>
        <w:fldChar w:fldCharType="end"/>
      </w:r>
      <w:r w:rsidRPr="00BD63C2">
        <w:rPr>
          <w:b/>
          <w:bCs/>
        </w:rPr>
        <w:br/>
      </w:r>
      <w:r w:rsidRPr="00BD63C2">
        <w:rPr>
          <w:i/>
          <w:iCs/>
        </w:rPr>
        <w:t>Jumpers macho-hembra</w:t>
      </w:r>
    </w:p>
    <w:p w14:paraId="0BB26C85" w14:textId="1A72538A" w:rsidR="008F02EA" w:rsidRDefault="00BD63C2" w:rsidP="002C2B0A">
      <w:pPr>
        <w:pStyle w:val="TextoIndependienteconSangraPrimeraLnea"/>
        <w:ind w:left="792" w:firstLine="0"/>
        <w:rPr>
          <w:lang w:val="es-ES_tradnl"/>
        </w:rPr>
      </w:pPr>
      <w:r>
        <w:rPr>
          <w:noProof/>
          <w:lang w:val="es-ES_tradnl"/>
        </w:rPr>
        <w:lastRenderedPageBreak/>
        <w:drawing>
          <wp:inline distT="0" distB="0" distL="0" distR="0" wp14:anchorId="2EFB90A1" wp14:editId="15201C41">
            <wp:extent cx="5141149" cy="385572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5307" cy="3858839"/>
                    </a:xfrm>
                    <a:prstGeom prst="rect">
                      <a:avLst/>
                    </a:prstGeom>
                  </pic:spPr>
                </pic:pic>
              </a:graphicData>
            </a:graphic>
          </wp:inline>
        </w:drawing>
      </w:r>
    </w:p>
    <w:p w14:paraId="5E9EE80C" w14:textId="08EF3D6C" w:rsidR="007A5636" w:rsidRPr="000C7D6C" w:rsidRDefault="00F32227" w:rsidP="002C2B0A">
      <w:pPr>
        <w:pStyle w:val="TextoIndependienteconSangraPrimeraLnea"/>
        <w:ind w:left="792" w:firstLine="0"/>
      </w:pPr>
      <w:r>
        <w:rPr>
          <w:lang w:val="es-ES_tradnl"/>
        </w:rPr>
        <w:t>P</w:t>
      </w:r>
      <w:r w:rsidR="007A5636">
        <w:rPr>
          <w:lang w:val="es-ES_tradnl"/>
        </w:rPr>
        <w:t xml:space="preserve">rincipalmente aplicado para evitar que el sensor ultrasónico se mantenga estático a la altura del protoboard y </w:t>
      </w:r>
      <w:r w:rsidR="00622F06">
        <w:rPr>
          <w:lang w:val="es-ES_tradnl"/>
        </w:rPr>
        <w:t>así</w:t>
      </w:r>
      <w:r w:rsidR="007A5636">
        <w:rPr>
          <w:lang w:val="es-ES_tradnl"/>
        </w:rPr>
        <w:t xml:space="preserve"> poder adaptarlo a un diseño en particular acorde a las necesidades del lugar.</w:t>
      </w:r>
      <w:r w:rsidR="006E0D22">
        <w:rPr>
          <w:lang w:val="es-ES_tradnl"/>
        </w:rPr>
        <w:t xml:space="preserve"> Los colores que se utilizaron para las distintas conexiones fueron acomodad</w:t>
      </w:r>
      <w:r w:rsidR="008C22B5">
        <w:rPr>
          <w:lang w:val="es-ES_tradnl"/>
        </w:rPr>
        <w:t>o</w:t>
      </w:r>
      <w:r w:rsidR="00E62B10">
        <w:rPr>
          <w:lang w:val="es-ES_tradnl"/>
        </w:rPr>
        <w:t>7/</w:t>
      </w:r>
      <w:r w:rsidR="006E0D22">
        <w:rPr>
          <w:lang w:val="es-ES_tradnl"/>
        </w:rPr>
        <w:t xml:space="preserve">s al uso de colores </w:t>
      </w:r>
      <w:r w:rsidR="00967D7E">
        <w:rPr>
          <w:lang w:val="es-ES_tradnl"/>
        </w:rPr>
        <w:t>estandarizados</w:t>
      </w:r>
      <w:r w:rsidR="006E0D22">
        <w:rPr>
          <w:lang w:val="es-ES_tradnl"/>
        </w:rPr>
        <w:t xml:space="preserve"> para las fuentes d</w:t>
      </w:r>
      <w:r w:rsidR="00967D7E">
        <w:rPr>
          <w:lang w:val="es-ES_tradnl"/>
        </w:rPr>
        <w:t xml:space="preserve">e poder utilizadas en computadoras la cual indica que los cables de color rojo son usados para energía de 5v, el cable naranja indica una energía de 3.3v, </w:t>
      </w:r>
      <w:r w:rsidR="00FC2D9D">
        <w:rPr>
          <w:lang w:val="es-ES_tradnl"/>
        </w:rPr>
        <w:t>los cables de color negro</w:t>
      </w:r>
      <w:r w:rsidR="005D062A">
        <w:rPr>
          <w:lang w:val="es-ES_tradnl"/>
        </w:rPr>
        <w:t xml:space="preserve"> y</w:t>
      </w:r>
      <w:r w:rsidR="00FC2D9D">
        <w:rPr>
          <w:lang w:val="es-ES_tradnl"/>
        </w:rPr>
        <w:t xml:space="preserve"> marrón son utilizados para tierra (GND)</w:t>
      </w:r>
      <w:r w:rsidR="005D062A">
        <w:rPr>
          <w:lang w:val="es-ES_tradnl"/>
        </w:rPr>
        <w:t xml:space="preserve"> y para las conexiones restantes se </w:t>
      </w:r>
      <w:r w:rsidR="00D35D16">
        <w:rPr>
          <w:lang w:val="es-ES_tradnl"/>
        </w:rPr>
        <w:t>utilizó</w:t>
      </w:r>
      <w:r w:rsidR="005D062A">
        <w:rPr>
          <w:lang w:val="es-ES_tradnl"/>
        </w:rPr>
        <w:t xml:space="preserve"> el color azul y verde para las conexiones de los leds y el colo</w:t>
      </w:r>
      <w:r w:rsidR="000C7D6C">
        <w:rPr>
          <w:lang w:val="es-ES_tradnl"/>
        </w:rPr>
        <w:t xml:space="preserve">r blanco y el gris para el eco del sensor y por </w:t>
      </w:r>
      <w:r w:rsidR="00D35D16">
        <w:rPr>
          <w:lang w:val="es-ES_tradnl"/>
        </w:rPr>
        <w:t>último</w:t>
      </w:r>
      <w:r w:rsidR="000C7D6C">
        <w:rPr>
          <w:lang w:val="es-ES_tradnl"/>
        </w:rPr>
        <w:t xml:space="preserve"> el color morado para la señal</w:t>
      </w:r>
      <w:r w:rsidR="000C7D6C" w:rsidRPr="000C7D6C">
        <w:t xml:space="preserve"> </w:t>
      </w:r>
      <w:r w:rsidR="000C7D6C">
        <w:t>del sensor.</w:t>
      </w:r>
    </w:p>
    <w:p w14:paraId="63E0E8B9" w14:textId="28FC57AD" w:rsidR="006937DA" w:rsidRDefault="00502D89" w:rsidP="002C2B0A">
      <w:pPr>
        <w:pStyle w:val="TextoIndependienteconSangraPrimeraLnea"/>
        <w:ind w:left="792" w:firstLine="0"/>
        <w:rPr>
          <w:lang w:val="es-ES_tradnl"/>
        </w:rPr>
      </w:pPr>
      <w:r>
        <w:rPr>
          <w:lang w:val="es-ES_tradnl"/>
        </w:rPr>
        <w:t>P</w:t>
      </w:r>
      <w:r w:rsidR="00A00A98">
        <w:rPr>
          <w:lang w:val="es-ES_tradnl"/>
        </w:rPr>
        <w:t>or último</w:t>
      </w:r>
      <w:r w:rsidR="00706DB3">
        <w:rPr>
          <w:lang w:val="es-ES_tradnl"/>
        </w:rPr>
        <w:t>,</w:t>
      </w:r>
      <w:r w:rsidR="00A00A98">
        <w:rPr>
          <w:lang w:val="es-ES_tradnl"/>
        </w:rPr>
        <w:t xml:space="preserve"> se utilizó un adaptador de corriente de 9V </w:t>
      </w:r>
      <w:r w:rsidR="006937DA">
        <w:rPr>
          <w:lang w:val="es-ES_tradnl"/>
        </w:rPr>
        <w:t>como lo muestra la figura .</w:t>
      </w:r>
    </w:p>
    <w:p w14:paraId="1EA9F2BA" w14:textId="1A539FC9" w:rsidR="00005873" w:rsidRPr="00005873" w:rsidRDefault="00005873" w:rsidP="00005873">
      <w:pPr>
        <w:pStyle w:val="EstiloFigura"/>
        <w:rPr>
          <w:i/>
          <w:iCs/>
        </w:rPr>
      </w:pPr>
      <w:r w:rsidRPr="00005873">
        <w:rPr>
          <w:b/>
          <w:bCs/>
        </w:rPr>
        <w:t xml:space="preserve">Figura </w:t>
      </w:r>
      <w:r w:rsidRPr="00005873">
        <w:rPr>
          <w:b/>
          <w:bCs/>
        </w:rPr>
        <w:fldChar w:fldCharType="begin"/>
      </w:r>
      <w:r w:rsidRPr="00005873">
        <w:rPr>
          <w:b/>
          <w:bCs/>
        </w:rPr>
        <w:instrText xml:space="preserve"> SEQ Figura \* ARABIC </w:instrText>
      </w:r>
      <w:r w:rsidRPr="00005873">
        <w:rPr>
          <w:b/>
          <w:bCs/>
        </w:rPr>
        <w:fldChar w:fldCharType="separate"/>
      </w:r>
      <w:r w:rsidR="003A6D91">
        <w:rPr>
          <w:b/>
          <w:bCs/>
          <w:noProof/>
        </w:rPr>
        <w:t>12</w:t>
      </w:r>
      <w:r w:rsidRPr="00005873">
        <w:rPr>
          <w:b/>
          <w:bCs/>
        </w:rPr>
        <w:fldChar w:fldCharType="end"/>
      </w:r>
      <w:r w:rsidRPr="00005873">
        <w:rPr>
          <w:b/>
          <w:bCs/>
        </w:rPr>
        <w:br/>
      </w:r>
      <w:r w:rsidRPr="00005873">
        <w:rPr>
          <w:i/>
          <w:iCs/>
        </w:rPr>
        <w:t>Fuente AC DC de 9 voltios</w:t>
      </w:r>
    </w:p>
    <w:p w14:paraId="73BC5313" w14:textId="42E2F9A4" w:rsidR="006937DA" w:rsidRDefault="00005873" w:rsidP="002C2B0A">
      <w:pPr>
        <w:pStyle w:val="TextoIndependienteconSangraPrimeraLnea"/>
        <w:ind w:left="792" w:firstLine="0"/>
        <w:rPr>
          <w:lang w:val="es-ES_tradnl"/>
        </w:rPr>
      </w:pPr>
      <w:r w:rsidRPr="00005873">
        <w:rPr>
          <w:noProof/>
          <w:lang w:val="es-ES_tradnl"/>
        </w:rPr>
        <w:lastRenderedPageBreak/>
        <w:drawing>
          <wp:inline distT="0" distB="0" distL="0" distR="0" wp14:anchorId="188FE6C4" wp14:editId="1D360075">
            <wp:extent cx="5760085" cy="29317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931795"/>
                    </a:xfrm>
                    <a:prstGeom prst="rect">
                      <a:avLst/>
                    </a:prstGeom>
                  </pic:spPr>
                </pic:pic>
              </a:graphicData>
            </a:graphic>
          </wp:inline>
        </w:drawing>
      </w:r>
    </w:p>
    <w:p w14:paraId="5DDBC2C5" w14:textId="259DF0EC" w:rsidR="00A00A98" w:rsidRDefault="006937DA" w:rsidP="002C2B0A">
      <w:pPr>
        <w:pStyle w:val="TextoIndependienteconSangraPrimeraLnea"/>
        <w:ind w:left="792" w:firstLine="0"/>
        <w:rPr>
          <w:lang w:val="es-ES_tradnl"/>
        </w:rPr>
      </w:pPr>
      <w:r>
        <w:rPr>
          <w:lang w:val="es-ES_tradnl"/>
        </w:rPr>
        <w:t>Q</w:t>
      </w:r>
      <w:r w:rsidR="00A00A98">
        <w:rPr>
          <w:lang w:val="es-ES_tradnl"/>
        </w:rPr>
        <w:t xml:space="preserve">ue va conectado directamente al módulo MB102 y </w:t>
      </w:r>
      <w:r w:rsidR="006D619D">
        <w:rPr>
          <w:lang w:val="es-ES_tradnl"/>
        </w:rPr>
        <w:t>a la toma</w:t>
      </w:r>
      <w:r w:rsidR="00A00A98">
        <w:rPr>
          <w:lang w:val="es-ES_tradnl"/>
        </w:rPr>
        <w:t xml:space="preserve"> que proporciona corriente alterna donde es convertido a corriente directa.</w:t>
      </w:r>
    </w:p>
    <w:p w14:paraId="373055F7" w14:textId="1A207EC6" w:rsidR="00862798" w:rsidRDefault="00862798" w:rsidP="002C2B0A">
      <w:pPr>
        <w:pStyle w:val="TextoIndependienteconSangraPrimeraLnea"/>
        <w:ind w:left="792" w:firstLine="0"/>
        <w:rPr>
          <w:lang w:val="es-ES_tradnl"/>
        </w:rPr>
      </w:pPr>
      <w:r>
        <w:rPr>
          <w:lang w:val="es-ES_tradnl"/>
        </w:rPr>
        <w:t>Una vez completado el montaje de un módulo individual, este debería verse como indica la figura .</w:t>
      </w:r>
    </w:p>
    <w:p w14:paraId="7C4D728C" w14:textId="4268F695" w:rsidR="001E7D88" w:rsidRDefault="001E7D88" w:rsidP="001E7D88">
      <w:pPr>
        <w:pStyle w:val="EstiloFigura"/>
      </w:pPr>
      <w:r w:rsidRPr="001E7D88">
        <w:rPr>
          <w:b/>
          <w:bCs/>
        </w:rPr>
        <w:t xml:space="preserve">Figura </w:t>
      </w:r>
      <w:r w:rsidRPr="001E7D88">
        <w:rPr>
          <w:b/>
          <w:bCs/>
        </w:rPr>
        <w:fldChar w:fldCharType="begin"/>
      </w:r>
      <w:r w:rsidRPr="001E7D88">
        <w:rPr>
          <w:b/>
          <w:bCs/>
        </w:rPr>
        <w:instrText xml:space="preserve"> SEQ Figura \* ARABIC </w:instrText>
      </w:r>
      <w:r w:rsidRPr="001E7D88">
        <w:rPr>
          <w:b/>
          <w:bCs/>
        </w:rPr>
        <w:fldChar w:fldCharType="separate"/>
      </w:r>
      <w:r w:rsidR="003A6D91">
        <w:rPr>
          <w:b/>
          <w:bCs/>
          <w:noProof/>
        </w:rPr>
        <w:t>13</w:t>
      </w:r>
      <w:r w:rsidRPr="001E7D88">
        <w:rPr>
          <w:b/>
          <w:bCs/>
        </w:rPr>
        <w:fldChar w:fldCharType="end"/>
      </w:r>
      <w:r w:rsidRPr="00566E24">
        <w:rPr>
          <w:i/>
          <w:iCs/>
        </w:rPr>
        <w:br/>
      </w:r>
      <w:r w:rsidRPr="001E7D88">
        <w:rPr>
          <w:i/>
          <w:iCs/>
        </w:rPr>
        <w:t>Montaje final de un módulo para parqueadero</w:t>
      </w:r>
    </w:p>
    <w:p w14:paraId="6BAC27F3" w14:textId="2BE82A41" w:rsidR="00862798" w:rsidRDefault="001E7D88" w:rsidP="002C2B0A">
      <w:pPr>
        <w:pStyle w:val="TextoIndependienteconSangraPrimeraLnea"/>
        <w:ind w:left="792" w:firstLine="0"/>
        <w:rPr>
          <w:lang w:val="es-ES_tradnl"/>
        </w:rP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5052060"/>
                    </a:xfrm>
                    <a:prstGeom prst="rect">
                      <a:avLst/>
                    </a:prstGeom>
                  </pic:spPr>
                </pic:pic>
              </a:graphicData>
            </a:graphic>
          </wp:inline>
        </w:drawing>
      </w:r>
    </w:p>
    <w:p w14:paraId="04A9BF4E" w14:textId="0A012BFA" w:rsidR="00C30A27" w:rsidRPr="00C30A27" w:rsidRDefault="00C30A27" w:rsidP="002C2B0A">
      <w:pPr>
        <w:pStyle w:val="TextoIndependienteconSangraPrimeraLnea"/>
        <w:ind w:left="792" w:firstLine="0"/>
      </w:pPr>
      <w:r>
        <w:rPr>
          <w:lang w:val="es-ES_tradnl"/>
        </w:rPr>
        <w:t xml:space="preserve">Los pines utilizados en el NodeMCU además de los de energía (VIN, 3.3v y GND) también se ocupan los pines D0, D2, D5 </w:t>
      </w:r>
      <w:r w:rsidRPr="00C30A27">
        <w:t>y</w:t>
      </w:r>
      <w:r>
        <w:t xml:space="preserve"> </w:t>
      </w:r>
      <w:r w:rsidR="00EB5ADB">
        <w:t>D7,</w:t>
      </w:r>
      <w:r>
        <w:t xml:space="preserve"> pero se puede utilizar cualquier otro, estos pines fueron escogidos en el proyecto por comodidad y distribución dentro del </w:t>
      </w:r>
      <w:r w:rsidR="007D7164">
        <w:t>módulo</w:t>
      </w:r>
      <w:r>
        <w:t>.</w:t>
      </w:r>
    </w:p>
    <w:p w14:paraId="04629CB5" w14:textId="4ABF24AE" w:rsidR="00CD4CEF" w:rsidRDefault="00CD4CEF" w:rsidP="002C2B0A">
      <w:pPr>
        <w:pStyle w:val="TextoIndependienteconSangraPrimeraLnea"/>
        <w:ind w:left="792" w:firstLine="0"/>
        <w:rPr>
          <w:lang w:val="es-ES_tradnl"/>
        </w:rPr>
      </w:pPr>
      <w:r>
        <w:rPr>
          <w:lang w:val="es-ES_tradnl"/>
        </w:rPr>
        <w:t>Este a su vez deberá tener un recubrimiento para proteger toda la circuitería que el contiene como se muestra en la figura .</w:t>
      </w:r>
    </w:p>
    <w:p w14:paraId="21EF07DF" w14:textId="77777777" w:rsidR="00CD4CEF" w:rsidRPr="00901303" w:rsidRDefault="00CD4CEF" w:rsidP="002C2B0A">
      <w:pPr>
        <w:pStyle w:val="TextoIndependienteconSangraPrimeraLnea"/>
        <w:ind w:left="792" w:firstLine="0"/>
      </w:pPr>
    </w:p>
    <w:p w14:paraId="73179B5E" w14:textId="64D4F898" w:rsidR="008C033D" w:rsidRDefault="00A00A98" w:rsidP="00A00A98">
      <w:pPr>
        <w:pStyle w:val="TextoIndependienteconSangraPrimeraLnea"/>
        <w:ind w:left="792" w:firstLine="0"/>
      </w:pPr>
      <w:r>
        <w:t xml:space="preserve">Para el servidor se utilizó el mismo módulo NodeMCU implementados anteriormente por la capacidad de escribir información dentro de su memoria flash y por su tecnología Wifi que sirve como como puente entre los sensores y el portal web, el servidor al solo </w:t>
      </w:r>
      <w:r>
        <w:lastRenderedPageBreak/>
        <w:t xml:space="preserve">necesitar la tecnología Wifi, necesita únicamente de una alimentación de 3.3V si es conectado directamente a su pin correspondiente o si por otro lado es conectado a su pin de VIN el cual también sirve como filtro en caso de solo disponer de una corriente de 5V </w:t>
      </w:r>
      <w:r w:rsidR="008C033D">
        <w:t>como se muestra en la figura .</w:t>
      </w:r>
    </w:p>
    <w:p w14:paraId="28000B82" w14:textId="1EEB9FFB" w:rsidR="001543EE" w:rsidRDefault="001543EE" w:rsidP="001543EE">
      <w:pPr>
        <w:pStyle w:val="EstiloFigura"/>
      </w:pPr>
      <w:r w:rsidRPr="001543EE">
        <w:rPr>
          <w:b/>
          <w:bCs/>
        </w:rPr>
        <w:t xml:space="preserve">Figura </w:t>
      </w:r>
      <w:r w:rsidRPr="001543EE">
        <w:rPr>
          <w:b/>
          <w:bCs/>
        </w:rPr>
        <w:fldChar w:fldCharType="begin"/>
      </w:r>
      <w:r w:rsidRPr="001543EE">
        <w:rPr>
          <w:b/>
          <w:bCs/>
        </w:rPr>
        <w:instrText xml:space="preserve"> SEQ Figura \* ARABIC </w:instrText>
      </w:r>
      <w:r w:rsidRPr="001543EE">
        <w:rPr>
          <w:b/>
          <w:bCs/>
        </w:rPr>
        <w:fldChar w:fldCharType="separate"/>
      </w:r>
      <w:r w:rsidR="003A6D91">
        <w:rPr>
          <w:b/>
          <w:bCs/>
          <w:noProof/>
        </w:rPr>
        <w:t>14</w:t>
      </w:r>
      <w:r w:rsidRPr="001543EE">
        <w:rPr>
          <w:b/>
          <w:bCs/>
        </w:rPr>
        <w:fldChar w:fldCharType="end"/>
      </w:r>
      <w:r w:rsidRPr="001543EE">
        <w:rPr>
          <w:b/>
          <w:bCs/>
        </w:rPr>
        <w:br/>
      </w:r>
      <w:r w:rsidRPr="001543EE">
        <w:rPr>
          <w:i/>
          <w:iCs/>
        </w:rPr>
        <w:t>Esquema de pines de energía del NodeMCU V3 ESP8266</w:t>
      </w:r>
    </w:p>
    <w:p w14:paraId="5951DE4C" w14:textId="124EDC0B" w:rsidR="009236FA" w:rsidRDefault="00060F9A" w:rsidP="00A00A98">
      <w:pPr>
        <w:pStyle w:val="TextoIndependienteconSangraPrimeraLnea"/>
        <w:ind w:left="792" w:firstLine="0"/>
      </w:pPr>
      <w:r w:rsidRPr="00060F9A">
        <w:rPr>
          <w:noProof/>
        </w:rPr>
        <w:drawing>
          <wp:inline distT="0" distB="0" distL="0" distR="0" wp14:anchorId="765C4578" wp14:editId="6DB7E807">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2314" cy="4213613"/>
                    </a:xfrm>
                    <a:prstGeom prst="rect">
                      <a:avLst/>
                    </a:prstGeom>
                  </pic:spPr>
                </pic:pic>
              </a:graphicData>
            </a:graphic>
          </wp:inline>
        </w:drawing>
      </w:r>
    </w:p>
    <w:p w14:paraId="52CBE46B" w14:textId="279F4323" w:rsidR="00A00A98" w:rsidRDefault="008C033D" w:rsidP="00A00A98">
      <w:pPr>
        <w:pStyle w:val="TextoIndependienteconSangraPrimeraLnea"/>
        <w:ind w:left="792" w:firstLine="0"/>
      </w:pPr>
      <w:r>
        <w:t>P</w:t>
      </w:r>
      <w:r w:rsidR="00A00A98">
        <w:t>ara energizar correctamente todo el módulo</w:t>
      </w:r>
      <w:r w:rsidR="0008298B">
        <w:t xml:space="preserve"> se utilizaron ambos pines de </w:t>
      </w:r>
      <w:r w:rsidR="00DC4AF3">
        <w:t>energía</w:t>
      </w:r>
      <w:r w:rsidR="0008298B">
        <w:t xml:space="preserve"> y </w:t>
      </w:r>
      <w:r w:rsidR="00DC4AF3">
        <w:t>así</w:t>
      </w:r>
      <w:r w:rsidR="0008298B">
        <w:t xml:space="preserve"> evitar inconvenientes</w:t>
      </w:r>
      <w:r w:rsidR="00A00A98">
        <w:t>. Su antena cuenta con un alcance teórico de 30 metros, pero se le puede incorporar antenas externas de transmisión más potentes o repetidores de señal.</w:t>
      </w:r>
    </w:p>
    <w:p w14:paraId="0FB0982C" w14:textId="7C1D9E82" w:rsidR="002641F0" w:rsidRDefault="00385CC7" w:rsidP="00385CC7">
      <w:pPr>
        <w:pStyle w:val="TextoIndependienteconSangraPrimeraLnea"/>
        <w:numPr>
          <w:ilvl w:val="1"/>
          <w:numId w:val="19"/>
        </w:numPr>
      </w:pPr>
      <w:r>
        <w:t xml:space="preserve">Para la programación del funcionamiento del sensor se definió la estructura de pines en el módulo implementado </w:t>
      </w:r>
      <w:r w:rsidR="002641F0">
        <w:t>como se muestra en la figura .</w:t>
      </w:r>
    </w:p>
    <w:p w14:paraId="1AA35274" w14:textId="7A4A3CA5" w:rsidR="00636653" w:rsidRDefault="00636653" w:rsidP="00636653">
      <w:pPr>
        <w:pStyle w:val="EstiloFigura"/>
      </w:pPr>
      <w:r w:rsidRPr="00636653">
        <w:rPr>
          <w:b/>
          <w:bCs/>
        </w:rPr>
        <w:t xml:space="preserve">Figura </w:t>
      </w:r>
      <w:r w:rsidRPr="00636653">
        <w:rPr>
          <w:b/>
          <w:bCs/>
        </w:rPr>
        <w:fldChar w:fldCharType="begin"/>
      </w:r>
      <w:r w:rsidRPr="00636653">
        <w:rPr>
          <w:b/>
          <w:bCs/>
        </w:rPr>
        <w:instrText xml:space="preserve"> SEQ Figura \* ARABIC </w:instrText>
      </w:r>
      <w:r w:rsidRPr="00636653">
        <w:rPr>
          <w:b/>
          <w:bCs/>
        </w:rPr>
        <w:fldChar w:fldCharType="separate"/>
      </w:r>
      <w:r w:rsidR="003A6D91">
        <w:rPr>
          <w:b/>
          <w:bCs/>
          <w:noProof/>
        </w:rPr>
        <w:t>15</w:t>
      </w:r>
      <w:r w:rsidRPr="00636653">
        <w:rPr>
          <w:b/>
          <w:bCs/>
        </w:rPr>
        <w:fldChar w:fldCharType="end"/>
      </w:r>
      <w:r w:rsidRPr="00636653">
        <w:rPr>
          <w:b/>
          <w:bCs/>
        </w:rPr>
        <w:br/>
      </w:r>
      <w:r w:rsidRPr="00636653">
        <w:rPr>
          <w:i/>
          <w:iCs/>
        </w:rPr>
        <w:t>Definición de pines para el NodeMCU V3 ESP8266</w:t>
      </w:r>
    </w:p>
    <w:p w14:paraId="1756E63A" w14:textId="11A978B3" w:rsidR="00824158" w:rsidRDefault="00824158" w:rsidP="00824158">
      <w:pPr>
        <w:pStyle w:val="TextoIndependienteconSangraPrimeraLnea"/>
        <w:ind w:left="792" w:firstLine="0"/>
      </w:pPr>
      <w:r w:rsidRPr="00824158">
        <w:rPr>
          <w:noProof/>
        </w:rPr>
        <w:lastRenderedPageBreak/>
        <w:drawing>
          <wp:inline distT="0" distB="0" distL="0" distR="0" wp14:anchorId="2D88385B" wp14:editId="5E7F3BFD">
            <wp:extent cx="5257800" cy="392581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57800" cy="3925816"/>
                    </a:xfrm>
                    <a:prstGeom prst="rect">
                      <a:avLst/>
                    </a:prstGeom>
                  </pic:spPr>
                </pic:pic>
              </a:graphicData>
            </a:graphic>
          </wp:inline>
        </w:drawing>
      </w:r>
    </w:p>
    <w:p w14:paraId="1439E885" w14:textId="094575DF" w:rsidR="002146F8" w:rsidRDefault="002641F0" w:rsidP="002641F0">
      <w:pPr>
        <w:pStyle w:val="TextoIndependienteconSangraPrimeraLnea"/>
        <w:ind w:left="792" w:firstLine="0"/>
      </w:pPr>
      <w:r>
        <w:t>P</w:t>
      </w:r>
      <w:r w:rsidR="00385CC7">
        <w:t xml:space="preserve">ara luego ser asignados a variables específicas que, por medio de una serie de funciones básicas del Arduino IDE fuesen programadas para captar la señal de ultrasonido </w:t>
      </w:r>
      <w:r w:rsidR="002146F8">
        <w:t>como se muestra en la figura .</w:t>
      </w:r>
    </w:p>
    <w:p w14:paraId="1F20F49D" w14:textId="219ABC66" w:rsidR="002B3C3D" w:rsidRDefault="002B3C3D" w:rsidP="002B3C3D">
      <w:pPr>
        <w:pStyle w:val="EstiloFigura"/>
      </w:pPr>
      <w:r w:rsidRPr="002B3C3D">
        <w:rPr>
          <w:b/>
          <w:bCs/>
        </w:rPr>
        <w:t xml:space="preserve">Figura </w:t>
      </w:r>
      <w:r w:rsidRPr="002B3C3D">
        <w:rPr>
          <w:b/>
          <w:bCs/>
        </w:rPr>
        <w:fldChar w:fldCharType="begin"/>
      </w:r>
      <w:r w:rsidRPr="002B3C3D">
        <w:rPr>
          <w:b/>
          <w:bCs/>
        </w:rPr>
        <w:instrText xml:space="preserve"> SEQ Figura \* ARABIC </w:instrText>
      </w:r>
      <w:r w:rsidRPr="002B3C3D">
        <w:rPr>
          <w:b/>
          <w:bCs/>
        </w:rPr>
        <w:fldChar w:fldCharType="separate"/>
      </w:r>
      <w:r w:rsidR="003A6D91">
        <w:rPr>
          <w:b/>
          <w:bCs/>
          <w:noProof/>
        </w:rPr>
        <w:t>16</w:t>
      </w:r>
      <w:r w:rsidRPr="002B3C3D">
        <w:rPr>
          <w:b/>
          <w:bCs/>
        </w:rPr>
        <w:fldChar w:fldCharType="end"/>
      </w:r>
      <w:r w:rsidRPr="002B3C3D">
        <w:rPr>
          <w:b/>
          <w:bCs/>
        </w:rPr>
        <w:br/>
      </w:r>
      <w:r w:rsidRPr="002B3C3D">
        <w:rPr>
          <w:i/>
          <w:iCs/>
        </w:rPr>
        <w:t>Definición e inicialización de pines</w:t>
      </w:r>
    </w:p>
    <w:p w14:paraId="48C7967F" w14:textId="4256D631" w:rsidR="00C978E4" w:rsidRDefault="002B3C3D" w:rsidP="002641F0">
      <w:pPr>
        <w:pStyle w:val="TextoIndependienteconSangraPrimeraLnea"/>
        <w:ind w:left="792" w:firstLine="0"/>
      </w:pPr>
      <w:r>
        <w:rPr>
          <w:noProof/>
        </w:rPr>
        <w:drawing>
          <wp:inline distT="0" distB="0" distL="0" distR="0" wp14:anchorId="1863EC45" wp14:editId="4E48EC8D">
            <wp:extent cx="5242560" cy="2948687"/>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8859" cy="2957854"/>
                    </a:xfrm>
                    <a:prstGeom prst="rect">
                      <a:avLst/>
                    </a:prstGeom>
                  </pic:spPr>
                </pic:pic>
              </a:graphicData>
            </a:graphic>
          </wp:inline>
        </w:drawing>
      </w:r>
    </w:p>
    <w:p w14:paraId="3D248388" w14:textId="01750A36" w:rsidR="009D45AE" w:rsidRDefault="002146F8" w:rsidP="002641F0">
      <w:pPr>
        <w:pStyle w:val="TextoIndependienteconSangraPrimeraLnea"/>
        <w:ind w:left="792" w:firstLine="0"/>
      </w:pPr>
      <w:r>
        <w:lastRenderedPageBreak/>
        <w:t xml:space="preserve">Luego </w:t>
      </w:r>
      <w:r w:rsidR="003D0A10">
        <w:t>la información obtenida es</w:t>
      </w:r>
      <w:r w:rsidR="00385CC7">
        <w:t xml:space="preserve"> </w:t>
      </w:r>
      <w:r w:rsidR="003D0A10">
        <w:t>convertida</w:t>
      </w:r>
      <w:r w:rsidR="00385CC7">
        <w:t xml:space="preserve"> a centímetros según la información </w:t>
      </w:r>
      <w:r w:rsidR="0000798F">
        <w:t>que suministra</w:t>
      </w:r>
      <w:r w:rsidR="00A16CBE">
        <w:t xml:space="preserve"> el</w:t>
      </w:r>
      <w:r w:rsidR="00385CC7">
        <w:t xml:space="preserve"> fabricante del sensor de cómo </w:t>
      </w:r>
      <w:r w:rsidR="004516EB">
        <w:t>transformar</w:t>
      </w:r>
      <w:r w:rsidR="00385CC7">
        <w:t xml:space="preserve"> </w:t>
      </w:r>
      <w:r w:rsidR="004516EB">
        <w:t>los valores</w:t>
      </w:r>
      <w:r w:rsidR="00385CC7">
        <w:t xml:space="preserve"> </w:t>
      </w:r>
      <w:r w:rsidR="004516EB">
        <w:t>capturados</w:t>
      </w:r>
      <w:r w:rsidR="009D45AE">
        <w:t xml:space="preserve"> como se muestra en la figura </w:t>
      </w:r>
      <w:r w:rsidR="00385CC7">
        <w:t>.</w:t>
      </w:r>
    </w:p>
    <w:p w14:paraId="03049D41" w14:textId="3B97A998" w:rsidR="00271F86" w:rsidRDefault="00271F86" w:rsidP="00271F86">
      <w:pPr>
        <w:pStyle w:val="EstiloFigura"/>
      </w:pPr>
      <w:r w:rsidRPr="00271F86">
        <w:rPr>
          <w:b/>
          <w:bCs/>
        </w:rPr>
        <w:t xml:space="preserve">Figura </w:t>
      </w:r>
      <w:r w:rsidRPr="00271F86">
        <w:rPr>
          <w:b/>
          <w:bCs/>
        </w:rPr>
        <w:fldChar w:fldCharType="begin"/>
      </w:r>
      <w:r w:rsidRPr="00271F86">
        <w:rPr>
          <w:b/>
          <w:bCs/>
        </w:rPr>
        <w:instrText xml:space="preserve"> SEQ Figura \* ARABIC </w:instrText>
      </w:r>
      <w:r w:rsidRPr="00271F86">
        <w:rPr>
          <w:b/>
          <w:bCs/>
        </w:rPr>
        <w:fldChar w:fldCharType="separate"/>
      </w:r>
      <w:r w:rsidR="003A6D91">
        <w:rPr>
          <w:b/>
          <w:bCs/>
          <w:noProof/>
        </w:rPr>
        <w:t>17</w:t>
      </w:r>
      <w:r w:rsidRPr="00271F86">
        <w:rPr>
          <w:b/>
          <w:bCs/>
        </w:rPr>
        <w:fldChar w:fldCharType="end"/>
      </w:r>
      <w:r w:rsidRPr="00271F86">
        <w:rPr>
          <w:b/>
          <w:bCs/>
        </w:rPr>
        <w:br/>
      </w:r>
      <w:r w:rsidRPr="00271F86">
        <w:rPr>
          <w:i/>
          <w:iCs/>
        </w:rPr>
        <w:t>Función para el funcionamiento del sensor en los pines ya configurados</w:t>
      </w:r>
    </w:p>
    <w:p w14:paraId="7A199A6A" w14:textId="277A2FEF" w:rsidR="004228E7" w:rsidRDefault="00893D96" w:rsidP="002641F0">
      <w:pPr>
        <w:pStyle w:val="TextoIndependienteconSangraPrimeraLnea"/>
        <w:ind w:left="792" w:firstLine="0"/>
      </w:pPr>
      <w:r>
        <w:rPr>
          <w:noProof/>
        </w:rPr>
        <w:drawing>
          <wp:inline distT="0" distB="0" distL="0" distR="0" wp14:anchorId="158D997A" wp14:editId="64B202EC">
            <wp:extent cx="5432680" cy="30556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9807" cy="3059629"/>
                    </a:xfrm>
                    <a:prstGeom prst="rect">
                      <a:avLst/>
                    </a:prstGeom>
                  </pic:spPr>
                </pic:pic>
              </a:graphicData>
            </a:graphic>
          </wp:inline>
        </w:drawing>
      </w:r>
    </w:p>
    <w:p w14:paraId="384CD809" w14:textId="02F4F86A" w:rsidR="0048003A" w:rsidRDefault="00385CC7" w:rsidP="002641F0">
      <w:pPr>
        <w:pStyle w:val="TextoIndependienteconSangraPrimeraLnea"/>
        <w:ind w:left="792" w:firstLine="0"/>
      </w:pPr>
      <w:r>
        <w:t xml:space="preserve">Posterior a esto, se necesitó crear toda la estructura de conexión Wifi para cliente y servidor. </w:t>
      </w:r>
      <w:r w:rsidR="00072BCD">
        <w:t xml:space="preserve">Primero </w:t>
      </w:r>
      <w:r w:rsidR="00666ADE">
        <w:t>es</w:t>
      </w:r>
      <w:r w:rsidR="00072BCD">
        <w:t xml:space="preserve"> necesario agregar toda la pila de comandos para ESP8266 y ESP32</w:t>
      </w:r>
      <w:r w:rsidR="00680451">
        <w:t>.</w:t>
      </w:r>
      <w:r w:rsidR="0048003A">
        <w:t xml:space="preserve"> Para mayor referencia ver el anexo 7.</w:t>
      </w:r>
    </w:p>
    <w:p w14:paraId="5C30C512" w14:textId="3871F3CD" w:rsidR="00072BCD" w:rsidRDefault="00701CB8" w:rsidP="002641F0">
      <w:pPr>
        <w:pStyle w:val="TextoIndependienteconSangraPrimeraLnea"/>
        <w:ind w:left="792" w:firstLine="0"/>
      </w:pPr>
      <w:r>
        <w:t>P</w:t>
      </w:r>
      <w:r w:rsidR="00680451">
        <w:t>ara lograr esto tenemos que copiar un link que hace referencia a un archivo .json que proviene del repositorio oficial de ESP8266 en GitHub</w:t>
      </w:r>
      <w:r w:rsidR="0048003A">
        <w:t xml:space="preserve">, el link es </w:t>
      </w:r>
      <w:hyperlink r:id="rId36" w:history="1">
        <w:r w:rsidR="00585C5F" w:rsidRPr="002340B1">
          <w:rPr>
            <w:rStyle w:val="Hipervnculo"/>
          </w:rPr>
          <w:t>https://arduino.esp8266.com/stable/package_esp8266com_index.json</w:t>
        </w:r>
      </w:hyperlink>
      <w:r w:rsidR="00585C5F">
        <w:t>, es importante verificar que el link siga trabajando igual debido a que durante la realización del presente proyecto se descubrió que el link había sido modificado tras distintas actualizaciones</w:t>
      </w:r>
      <w:r w:rsidR="001B5587">
        <w:t xml:space="preserve"> y para conseguirlo nuevamente es necesario llegar al repositorio de ESP8266</w:t>
      </w:r>
      <w:r w:rsidR="008A3825">
        <w:t xml:space="preserve"> donde el creador actualiza la información en la sección de información</w:t>
      </w:r>
      <w:r w:rsidR="00585C5F">
        <w:t>.</w:t>
      </w:r>
      <w:r w:rsidR="0048003A">
        <w:t xml:space="preserve"> </w:t>
      </w:r>
      <w:r w:rsidR="003D514E">
        <w:t>Este link lo que permitirá hacer es p</w:t>
      </w:r>
      <w:r w:rsidR="00984772">
        <w:t>ermitir la instalación de</w:t>
      </w:r>
      <w:r w:rsidR="00532B5B">
        <w:t xml:space="preserve"> poder</w:t>
      </w:r>
      <w:r w:rsidR="003D514E">
        <w:t xml:space="preserve"> gestionar otras placas </w:t>
      </w:r>
      <w:r w:rsidR="003D514E">
        <w:lastRenderedPageBreak/>
        <w:t xml:space="preserve">distintas y externas a Arduino que son programables con su mismo IDE. </w:t>
      </w:r>
      <w:r w:rsidR="00585C5F">
        <w:t xml:space="preserve">Una vez confirmado </w:t>
      </w:r>
      <w:r w:rsidR="007A1D55">
        <w:t>el enlace,</w:t>
      </w:r>
      <w:r w:rsidR="00585C5F">
        <w:t xml:space="preserve"> </w:t>
      </w:r>
      <w:r w:rsidR="0048003A">
        <w:t xml:space="preserve">debe ser pegado </w:t>
      </w:r>
      <w:r w:rsidR="007A1D55">
        <w:t>en la caja de texto dentro de</w:t>
      </w:r>
      <w:r w:rsidR="008E5BA6">
        <w:t>l entorno</w:t>
      </w:r>
      <w:r w:rsidR="007A1D55">
        <w:t xml:space="preserve"> yendo a</w:t>
      </w:r>
      <w:r w:rsidR="00816848">
        <w:t xml:space="preserve"> la sección</w:t>
      </w:r>
      <w:r w:rsidR="007A1D55">
        <w:t xml:space="preserve"> archivo y luego preferencias como lo muestra la figura .</w:t>
      </w:r>
    </w:p>
    <w:p w14:paraId="0C7F53D2" w14:textId="5144B7F5" w:rsidR="000C4827" w:rsidRDefault="000C4827" w:rsidP="000C4827">
      <w:pPr>
        <w:pStyle w:val="EstiloFigura"/>
      </w:pPr>
      <w:r w:rsidRPr="000C4827">
        <w:rPr>
          <w:b/>
          <w:bCs/>
        </w:rPr>
        <w:t xml:space="preserve">Figura </w:t>
      </w:r>
      <w:r w:rsidRPr="000C4827">
        <w:rPr>
          <w:b/>
          <w:bCs/>
        </w:rPr>
        <w:fldChar w:fldCharType="begin"/>
      </w:r>
      <w:r w:rsidRPr="000C4827">
        <w:rPr>
          <w:b/>
          <w:bCs/>
        </w:rPr>
        <w:instrText xml:space="preserve"> SEQ Figura \* ARABIC </w:instrText>
      </w:r>
      <w:r w:rsidRPr="000C4827">
        <w:rPr>
          <w:b/>
          <w:bCs/>
        </w:rPr>
        <w:fldChar w:fldCharType="separate"/>
      </w:r>
      <w:r w:rsidR="003A6D91">
        <w:rPr>
          <w:b/>
          <w:bCs/>
          <w:noProof/>
        </w:rPr>
        <w:t>18</w:t>
      </w:r>
      <w:r w:rsidRPr="000C4827">
        <w:rPr>
          <w:b/>
          <w:bCs/>
        </w:rPr>
        <w:fldChar w:fldCharType="end"/>
      </w:r>
      <w:r w:rsidRPr="000C4827">
        <w:rPr>
          <w:b/>
          <w:bCs/>
        </w:rPr>
        <w:br/>
      </w:r>
      <w:r w:rsidRPr="000C4827">
        <w:rPr>
          <w:i/>
          <w:iCs/>
        </w:rPr>
        <w:t>Ruta para el anexo de gestor de tarjetas adicionales</w:t>
      </w:r>
    </w:p>
    <w:p w14:paraId="5C8660A0" w14:textId="2B318E2F" w:rsidR="007A1D55" w:rsidRDefault="00042391" w:rsidP="002641F0">
      <w:pPr>
        <w:pStyle w:val="TextoIndependienteconSangraPrimeraLnea"/>
        <w:ind w:left="792" w:firstLine="0"/>
      </w:pPr>
      <w:r w:rsidRPr="00042391">
        <w:rPr>
          <w:noProof/>
        </w:rPr>
        <w:drawing>
          <wp:inline distT="0" distB="0" distL="0" distR="0" wp14:anchorId="27287DEA" wp14:editId="0287F28A">
            <wp:extent cx="5282287" cy="39243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7450" cy="3935565"/>
                    </a:xfrm>
                    <a:prstGeom prst="rect">
                      <a:avLst/>
                    </a:prstGeom>
                  </pic:spPr>
                </pic:pic>
              </a:graphicData>
            </a:graphic>
          </wp:inline>
        </w:drawing>
      </w:r>
    </w:p>
    <w:p w14:paraId="18052F42" w14:textId="006F782E" w:rsidR="00AD4314" w:rsidRDefault="00AD4314" w:rsidP="002641F0">
      <w:pPr>
        <w:pStyle w:val="TextoIndependienteconSangraPrimeraLnea"/>
        <w:ind w:left="792" w:firstLine="0"/>
      </w:pPr>
      <w:r>
        <w:t>Ya dentro de preferencia</w:t>
      </w:r>
      <w:r w:rsidR="0091572F">
        <w:t>s</w:t>
      </w:r>
      <w:r>
        <w:t xml:space="preserve"> pegaremos el enlace en la caja de texto que aparece junto con la identificación de gestor de URLs adicionales de tarjetas, como lo muestra la figura .</w:t>
      </w:r>
    </w:p>
    <w:p w14:paraId="502DA46C" w14:textId="55093467" w:rsidR="00635A3B" w:rsidRDefault="00635A3B" w:rsidP="007141D4">
      <w:pPr>
        <w:pStyle w:val="EstiloFigura"/>
      </w:pPr>
      <w:r w:rsidRPr="007141D4">
        <w:rPr>
          <w:b/>
          <w:bCs/>
        </w:rPr>
        <w:t xml:space="preserve">Figura </w:t>
      </w:r>
      <w:r w:rsidRPr="007141D4">
        <w:rPr>
          <w:b/>
          <w:bCs/>
        </w:rPr>
        <w:fldChar w:fldCharType="begin"/>
      </w:r>
      <w:r w:rsidRPr="007141D4">
        <w:rPr>
          <w:b/>
          <w:bCs/>
        </w:rPr>
        <w:instrText xml:space="preserve"> SEQ Figura \* ARABIC </w:instrText>
      </w:r>
      <w:r w:rsidRPr="007141D4">
        <w:rPr>
          <w:b/>
          <w:bCs/>
        </w:rPr>
        <w:fldChar w:fldCharType="separate"/>
      </w:r>
      <w:r w:rsidR="003A6D91">
        <w:rPr>
          <w:b/>
          <w:bCs/>
          <w:noProof/>
        </w:rPr>
        <w:t>19</w:t>
      </w:r>
      <w:r w:rsidRPr="007141D4">
        <w:rPr>
          <w:b/>
          <w:bCs/>
        </w:rPr>
        <w:fldChar w:fldCharType="end"/>
      </w:r>
      <w:r w:rsidRPr="007141D4">
        <w:rPr>
          <w:b/>
          <w:bCs/>
        </w:rPr>
        <w:br/>
      </w:r>
      <w:r w:rsidRPr="007141D4">
        <w:rPr>
          <w:i/>
          <w:iCs/>
        </w:rPr>
        <w:t>Ubicación para adjuntar el enlace correspondiente a tarjetas adicionales</w:t>
      </w:r>
      <w:r w:rsidRPr="007141D4">
        <w:rPr>
          <w:i/>
          <w:iCs/>
          <w:noProof/>
        </w:rPr>
        <w:t xml:space="preserve"> distintas de Arduino</w:t>
      </w:r>
    </w:p>
    <w:p w14:paraId="2C02969E" w14:textId="4E14CA0B" w:rsidR="002550A6" w:rsidRDefault="002550A6" w:rsidP="002641F0">
      <w:pPr>
        <w:pStyle w:val="TextoIndependienteconSangraPrimeraLnea"/>
        <w:ind w:left="792" w:firstLine="0"/>
      </w:pPr>
      <w:r w:rsidRPr="002550A6">
        <w:rPr>
          <w:noProof/>
        </w:rPr>
        <w:lastRenderedPageBreak/>
        <w:drawing>
          <wp:inline distT="0" distB="0" distL="0" distR="0" wp14:anchorId="0E97DA45" wp14:editId="440D2D9B">
            <wp:extent cx="5341620" cy="39672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2489" cy="3975276"/>
                    </a:xfrm>
                    <a:prstGeom prst="rect">
                      <a:avLst/>
                    </a:prstGeom>
                  </pic:spPr>
                </pic:pic>
              </a:graphicData>
            </a:graphic>
          </wp:inline>
        </w:drawing>
      </w:r>
    </w:p>
    <w:p w14:paraId="17A6613D" w14:textId="4EE39F85" w:rsidR="0034461B" w:rsidRDefault="0034461B" w:rsidP="002641F0">
      <w:pPr>
        <w:pStyle w:val="TextoIndependienteconSangraPrimeraLnea"/>
        <w:ind w:left="792" w:firstLine="0"/>
      </w:pPr>
      <w:r>
        <w:t xml:space="preserve">Una vez hecho este paso ya se puede descargar </w:t>
      </w:r>
      <w:r w:rsidR="00D81260">
        <w:t xml:space="preserve">la configuración para las distintas placas </w:t>
      </w:r>
      <w:r w:rsidR="003C64C8">
        <w:t>ESP</w:t>
      </w:r>
      <w:r w:rsidR="00D81260">
        <w:t>8266</w:t>
      </w:r>
      <w:r>
        <w:t xml:space="preserve"> desde el gestor de </w:t>
      </w:r>
      <w:r w:rsidR="00D81260">
        <w:t>tarjetas</w:t>
      </w:r>
      <w:r>
        <w:t xml:space="preserve"> de Arduino</w:t>
      </w:r>
      <w:r w:rsidR="00D81260">
        <w:t xml:space="preserve"> accediendo desde la sección de herramientas, seleccionando la última tarjeta configurada, saldrá la opción de gestor de tarjetas</w:t>
      </w:r>
      <w:r>
        <w:t xml:space="preserve"> como se muestra en la figura .</w:t>
      </w:r>
    </w:p>
    <w:p w14:paraId="645FD397" w14:textId="3F6D0FF9" w:rsidR="000708D2" w:rsidRDefault="000708D2" w:rsidP="000708D2">
      <w:pPr>
        <w:pStyle w:val="EstiloFigura"/>
      </w:pPr>
      <w:r w:rsidRPr="000708D2">
        <w:rPr>
          <w:b/>
          <w:bCs/>
        </w:rPr>
        <w:t xml:space="preserve">Figura </w:t>
      </w:r>
      <w:r w:rsidRPr="000708D2">
        <w:rPr>
          <w:b/>
          <w:bCs/>
        </w:rPr>
        <w:fldChar w:fldCharType="begin"/>
      </w:r>
      <w:r w:rsidRPr="000708D2">
        <w:rPr>
          <w:b/>
          <w:bCs/>
        </w:rPr>
        <w:instrText xml:space="preserve"> SEQ Figura \* ARABIC </w:instrText>
      </w:r>
      <w:r w:rsidRPr="000708D2">
        <w:rPr>
          <w:b/>
          <w:bCs/>
        </w:rPr>
        <w:fldChar w:fldCharType="separate"/>
      </w:r>
      <w:r w:rsidR="003A6D91">
        <w:rPr>
          <w:b/>
          <w:bCs/>
          <w:noProof/>
        </w:rPr>
        <w:t>20</w:t>
      </w:r>
      <w:r w:rsidRPr="000708D2">
        <w:rPr>
          <w:b/>
          <w:bCs/>
        </w:rPr>
        <w:fldChar w:fldCharType="end"/>
      </w:r>
      <w:r w:rsidRPr="000708D2">
        <w:rPr>
          <w:b/>
          <w:bCs/>
        </w:rPr>
        <w:br/>
      </w:r>
      <w:r w:rsidRPr="000708D2">
        <w:rPr>
          <w:i/>
          <w:iCs/>
        </w:rPr>
        <w:t>Ruta del gestor de tarjetas en Arduino IDE</w:t>
      </w:r>
    </w:p>
    <w:p w14:paraId="07D27D58" w14:textId="66B4D04A" w:rsidR="0034461B" w:rsidRDefault="000708D2" w:rsidP="002641F0">
      <w:pPr>
        <w:pStyle w:val="TextoIndependienteconSangraPrimeraLnea"/>
        <w:ind w:left="792" w:firstLine="0"/>
      </w:pPr>
      <w:r w:rsidRPr="000708D2">
        <w:rPr>
          <w:noProof/>
        </w:rPr>
        <w:lastRenderedPageBreak/>
        <w:drawing>
          <wp:inline distT="0" distB="0" distL="0" distR="0" wp14:anchorId="41A79FE4" wp14:editId="297D04E8">
            <wp:extent cx="5410200" cy="4030662"/>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8886" cy="4037134"/>
                    </a:xfrm>
                    <a:prstGeom prst="rect">
                      <a:avLst/>
                    </a:prstGeom>
                  </pic:spPr>
                </pic:pic>
              </a:graphicData>
            </a:graphic>
          </wp:inline>
        </w:drawing>
      </w:r>
    </w:p>
    <w:p w14:paraId="1012A220" w14:textId="19C27F19" w:rsidR="00D81260" w:rsidRDefault="00D81260" w:rsidP="002641F0">
      <w:pPr>
        <w:pStyle w:val="TextoIndependienteconSangraPrimeraLnea"/>
        <w:ind w:left="792" w:firstLine="0"/>
      </w:pPr>
      <w:r>
        <w:t xml:space="preserve">Utilizando el buscador </w:t>
      </w:r>
      <w:r w:rsidR="002B69FA">
        <w:t>se coloca esp8266 y saldrá automáticamente cual es la que será necesario instalar como se muestra en la figura .</w:t>
      </w:r>
    </w:p>
    <w:p w14:paraId="28402DA8" w14:textId="3FA719D4" w:rsidR="00755654" w:rsidRDefault="00755654" w:rsidP="00755654">
      <w:pPr>
        <w:pStyle w:val="EstiloFigura"/>
      </w:pPr>
      <w:r w:rsidRPr="00755654">
        <w:rPr>
          <w:b/>
          <w:bCs/>
        </w:rPr>
        <w:t xml:space="preserve">Figura </w:t>
      </w:r>
      <w:r w:rsidRPr="00755654">
        <w:rPr>
          <w:b/>
          <w:bCs/>
        </w:rPr>
        <w:fldChar w:fldCharType="begin"/>
      </w:r>
      <w:r w:rsidRPr="00755654">
        <w:rPr>
          <w:b/>
          <w:bCs/>
        </w:rPr>
        <w:instrText xml:space="preserve"> SEQ Figura \* ARABIC </w:instrText>
      </w:r>
      <w:r w:rsidRPr="00755654">
        <w:rPr>
          <w:b/>
          <w:bCs/>
        </w:rPr>
        <w:fldChar w:fldCharType="separate"/>
      </w:r>
      <w:r w:rsidR="003A6D91">
        <w:rPr>
          <w:b/>
          <w:bCs/>
          <w:noProof/>
        </w:rPr>
        <w:t>21</w:t>
      </w:r>
      <w:r w:rsidRPr="00755654">
        <w:rPr>
          <w:b/>
          <w:bCs/>
        </w:rPr>
        <w:fldChar w:fldCharType="end"/>
      </w:r>
      <w:r w:rsidRPr="00755654">
        <w:rPr>
          <w:b/>
          <w:bCs/>
        </w:rPr>
        <w:br/>
      </w:r>
      <w:r w:rsidRPr="00755654">
        <w:rPr>
          <w:i/>
          <w:iCs/>
        </w:rPr>
        <w:t>Instalación del gestor de tarjetas adecuado para ESP8266</w:t>
      </w:r>
    </w:p>
    <w:p w14:paraId="559299D4" w14:textId="0665665D" w:rsidR="002B69FA" w:rsidRDefault="003C06C5" w:rsidP="002641F0">
      <w:pPr>
        <w:pStyle w:val="TextoIndependienteconSangraPrimeraLnea"/>
        <w:ind w:left="792" w:firstLine="0"/>
      </w:pPr>
      <w:r w:rsidRPr="003C06C5">
        <w:rPr>
          <w:noProof/>
        </w:rPr>
        <w:lastRenderedPageBreak/>
        <w:drawing>
          <wp:inline distT="0" distB="0" distL="0" distR="0" wp14:anchorId="4D6B7C2C" wp14:editId="3327148A">
            <wp:extent cx="5277814" cy="39471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5669" cy="3953035"/>
                    </a:xfrm>
                    <a:prstGeom prst="rect">
                      <a:avLst/>
                    </a:prstGeom>
                  </pic:spPr>
                </pic:pic>
              </a:graphicData>
            </a:graphic>
          </wp:inline>
        </w:drawing>
      </w:r>
    </w:p>
    <w:p w14:paraId="7B14AE69" w14:textId="0077785D" w:rsidR="003C06C5" w:rsidRDefault="003C06C5" w:rsidP="002641F0">
      <w:pPr>
        <w:pStyle w:val="TextoIndependienteconSangraPrimeraLnea"/>
        <w:ind w:left="792" w:firstLine="0"/>
      </w:pPr>
      <w:r>
        <w:t>También está presente información relevante que puede ayudar al momento de resolver ciertos problemas presentados, como la versión que se utilizara o las tarjetas a las cuales tiene soporte este gestor</w:t>
      </w:r>
      <w:r w:rsidR="001349A5">
        <w:t>.</w:t>
      </w:r>
      <w:r w:rsidR="004F15F6">
        <w:t xml:space="preserve"> Luego de todo el proceso ya se puede escoger la versión de tarjeta que se desea programar desde la sección de herramientas.</w:t>
      </w:r>
    </w:p>
    <w:p w14:paraId="00DBD403" w14:textId="08D2BBC9" w:rsidR="006475B0" w:rsidRDefault="00443085" w:rsidP="002641F0">
      <w:pPr>
        <w:pStyle w:val="TextoIndependienteconSangraPrimeraLnea"/>
        <w:ind w:left="792" w:firstLine="0"/>
      </w:pPr>
      <w:r>
        <w:t>Ya realizado el proceso para la gestión de las placas,</w:t>
      </w:r>
      <w:r w:rsidR="00385CC7">
        <w:t xml:space="preserve"> se definieron las librerías necesarias para la conectividad donde se implementaron la de Wifi y Wifi multi, la de UDP para el manejo de paquetes de información entre dispositivos</w:t>
      </w:r>
      <w:r w:rsidR="006475B0">
        <w:t xml:space="preserve"> como se muestra en la figura .</w:t>
      </w:r>
    </w:p>
    <w:p w14:paraId="23A66FFF" w14:textId="59105941" w:rsidR="00D462C2" w:rsidRDefault="00D462C2" w:rsidP="00D462C2">
      <w:pPr>
        <w:pStyle w:val="EstiloFigura"/>
      </w:pPr>
      <w:r w:rsidRPr="00D462C2">
        <w:rPr>
          <w:b/>
          <w:bCs/>
        </w:rPr>
        <w:t xml:space="preserve">Figura </w:t>
      </w:r>
      <w:r w:rsidRPr="00D462C2">
        <w:rPr>
          <w:b/>
          <w:bCs/>
        </w:rPr>
        <w:fldChar w:fldCharType="begin"/>
      </w:r>
      <w:r w:rsidRPr="00D462C2">
        <w:rPr>
          <w:b/>
          <w:bCs/>
        </w:rPr>
        <w:instrText xml:space="preserve"> SEQ Figura \* ARABIC </w:instrText>
      </w:r>
      <w:r w:rsidRPr="00D462C2">
        <w:rPr>
          <w:b/>
          <w:bCs/>
        </w:rPr>
        <w:fldChar w:fldCharType="separate"/>
      </w:r>
      <w:r w:rsidR="003A6D91">
        <w:rPr>
          <w:b/>
          <w:bCs/>
          <w:noProof/>
        </w:rPr>
        <w:t>22</w:t>
      </w:r>
      <w:r w:rsidRPr="00D462C2">
        <w:rPr>
          <w:b/>
          <w:bCs/>
        </w:rPr>
        <w:fldChar w:fldCharType="end"/>
      </w:r>
      <w:r w:rsidRPr="00933D2D">
        <w:rPr>
          <w:i/>
          <w:iCs/>
        </w:rPr>
        <w:br/>
      </w:r>
      <w:r w:rsidRPr="00D462C2">
        <w:rPr>
          <w:i/>
          <w:iCs/>
        </w:rPr>
        <w:t>Librerías definidas para el módulo cliente</w:t>
      </w:r>
    </w:p>
    <w:p w14:paraId="51D62EE1" w14:textId="5593547C" w:rsidR="00414F9A" w:rsidRDefault="006F6456" w:rsidP="002641F0">
      <w:pPr>
        <w:pStyle w:val="TextoIndependienteconSangraPrimeraLnea"/>
        <w:ind w:left="792" w:firstLine="0"/>
      </w:pPr>
      <w:r>
        <w:rPr>
          <w:noProof/>
        </w:rPr>
        <w:lastRenderedPageBreak/>
        <w:drawing>
          <wp:inline distT="0" distB="0" distL="0" distR="0" wp14:anchorId="101D0FA9" wp14:editId="77D956FB">
            <wp:extent cx="5135880" cy="288868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5337" cy="2894004"/>
                    </a:xfrm>
                    <a:prstGeom prst="rect">
                      <a:avLst/>
                    </a:prstGeom>
                  </pic:spPr>
                </pic:pic>
              </a:graphicData>
            </a:graphic>
          </wp:inline>
        </w:drawing>
      </w:r>
    </w:p>
    <w:p w14:paraId="0C93B125" w14:textId="14DEEC90" w:rsidR="00385CC7" w:rsidRDefault="006475B0" w:rsidP="002641F0">
      <w:pPr>
        <w:pStyle w:val="TextoIndependienteconSangraPrimeraLnea"/>
        <w:ind w:left="792" w:firstLine="0"/>
      </w:pPr>
      <w:r>
        <w:t>Y</w:t>
      </w:r>
      <w:r w:rsidR="00385CC7">
        <w:t xml:space="preserve"> por último la librería de Wifi Manager</w:t>
      </w:r>
      <w:r w:rsidR="0097202F">
        <w:t xml:space="preserve"> y mDNS</w:t>
      </w:r>
      <w:r w:rsidR="00F92E1B">
        <w:t xml:space="preserve"> que se agreg</w:t>
      </w:r>
      <w:r w:rsidR="0097202F">
        <w:t>aron</w:t>
      </w:r>
      <w:r w:rsidR="00F92E1B">
        <w:t xml:space="preserve"> únicamente para el servidor</w:t>
      </w:r>
      <w:r w:rsidR="009F7A48">
        <w:t xml:space="preserve"> como se muestra en la figura </w:t>
      </w:r>
      <w:r w:rsidR="00385CC7">
        <w:t>.</w:t>
      </w:r>
    </w:p>
    <w:p w14:paraId="3B9530F0" w14:textId="178687AD" w:rsidR="005332FD" w:rsidRDefault="005332FD" w:rsidP="005332FD">
      <w:pPr>
        <w:pStyle w:val="EstiloFigura"/>
      </w:pPr>
      <w:r w:rsidRPr="005332FD">
        <w:rPr>
          <w:b/>
          <w:bCs/>
        </w:rPr>
        <w:t xml:space="preserve">Figura </w:t>
      </w:r>
      <w:r w:rsidRPr="005332FD">
        <w:rPr>
          <w:b/>
          <w:bCs/>
        </w:rPr>
        <w:fldChar w:fldCharType="begin"/>
      </w:r>
      <w:r w:rsidRPr="005332FD">
        <w:rPr>
          <w:b/>
          <w:bCs/>
        </w:rPr>
        <w:instrText xml:space="preserve"> SEQ Figura \* ARABIC </w:instrText>
      </w:r>
      <w:r w:rsidRPr="005332FD">
        <w:rPr>
          <w:b/>
          <w:bCs/>
        </w:rPr>
        <w:fldChar w:fldCharType="separate"/>
      </w:r>
      <w:r w:rsidR="003A6D91">
        <w:rPr>
          <w:b/>
          <w:bCs/>
          <w:noProof/>
        </w:rPr>
        <w:t>23</w:t>
      </w:r>
      <w:r w:rsidRPr="005332FD">
        <w:rPr>
          <w:b/>
          <w:bCs/>
        </w:rPr>
        <w:fldChar w:fldCharType="end"/>
      </w:r>
      <w:r w:rsidRPr="005332FD">
        <w:rPr>
          <w:i/>
          <w:iCs/>
        </w:rPr>
        <w:br/>
        <w:t>Librerías definidas para el servidor</w:t>
      </w:r>
    </w:p>
    <w:p w14:paraId="4949B18D" w14:textId="1434169A" w:rsidR="0090604C" w:rsidRDefault="00BA17F0" w:rsidP="002641F0">
      <w:pPr>
        <w:pStyle w:val="TextoIndependienteconSangraPrimeraLnea"/>
        <w:ind w:left="792" w:firstLine="0"/>
      </w:pPr>
      <w:r>
        <w:rPr>
          <w:noProof/>
        </w:rPr>
        <w:drawing>
          <wp:inline distT="0" distB="0" distL="0" distR="0" wp14:anchorId="2D53CA25" wp14:editId="0F42A3E1">
            <wp:extent cx="5318760" cy="299154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2964" cy="2999535"/>
                    </a:xfrm>
                    <a:prstGeom prst="rect">
                      <a:avLst/>
                    </a:prstGeom>
                  </pic:spPr>
                </pic:pic>
              </a:graphicData>
            </a:graphic>
          </wp:inline>
        </w:drawing>
      </w:r>
    </w:p>
    <w:p w14:paraId="43F90728" w14:textId="4A34C624" w:rsidR="008C340E" w:rsidRDefault="008C340E" w:rsidP="00385CC7">
      <w:pPr>
        <w:pStyle w:val="TextoIndependienteconSangraPrimeraLnea"/>
        <w:ind w:left="792" w:firstLine="0"/>
      </w:pPr>
      <w:r>
        <w:t>Para agregar esta librería</w:t>
      </w:r>
      <w:r w:rsidR="00235F43">
        <w:t xml:space="preserve"> Wifi Manager</w:t>
      </w:r>
      <w:r>
        <w:t xml:space="preserve"> existen tres medios para poder hacerlo, el primero es descargar la librería desde el repositorio oficial de </w:t>
      </w:r>
      <w:r w:rsidR="00EB5ADB">
        <w:t>GitHub</w:t>
      </w:r>
      <w:r>
        <w:t xml:space="preserve"> en un archivo .zip </w:t>
      </w:r>
      <w:r w:rsidR="00724FAA">
        <w:t>como se muestra en la figura .</w:t>
      </w:r>
    </w:p>
    <w:p w14:paraId="1E261DA1" w14:textId="32E7AA9E" w:rsidR="00A34753" w:rsidRDefault="00A34753" w:rsidP="00A34753">
      <w:pPr>
        <w:pStyle w:val="EstiloFigura"/>
      </w:pPr>
      <w:r w:rsidRPr="00A34753">
        <w:rPr>
          <w:b/>
          <w:bCs/>
        </w:rPr>
        <w:lastRenderedPageBreak/>
        <w:t xml:space="preserve">Figura </w:t>
      </w:r>
      <w:r w:rsidRPr="00A34753">
        <w:rPr>
          <w:b/>
          <w:bCs/>
        </w:rPr>
        <w:fldChar w:fldCharType="begin"/>
      </w:r>
      <w:r w:rsidRPr="00A34753">
        <w:rPr>
          <w:b/>
          <w:bCs/>
        </w:rPr>
        <w:instrText xml:space="preserve"> SEQ Figura \* ARABIC </w:instrText>
      </w:r>
      <w:r w:rsidRPr="00A34753">
        <w:rPr>
          <w:b/>
          <w:bCs/>
        </w:rPr>
        <w:fldChar w:fldCharType="separate"/>
      </w:r>
      <w:r w:rsidR="003A6D91">
        <w:rPr>
          <w:b/>
          <w:bCs/>
          <w:noProof/>
        </w:rPr>
        <w:t>24</w:t>
      </w:r>
      <w:r w:rsidRPr="00A34753">
        <w:rPr>
          <w:b/>
          <w:bCs/>
        </w:rPr>
        <w:fldChar w:fldCharType="end"/>
      </w:r>
      <w:r w:rsidRPr="00A34753">
        <w:rPr>
          <w:b/>
          <w:bCs/>
        </w:rPr>
        <w:br/>
      </w:r>
      <w:r w:rsidRPr="00A34753">
        <w:rPr>
          <w:i/>
          <w:iCs/>
        </w:rPr>
        <w:t>Ruta del Arduino IDE para incorporar una librería manualmente</w:t>
      </w:r>
    </w:p>
    <w:p w14:paraId="0821EB09" w14:textId="24A690EB" w:rsidR="00724FAA" w:rsidRDefault="00A34753" w:rsidP="00385CC7">
      <w:pPr>
        <w:pStyle w:val="TextoIndependienteconSangraPrimeraLnea"/>
        <w:ind w:left="792" w:firstLine="0"/>
      </w:pPr>
      <w:r w:rsidRPr="00A34753">
        <w:rPr>
          <w:noProof/>
        </w:rPr>
        <w:drawing>
          <wp:inline distT="0" distB="0" distL="0" distR="0" wp14:anchorId="2512597F" wp14:editId="49FD3897">
            <wp:extent cx="5349240" cy="3985246"/>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8471" cy="3999573"/>
                    </a:xfrm>
                    <a:prstGeom prst="rect">
                      <a:avLst/>
                    </a:prstGeom>
                  </pic:spPr>
                </pic:pic>
              </a:graphicData>
            </a:graphic>
          </wp:inline>
        </w:drawing>
      </w:r>
    </w:p>
    <w:p w14:paraId="4435006B" w14:textId="09686492" w:rsidR="005C4E37" w:rsidRDefault="005C4E37" w:rsidP="00385CC7">
      <w:pPr>
        <w:pStyle w:val="TextoIndependienteconSangraPrimeraLnea"/>
        <w:ind w:left="792" w:firstLine="0"/>
      </w:pPr>
      <w:r>
        <w:t xml:space="preserve">Para más información del portal de </w:t>
      </w:r>
      <w:r w:rsidR="00EB5ADB">
        <w:t>GitHub</w:t>
      </w:r>
      <w:r>
        <w:t xml:space="preserve"> oficial revisar el anexo </w:t>
      </w:r>
      <w:r w:rsidR="00B748F9">
        <w:t>8.</w:t>
      </w:r>
    </w:p>
    <w:p w14:paraId="484BC320" w14:textId="5FCFDBED" w:rsidR="00724FAA" w:rsidRDefault="00724FAA" w:rsidP="00385CC7">
      <w:pPr>
        <w:pStyle w:val="TextoIndependienteconSangraPrimeraLnea"/>
        <w:ind w:left="792" w:firstLine="0"/>
      </w:pPr>
      <w:r>
        <w:t xml:space="preserve">Una vez descargado el archivo .zip en la computadora y accediendo a la ruta desde el Arduino IDE solamente será necesario seleccionarla y se cargará automáticamente a las librerías disponibles dentro del entorno. El segundo método es </w:t>
      </w:r>
      <w:r w:rsidR="00503ACF">
        <w:t>buscándolo</w:t>
      </w:r>
      <w:r>
        <w:t xml:space="preserve"> directamente en las </w:t>
      </w:r>
      <w:r w:rsidR="00503ACF">
        <w:t>librerías</w:t>
      </w:r>
      <w:r>
        <w:t xml:space="preserve"> disponibles para instalar del mismo catalogo que ofrece el Arduino IDE como se muestra en la figura .</w:t>
      </w:r>
    </w:p>
    <w:p w14:paraId="537097D9" w14:textId="01F3ADA1" w:rsidR="008B201D" w:rsidRPr="008B201D" w:rsidRDefault="008B201D" w:rsidP="008B201D">
      <w:pPr>
        <w:pStyle w:val="EstiloFigura"/>
        <w:rPr>
          <w:i/>
          <w:iCs/>
        </w:rPr>
      </w:pPr>
      <w:r w:rsidRPr="008B201D">
        <w:rPr>
          <w:b/>
          <w:bCs/>
        </w:rPr>
        <w:t xml:space="preserve">Figura </w:t>
      </w:r>
      <w:r w:rsidRPr="008B201D">
        <w:rPr>
          <w:b/>
          <w:bCs/>
        </w:rPr>
        <w:fldChar w:fldCharType="begin"/>
      </w:r>
      <w:r w:rsidRPr="008B201D">
        <w:rPr>
          <w:b/>
          <w:bCs/>
        </w:rPr>
        <w:instrText xml:space="preserve"> SEQ Figura \* ARABIC </w:instrText>
      </w:r>
      <w:r w:rsidRPr="008B201D">
        <w:rPr>
          <w:b/>
          <w:bCs/>
        </w:rPr>
        <w:fldChar w:fldCharType="separate"/>
      </w:r>
      <w:r w:rsidR="003A6D91">
        <w:rPr>
          <w:b/>
          <w:bCs/>
          <w:noProof/>
        </w:rPr>
        <w:t>25</w:t>
      </w:r>
      <w:r w:rsidRPr="008B201D">
        <w:rPr>
          <w:b/>
          <w:bCs/>
        </w:rPr>
        <w:fldChar w:fldCharType="end"/>
      </w:r>
      <w:r>
        <w:br/>
      </w:r>
      <w:r w:rsidRPr="008B201D">
        <w:rPr>
          <w:i/>
          <w:iCs/>
        </w:rPr>
        <w:t>Ruta para acceder al gestor de librerías de Arduino IDE</w:t>
      </w:r>
    </w:p>
    <w:p w14:paraId="7C53A82B" w14:textId="60A59FEC" w:rsidR="00503ACF" w:rsidRDefault="00503ACF" w:rsidP="00385CC7">
      <w:pPr>
        <w:pStyle w:val="TextoIndependienteconSangraPrimeraLnea"/>
        <w:ind w:left="792" w:firstLine="0"/>
      </w:pPr>
      <w:r w:rsidRPr="00503ACF">
        <w:rPr>
          <w:noProof/>
        </w:rPr>
        <w:lastRenderedPageBreak/>
        <w:drawing>
          <wp:inline distT="0" distB="0" distL="0" distR="0" wp14:anchorId="6D7537E9" wp14:editId="5A7DB84C">
            <wp:extent cx="5334000" cy="3956839"/>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1109" cy="3962112"/>
                    </a:xfrm>
                    <a:prstGeom prst="rect">
                      <a:avLst/>
                    </a:prstGeom>
                  </pic:spPr>
                </pic:pic>
              </a:graphicData>
            </a:graphic>
          </wp:inline>
        </w:drawing>
      </w:r>
    </w:p>
    <w:p w14:paraId="4CF5061D" w14:textId="310E6855" w:rsidR="00C205C1" w:rsidRDefault="00C205C1" w:rsidP="00385CC7">
      <w:pPr>
        <w:pStyle w:val="TextoIndependienteconSangraPrimeraLnea"/>
        <w:ind w:left="792" w:firstLine="0"/>
      </w:pPr>
      <w:r>
        <w:t>Ingresando directamente en administrar bibliotecas se abrirá la ventana que se muestra en la siguiente figura .</w:t>
      </w:r>
    </w:p>
    <w:p w14:paraId="556EDDF4" w14:textId="6AC57805" w:rsidR="00E8380D" w:rsidRDefault="00E8380D" w:rsidP="00E8380D">
      <w:pPr>
        <w:pStyle w:val="EstiloFigura"/>
      </w:pPr>
      <w:r w:rsidRPr="00E8380D">
        <w:rPr>
          <w:b/>
          <w:bCs/>
        </w:rPr>
        <w:t xml:space="preserve">Figura </w:t>
      </w:r>
      <w:r w:rsidRPr="00E8380D">
        <w:rPr>
          <w:b/>
          <w:bCs/>
        </w:rPr>
        <w:fldChar w:fldCharType="begin"/>
      </w:r>
      <w:r w:rsidRPr="00E8380D">
        <w:rPr>
          <w:b/>
          <w:bCs/>
        </w:rPr>
        <w:instrText xml:space="preserve"> SEQ Figura \* ARABIC </w:instrText>
      </w:r>
      <w:r w:rsidRPr="00E8380D">
        <w:rPr>
          <w:b/>
          <w:bCs/>
        </w:rPr>
        <w:fldChar w:fldCharType="separate"/>
      </w:r>
      <w:r w:rsidR="003A6D91">
        <w:rPr>
          <w:b/>
          <w:bCs/>
          <w:noProof/>
        </w:rPr>
        <w:t>26</w:t>
      </w:r>
      <w:r w:rsidRPr="00E8380D">
        <w:rPr>
          <w:b/>
          <w:bCs/>
        </w:rPr>
        <w:fldChar w:fldCharType="end"/>
      </w:r>
      <w:r w:rsidRPr="00E8380D">
        <w:rPr>
          <w:b/>
          <w:bCs/>
        </w:rPr>
        <w:br/>
      </w:r>
      <w:r w:rsidRPr="00E8380D">
        <w:rPr>
          <w:i/>
          <w:iCs/>
        </w:rPr>
        <w:t>Librería oficial de Wifi Manager</w:t>
      </w:r>
    </w:p>
    <w:p w14:paraId="122A17C3" w14:textId="028AE96A" w:rsidR="00C37A05" w:rsidRDefault="00C37A05" w:rsidP="00385CC7">
      <w:pPr>
        <w:pStyle w:val="TextoIndependienteconSangraPrimeraLnea"/>
        <w:ind w:left="792" w:firstLine="0"/>
      </w:pPr>
      <w:r w:rsidRPr="00C37A05">
        <w:rPr>
          <w:noProof/>
        </w:rPr>
        <w:lastRenderedPageBreak/>
        <w:drawing>
          <wp:inline distT="0" distB="0" distL="0" distR="0" wp14:anchorId="26294121" wp14:editId="5D8C0F17">
            <wp:extent cx="5378355" cy="38023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6138" cy="3807882"/>
                    </a:xfrm>
                    <a:prstGeom prst="rect">
                      <a:avLst/>
                    </a:prstGeom>
                  </pic:spPr>
                </pic:pic>
              </a:graphicData>
            </a:graphic>
          </wp:inline>
        </w:drawing>
      </w:r>
    </w:p>
    <w:p w14:paraId="41808A5D" w14:textId="67429D92" w:rsidR="00F055F2" w:rsidRDefault="00F055F2" w:rsidP="00385CC7">
      <w:pPr>
        <w:pStyle w:val="TextoIndependienteconSangraPrimeraLnea"/>
        <w:ind w:left="792" w:firstLine="0"/>
      </w:pPr>
      <w:r>
        <w:t>Este método busca en el internet la referencia de</w:t>
      </w:r>
      <w:r w:rsidR="006E3ED5">
        <w:t>l</w:t>
      </w:r>
      <w:r>
        <w:t xml:space="preserve"> repositorio de GitHub donde </w:t>
      </w:r>
      <w:r w:rsidR="00D35D16">
        <w:t>está</w:t>
      </w:r>
      <w:r>
        <w:t xml:space="preserve"> ubicada la librería, descargándola o actualizándola cuando se ingresa en el gestor de librerías</w:t>
      </w:r>
      <w:r w:rsidR="003012E9">
        <w:t xml:space="preserve">. Y la tercera </w:t>
      </w:r>
      <w:r w:rsidR="001415E1">
        <w:t>forma,</w:t>
      </w:r>
      <w:r w:rsidR="003012E9">
        <w:t xml:space="preserve"> aunque es la menos recomendable, copiar todo el contenido de la librería original en un archivo de la misma extensión que las </w:t>
      </w:r>
      <w:r w:rsidR="004A5372">
        <w:t>librerías</w:t>
      </w:r>
      <w:r w:rsidR="003012E9">
        <w:t xml:space="preserve"> de Arduino y ser incorporada manualmente al proyecto.</w:t>
      </w:r>
    </w:p>
    <w:p w14:paraId="530E414C" w14:textId="19095A35" w:rsidR="005E24D8" w:rsidRDefault="00385CC7" w:rsidP="00385CC7">
      <w:pPr>
        <w:pStyle w:val="TextoIndependienteconSangraPrimeraLnea"/>
        <w:ind w:left="792" w:firstLine="0"/>
      </w:pPr>
      <w:r>
        <w:t xml:space="preserve">Wifi Manager sirvió para utilizar el servidor como dispositivo cliente conectándose dinámicamente a través de una página web donde se ingresan las credenciales de una red Wifi </w:t>
      </w:r>
      <w:r w:rsidR="00410341">
        <w:t xml:space="preserve">como se muestra en la </w:t>
      </w:r>
      <w:r w:rsidR="00410341" w:rsidRPr="00386379">
        <w:t>figura</w:t>
      </w:r>
      <w:r w:rsidR="00410341">
        <w:t xml:space="preserve"> .</w:t>
      </w:r>
    </w:p>
    <w:p w14:paraId="16D67394" w14:textId="4D69C115" w:rsidR="004F5085" w:rsidRDefault="004F5085" w:rsidP="00385CC7">
      <w:pPr>
        <w:pStyle w:val="TextoIndependienteconSangraPrimeraLnea"/>
        <w:ind w:left="792" w:firstLine="0"/>
      </w:pPr>
    </w:p>
    <w:p w14:paraId="4E8B5028" w14:textId="73C07B01" w:rsidR="00EA68E4" w:rsidRDefault="00EA68E4" w:rsidP="00EA68E4">
      <w:pPr>
        <w:pStyle w:val="EstiloFigura"/>
      </w:pPr>
      <w:r w:rsidRPr="00EA68E4">
        <w:rPr>
          <w:b/>
          <w:bCs/>
        </w:rPr>
        <w:t xml:space="preserve">Figura </w:t>
      </w:r>
      <w:r w:rsidRPr="00EA68E4">
        <w:rPr>
          <w:b/>
          <w:bCs/>
        </w:rPr>
        <w:fldChar w:fldCharType="begin"/>
      </w:r>
      <w:r w:rsidRPr="00EA68E4">
        <w:rPr>
          <w:b/>
          <w:bCs/>
        </w:rPr>
        <w:instrText xml:space="preserve"> SEQ Figura \* ARABIC </w:instrText>
      </w:r>
      <w:r w:rsidRPr="00EA68E4">
        <w:rPr>
          <w:b/>
          <w:bCs/>
        </w:rPr>
        <w:fldChar w:fldCharType="separate"/>
      </w:r>
      <w:r w:rsidR="003A6D91">
        <w:rPr>
          <w:b/>
          <w:bCs/>
          <w:noProof/>
        </w:rPr>
        <w:t>27</w:t>
      </w:r>
      <w:r w:rsidRPr="00EA68E4">
        <w:rPr>
          <w:b/>
          <w:bCs/>
        </w:rPr>
        <w:fldChar w:fldCharType="end"/>
      </w:r>
      <w:r w:rsidRPr="00EA68E4">
        <w:rPr>
          <w:b/>
          <w:bCs/>
        </w:rPr>
        <w:br/>
      </w:r>
      <w:r w:rsidRPr="00EA68E4">
        <w:rPr>
          <w:i/>
          <w:iCs/>
        </w:rPr>
        <w:t>P</w:t>
      </w:r>
      <w:r w:rsidR="009C7CF3">
        <w:rPr>
          <w:i/>
          <w:iCs/>
        </w:rPr>
        <w:t>á</w:t>
      </w:r>
      <w:r w:rsidRPr="00EA68E4">
        <w:rPr>
          <w:i/>
          <w:iCs/>
        </w:rPr>
        <w:t>gina de configuración de una red Wifi por Wifi Manager</w:t>
      </w:r>
    </w:p>
    <w:p w14:paraId="7F0EA935" w14:textId="756C65F5" w:rsidR="00410341" w:rsidRDefault="00974417" w:rsidP="00385CC7">
      <w:pPr>
        <w:pStyle w:val="TextoIndependienteconSangraPrimeraLnea"/>
        <w:ind w:left="792" w:firstLine="0"/>
      </w:pPr>
      <w:r>
        <w:rPr>
          <w:noProof/>
        </w:rPr>
        <w:lastRenderedPageBreak/>
        <w:drawing>
          <wp:inline distT="0" distB="0" distL="0" distR="0" wp14:anchorId="5A904FA1" wp14:editId="207F7AFC">
            <wp:extent cx="5250180" cy="2952973"/>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9031" cy="2957951"/>
                    </a:xfrm>
                    <a:prstGeom prst="rect">
                      <a:avLst/>
                    </a:prstGeom>
                  </pic:spPr>
                </pic:pic>
              </a:graphicData>
            </a:graphic>
          </wp:inline>
        </w:drawing>
      </w:r>
    </w:p>
    <w:p w14:paraId="25CE71BD" w14:textId="25714483" w:rsidR="00613DE6" w:rsidRDefault="005E24D8" w:rsidP="00385CC7">
      <w:pPr>
        <w:pStyle w:val="TextoIndependienteconSangraPrimeraLnea"/>
        <w:ind w:left="792" w:firstLine="0"/>
      </w:pPr>
      <w:r>
        <w:t>La</w:t>
      </w:r>
      <w:r w:rsidR="00385CC7">
        <w:t xml:space="preserve"> información</w:t>
      </w:r>
      <w:r>
        <w:t xml:space="preserve"> ingresada desde el portal web serviría</w:t>
      </w:r>
      <w:r w:rsidR="00385CC7">
        <w:t xml:space="preserve"> para la próxima conexión en caso de desconectarse o de reinicio</w:t>
      </w:r>
      <w:r w:rsidR="00613DE6">
        <w:t xml:space="preserve"> a menos que se coloque una línea de código que permita borrar la configuración guardada del Wifi Manager como se muestra en la figura .</w:t>
      </w:r>
    </w:p>
    <w:p w14:paraId="0914E887" w14:textId="6008AAE6" w:rsidR="00663BCD" w:rsidRDefault="00663BCD" w:rsidP="00663BCD">
      <w:pPr>
        <w:pStyle w:val="EstiloFigura"/>
      </w:pPr>
      <w:r w:rsidRPr="00663BCD">
        <w:rPr>
          <w:b/>
          <w:bCs/>
        </w:rPr>
        <w:t xml:space="preserve">Figura </w:t>
      </w:r>
      <w:r w:rsidRPr="00663BCD">
        <w:rPr>
          <w:b/>
          <w:bCs/>
        </w:rPr>
        <w:fldChar w:fldCharType="begin"/>
      </w:r>
      <w:r w:rsidRPr="00663BCD">
        <w:rPr>
          <w:b/>
          <w:bCs/>
        </w:rPr>
        <w:instrText xml:space="preserve"> SEQ Figura \* ARABIC </w:instrText>
      </w:r>
      <w:r w:rsidRPr="00663BCD">
        <w:rPr>
          <w:b/>
          <w:bCs/>
        </w:rPr>
        <w:fldChar w:fldCharType="separate"/>
      </w:r>
      <w:r w:rsidR="003A6D91">
        <w:rPr>
          <w:b/>
          <w:bCs/>
          <w:noProof/>
        </w:rPr>
        <w:t>28</w:t>
      </w:r>
      <w:r w:rsidRPr="00663BCD">
        <w:rPr>
          <w:b/>
          <w:bCs/>
        </w:rPr>
        <w:fldChar w:fldCharType="end"/>
      </w:r>
      <w:r w:rsidRPr="00663BCD">
        <w:rPr>
          <w:b/>
          <w:bCs/>
        </w:rPr>
        <w:br/>
      </w:r>
      <w:r w:rsidRPr="00663BCD">
        <w:rPr>
          <w:i/>
          <w:iCs/>
        </w:rPr>
        <w:t>Reseteo de credenciales de la librería Wifi Manager</w:t>
      </w:r>
    </w:p>
    <w:p w14:paraId="055E1AA4" w14:textId="6E49CB1E" w:rsidR="00470241" w:rsidRDefault="004D4E3C" w:rsidP="00385CC7">
      <w:pPr>
        <w:pStyle w:val="TextoIndependienteconSangraPrimeraLnea"/>
        <w:ind w:left="792" w:firstLine="0"/>
      </w:pPr>
      <w:r>
        <w:rPr>
          <w:noProof/>
        </w:rPr>
        <w:drawing>
          <wp:inline distT="0" distB="0" distL="0" distR="0" wp14:anchorId="20021D82" wp14:editId="486CECC9">
            <wp:extent cx="5303520" cy="2982974"/>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3353" cy="2988505"/>
                    </a:xfrm>
                    <a:prstGeom prst="rect">
                      <a:avLst/>
                    </a:prstGeom>
                  </pic:spPr>
                </pic:pic>
              </a:graphicData>
            </a:graphic>
          </wp:inline>
        </w:drawing>
      </w:r>
    </w:p>
    <w:p w14:paraId="6A8EB2D2" w14:textId="403C62C6" w:rsidR="00913141" w:rsidRDefault="00613DE6" w:rsidP="00385CC7">
      <w:pPr>
        <w:pStyle w:val="TextoIndependienteconSangraPrimeraLnea"/>
        <w:ind w:left="792" w:firstLine="0"/>
      </w:pPr>
      <w:r>
        <w:t xml:space="preserve">En la mayoría de casos esta línea no estará involucrada ya que se busca que en caso de desconexión </w:t>
      </w:r>
      <w:r w:rsidR="00584BD2">
        <w:t xml:space="preserve">el servidor </w:t>
      </w:r>
      <w:r>
        <w:t>pueda volver a conectarse automáticamente, e</w:t>
      </w:r>
      <w:r w:rsidR="00385CC7">
        <w:t xml:space="preserve">sta primera </w:t>
      </w:r>
      <w:r w:rsidR="006F5B59">
        <w:lastRenderedPageBreak/>
        <w:t>ejecuci</w:t>
      </w:r>
      <w:r w:rsidR="00385CC7">
        <w:t xml:space="preserve">ón del servidor sirve para poder entrar a la página web desde cualquier dispositivo conectado a la misma red </w:t>
      </w:r>
      <w:r w:rsidR="00E553C6">
        <w:t xml:space="preserve">que levanta el mismo servidor para poder configurar una red Wifi de las que </w:t>
      </w:r>
      <w:r w:rsidR="009A5EAA">
        <w:t>estén</w:t>
      </w:r>
      <w:r w:rsidR="00E553C6">
        <w:t xml:space="preserve"> dentro del rango del mismo</w:t>
      </w:r>
      <w:r w:rsidR="00913141">
        <w:t xml:space="preserve"> como se muestra en la </w:t>
      </w:r>
      <w:r w:rsidR="00913141" w:rsidRPr="00AC7A96">
        <w:t>figura</w:t>
      </w:r>
      <w:r w:rsidR="00913141">
        <w:t xml:space="preserve"> </w:t>
      </w:r>
      <w:r w:rsidR="00385CC7">
        <w:t>.</w:t>
      </w:r>
    </w:p>
    <w:p w14:paraId="091E22FA" w14:textId="09E73FC4" w:rsidR="00A0653C" w:rsidRDefault="00A0653C" w:rsidP="00A0653C">
      <w:pPr>
        <w:pStyle w:val="EstiloFigura"/>
      </w:pPr>
      <w:r w:rsidRPr="00A0653C">
        <w:rPr>
          <w:b/>
          <w:bCs/>
        </w:rPr>
        <w:t xml:space="preserve">Figura </w:t>
      </w:r>
      <w:r w:rsidRPr="00A0653C">
        <w:rPr>
          <w:b/>
          <w:bCs/>
        </w:rPr>
        <w:fldChar w:fldCharType="begin"/>
      </w:r>
      <w:r w:rsidRPr="00A0653C">
        <w:rPr>
          <w:b/>
          <w:bCs/>
        </w:rPr>
        <w:instrText xml:space="preserve"> SEQ Figura \* ARABIC </w:instrText>
      </w:r>
      <w:r w:rsidRPr="00A0653C">
        <w:rPr>
          <w:b/>
          <w:bCs/>
        </w:rPr>
        <w:fldChar w:fldCharType="separate"/>
      </w:r>
      <w:r w:rsidR="003A6D91">
        <w:rPr>
          <w:b/>
          <w:bCs/>
          <w:noProof/>
        </w:rPr>
        <w:t>29</w:t>
      </w:r>
      <w:r w:rsidRPr="00A0653C">
        <w:rPr>
          <w:b/>
          <w:bCs/>
        </w:rPr>
        <w:fldChar w:fldCharType="end"/>
      </w:r>
      <w:r w:rsidRPr="00A0653C">
        <w:rPr>
          <w:i/>
          <w:iCs/>
        </w:rPr>
        <w:br/>
        <w:t>Página de inicio de Wifi Manager</w:t>
      </w:r>
    </w:p>
    <w:p w14:paraId="67A61128" w14:textId="274EE9CD" w:rsidR="001126AC" w:rsidRDefault="004F5085" w:rsidP="00385CC7">
      <w:pPr>
        <w:pStyle w:val="TextoIndependienteconSangraPrimeraLnea"/>
        <w:ind w:left="792" w:firstLine="0"/>
      </w:pPr>
      <w:r>
        <w:rPr>
          <w:noProof/>
        </w:rPr>
        <w:drawing>
          <wp:inline distT="0" distB="0" distL="0" distR="0" wp14:anchorId="5A6A705C" wp14:editId="40656B3D">
            <wp:extent cx="5234940" cy="2944401"/>
            <wp:effectExtent l="0" t="0" r="381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4888" cy="2949996"/>
                    </a:xfrm>
                    <a:prstGeom prst="rect">
                      <a:avLst/>
                    </a:prstGeom>
                  </pic:spPr>
                </pic:pic>
              </a:graphicData>
            </a:graphic>
          </wp:inline>
        </w:drawing>
      </w:r>
    </w:p>
    <w:p w14:paraId="196C26C1" w14:textId="4310F866" w:rsidR="009329DC" w:rsidRDefault="009329DC" w:rsidP="009329DC">
      <w:pPr>
        <w:pStyle w:val="EstiloFigura"/>
      </w:pPr>
      <w:r w:rsidRPr="009329DC">
        <w:rPr>
          <w:i/>
          <w:iCs/>
        </w:rPr>
        <w:t>Nota</w:t>
      </w:r>
      <w:r>
        <w:t>. Para acceder a esta página es necesario conectarse a la red del Wifi Manager que se genera y colocar la IP 192.168.4.1 en un navegador</w:t>
      </w:r>
    </w:p>
    <w:p w14:paraId="33F62C20" w14:textId="365AF11D" w:rsidR="006C0892" w:rsidRDefault="00F311E6" w:rsidP="00385CC7">
      <w:pPr>
        <w:pStyle w:val="TextoIndependienteconSangraPrimeraLnea"/>
        <w:ind w:left="792" w:firstLine="0"/>
      </w:pPr>
      <w:r>
        <w:t>Ya</w:t>
      </w:r>
      <w:r w:rsidR="00CD57EB">
        <w:t xml:space="preserve"> una vez</w:t>
      </w:r>
      <w:r>
        <w:t xml:space="preserve"> que el servidor es configurado como estación y como Access Point </w:t>
      </w:r>
      <w:r w:rsidRPr="00344867">
        <w:t>(</w:t>
      </w:r>
      <w:r>
        <w:t>AP</w:t>
      </w:r>
      <w:r w:rsidRPr="00344867">
        <w:t>)</w:t>
      </w:r>
      <w:r w:rsidR="00F67E7A">
        <w:t>.</w:t>
      </w:r>
      <w:r>
        <w:t xml:space="preserve"> </w:t>
      </w:r>
      <w:r w:rsidR="00F67E7A">
        <w:t>E</w:t>
      </w:r>
      <w:r w:rsidR="00385CC7">
        <w:t>ste empieza a levantar una red propia configurable que sirve para que solo los dispositivos que van a ser controlados para enviar la información receptada de los sensores se puedan comunicar entre sí</w:t>
      </w:r>
      <w:r w:rsidR="006C0892">
        <w:t xml:space="preserve"> como se muestra en la figura .</w:t>
      </w:r>
    </w:p>
    <w:p w14:paraId="095BF4F5" w14:textId="515DD050" w:rsidR="00EB72BC" w:rsidRDefault="00EB72BC" w:rsidP="00EB72BC">
      <w:pPr>
        <w:pStyle w:val="EstiloFigura"/>
      </w:pPr>
      <w:r w:rsidRPr="00EB72BC">
        <w:rPr>
          <w:b/>
          <w:bCs/>
        </w:rPr>
        <w:t xml:space="preserve">Figura </w:t>
      </w:r>
      <w:r w:rsidRPr="00EB72BC">
        <w:rPr>
          <w:b/>
          <w:bCs/>
        </w:rPr>
        <w:fldChar w:fldCharType="begin"/>
      </w:r>
      <w:r w:rsidRPr="00EB72BC">
        <w:rPr>
          <w:b/>
          <w:bCs/>
        </w:rPr>
        <w:instrText xml:space="preserve"> SEQ Figura \* ARABIC </w:instrText>
      </w:r>
      <w:r w:rsidRPr="00EB72BC">
        <w:rPr>
          <w:b/>
          <w:bCs/>
        </w:rPr>
        <w:fldChar w:fldCharType="separate"/>
      </w:r>
      <w:r w:rsidR="003A6D91">
        <w:rPr>
          <w:b/>
          <w:bCs/>
          <w:noProof/>
        </w:rPr>
        <w:t>30</w:t>
      </w:r>
      <w:r w:rsidRPr="00EB72BC">
        <w:rPr>
          <w:b/>
          <w:bCs/>
        </w:rPr>
        <w:fldChar w:fldCharType="end"/>
      </w:r>
      <w:r w:rsidRPr="00EB72BC">
        <w:rPr>
          <w:b/>
          <w:bCs/>
        </w:rPr>
        <w:br/>
      </w:r>
      <w:r w:rsidRPr="00EB72BC">
        <w:rPr>
          <w:i/>
          <w:iCs/>
        </w:rPr>
        <w:t>Programación de Access Point del servidor</w:t>
      </w:r>
    </w:p>
    <w:p w14:paraId="7EE3DD56" w14:textId="5D67A87C" w:rsidR="00E25470" w:rsidRDefault="00195E2C" w:rsidP="00385CC7">
      <w:pPr>
        <w:pStyle w:val="TextoIndependienteconSangraPrimeraLnea"/>
        <w:ind w:left="792" w:firstLine="0"/>
      </w:pPr>
      <w:r>
        <w:rPr>
          <w:noProof/>
        </w:rPr>
        <w:lastRenderedPageBreak/>
        <w:drawing>
          <wp:inline distT="0" distB="0" distL="0" distR="0" wp14:anchorId="21D27266" wp14:editId="27C8D8EA">
            <wp:extent cx="5303520" cy="2982974"/>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5594" cy="2989765"/>
                    </a:xfrm>
                    <a:prstGeom prst="rect">
                      <a:avLst/>
                    </a:prstGeom>
                  </pic:spPr>
                </pic:pic>
              </a:graphicData>
            </a:graphic>
          </wp:inline>
        </w:drawing>
      </w:r>
    </w:p>
    <w:p w14:paraId="6CB77982" w14:textId="30C07E8E" w:rsidR="00A54AE8" w:rsidRDefault="00A54AE8" w:rsidP="00385CC7">
      <w:pPr>
        <w:pStyle w:val="TextoIndependienteconSangraPrimeraLnea"/>
        <w:ind w:left="792" w:firstLine="0"/>
      </w:pPr>
      <w:r>
        <w:t>Esta red del servidor tiene un nombre especifico que diferencia de otros presentes en la red debido a que en su SSID se agrega una numeración acorde a los dos últimos bytes de su MAC</w:t>
      </w:r>
      <w:r w:rsidR="00B250C1">
        <w:t xml:space="preserve"> y es iniciada con una contraseña maestra </w:t>
      </w:r>
      <w:r w:rsidR="00B250C1" w:rsidRPr="00B250C1">
        <w:t>q</w:t>
      </w:r>
      <w:r w:rsidR="00B250C1">
        <w:t>ue solo conocen los módulos clientes</w:t>
      </w:r>
      <w:r w:rsidR="00DD7455">
        <w:t>, junto a otros parámetros de red como el canal, la posibilidad de ocultar la red y el número máximo de dispositivos conectados que acepta el servidor, cada una en su respectivo orden.</w:t>
      </w:r>
      <w:r w:rsidR="009406C4">
        <w:t xml:space="preserve"> Para </w:t>
      </w:r>
      <w:r w:rsidR="00E2495F">
        <w:t>más</w:t>
      </w:r>
      <w:r w:rsidR="009406C4">
        <w:t xml:space="preserve"> información revisar el anexo 4.</w:t>
      </w:r>
    </w:p>
    <w:p w14:paraId="63C3E70C" w14:textId="02DABDB3" w:rsidR="00D238EE" w:rsidRDefault="00D238EE" w:rsidP="00385CC7">
      <w:pPr>
        <w:pStyle w:val="TextoIndependienteconSangraPrimeraLnea"/>
        <w:ind w:left="792" w:firstLine="0"/>
      </w:pPr>
      <w:r>
        <w:t xml:space="preserve">Ya hecha la programación del AP y del Wifi Manager ahora es necesario determinar la conexión del servidor a una red local ya sea </w:t>
      </w:r>
      <w:r w:rsidR="00D35D16">
        <w:t>doméstica</w:t>
      </w:r>
      <w:r>
        <w:t xml:space="preserve"> o corporativa</w:t>
      </w:r>
      <w:r w:rsidR="0023170F">
        <w:t xml:space="preserve"> y para esto se </w:t>
      </w:r>
      <w:r w:rsidR="00B27E42">
        <w:t>creó</w:t>
      </w:r>
      <w:r w:rsidR="0023170F">
        <w:t xml:space="preserve"> una función que verifica esa conectividad, y en función de cualquiera de los dos resultados actuara acorde a lo necesitado como se muestra en la figura .</w:t>
      </w:r>
    </w:p>
    <w:p w14:paraId="126117B1" w14:textId="715601DF" w:rsidR="00B27E42" w:rsidRDefault="00B27E42" w:rsidP="00B27E42">
      <w:pPr>
        <w:pStyle w:val="EstiloFigura"/>
      </w:pPr>
      <w:r w:rsidRPr="00B27E42">
        <w:rPr>
          <w:b/>
          <w:bCs/>
        </w:rPr>
        <w:t xml:space="preserve">Figura </w:t>
      </w:r>
      <w:r w:rsidRPr="00B27E42">
        <w:rPr>
          <w:b/>
          <w:bCs/>
        </w:rPr>
        <w:fldChar w:fldCharType="begin"/>
      </w:r>
      <w:r w:rsidRPr="00B27E42">
        <w:rPr>
          <w:b/>
          <w:bCs/>
        </w:rPr>
        <w:instrText xml:space="preserve"> SEQ Figura \* ARABIC </w:instrText>
      </w:r>
      <w:r w:rsidRPr="00B27E42">
        <w:rPr>
          <w:b/>
          <w:bCs/>
        </w:rPr>
        <w:fldChar w:fldCharType="separate"/>
      </w:r>
      <w:r w:rsidR="003A6D91">
        <w:rPr>
          <w:b/>
          <w:bCs/>
          <w:noProof/>
        </w:rPr>
        <w:t>31</w:t>
      </w:r>
      <w:r w:rsidRPr="00B27E42">
        <w:rPr>
          <w:b/>
          <w:bCs/>
        </w:rPr>
        <w:fldChar w:fldCharType="end"/>
      </w:r>
      <w:r w:rsidRPr="00B27E42">
        <w:rPr>
          <w:b/>
          <w:bCs/>
        </w:rPr>
        <w:br/>
      </w:r>
      <w:r w:rsidRPr="00B27E42">
        <w:rPr>
          <w:i/>
          <w:iCs/>
        </w:rPr>
        <w:t>Función de conexión Wifi inicial</w:t>
      </w:r>
    </w:p>
    <w:p w14:paraId="24EC629A" w14:textId="5BEDC6C1" w:rsidR="0023170F" w:rsidRDefault="00B27E42" w:rsidP="00385CC7">
      <w:pPr>
        <w:pStyle w:val="TextoIndependienteconSangraPrimeraLnea"/>
        <w:ind w:left="792" w:firstLine="0"/>
      </w:pPr>
      <w:r>
        <w:rPr>
          <w:noProof/>
        </w:rPr>
        <w:lastRenderedPageBreak/>
        <w:drawing>
          <wp:inline distT="0" distB="0" distL="0" distR="0" wp14:anchorId="64584DD2" wp14:editId="1FCBF7A9">
            <wp:extent cx="5311140" cy="2987260"/>
            <wp:effectExtent l="0" t="0" r="381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9445" cy="2997556"/>
                    </a:xfrm>
                    <a:prstGeom prst="rect">
                      <a:avLst/>
                    </a:prstGeom>
                  </pic:spPr>
                </pic:pic>
              </a:graphicData>
            </a:graphic>
          </wp:inline>
        </w:drawing>
      </w:r>
    </w:p>
    <w:p w14:paraId="13F73C4A" w14:textId="3A7C85D3" w:rsidR="004C1AA5" w:rsidRDefault="004B434B" w:rsidP="00385CC7">
      <w:pPr>
        <w:pStyle w:val="TextoIndependienteconSangraPrimeraLnea"/>
        <w:ind w:left="792" w:firstLine="0"/>
      </w:pPr>
      <w:r>
        <w:t>A</w:t>
      </w:r>
      <w:r w:rsidR="00DC472A">
        <w:t>demás, se creó</w:t>
      </w:r>
      <w:r w:rsidR="00A778B4">
        <w:t xml:space="preserve"> una función </w:t>
      </w:r>
      <w:r w:rsidR="006C0892">
        <w:t>c</w:t>
      </w:r>
      <w:r w:rsidR="00385CC7">
        <w:t>on programación recursiva en caso de desconexión</w:t>
      </w:r>
      <w:r w:rsidR="00BC3334">
        <w:t xml:space="preserve"> se pueda volver a conectar o utilizar la función Wifi Manager para configurar las credenciales de otra red como lo muestra la figura </w:t>
      </w:r>
      <w:r w:rsidR="00385CC7">
        <w:t>.</w:t>
      </w:r>
    </w:p>
    <w:p w14:paraId="2D54B6EC" w14:textId="20C5284B" w:rsidR="00C414F7" w:rsidRDefault="00C414F7" w:rsidP="00C414F7">
      <w:pPr>
        <w:pStyle w:val="EstiloFigura"/>
      </w:pPr>
      <w:r w:rsidRPr="00C414F7">
        <w:rPr>
          <w:b/>
          <w:bCs/>
        </w:rPr>
        <w:t xml:space="preserve">Figura </w:t>
      </w:r>
      <w:r w:rsidRPr="00C414F7">
        <w:rPr>
          <w:b/>
          <w:bCs/>
        </w:rPr>
        <w:fldChar w:fldCharType="begin"/>
      </w:r>
      <w:r w:rsidRPr="00C414F7">
        <w:rPr>
          <w:b/>
          <w:bCs/>
        </w:rPr>
        <w:instrText xml:space="preserve"> SEQ Figura \* ARABIC </w:instrText>
      </w:r>
      <w:r w:rsidRPr="00C414F7">
        <w:rPr>
          <w:b/>
          <w:bCs/>
        </w:rPr>
        <w:fldChar w:fldCharType="separate"/>
      </w:r>
      <w:r w:rsidR="003A6D91">
        <w:rPr>
          <w:b/>
          <w:bCs/>
          <w:noProof/>
        </w:rPr>
        <w:t>32</w:t>
      </w:r>
      <w:r w:rsidRPr="00C414F7">
        <w:rPr>
          <w:b/>
          <w:bCs/>
        </w:rPr>
        <w:fldChar w:fldCharType="end"/>
      </w:r>
      <w:r w:rsidRPr="00233440">
        <w:rPr>
          <w:i/>
          <w:iCs/>
        </w:rPr>
        <w:br/>
      </w:r>
      <w:r w:rsidRPr="00C414F7">
        <w:rPr>
          <w:i/>
          <w:iCs/>
        </w:rPr>
        <w:t>Reconexión del Wifi en caso de desconexión</w:t>
      </w:r>
    </w:p>
    <w:p w14:paraId="67A09E8E" w14:textId="73E059BE" w:rsidR="00BC3334" w:rsidRDefault="00766F34" w:rsidP="00385CC7">
      <w:pPr>
        <w:pStyle w:val="TextoIndependienteconSangraPrimeraLnea"/>
        <w:ind w:left="792" w:firstLine="0"/>
      </w:pPr>
      <w:r>
        <w:rPr>
          <w:noProof/>
        </w:rPr>
        <w:drawing>
          <wp:inline distT="0" distB="0" distL="0" distR="0" wp14:anchorId="21E86EA5" wp14:editId="168E0A88">
            <wp:extent cx="5265420" cy="29615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9187" cy="2969288"/>
                    </a:xfrm>
                    <a:prstGeom prst="rect">
                      <a:avLst/>
                    </a:prstGeom>
                  </pic:spPr>
                </pic:pic>
              </a:graphicData>
            </a:graphic>
          </wp:inline>
        </w:drawing>
      </w:r>
    </w:p>
    <w:p w14:paraId="00DFC6AA" w14:textId="131D76C1" w:rsidR="0016540B" w:rsidRDefault="0016540B" w:rsidP="00385CC7">
      <w:pPr>
        <w:pStyle w:val="TextoIndependienteconSangraPrimeraLnea"/>
        <w:ind w:left="792" w:firstLine="0"/>
      </w:pPr>
      <w:r>
        <w:t>Por último, referente a redes del servidor se configuro un DNS local</w:t>
      </w:r>
      <w:r w:rsidR="00977209">
        <w:t xml:space="preserve"> asignándole servicios particulares como HTTP y TCP en el puerto 80</w:t>
      </w:r>
      <w:r>
        <w:t xml:space="preserve"> para que se pueda acceder al </w:t>
      </w:r>
      <w:r>
        <w:lastRenderedPageBreak/>
        <w:t xml:space="preserve">servidor de una manera </w:t>
      </w:r>
      <w:r w:rsidR="00D35D16">
        <w:t>más</w:t>
      </w:r>
      <w:r>
        <w:t xml:space="preserve"> cómoda para todos los usuarios colocando en un navegador de cualquier dispositivo conectado a la misma red en donde </w:t>
      </w:r>
      <w:r w:rsidR="003570C2">
        <w:t>está</w:t>
      </w:r>
      <w:r>
        <w:t xml:space="preserve"> el servidor la url de espserver.local</w:t>
      </w:r>
      <w:r w:rsidR="007E2746">
        <w:t xml:space="preserve"> como se muestra en la figura .</w:t>
      </w:r>
    </w:p>
    <w:p w14:paraId="77531523" w14:textId="44C347BB" w:rsidR="00930E4D" w:rsidRDefault="00930E4D" w:rsidP="00930E4D">
      <w:pPr>
        <w:pStyle w:val="EstiloFigura"/>
      </w:pPr>
      <w:r w:rsidRPr="00930E4D">
        <w:rPr>
          <w:b/>
          <w:bCs/>
        </w:rPr>
        <w:t xml:space="preserve">Figura </w:t>
      </w:r>
      <w:r w:rsidRPr="00930E4D">
        <w:rPr>
          <w:b/>
          <w:bCs/>
        </w:rPr>
        <w:fldChar w:fldCharType="begin"/>
      </w:r>
      <w:r w:rsidRPr="00930E4D">
        <w:rPr>
          <w:b/>
          <w:bCs/>
        </w:rPr>
        <w:instrText xml:space="preserve"> SEQ Figura \* ARABIC </w:instrText>
      </w:r>
      <w:r w:rsidRPr="00930E4D">
        <w:rPr>
          <w:b/>
          <w:bCs/>
        </w:rPr>
        <w:fldChar w:fldCharType="separate"/>
      </w:r>
      <w:r w:rsidR="003A6D91">
        <w:rPr>
          <w:b/>
          <w:bCs/>
          <w:noProof/>
        </w:rPr>
        <w:t>33</w:t>
      </w:r>
      <w:r w:rsidRPr="00930E4D">
        <w:rPr>
          <w:b/>
          <w:bCs/>
        </w:rPr>
        <w:fldChar w:fldCharType="end"/>
      </w:r>
      <w:r w:rsidRPr="00930E4D">
        <w:rPr>
          <w:b/>
          <w:bCs/>
        </w:rPr>
        <w:br/>
      </w:r>
      <w:r w:rsidRPr="00930E4D">
        <w:rPr>
          <w:i/>
          <w:iCs/>
        </w:rPr>
        <w:t>Función para el DNS local del servidor</w:t>
      </w:r>
    </w:p>
    <w:p w14:paraId="18A2483B" w14:textId="351BC4D6" w:rsidR="007E2746" w:rsidRDefault="00DE1EA2" w:rsidP="00385CC7">
      <w:pPr>
        <w:pStyle w:val="TextoIndependienteconSangraPrimeraLnea"/>
        <w:ind w:left="792" w:firstLine="0"/>
      </w:pPr>
      <w:r>
        <w:rPr>
          <w:noProof/>
        </w:rPr>
        <w:drawing>
          <wp:inline distT="0" distB="0" distL="0" distR="0" wp14:anchorId="055B17B8" wp14:editId="33C2FBF8">
            <wp:extent cx="5273040" cy="2965831"/>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9381" cy="2969397"/>
                    </a:xfrm>
                    <a:prstGeom prst="rect">
                      <a:avLst/>
                    </a:prstGeom>
                  </pic:spPr>
                </pic:pic>
              </a:graphicData>
            </a:graphic>
          </wp:inline>
        </w:drawing>
      </w:r>
    </w:p>
    <w:p w14:paraId="18FF9848" w14:textId="484FA014" w:rsidR="00385CC7" w:rsidRDefault="00385CC7" w:rsidP="006914F4">
      <w:pPr>
        <w:pStyle w:val="TextoIndependienteconSangraPrimeraLnea"/>
        <w:ind w:left="792" w:firstLine="0"/>
      </w:pPr>
      <w:r>
        <w:t>Para los clientes lo que se realiza es la funcionalidad de conexión multi Wifi, ya que estos solo necesitan conectarse a un servidor, por lo que se ingresan las credenciales necesarias para conectarse directamente a la red levantada por el servidor sin necesidad de tener que ingresarlas manualmente</w:t>
      </w:r>
      <w:r w:rsidR="00BB6BCE">
        <w:t>.</w:t>
      </w:r>
      <w:r w:rsidR="003529BC">
        <w:t xml:space="preserve"> </w:t>
      </w:r>
      <w:r w:rsidR="00BB6BCE">
        <w:t>Y</w:t>
      </w:r>
      <w:r>
        <w:t xml:space="preserve"> de la librería Wifi para definir una IP y puerto particular para cada estación, además de otros datos necesarios como la IP específica del servidor y así evitar confusiones dentro de la red</w:t>
      </w:r>
      <w:r w:rsidR="00DB2E15">
        <w:t xml:space="preserve"> como lo muestra la figura </w:t>
      </w:r>
      <w:r>
        <w:t>.</w:t>
      </w:r>
    </w:p>
    <w:p w14:paraId="28FAF564" w14:textId="22008A5B" w:rsidR="00D85897" w:rsidRDefault="00D85897" w:rsidP="0010243E">
      <w:pPr>
        <w:pStyle w:val="EstiloFigura"/>
      </w:pPr>
      <w:r w:rsidRPr="0010243E">
        <w:rPr>
          <w:b/>
          <w:bCs/>
        </w:rPr>
        <w:t xml:space="preserve">Figura </w:t>
      </w:r>
      <w:r w:rsidRPr="0010243E">
        <w:rPr>
          <w:b/>
          <w:bCs/>
        </w:rPr>
        <w:fldChar w:fldCharType="begin"/>
      </w:r>
      <w:r w:rsidRPr="0010243E">
        <w:rPr>
          <w:b/>
          <w:bCs/>
        </w:rPr>
        <w:instrText xml:space="preserve"> SEQ Figura \* ARABIC </w:instrText>
      </w:r>
      <w:r w:rsidRPr="0010243E">
        <w:rPr>
          <w:b/>
          <w:bCs/>
        </w:rPr>
        <w:fldChar w:fldCharType="separate"/>
      </w:r>
      <w:r w:rsidR="003A6D91">
        <w:rPr>
          <w:b/>
          <w:bCs/>
          <w:noProof/>
        </w:rPr>
        <w:t>34</w:t>
      </w:r>
      <w:r w:rsidRPr="0010243E">
        <w:rPr>
          <w:b/>
          <w:bCs/>
        </w:rPr>
        <w:fldChar w:fldCharType="end"/>
      </w:r>
      <w:r w:rsidRPr="0010243E">
        <w:rPr>
          <w:b/>
          <w:bCs/>
        </w:rPr>
        <w:br/>
      </w:r>
      <w:r w:rsidRPr="0010243E">
        <w:rPr>
          <w:i/>
          <w:iCs/>
        </w:rPr>
        <w:t>Código para conexión con el servidor de forma estática</w:t>
      </w:r>
    </w:p>
    <w:p w14:paraId="018085F6" w14:textId="0983FA84" w:rsidR="00DB2E15" w:rsidRDefault="00E66688" w:rsidP="00385CC7">
      <w:pPr>
        <w:pStyle w:val="TextoIndependienteconSangraPrimeraLnea"/>
        <w:ind w:left="792" w:firstLine="0"/>
      </w:pPr>
      <w:r>
        <w:rPr>
          <w:noProof/>
        </w:rPr>
        <w:lastRenderedPageBreak/>
        <w:drawing>
          <wp:inline distT="0" distB="0" distL="0" distR="0" wp14:anchorId="1DD3AC3B" wp14:editId="53CEEAC0">
            <wp:extent cx="5219700" cy="29358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4214" cy="2943994"/>
                    </a:xfrm>
                    <a:prstGeom prst="rect">
                      <a:avLst/>
                    </a:prstGeom>
                  </pic:spPr>
                </pic:pic>
              </a:graphicData>
            </a:graphic>
          </wp:inline>
        </w:drawing>
      </w:r>
    </w:p>
    <w:p w14:paraId="5322EF18" w14:textId="18EC5B90" w:rsidR="0046269D" w:rsidRDefault="00090481" w:rsidP="00385CC7">
      <w:pPr>
        <w:pStyle w:val="TextoIndependienteconSangraPrimeraLnea"/>
        <w:ind w:left="792" w:firstLine="0"/>
      </w:pPr>
      <w:r>
        <w:t>De la misma manera que el servidor, el cliente utiliza un código de reconexión en caso de perder comunicación con el servidor</w:t>
      </w:r>
      <w:r w:rsidR="0046269D">
        <w:t xml:space="preserve"> como se muestra en la figura .</w:t>
      </w:r>
    </w:p>
    <w:p w14:paraId="1B91F23E" w14:textId="15ADE8E6" w:rsidR="00593CA1" w:rsidRDefault="00593CA1" w:rsidP="00593CA1">
      <w:pPr>
        <w:pStyle w:val="EstiloFigura"/>
      </w:pPr>
      <w:r w:rsidRPr="00593CA1">
        <w:rPr>
          <w:b/>
          <w:bCs/>
        </w:rPr>
        <w:t xml:space="preserve">Figura </w:t>
      </w:r>
      <w:r w:rsidRPr="00593CA1">
        <w:rPr>
          <w:b/>
          <w:bCs/>
        </w:rPr>
        <w:fldChar w:fldCharType="begin"/>
      </w:r>
      <w:r w:rsidRPr="00593CA1">
        <w:rPr>
          <w:b/>
          <w:bCs/>
        </w:rPr>
        <w:instrText xml:space="preserve"> SEQ Figura \* ARABIC </w:instrText>
      </w:r>
      <w:r w:rsidRPr="00593CA1">
        <w:rPr>
          <w:b/>
          <w:bCs/>
        </w:rPr>
        <w:fldChar w:fldCharType="separate"/>
      </w:r>
      <w:r w:rsidR="003A6D91">
        <w:rPr>
          <w:b/>
          <w:bCs/>
          <w:noProof/>
        </w:rPr>
        <w:t>35</w:t>
      </w:r>
      <w:r w:rsidRPr="00593CA1">
        <w:rPr>
          <w:b/>
          <w:bCs/>
        </w:rPr>
        <w:fldChar w:fldCharType="end"/>
      </w:r>
      <w:r w:rsidRPr="00593CA1">
        <w:rPr>
          <w:b/>
          <w:bCs/>
        </w:rPr>
        <w:br/>
      </w:r>
      <w:r w:rsidRPr="00593CA1">
        <w:rPr>
          <w:i/>
          <w:iCs/>
        </w:rPr>
        <w:t>Código de reconexión del cliente</w:t>
      </w:r>
    </w:p>
    <w:p w14:paraId="3E8171B0" w14:textId="74136451" w:rsidR="00715D46" w:rsidRDefault="00551FD2" w:rsidP="00385CC7">
      <w:pPr>
        <w:pStyle w:val="TextoIndependienteconSangraPrimeraLnea"/>
        <w:ind w:left="792" w:firstLine="0"/>
      </w:pPr>
      <w:r>
        <w:rPr>
          <w:noProof/>
        </w:rPr>
        <w:drawing>
          <wp:inline distT="0" distB="0" distL="0" distR="0" wp14:anchorId="26FC6905" wp14:editId="3D336D1D">
            <wp:extent cx="5280660" cy="2970117"/>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0452" cy="2975624"/>
                    </a:xfrm>
                    <a:prstGeom prst="rect">
                      <a:avLst/>
                    </a:prstGeom>
                  </pic:spPr>
                </pic:pic>
              </a:graphicData>
            </a:graphic>
          </wp:inline>
        </w:drawing>
      </w:r>
    </w:p>
    <w:p w14:paraId="272E5812" w14:textId="75E90B42" w:rsidR="00090481" w:rsidRDefault="0046269D" w:rsidP="00385CC7">
      <w:pPr>
        <w:pStyle w:val="TextoIndependienteconSangraPrimeraLnea"/>
        <w:ind w:left="792" w:firstLine="0"/>
      </w:pPr>
      <w:r>
        <w:t>A</w:t>
      </w:r>
      <w:r w:rsidR="00090481">
        <w:t xml:space="preserve"> diferencia que el cliente solo necesita conectarse al servidor y como ya dispone de sus credenciales se mantendrá esperando hasta que el servidor </w:t>
      </w:r>
      <w:r w:rsidR="00D35D16">
        <w:t>esté</w:t>
      </w:r>
      <w:r w:rsidR="00090481">
        <w:t xml:space="preserve"> disponible para volver a establecer la conexión</w:t>
      </w:r>
      <w:r w:rsidR="0059603B">
        <w:t>.</w:t>
      </w:r>
    </w:p>
    <w:p w14:paraId="3F1595BE" w14:textId="77777777" w:rsidR="00D33F03" w:rsidRDefault="00385CC7" w:rsidP="00385CC7">
      <w:pPr>
        <w:pStyle w:val="TextoIndependienteconSangraPrimeraLnea"/>
        <w:ind w:left="792" w:firstLine="0"/>
      </w:pPr>
      <w:r>
        <w:lastRenderedPageBreak/>
        <w:t xml:space="preserve">La comunicación se realiza por medio de paquetes UDP que almacenan la información necesaria para ser identificados según la estación que la envía por medio de variables y programación que </w:t>
      </w:r>
      <w:r w:rsidR="00420D27">
        <w:t>genera</w:t>
      </w:r>
      <w:r>
        <w:t xml:space="preserve"> arreglos definidos por objetos</w:t>
      </w:r>
      <w:r w:rsidR="00C27C5B">
        <w:t xml:space="preserve"> como lo muestra en la figura .</w:t>
      </w:r>
      <w:r w:rsidR="00D33F03" w:rsidRPr="00D33F03">
        <w:rPr>
          <w:noProof/>
        </w:rPr>
        <w:t xml:space="preserve"> </w:t>
      </w:r>
    </w:p>
    <w:p w14:paraId="3A1E7583" w14:textId="7FE44F29" w:rsidR="00D33F03" w:rsidRDefault="00D33F03" w:rsidP="00D33F03">
      <w:pPr>
        <w:pStyle w:val="EstiloFigura"/>
      </w:pPr>
      <w:r w:rsidRPr="00D33F03">
        <w:rPr>
          <w:b/>
          <w:bCs/>
        </w:rPr>
        <w:t xml:space="preserve">Figura </w:t>
      </w:r>
      <w:r w:rsidRPr="00D33F03">
        <w:rPr>
          <w:b/>
          <w:bCs/>
        </w:rPr>
        <w:fldChar w:fldCharType="begin"/>
      </w:r>
      <w:r w:rsidRPr="00D33F03">
        <w:rPr>
          <w:b/>
          <w:bCs/>
        </w:rPr>
        <w:instrText xml:space="preserve"> SEQ Figura \* ARABIC </w:instrText>
      </w:r>
      <w:r w:rsidRPr="00D33F03">
        <w:rPr>
          <w:b/>
          <w:bCs/>
        </w:rPr>
        <w:fldChar w:fldCharType="separate"/>
      </w:r>
      <w:r w:rsidR="003A6D91">
        <w:rPr>
          <w:b/>
          <w:bCs/>
          <w:noProof/>
        </w:rPr>
        <w:t>36</w:t>
      </w:r>
      <w:r w:rsidRPr="00D33F03">
        <w:rPr>
          <w:b/>
          <w:bCs/>
        </w:rPr>
        <w:fldChar w:fldCharType="end"/>
      </w:r>
      <w:r w:rsidRPr="00D33F03">
        <w:rPr>
          <w:b/>
          <w:bCs/>
        </w:rPr>
        <w:br/>
      </w:r>
      <w:r w:rsidRPr="00D33F03">
        <w:rPr>
          <w:i/>
          <w:iCs/>
        </w:rPr>
        <w:t>Arreglos para definir la información que llevarán los paquetes UDP</w:t>
      </w:r>
    </w:p>
    <w:p w14:paraId="410CC715" w14:textId="100F895E" w:rsidR="00C27C5B" w:rsidRDefault="00D33F03" w:rsidP="00385CC7">
      <w:pPr>
        <w:pStyle w:val="TextoIndependienteconSangraPrimeraLnea"/>
        <w:ind w:left="792" w:firstLine="0"/>
      </w:pPr>
      <w:r>
        <w:rPr>
          <w:noProof/>
        </w:rPr>
        <w:drawing>
          <wp:inline distT="0" distB="0" distL="0" distR="0" wp14:anchorId="22851CC1" wp14:editId="2682EB6F">
            <wp:extent cx="5760085" cy="32397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39770"/>
                    </a:xfrm>
                    <a:prstGeom prst="rect">
                      <a:avLst/>
                    </a:prstGeom>
                  </pic:spPr>
                </pic:pic>
              </a:graphicData>
            </a:graphic>
          </wp:inline>
        </w:drawing>
      </w:r>
    </w:p>
    <w:p w14:paraId="15F07E63" w14:textId="2612CB03" w:rsidR="00B9144A" w:rsidRDefault="00C27C5B" w:rsidP="00385CC7">
      <w:pPr>
        <w:pStyle w:val="TextoIndependienteconSangraPrimeraLnea"/>
        <w:ind w:left="792" w:firstLine="0"/>
      </w:pPr>
      <w:r>
        <w:t>P</w:t>
      </w:r>
      <w:r w:rsidR="00385CC7">
        <w:t>osterior</w:t>
      </w:r>
      <w:r>
        <w:t>mente se</w:t>
      </w:r>
      <w:r w:rsidR="00385CC7">
        <w:t xml:space="preserve"> us</w:t>
      </w:r>
      <w:r>
        <w:t>an</w:t>
      </w:r>
      <w:r w:rsidR="00385CC7">
        <w:t xml:space="preserve"> dentro de los métodos reservados de la librería para empaquetar</w:t>
      </w:r>
      <w:r w:rsidR="00A951C8">
        <w:t>los</w:t>
      </w:r>
      <w:r w:rsidR="00243F8A">
        <w:t xml:space="preserve"> según el arreglo definido previamente con la </w:t>
      </w:r>
      <w:r w:rsidR="00C96F5E">
        <w:t>información</w:t>
      </w:r>
      <w:r w:rsidR="00243F8A">
        <w:t xml:space="preserve"> de las variables correspondientes</w:t>
      </w:r>
      <w:r w:rsidR="00A951C8">
        <w:t xml:space="preserve"> y enviarlos a destino</w:t>
      </w:r>
      <w:r w:rsidR="00243F8A">
        <w:t xml:space="preserve"> con la IP y puertos específicos para el servidor</w:t>
      </w:r>
      <w:r w:rsidR="00A951C8">
        <w:t xml:space="preserve"> como lo muestra la figura</w:t>
      </w:r>
      <w:r w:rsidR="00ED70EE">
        <w:t xml:space="preserve"> .</w:t>
      </w:r>
    </w:p>
    <w:p w14:paraId="6E0A0EA2" w14:textId="074FA6D7" w:rsidR="007F2695" w:rsidRDefault="007F2695" w:rsidP="007F2695">
      <w:pPr>
        <w:pStyle w:val="EstiloFigura"/>
      </w:pPr>
      <w:r w:rsidRPr="007F2695">
        <w:rPr>
          <w:b/>
          <w:bCs/>
        </w:rPr>
        <w:t xml:space="preserve">Figura </w:t>
      </w:r>
      <w:r w:rsidRPr="007F2695">
        <w:rPr>
          <w:b/>
          <w:bCs/>
        </w:rPr>
        <w:fldChar w:fldCharType="begin"/>
      </w:r>
      <w:r w:rsidRPr="007F2695">
        <w:rPr>
          <w:b/>
          <w:bCs/>
        </w:rPr>
        <w:instrText xml:space="preserve"> SEQ Figura \* ARABIC </w:instrText>
      </w:r>
      <w:r w:rsidRPr="007F2695">
        <w:rPr>
          <w:b/>
          <w:bCs/>
        </w:rPr>
        <w:fldChar w:fldCharType="separate"/>
      </w:r>
      <w:r w:rsidR="003A6D91">
        <w:rPr>
          <w:b/>
          <w:bCs/>
          <w:noProof/>
        </w:rPr>
        <w:t>37</w:t>
      </w:r>
      <w:r w:rsidRPr="007F2695">
        <w:rPr>
          <w:b/>
          <w:bCs/>
        </w:rPr>
        <w:fldChar w:fldCharType="end"/>
      </w:r>
      <w:r w:rsidRPr="007F2695">
        <w:rPr>
          <w:b/>
          <w:bCs/>
        </w:rPr>
        <w:br/>
      </w:r>
      <w:r w:rsidRPr="007F2695">
        <w:rPr>
          <w:i/>
          <w:iCs/>
        </w:rPr>
        <w:t>Función de envío de paquetes UDP al servidor</w:t>
      </w:r>
    </w:p>
    <w:p w14:paraId="5E6F065E" w14:textId="33C929C0" w:rsidR="00F75E30" w:rsidRDefault="00604E3A" w:rsidP="00385CC7">
      <w:pPr>
        <w:pStyle w:val="TextoIndependienteconSangraPrimeraLnea"/>
        <w:ind w:left="792" w:firstLine="0"/>
      </w:pPr>
      <w:r>
        <w:rPr>
          <w:noProof/>
        </w:rPr>
        <w:lastRenderedPageBreak/>
        <w:drawing>
          <wp:inline distT="0" distB="0" distL="0" distR="0" wp14:anchorId="47538470" wp14:editId="6880CAC1">
            <wp:extent cx="5227320" cy="294011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8729" cy="2946532"/>
                    </a:xfrm>
                    <a:prstGeom prst="rect">
                      <a:avLst/>
                    </a:prstGeom>
                  </pic:spPr>
                </pic:pic>
              </a:graphicData>
            </a:graphic>
          </wp:inline>
        </w:drawing>
      </w:r>
    </w:p>
    <w:p w14:paraId="1EE2D684" w14:textId="7E0666E0" w:rsidR="00D433E8" w:rsidRDefault="00D433E8" w:rsidP="00385CC7">
      <w:pPr>
        <w:pStyle w:val="TextoIndependienteconSangraPrimeraLnea"/>
        <w:ind w:left="792" w:firstLine="0"/>
      </w:pPr>
      <w:r>
        <w:t>También se utiliza un elemento de la librería Ticker para llamar a esta función que envíe un nuevo paquete al servidor según un tiempo definido</w:t>
      </w:r>
      <w:r w:rsidR="00EE516F">
        <w:t xml:space="preserve"> de 1 segundo</w:t>
      </w:r>
      <w:r w:rsidR="00C114BC">
        <w:t xml:space="preserve"> como se muestra en la figura .</w:t>
      </w:r>
    </w:p>
    <w:p w14:paraId="13D16289" w14:textId="18FFA664" w:rsidR="00991D32" w:rsidRDefault="00991D32" w:rsidP="00991D32">
      <w:pPr>
        <w:pStyle w:val="EstiloFigura"/>
      </w:pPr>
      <w:r w:rsidRPr="00991D32">
        <w:rPr>
          <w:b/>
          <w:bCs/>
        </w:rPr>
        <w:t xml:space="preserve">Figura </w:t>
      </w:r>
      <w:r w:rsidRPr="00991D32">
        <w:rPr>
          <w:b/>
          <w:bCs/>
        </w:rPr>
        <w:fldChar w:fldCharType="begin"/>
      </w:r>
      <w:r w:rsidRPr="00991D32">
        <w:rPr>
          <w:b/>
          <w:bCs/>
        </w:rPr>
        <w:instrText xml:space="preserve"> SEQ Figura \* ARABIC </w:instrText>
      </w:r>
      <w:r w:rsidRPr="00991D32">
        <w:rPr>
          <w:b/>
          <w:bCs/>
        </w:rPr>
        <w:fldChar w:fldCharType="separate"/>
      </w:r>
      <w:r w:rsidR="003A6D91">
        <w:rPr>
          <w:b/>
          <w:bCs/>
          <w:noProof/>
        </w:rPr>
        <w:t>38</w:t>
      </w:r>
      <w:r w:rsidRPr="00991D32">
        <w:rPr>
          <w:b/>
          <w:bCs/>
        </w:rPr>
        <w:fldChar w:fldCharType="end"/>
      </w:r>
      <w:r w:rsidRPr="00991D32">
        <w:rPr>
          <w:b/>
          <w:bCs/>
        </w:rPr>
        <w:br/>
      </w:r>
      <w:r w:rsidRPr="00991D32">
        <w:rPr>
          <w:i/>
          <w:iCs/>
        </w:rPr>
        <w:t>Línea que llama a la función en un tiempo definido constantemente</w:t>
      </w:r>
    </w:p>
    <w:p w14:paraId="10F41834" w14:textId="7CBB5829" w:rsidR="00C114BC" w:rsidRDefault="0094170D" w:rsidP="00385CC7">
      <w:pPr>
        <w:pStyle w:val="TextoIndependienteconSangraPrimeraLnea"/>
        <w:ind w:left="792" w:firstLine="0"/>
      </w:pPr>
      <w:r w:rsidRPr="0094170D">
        <w:rPr>
          <w:noProof/>
        </w:rPr>
        <w:drawing>
          <wp:inline distT="0" distB="0" distL="0" distR="0" wp14:anchorId="3A32098B" wp14:editId="27FB4F8F">
            <wp:extent cx="5227320" cy="2819099"/>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0565" cy="2837028"/>
                    </a:xfrm>
                    <a:prstGeom prst="rect">
                      <a:avLst/>
                    </a:prstGeom>
                  </pic:spPr>
                </pic:pic>
              </a:graphicData>
            </a:graphic>
          </wp:inline>
        </w:drawing>
      </w:r>
    </w:p>
    <w:p w14:paraId="6EE2DE2A" w14:textId="66E531BF" w:rsidR="00FC5636" w:rsidRDefault="00FC5636" w:rsidP="00385CC7">
      <w:pPr>
        <w:pStyle w:val="TextoIndependienteconSangraPrimeraLnea"/>
        <w:ind w:left="792" w:firstLine="0"/>
      </w:pPr>
      <w:r>
        <w:t xml:space="preserve">La necesidad de utilizar la librería Ticker nace de los conflictos que se generan por usar la función delay dentro del proyecto, ya que esta </w:t>
      </w:r>
      <w:r w:rsidR="001A0718">
        <w:t>función</w:t>
      </w:r>
      <w:r>
        <w:t xml:space="preserve"> hace que el microcontrolador detenga sus acciones por un periodo de tiempo que defina el usuario, la cuestión es que </w:t>
      </w:r>
      <w:r>
        <w:lastRenderedPageBreak/>
        <w:t xml:space="preserve">debido a que tenemos componentes web esto resulta en constantes problemas con </w:t>
      </w:r>
      <w:r w:rsidR="00D565E0">
        <w:t>la página</w:t>
      </w:r>
      <w:r>
        <w:t xml:space="preserve"> haciendo que el microcontrolador detenga los servicios prestados y hasta se reinicie en bucle sin solución alguna, por ello la librería Ticker es la ideal para esperar fracciones de tiempos sin afectar a la ejecución de otras secciones del código.</w:t>
      </w:r>
    </w:p>
    <w:p w14:paraId="5DA41151" w14:textId="52AC9355" w:rsidR="006625BC" w:rsidRDefault="00A951C8" w:rsidP="00385CC7">
      <w:pPr>
        <w:pStyle w:val="TextoIndependienteconSangraPrimeraLnea"/>
        <w:ind w:left="792" w:firstLine="0"/>
      </w:pPr>
      <w:r>
        <w:t>Una vez lleguen a destino los paquetes se leerán</w:t>
      </w:r>
      <w:r w:rsidR="006445D7">
        <w:t xml:space="preserve"> únicamente si en el servidor también se definen arreglos que contengan los mismos parámetros que los paquetes enviados por el cliente</w:t>
      </w:r>
      <w:r w:rsidR="00AD72FA">
        <w:t>. Ya definidos los arreglos necesarios se</w:t>
      </w:r>
      <w:r>
        <w:t xml:space="preserve"> implementan funciones que tienen las acciones reservadas por la librería UDP</w:t>
      </w:r>
      <w:r w:rsidR="008C32AF">
        <w:t xml:space="preserve"> para leer el contenido de los paquetes</w:t>
      </w:r>
      <w:r w:rsidR="006625BC">
        <w:t xml:space="preserve"> como se muestra en la figura .</w:t>
      </w:r>
    </w:p>
    <w:p w14:paraId="7F28EDC2" w14:textId="0A821068" w:rsidR="00623659" w:rsidRDefault="00623659" w:rsidP="00623659">
      <w:pPr>
        <w:pStyle w:val="EstiloFigura"/>
      </w:pPr>
      <w:r w:rsidRPr="00623659">
        <w:rPr>
          <w:b/>
          <w:bCs/>
        </w:rPr>
        <w:t xml:space="preserve">Figura </w:t>
      </w:r>
      <w:r w:rsidRPr="00623659">
        <w:rPr>
          <w:b/>
          <w:bCs/>
        </w:rPr>
        <w:fldChar w:fldCharType="begin"/>
      </w:r>
      <w:r w:rsidRPr="00623659">
        <w:rPr>
          <w:b/>
          <w:bCs/>
        </w:rPr>
        <w:instrText xml:space="preserve"> SEQ Figura \* ARABIC </w:instrText>
      </w:r>
      <w:r w:rsidRPr="00623659">
        <w:rPr>
          <w:b/>
          <w:bCs/>
        </w:rPr>
        <w:fldChar w:fldCharType="separate"/>
      </w:r>
      <w:r w:rsidR="003A6D91">
        <w:rPr>
          <w:b/>
          <w:bCs/>
          <w:noProof/>
        </w:rPr>
        <w:t>39</w:t>
      </w:r>
      <w:r w:rsidRPr="00623659">
        <w:rPr>
          <w:b/>
          <w:bCs/>
        </w:rPr>
        <w:fldChar w:fldCharType="end"/>
      </w:r>
      <w:r w:rsidRPr="00623659">
        <w:rPr>
          <w:b/>
          <w:bCs/>
        </w:rPr>
        <w:br/>
      </w:r>
      <w:r w:rsidRPr="00623659">
        <w:rPr>
          <w:i/>
          <w:iCs/>
        </w:rPr>
        <w:t>Función para leer los paquetes UDP entrantes</w:t>
      </w:r>
    </w:p>
    <w:p w14:paraId="24CC1E9E" w14:textId="1D2D0CC6" w:rsidR="005B5BB8" w:rsidRDefault="00952F78" w:rsidP="00385CC7">
      <w:pPr>
        <w:pStyle w:val="TextoIndependienteconSangraPrimeraLnea"/>
        <w:ind w:left="792" w:firstLine="0"/>
      </w:pPr>
      <w:r>
        <w:rPr>
          <w:noProof/>
        </w:rPr>
        <w:drawing>
          <wp:inline distT="0" distB="0" distL="0" distR="0" wp14:anchorId="644FC153" wp14:editId="2140BD1B">
            <wp:extent cx="5478780" cy="3081550"/>
            <wp:effectExtent l="0" t="0" r="762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1281" cy="3088581"/>
                    </a:xfrm>
                    <a:prstGeom prst="rect">
                      <a:avLst/>
                    </a:prstGeom>
                  </pic:spPr>
                </pic:pic>
              </a:graphicData>
            </a:graphic>
          </wp:inline>
        </w:drawing>
      </w:r>
    </w:p>
    <w:p w14:paraId="08D2E78B" w14:textId="2C894227" w:rsidR="002D1890" w:rsidRDefault="002D1890" w:rsidP="00385CC7">
      <w:pPr>
        <w:pStyle w:val="TextoIndependienteconSangraPrimeraLnea"/>
        <w:ind w:left="792" w:firstLine="0"/>
      </w:pPr>
      <w:r>
        <w:t xml:space="preserve">Cuando llega un paquete al servidor este primero lo desempaqueta y accede a la información que </w:t>
      </w:r>
      <w:r w:rsidR="007D4B83">
        <w:t>contiene</w:t>
      </w:r>
      <w:r>
        <w:t xml:space="preserve">, luego se colocan condiciones que permiten determinar de </w:t>
      </w:r>
      <w:r w:rsidR="00D35D16">
        <w:t>qué</w:t>
      </w:r>
      <w:r>
        <w:t xml:space="preserve"> cliente se recibe ese paquete y </w:t>
      </w:r>
      <w:r w:rsidR="004F1A3F">
        <w:t>así</w:t>
      </w:r>
      <w:r>
        <w:t xml:space="preserve"> poder publicar la </w:t>
      </w:r>
      <w:r w:rsidR="004F1A3F">
        <w:t>información</w:t>
      </w:r>
      <w:r>
        <w:t xml:space="preserve"> acorde a lo recibido por cada </w:t>
      </w:r>
      <w:r w:rsidR="00CD1945">
        <w:t>módulo</w:t>
      </w:r>
      <w:r>
        <w:t xml:space="preserve"> de forma independiente.</w:t>
      </w:r>
    </w:p>
    <w:p w14:paraId="2081D2B5" w14:textId="7D190BD5" w:rsidR="00385CC7" w:rsidRDefault="002901F6" w:rsidP="00385CC7">
      <w:pPr>
        <w:pStyle w:val="TextoIndependienteconSangraPrimeraLnea"/>
        <w:ind w:left="792" w:firstLine="0"/>
      </w:pPr>
      <w:r>
        <w:lastRenderedPageBreak/>
        <w:t>Este proceso se repite infinitamente u</w:t>
      </w:r>
      <w:r w:rsidR="00385CC7">
        <w:t xml:space="preserve">tilizando la misma red Wifi antes configurada, además de emplear la IP y puertos </w:t>
      </w:r>
      <w:r w:rsidR="00CE07CA">
        <w:t>ya</w:t>
      </w:r>
      <w:r w:rsidR="00385CC7">
        <w:t xml:space="preserve"> configurados por la librería Wifi para que exista un camino donde los paquetes puedan viajar y así transmitir la información entre los dispositivos, estos paquetes son ocultos para el usuario final que ingresa al portal web, solo se le mostrara la información </w:t>
      </w:r>
      <w:r w:rsidR="0029217B">
        <w:t>formateada dentro de la página web</w:t>
      </w:r>
      <w:r w:rsidR="00385CC7">
        <w:t>.</w:t>
      </w:r>
    </w:p>
    <w:p w14:paraId="1B543121" w14:textId="77777777" w:rsidR="00385CC7" w:rsidRDefault="00385CC7" w:rsidP="00385CC7">
      <w:pPr>
        <w:pStyle w:val="TextoIndependienteconSangraPrimeraLnea"/>
        <w:ind w:left="792" w:firstLine="0"/>
      </w:pPr>
    </w:p>
    <w:p w14:paraId="3E586A69" w14:textId="1C67A9AB" w:rsidR="003F038F" w:rsidRDefault="00D11843" w:rsidP="00D11843">
      <w:pPr>
        <w:pStyle w:val="TextoIndependienteconSangraPrimeraLnea"/>
        <w:numPr>
          <w:ilvl w:val="1"/>
          <w:numId w:val="19"/>
        </w:numPr>
      </w:pPr>
      <w:r>
        <w:t>Para el tercer objetivo se implementó la programación basada HTML, CSS, y JavaScript</w:t>
      </w:r>
      <w:r w:rsidR="003F038F">
        <w:t xml:space="preserve"> debido a que es el inicio de programación web y la forma </w:t>
      </w:r>
      <w:r w:rsidR="00D16A34">
        <w:t>más</w:t>
      </w:r>
      <w:r w:rsidR="003F038F">
        <w:t xml:space="preserve"> </w:t>
      </w:r>
      <w:r w:rsidR="00D16A34">
        <w:t>cómoda</w:t>
      </w:r>
      <w:r w:rsidR="003F038F">
        <w:t xml:space="preserve"> de empezar, además de la extensa documentación que se puede conseguir en Internet para conseguir los objetivos</w:t>
      </w:r>
      <w:r>
        <w:t>.</w:t>
      </w:r>
    </w:p>
    <w:p w14:paraId="14C5AB22" w14:textId="77777777" w:rsidR="00E46B84" w:rsidRDefault="00D11843" w:rsidP="003F038F">
      <w:pPr>
        <w:pStyle w:val="TextoIndependienteconSangraPrimeraLnea"/>
        <w:ind w:left="792" w:firstLine="0"/>
      </w:pPr>
      <w:r>
        <w:t>HTML sirvió como esquema inicial de la página, esta programación es bastante básica y sencilla, donde se crearon todos los elementos presentes en la misma como las etiquetas, títulos, entre otros</w:t>
      </w:r>
      <w:r w:rsidR="00E46B84">
        <w:t xml:space="preserve">, como se muestra en la figura </w:t>
      </w:r>
      <w:r>
        <w:t>.</w:t>
      </w:r>
    </w:p>
    <w:p w14:paraId="0E260776" w14:textId="2B115005" w:rsidR="00E46B84" w:rsidRDefault="00C74F49" w:rsidP="003F038F">
      <w:pPr>
        <w:pStyle w:val="TextoIndependienteconSangraPrimeraLnea"/>
        <w:ind w:left="792" w:firstLine="0"/>
      </w:pPr>
      <w:r>
        <w:rPr>
          <w:noProof/>
        </w:rPr>
        <w:drawing>
          <wp:inline distT="0" distB="0" distL="0" distR="0" wp14:anchorId="0A0AB158" wp14:editId="3E2B9AF6">
            <wp:extent cx="5326380" cy="2995832"/>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0380" cy="3003706"/>
                    </a:xfrm>
                    <a:prstGeom prst="rect">
                      <a:avLst/>
                    </a:prstGeom>
                  </pic:spPr>
                </pic:pic>
              </a:graphicData>
            </a:graphic>
          </wp:inline>
        </w:drawing>
      </w:r>
    </w:p>
    <w:p w14:paraId="523790C7" w14:textId="509D05C3" w:rsidR="008B552F" w:rsidRDefault="008B552F" w:rsidP="003F038F">
      <w:pPr>
        <w:pStyle w:val="TextoIndependienteconSangraPrimeraLnea"/>
        <w:ind w:left="792" w:firstLine="0"/>
      </w:pPr>
      <w:r>
        <w:t xml:space="preserve">Todo el código que está dentro de las etiquetas de body es la información que se mostrara en esta primera </w:t>
      </w:r>
      <w:r w:rsidR="00021D2D">
        <w:t>página</w:t>
      </w:r>
      <w:r>
        <w:t xml:space="preserve">, </w:t>
      </w:r>
      <w:r w:rsidR="00F9683A">
        <w:t>está</w:t>
      </w:r>
      <w:r>
        <w:t xml:space="preserve"> indentado dentro de distintas etiquetas div que sirven para luego da nombre a esas secciones </w:t>
      </w:r>
      <w:r w:rsidR="00021D2D">
        <w:t xml:space="preserve">específicas. Lo </w:t>
      </w:r>
      <w:r w:rsidR="00D35D16">
        <w:t>más</w:t>
      </w:r>
      <w:r w:rsidR="00021D2D">
        <w:t xml:space="preserve"> importante que hay </w:t>
      </w:r>
      <w:r w:rsidR="00021D2D">
        <w:lastRenderedPageBreak/>
        <w:t>que tomar en cuenta de estas líneas de código es tener consciencia de las identificaciones que colocamos a las distintas etiquetas, por lo general se definen id y clases, con un orden de prioridad respectivamente</w:t>
      </w:r>
      <w:r w:rsidR="00183376">
        <w:t xml:space="preserve"> y acorde a que necesitamos que hagan, estos identificadores</w:t>
      </w:r>
      <w:r w:rsidR="00860113">
        <w:t xml:space="preserve"> ayudan </w:t>
      </w:r>
      <w:r w:rsidR="00183376">
        <w:t xml:space="preserve">a la programación en CSS y JavaScript </w:t>
      </w:r>
      <w:r w:rsidR="00E73F37">
        <w:t>de poder reconocer que elementos son los que queremos configurar</w:t>
      </w:r>
      <w:r w:rsidR="009C189D">
        <w:t xml:space="preserve"> como se muestra en la figura .</w:t>
      </w:r>
    </w:p>
    <w:p w14:paraId="580B3B9D" w14:textId="31678775" w:rsidR="00424642" w:rsidRDefault="00424642" w:rsidP="00424642">
      <w:pPr>
        <w:pStyle w:val="EstiloFigura"/>
      </w:pPr>
      <w:r w:rsidRPr="00424642">
        <w:rPr>
          <w:b/>
          <w:bCs/>
        </w:rPr>
        <w:t xml:space="preserve">Figura </w:t>
      </w:r>
      <w:r w:rsidRPr="00424642">
        <w:rPr>
          <w:b/>
          <w:bCs/>
        </w:rPr>
        <w:fldChar w:fldCharType="begin"/>
      </w:r>
      <w:r w:rsidRPr="00424642">
        <w:rPr>
          <w:b/>
          <w:bCs/>
        </w:rPr>
        <w:instrText xml:space="preserve"> SEQ Figura \* ARABIC </w:instrText>
      </w:r>
      <w:r w:rsidRPr="00424642">
        <w:rPr>
          <w:b/>
          <w:bCs/>
        </w:rPr>
        <w:fldChar w:fldCharType="separate"/>
      </w:r>
      <w:r w:rsidR="003A6D91">
        <w:rPr>
          <w:b/>
          <w:bCs/>
          <w:noProof/>
        </w:rPr>
        <w:t>40</w:t>
      </w:r>
      <w:r w:rsidRPr="00424642">
        <w:rPr>
          <w:b/>
          <w:bCs/>
        </w:rPr>
        <w:fldChar w:fldCharType="end"/>
      </w:r>
      <w:r w:rsidRPr="00424642">
        <w:rPr>
          <w:b/>
          <w:bCs/>
        </w:rPr>
        <w:br/>
      </w:r>
      <w:r w:rsidRPr="00424642">
        <w:rPr>
          <w:i/>
          <w:iCs/>
        </w:rPr>
        <w:t>Identificadores dentro de las etiquetas en HTML</w:t>
      </w:r>
    </w:p>
    <w:p w14:paraId="20B65ACA" w14:textId="69C6DFA9" w:rsidR="009C189D" w:rsidRDefault="00DF5357" w:rsidP="003F038F">
      <w:pPr>
        <w:pStyle w:val="TextoIndependienteconSangraPrimeraLnea"/>
        <w:ind w:left="792" w:firstLine="0"/>
      </w:pPr>
      <w:r w:rsidRPr="00DF5357">
        <w:rPr>
          <w:noProof/>
        </w:rPr>
        <w:drawing>
          <wp:inline distT="0" distB="0" distL="0" distR="0" wp14:anchorId="0D7F4E5C" wp14:editId="340E4950">
            <wp:extent cx="5349240" cy="2910798"/>
            <wp:effectExtent l="0" t="0" r="381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3585" cy="2918604"/>
                    </a:xfrm>
                    <a:prstGeom prst="rect">
                      <a:avLst/>
                    </a:prstGeom>
                  </pic:spPr>
                </pic:pic>
              </a:graphicData>
            </a:graphic>
          </wp:inline>
        </w:drawing>
      </w:r>
    </w:p>
    <w:p w14:paraId="4B13A0C2" w14:textId="5F591AFA" w:rsidR="00C51688" w:rsidRDefault="00D11843" w:rsidP="003F038F">
      <w:pPr>
        <w:pStyle w:val="TextoIndependienteconSangraPrimeraLnea"/>
        <w:ind w:left="792" w:firstLine="0"/>
      </w:pPr>
      <w:r>
        <w:t>CSS fue aplicado para todo el diseño de cada web creada, editando desde colores hasta posicionamiento de elementos, animaciones, y todo detalle visual relacionado con los componentes creados anteriormente con HTML para generar una página agradable y dinámica</w:t>
      </w:r>
      <w:r w:rsidR="00C51688">
        <w:t xml:space="preserve"> como se muestra en la figura </w:t>
      </w:r>
      <w:r>
        <w:t>.</w:t>
      </w:r>
    </w:p>
    <w:p w14:paraId="33403F67" w14:textId="6573427B" w:rsidR="00740D50" w:rsidRDefault="00740D50" w:rsidP="00C80153">
      <w:pPr>
        <w:pStyle w:val="EstiloFigura"/>
      </w:pPr>
      <w:r w:rsidRPr="00C80153">
        <w:rPr>
          <w:b/>
          <w:bCs/>
        </w:rPr>
        <w:t xml:space="preserve">Figura </w:t>
      </w:r>
      <w:r w:rsidRPr="00C80153">
        <w:rPr>
          <w:b/>
          <w:bCs/>
        </w:rPr>
        <w:fldChar w:fldCharType="begin"/>
      </w:r>
      <w:r w:rsidRPr="00C80153">
        <w:rPr>
          <w:b/>
          <w:bCs/>
        </w:rPr>
        <w:instrText xml:space="preserve"> SEQ Figura \* ARABIC </w:instrText>
      </w:r>
      <w:r w:rsidRPr="00C80153">
        <w:rPr>
          <w:b/>
          <w:bCs/>
        </w:rPr>
        <w:fldChar w:fldCharType="separate"/>
      </w:r>
      <w:r w:rsidR="003A6D91">
        <w:rPr>
          <w:b/>
          <w:bCs/>
          <w:noProof/>
        </w:rPr>
        <w:t>41</w:t>
      </w:r>
      <w:r w:rsidRPr="00C80153">
        <w:rPr>
          <w:b/>
          <w:bCs/>
        </w:rPr>
        <w:fldChar w:fldCharType="end"/>
      </w:r>
      <w:r w:rsidRPr="00C80153">
        <w:rPr>
          <w:b/>
          <w:bCs/>
        </w:rPr>
        <w:br/>
      </w:r>
      <w:r w:rsidRPr="00C80153">
        <w:rPr>
          <w:i/>
          <w:iCs/>
        </w:rPr>
        <w:t>Página principal de administrador</w:t>
      </w:r>
    </w:p>
    <w:p w14:paraId="786CC774" w14:textId="2E8096AB" w:rsidR="00740D50" w:rsidRDefault="00740D50" w:rsidP="003F038F">
      <w:pPr>
        <w:pStyle w:val="TextoIndependienteconSangraPrimeraLnea"/>
        <w:ind w:left="792" w:firstLine="0"/>
      </w:pPr>
      <w:r>
        <w:rPr>
          <w:noProof/>
        </w:rPr>
        <w:lastRenderedPageBreak/>
        <w:drawing>
          <wp:inline distT="0" distB="0" distL="0" distR="0" wp14:anchorId="1620F929" wp14:editId="70761402">
            <wp:extent cx="5387340" cy="3030119"/>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5131" cy="3040126"/>
                    </a:xfrm>
                    <a:prstGeom prst="rect">
                      <a:avLst/>
                    </a:prstGeom>
                  </pic:spPr>
                </pic:pic>
              </a:graphicData>
            </a:graphic>
          </wp:inline>
        </w:drawing>
      </w:r>
    </w:p>
    <w:p w14:paraId="129CAD72" w14:textId="60CC14ED" w:rsidR="0019018D" w:rsidRDefault="0019018D" w:rsidP="003F038F">
      <w:pPr>
        <w:pStyle w:val="TextoIndependienteconSangraPrimeraLnea"/>
        <w:ind w:left="792" w:firstLine="0"/>
      </w:pPr>
      <w:r>
        <w:t xml:space="preserve">Para que el código de CSS sea aplicado a nuestra </w:t>
      </w:r>
      <w:r w:rsidR="00D35D16">
        <w:t>página</w:t>
      </w:r>
      <w:r>
        <w:t xml:space="preserve"> web se puede incorporar de </w:t>
      </w:r>
      <w:r w:rsidR="0062785A">
        <w:t>tres</w:t>
      </w:r>
      <w:r>
        <w:t xml:space="preserve"> formas, la primera es dentro del mismo código HTML con las etiquetas style,</w:t>
      </w:r>
      <w:r w:rsidR="0056595D">
        <w:t xml:space="preserve"> ya con eso el editor de texto o el IDE entenderá que es una hoja de estilos que se aplicara al documento HTML.</w:t>
      </w:r>
      <w:r>
        <w:t xml:space="preserve"> </w:t>
      </w:r>
      <w:r w:rsidR="0056595D">
        <w:t>La segunda forma es a</w:t>
      </w:r>
      <w:r>
        <w:t>nexarla utilizando un comando dentro del HTML que hace referencia a es</w:t>
      </w:r>
      <w:r w:rsidR="00DB1198">
        <w:t xml:space="preserve">a hoja de </w:t>
      </w:r>
      <w:r w:rsidR="00517669">
        <w:t>estilos,</w:t>
      </w:r>
      <w:r w:rsidR="00DB1198">
        <w:t xml:space="preserve"> </w:t>
      </w:r>
      <w:r w:rsidR="00517669">
        <w:t>así</w:t>
      </w:r>
      <w:r w:rsidR="00DB1198">
        <w:t xml:space="preserve"> como se muestra en la figura .</w:t>
      </w:r>
    </w:p>
    <w:p w14:paraId="5381DD02" w14:textId="4343F5E5" w:rsidR="00C45F92" w:rsidRDefault="00C45F92" w:rsidP="00C45F92">
      <w:pPr>
        <w:pStyle w:val="EstiloFigura"/>
      </w:pPr>
      <w:r w:rsidRPr="00C45F92">
        <w:rPr>
          <w:b/>
          <w:bCs/>
        </w:rPr>
        <w:t xml:space="preserve">Figura </w:t>
      </w:r>
      <w:r w:rsidRPr="00C45F92">
        <w:rPr>
          <w:b/>
          <w:bCs/>
        </w:rPr>
        <w:fldChar w:fldCharType="begin"/>
      </w:r>
      <w:r w:rsidRPr="00C45F92">
        <w:rPr>
          <w:b/>
          <w:bCs/>
        </w:rPr>
        <w:instrText xml:space="preserve"> SEQ Figura \* ARABIC </w:instrText>
      </w:r>
      <w:r w:rsidRPr="00C45F92">
        <w:rPr>
          <w:b/>
          <w:bCs/>
        </w:rPr>
        <w:fldChar w:fldCharType="separate"/>
      </w:r>
      <w:r w:rsidR="003A6D91">
        <w:rPr>
          <w:b/>
          <w:bCs/>
          <w:noProof/>
        </w:rPr>
        <w:t>42</w:t>
      </w:r>
      <w:r w:rsidRPr="00C45F92">
        <w:rPr>
          <w:b/>
          <w:bCs/>
        </w:rPr>
        <w:fldChar w:fldCharType="end"/>
      </w:r>
      <w:r w:rsidRPr="00C45F92">
        <w:rPr>
          <w:b/>
          <w:bCs/>
        </w:rPr>
        <w:br/>
      </w:r>
      <w:r w:rsidRPr="00C45F92">
        <w:rPr>
          <w:i/>
          <w:iCs/>
        </w:rPr>
        <w:t>Código para anexar una hoja de estilos a una página HTML</w:t>
      </w:r>
    </w:p>
    <w:p w14:paraId="0F4D4EBF" w14:textId="24E9A9E0" w:rsidR="00DB1198" w:rsidRDefault="00517669" w:rsidP="003F038F">
      <w:pPr>
        <w:pStyle w:val="TextoIndependienteconSangraPrimeraLnea"/>
        <w:ind w:left="792" w:firstLine="0"/>
      </w:pPr>
      <w:r w:rsidRPr="00517669">
        <w:rPr>
          <w:noProof/>
        </w:rPr>
        <w:drawing>
          <wp:inline distT="0" distB="0" distL="0" distR="0" wp14:anchorId="487ABFD2" wp14:editId="05FEF231">
            <wp:extent cx="5448300" cy="2946683"/>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66802" cy="2956690"/>
                    </a:xfrm>
                    <a:prstGeom prst="rect">
                      <a:avLst/>
                    </a:prstGeom>
                  </pic:spPr>
                </pic:pic>
              </a:graphicData>
            </a:graphic>
          </wp:inline>
        </w:drawing>
      </w:r>
    </w:p>
    <w:p w14:paraId="3326C187" w14:textId="455BAEA3" w:rsidR="00C45F92" w:rsidRDefault="00A5059B" w:rsidP="003F038F">
      <w:pPr>
        <w:pStyle w:val="TextoIndependienteconSangraPrimeraLnea"/>
        <w:ind w:left="792" w:firstLine="0"/>
      </w:pPr>
      <w:r>
        <w:lastRenderedPageBreak/>
        <w:t xml:space="preserve">La </w:t>
      </w:r>
      <w:r w:rsidR="00D35D16">
        <w:t>última</w:t>
      </w:r>
      <w:r>
        <w:t xml:space="preserve"> forma es una especie de combinación entre los dos métodos anteriormente mencionados, que realiza una llamada de una hoja de estilos dentro de las etiquetas de style de un documento HTML, como se muestra en la figura .</w:t>
      </w:r>
    </w:p>
    <w:p w14:paraId="3D7A025D" w14:textId="69590EDF" w:rsidR="002B6389" w:rsidRDefault="002B6389" w:rsidP="002B6389">
      <w:pPr>
        <w:pStyle w:val="EstiloFigura"/>
      </w:pPr>
      <w:r w:rsidRPr="002B6389">
        <w:rPr>
          <w:b/>
          <w:bCs/>
        </w:rPr>
        <w:t xml:space="preserve">Figura </w:t>
      </w:r>
      <w:r w:rsidRPr="002B6389">
        <w:rPr>
          <w:b/>
          <w:bCs/>
        </w:rPr>
        <w:fldChar w:fldCharType="begin"/>
      </w:r>
      <w:r w:rsidRPr="002B6389">
        <w:rPr>
          <w:b/>
          <w:bCs/>
        </w:rPr>
        <w:instrText xml:space="preserve"> SEQ Figura \* ARABIC </w:instrText>
      </w:r>
      <w:r w:rsidRPr="002B6389">
        <w:rPr>
          <w:b/>
          <w:bCs/>
        </w:rPr>
        <w:fldChar w:fldCharType="separate"/>
      </w:r>
      <w:r w:rsidR="003A6D91">
        <w:rPr>
          <w:b/>
          <w:bCs/>
          <w:noProof/>
        </w:rPr>
        <w:t>43</w:t>
      </w:r>
      <w:r w:rsidRPr="002B6389">
        <w:rPr>
          <w:b/>
          <w:bCs/>
        </w:rPr>
        <w:fldChar w:fldCharType="end"/>
      </w:r>
      <w:r w:rsidRPr="002B6389">
        <w:rPr>
          <w:b/>
          <w:bCs/>
        </w:rPr>
        <w:br/>
      </w:r>
      <w:r w:rsidRPr="002B6389">
        <w:rPr>
          <w:i/>
          <w:iCs/>
        </w:rPr>
        <w:t>Tercer método para anexar una hoja de estilos a un documento HTML</w:t>
      </w:r>
    </w:p>
    <w:p w14:paraId="523F1B30" w14:textId="0EA07396" w:rsidR="00A5059B" w:rsidRDefault="002B6389" w:rsidP="003F038F">
      <w:pPr>
        <w:pStyle w:val="TextoIndependienteconSangraPrimeraLnea"/>
        <w:ind w:left="792" w:firstLine="0"/>
      </w:pPr>
      <w:r w:rsidRPr="002B6389">
        <w:rPr>
          <w:noProof/>
        </w:rPr>
        <w:drawing>
          <wp:inline distT="0" distB="0" distL="0" distR="0" wp14:anchorId="3B2A78D1" wp14:editId="1F655E4F">
            <wp:extent cx="5303520" cy="2852593"/>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1222" cy="2862115"/>
                    </a:xfrm>
                    <a:prstGeom prst="rect">
                      <a:avLst/>
                    </a:prstGeom>
                  </pic:spPr>
                </pic:pic>
              </a:graphicData>
            </a:graphic>
          </wp:inline>
        </w:drawing>
      </w:r>
    </w:p>
    <w:p w14:paraId="3C7EF498" w14:textId="66B7FE8D" w:rsidR="004F0B02" w:rsidRDefault="00016FDD" w:rsidP="00016FDD">
      <w:pPr>
        <w:pStyle w:val="EstiloFigura"/>
      </w:pPr>
      <w:r w:rsidRPr="00016FDD">
        <w:rPr>
          <w:i/>
          <w:iCs/>
        </w:rPr>
        <w:t>Nota</w:t>
      </w:r>
      <w:r>
        <w:t>. La forma en que se llame utilizando el método @import puede variar según la sintaxis</w:t>
      </w:r>
    </w:p>
    <w:p w14:paraId="77224E4F" w14:textId="41FEB964" w:rsidR="00AF09BA" w:rsidRDefault="00AF09BA" w:rsidP="003F038F">
      <w:pPr>
        <w:pStyle w:val="TextoIndependienteconSangraPrimeraLnea"/>
        <w:ind w:left="792" w:firstLine="0"/>
      </w:pPr>
      <w:r>
        <w:t>Algo que es importante resaltar es que independientemente de que método de los 3 antes mencionados</w:t>
      </w:r>
      <w:r w:rsidR="00582779">
        <w:t xml:space="preserve"> se </w:t>
      </w:r>
      <w:r w:rsidR="00A712F7">
        <w:t>utilice</w:t>
      </w:r>
      <w:r w:rsidR="00066663">
        <w:t>,</w:t>
      </w:r>
      <w:r>
        <w:t xml:space="preserve"> las hojas de estilos siempre deben </w:t>
      </w:r>
      <w:r w:rsidR="007D3BC9">
        <w:t>ser</w:t>
      </w:r>
      <w:r>
        <w:t xml:space="preserve"> llamada</w:t>
      </w:r>
      <w:r w:rsidR="007D3BC9">
        <w:t>s</w:t>
      </w:r>
      <w:r>
        <w:t xml:space="preserve"> en el encabezado de cualquier </w:t>
      </w:r>
      <w:r w:rsidR="00D35D16">
        <w:t>página</w:t>
      </w:r>
      <w:r>
        <w:t xml:space="preserve"> web, si </w:t>
      </w:r>
      <w:r w:rsidR="006872D6">
        <w:t>se revisa</w:t>
      </w:r>
      <w:r>
        <w:t xml:space="preserve"> nuevamente las imágenes anteriores se </w:t>
      </w:r>
      <w:r w:rsidR="00C416FE">
        <w:t>demostrará</w:t>
      </w:r>
      <w:r>
        <w:t xml:space="preserve"> que todo lo relacionado con CSS es llamado en el encabezado donde están las etiquetas de head</w:t>
      </w:r>
      <w:r w:rsidR="00097EEF">
        <w:t>.</w:t>
      </w:r>
      <w:r w:rsidR="00C202F4">
        <w:t xml:space="preserve"> Esto se debe a que CSS es de las primeras cosas que deben ser cargadas dentro de una </w:t>
      </w:r>
      <w:r w:rsidR="00D35D16">
        <w:t>página</w:t>
      </w:r>
      <w:r w:rsidR="00C202F4">
        <w:t xml:space="preserve"> web, ya que es una plantilla de </w:t>
      </w:r>
      <w:r w:rsidR="00CA0C37">
        <w:t>cómo</w:t>
      </w:r>
      <w:r w:rsidR="00C202F4">
        <w:t xml:space="preserve"> se mostrar</w:t>
      </w:r>
      <w:r w:rsidR="00B03F01">
        <w:rPr>
          <w:lang w:val="es-ES_tradnl"/>
        </w:rPr>
        <w:t>á</w:t>
      </w:r>
      <w:r w:rsidR="00C202F4">
        <w:t xml:space="preserve"> el portal, por lo que cuando el código HTML sea cargado, este pasar</w:t>
      </w:r>
      <w:r w:rsidR="00CA0C37">
        <w:t>á</w:t>
      </w:r>
      <w:r w:rsidR="00C202F4">
        <w:t xml:space="preserve"> por ese formato de plantilla que establece CSS y lo acomodar</w:t>
      </w:r>
      <w:r w:rsidR="00164298">
        <w:t>á</w:t>
      </w:r>
      <w:r w:rsidR="00C202F4">
        <w:t xml:space="preserve"> acorde a las reglas ya establecidas.</w:t>
      </w:r>
    </w:p>
    <w:p w14:paraId="351EAF2C" w14:textId="184D5330" w:rsidR="00813451" w:rsidRDefault="00813451" w:rsidP="003F038F">
      <w:pPr>
        <w:pStyle w:val="TextoIndependienteconSangraPrimeraLnea"/>
        <w:ind w:left="792" w:firstLine="0"/>
      </w:pPr>
      <w:r>
        <w:t xml:space="preserve">Para el presente proyecto el </w:t>
      </w:r>
      <w:r w:rsidR="00890283">
        <w:t>método</w:t>
      </w:r>
      <w:r>
        <w:t xml:space="preserve"> utilizado es el primero debido a que posteriormente todo el código será cargado al servidor sin posibilidad de enlazar distintos archivos </w:t>
      </w:r>
      <w:r w:rsidR="00890283">
        <w:t>así</w:t>
      </w:r>
      <w:r>
        <w:t xml:space="preserve"> que como solución</w:t>
      </w:r>
      <w:r w:rsidR="00F97CFF" w:rsidRPr="00F97CFF">
        <w:t xml:space="preserve"> </w:t>
      </w:r>
      <w:r w:rsidR="00F97CFF">
        <w:t>rápida</w:t>
      </w:r>
      <w:r>
        <w:t xml:space="preserve"> el código es directamente incorporado al documento HTML.</w:t>
      </w:r>
    </w:p>
    <w:p w14:paraId="49A1A1B8" w14:textId="1CD24706" w:rsidR="00740D50" w:rsidRDefault="004532D4" w:rsidP="003F038F">
      <w:pPr>
        <w:pStyle w:val="TextoIndependienteconSangraPrimeraLnea"/>
        <w:ind w:left="792" w:firstLine="0"/>
      </w:pPr>
      <w:r>
        <w:lastRenderedPageBreak/>
        <w:t xml:space="preserve">Dentro de CSS existe programación que puede ser </w:t>
      </w:r>
      <w:r w:rsidR="00F05361">
        <w:t>más</w:t>
      </w:r>
      <w:r>
        <w:t xml:space="preserve"> compleja y larga, normalmente esta es la parte de una </w:t>
      </w:r>
      <w:r w:rsidR="00F05361">
        <w:t>página</w:t>
      </w:r>
      <w:r>
        <w:t xml:space="preserve"> web que </w:t>
      </w:r>
      <w:r w:rsidR="00F05361">
        <w:t>más</w:t>
      </w:r>
      <w:r>
        <w:t xml:space="preserve"> trabajo puede llevar debido a que depende de lo presentable que se desee mostrar y estará acorde al gusto de cada desarrollador o cliente el cómo quieren que se formatee la información. Para el proyecto se definieron distintos grupos según los identificadores ya hechos en HTML </w:t>
      </w:r>
      <w:r w:rsidR="0019018D">
        <w:t>para asignar un formato inicial a todos los elementos según su etiqueta somo se muestra en la figura .</w:t>
      </w:r>
    </w:p>
    <w:p w14:paraId="2B2F10F0" w14:textId="2D86434C" w:rsidR="00995610" w:rsidRDefault="00995610" w:rsidP="00995610">
      <w:pPr>
        <w:pStyle w:val="EstiloFigura"/>
      </w:pPr>
      <w:r w:rsidRPr="00995610">
        <w:rPr>
          <w:b/>
          <w:bCs/>
        </w:rPr>
        <w:t xml:space="preserve">Figura </w:t>
      </w:r>
      <w:r w:rsidRPr="00995610">
        <w:rPr>
          <w:b/>
          <w:bCs/>
        </w:rPr>
        <w:fldChar w:fldCharType="begin"/>
      </w:r>
      <w:r w:rsidRPr="00995610">
        <w:rPr>
          <w:b/>
          <w:bCs/>
        </w:rPr>
        <w:instrText xml:space="preserve"> SEQ Figura \* ARABIC </w:instrText>
      </w:r>
      <w:r w:rsidRPr="00995610">
        <w:rPr>
          <w:b/>
          <w:bCs/>
        </w:rPr>
        <w:fldChar w:fldCharType="separate"/>
      </w:r>
      <w:r w:rsidR="003A6D91">
        <w:rPr>
          <w:b/>
          <w:bCs/>
          <w:noProof/>
        </w:rPr>
        <w:t>44</w:t>
      </w:r>
      <w:r w:rsidRPr="00995610">
        <w:rPr>
          <w:b/>
          <w:bCs/>
        </w:rPr>
        <w:fldChar w:fldCharType="end"/>
      </w:r>
      <w:r w:rsidRPr="00995610">
        <w:rPr>
          <w:b/>
          <w:bCs/>
        </w:rPr>
        <w:br/>
      </w:r>
      <w:r w:rsidRPr="00995610">
        <w:rPr>
          <w:i/>
          <w:iCs/>
        </w:rPr>
        <w:t>Código base de formateo de la hoja de estilos</w:t>
      </w:r>
    </w:p>
    <w:p w14:paraId="75FA4856" w14:textId="3BE72AF0" w:rsidR="0019018D" w:rsidRDefault="0019018D" w:rsidP="003F038F">
      <w:pPr>
        <w:pStyle w:val="TextoIndependienteconSangraPrimeraLnea"/>
        <w:ind w:left="792" w:firstLine="0"/>
      </w:pPr>
      <w:r>
        <w:rPr>
          <w:noProof/>
        </w:rPr>
        <w:drawing>
          <wp:inline distT="0" distB="0" distL="0" distR="0" wp14:anchorId="794AD762" wp14:editId="6FEB7F7F">
            <wp:extent cx="5372100" cy="3021547"/>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5967" cy="3029347"/>
                    </a:xfrm>
                    <a:prstGeom prst="rect">
                      <a:avLst/>
                    </a:prstGeom>
                  </pic:spPr>
                </pic:pic>
              </a:graphicData>
            </a:graphic>
          </wp:inline>
        </w:drawing>
      </w:r>
    </w:p>
    <w:p w14:paraId="2E671DBE" w14:textId="7D5A43B0" w:rsidR="00056833" w:rsidRDefault="00056833" w:rsidP="003F038F">
      <w:pPr>
        <w:pStyle w:val="TextoIndependienteconSangraPrimeraLnea"/>
        <w:ind w:left="792" w:firstLine="0"/>
      </w:pPr>
      <w:r>
        <w:t>Posteriormente en esta programación se agregó más detalle a ciertos elementos dentro de la página según el código que muestra la figura .</w:t>
      </w:r>
    </w:p>
    <w:p w14:paraId="63F860F3" w14:textId="2D10FEAD" w:rsidR="000D4B24" w:rsidRDefault="000D4B24" w:rsidP="000D4B24">
      <w:pPr>
        <w:pStyle w:val="EstiloFigura"/>
      </w:pPr>
      <w:r w:rsidRPr="000D4B24">
        <w:rPr>
          <w:b/>
          <w:bCs/>
        </w:rPr>
        <w:t xml:space="preserve">Figura </w:t>
      </w:r>
      <w:r w:rsidRPr="000D4B24">
        <w:rPr>
          <w:b/>
          <w:bCs/>
        </w:rPr>
        <w:fldChar w:fldCharType="begin"/>
      </w:r>
      <w:r w:rsidRPr="000D4B24">
        <w:rPr>
          <w:b/>
          <w:bCs/>
        </w:rPr>
        <w:instrText xml:space="preserve"> SEQ Figura \* ARABIC </w:instrText>
      </w:r>
      <w:r w:rsidRPr="000D4B24">
        <w:rPr>
          <w:b/>
          <w:bCs/>
        </w:rPr>
        <w:fldChar w:fldCharType="separate"/>
      </w:r>
      <w:r w:rsidR="003A6D91">
        <w:rPr>
          <w:b/>
          <w:bCs/>
          <w:noProof/>
        </w:rPr>
        <w:t>45</w:t>
      </w:r>
      <w:r w:rsidRPr="000D4B24">
        <w:rPr>
          <w:b/>
          <w:bCs/>
        </w:rPr>
        <w:fldChar w:fldCharType="end"/>
      </w:r>
      <w:r w:rsidRPr="000D4B24">
        <w:rPr>
          <w:b/>
          <w:bCs/>
        </w:rPr>
        <w:br/>
      </w:r>
      <w:r w:rsidRPr="000D4B24">
        <w:rPr>
          <w:i/>
          <w:iCs/>
        </w:rPr>
        <w:t>Programación de estilo del botón dentro del portal web</w:t>
      </w:r>
    </w:p>
    <w:p w14:paraId="4E01B4A6" w14:textId="66FD9842" w:rsidR="00056833" w:rsidRDefault="00056833" w:rsidP="003F038F">
      <w:pPr>
        <w:pStyle w:val="TextoIndependienteconSangraPrimeraLnea"/>
        <w:ind w:left="792" w:firstLine="0"/>
      </w:pPr>
      <w:r>
        <w:rPr>
          <w:noProof/>
        </w:rPr>
        <w:lastRenderedPageBreak/>
        <w:drawing>
          <wp:inline distT="0" distB="0" distL="0" distR="0" wp14:anchorId="73FBD798" wp14:editId="56B77329">
            <wp:extent cx="5311140" cy="2987260"/>
            <wp:effectExtent l="0" t="0" r="381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1977" cy="2993355"/>
                    </a:xfrm>
                    <a:prstGeom prst="rect">
                      <a:avLst/>
                    </a:prstGeom>
                  </pic:spPr>
                </pic:pic>
              </a:graphicData>
            </a:graphic>
          </wp:inline>
        </w:drawing>
      </w:r>
    </w:p>
    <w:p w14:paraId="29C6FAC3" w14:textId="13CA387B" w:rsidR="00056833" w:rsidRDefault="009A29C9" w:rsidP="003F038F">
      <w:pPr>
        <w:pStyle w:val="TextoIndependienteconSangraPrimeraLnea"/>
        <w:ind w:left="792" w:firstLine="0"/>
      </w:pPr>
      <w:r>
        <w:t>Y se agregaron efectos de colores y movimientos</w:t>
      </w:r>
      <w:r w:rsidR="006E725B">
        <w:t xml:space="preserve"> para dar dinamismo como lo muestra el código de la figura .</w:t>
      </w:r>
    </w:p>
    <w:p w14:paraId="1DF22CB0" w14:textId="1D2761C8" w:rsidR="00814519" w:rsidRPr="00854108" w:rsidRDefault="00814519" w:rsidP="00814519">
      <w:pPr>
        <w:pStyle w:val="EstiloFigura"/>
      </w:pPr>
      <w:r w:rsidRPr="00814519">
        <w:rPr>
          <w:b/>
          <w:bCs/>
        </w:rPr>
        <w:t xml:space="preserve">Figura </w:t>
      </w:r>
      <w:r w:rsidRPr="00814519">
        <w:rPr>
          <w:b/>
          <w:bCs/>
        </w:rPr>
        <w:fldChar w:fldCharType="begin"/>
      </w:r>
      <w:r w:rsidRPr="00814519">
        <w:rPr>
          <w:b/>
          <w:bCs/>
        </w:rPr>
        <w:instrText xml:space="preserve"> SEQ Figura \* ARABIC </w:instrText>
      </w:r>
      <w:r w:rsidRPr="00814519">
        <w:rPr>
          <w:b/>
          <w:bCs/>
        </w:rPr>
        <w:fldChar w:fldCharType="separate"/>
      </w:r>
      <w:r w:rsidR="003A6D91">
        <w:rPr>
          <w:b/>
          <w:bCs/>
          <w:noProof/>
        </w:rPr>
        <w:t>46</w:t>
      </w:r>
      <w:r w:rsidRPr="00814519">
        <w:rPr>
          <w:b/>
          <w:bCs/>
        </w:rPr>
        <w:fldChar w:fldCharType="end"/>
      </w:r>
      <w:r w:rsidRPr="00814519">
        <w:rPr>
          <w:b/>
          <w:bCs/>
        </w:rPr>
        <w:br/>
      </w:r>
      <w:r w:rsidRPr="00814519">
        <w:rPr>
          <w:i/>
          <w:iCs/>
        </w:rPr>
        <w:t>Programación de animaciones del botón</w:t>
      </w:r>
    </w:p>
    <w:p w14:paraId="1FC2E550" w14:textId="4D41866E" w:rsidR="00882F01" w:rsidRDefault="00882F01" w:rsidP="003F038F">
      <w:pPr>
        <w:pStyle w:val="TextoIndependienteconSangraPrimeraLnea"/>
        <w:ind w:left="792" w:firstLine="0"/>
      </w:pPr>
      <w:r>
        <w:rPr>
          <w:noProof/>
        </w:rPr>
        <w:drawing>
          <wp:inline distT="0" distB="0" distL="0" distR="0" wp14:anchorId="65CF134F" wp14:editId="6413B60B">
            <wp:extent cx="5341620" cy="3730478"/>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n título-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53671" cy="3738894"/>
                    </a:xfrm>
                    <a:prstGeom prst="rect">
                      <a:avLst/>
                    </a:prstGeom>
                  </pic:spPr>
                </pic:pic>
              </a:graphicData>
            </a:graphic>
          </wp:inline>
        </w:drawing>
      </w:r>
    </w:p>
    <w:p w14:paraId="4C0F425A" w14:textId="6EC0CEBE" w:rsidR="00293C58" w:rsidRDefault="00D11843" w:rsidP="003F038F">
      <w:pPr>
        <w:pStyle w:val="TextoIndependienteconSangraPrimeraLnea"/>
        <w:ind w:left="792" w:firstLine="0"/>
      </w:pPr>
      <w:r>
        <w:lastRenderedPageBreak/>
        <w:t>Y por último JavaScript,</w:t>
      </w:r>
      <w:r w:rsidR="00293C58">
        <w:t xml:space="preserve"> el código expuesto en este lenguaje es vital ya que gracias a él se podrá realizar ambas interacciones de la programación, la que se </w:t>
      </w:r>
      <w:r w:rsidR="00C4024B">
        <w:t>explicará</w:t>
      </w:r>
      <w:r w:rsidR="00293C58">
        <w:t xml:space="preserve"> en esta sección será la del lado de la </w:t>
      </w:r>
      <w:r w:rsidR="00D149C4">
        <w:t>página</w:t>
      </w:r>
      <w:r w:rsidR="00293C58">
        <w:t xml:space="preserve"> web y </w:t>
      </w:r>
      <w:r w:rsidR="00D149C4">
        <w:t>más</w:t>
      </w:r>
      <w:r w:rsidR="00293C58">
        <w:t xml:space="preserve"> adelante se expondrá como </w:t>
      </w:r>
      <w:r w:rsidR="00D149C4">
        <w:t>interactúa</w:t>
      </w:r>
      <w:r w:rsidR="00293C58">
        <w:t xml:space="preserve"> con el servidor.</w:t>
      </w:r>
    </w:p>
    <w:p w14:paraId="451E5DDF" w14:textId="63339D2E" w:rsidR="00BA7013" w:rsidRDefault="00A82139" w:rsidP="003F038F">
      <w:pPr>
        <w:pStyle w:val="TextoIndependienteconSangraPrimeraLnea"/>
        <w:ind w:left="792" w:firstLine="0"/>
      </w:pPr>
      <w:r>
        <w:t>L</w:t>
      </w:r>
      <w:r w:rsidR="00D11843">
        <w:t>a programación en este lenguaje dio la capacidad de poder darle sentido a los elementos creados dentro del HTML como botones o los valores a mostrar de las distancias capturadas por los sensores, generando diversas tareas lógicas para el correcto funcionamiento del portal web</w:t>
      </w:r>
      <w:r w:rsidR="00BA7013">
        <w:t>.</w:t>
      </w:r>
      <w:r w:rsidR="00FD187B">
        <w:t xml:space="preserve"> Para agregar código en JavaScript existen dos métodos. El primero es que l</w:t>
      </w:r>
      <w:r w:rsidR="004E5862">
        <w:t xml:space="preserve">as instrucciones realizadas deben estar dentro de la etiqueta </w:t>
      </w:r>
      <w:r w:rsidR="00F44956">
        <w:t xml:space="preserve">script </w:t>
      </w:r>
      <w:r w:rsidR="001F2A71">
        <w:t xml:space="preserve">de apertura y cierre </w:t>
      </w:r>
      <w:r w:rsidR="00F44956">
        <w:t>para hacer referencia a este lenguaje de programación</w:t>
      </w:r>
      <w:r w:rsidR="00A3064A">
        <w:t>.</w:t>
      </w:r>
      <w:r w:rsidR="00D9672F">
        <w:t xml:space="preserve"> Y la segunda forma es realizar un enlace muy parecido como se hace en CSS para realizar la llamada de un archivo externo</w:t>
      </w:r>
      <w:r w:rsidR="00565DDE">
        <w:t>, el cual debe estar en el mismo directorio que el archivo HTML,</w:t>
      </w:r>
      <w:r w:rsidR="00D9672F">
        <w:t xml:space="preserve"> a que entre a la </w:t>
      </w:r>
      <w:r w:rsidR="003C5A62">
        <w:t>página</w:t>
      </w:r>
      <w:r w:rsidR="00DB4908">
        <w:t xml:space="preserve"> como se muestra en la figura </w:t>
      </w:r>
      <w:r w:rsidR="00D9672F">
        <w:t>.</w:t>
      </w:r>
    </w:p>
    <w:p w14:paraId="33F49CEB" w14:textId="4DB2AD9D" w:rsidR="00825BFE" w:rsidRDefault="00825BFE" w:rsidP="00825BFE">
      <w:pPr>
        <w:pStyle w:val="EstiloFigura"/>
      </w:pPr>
      <w:r w:rsidRPr="00825BFE">
        <w:rPr>
          <w:b/>
          <w:bCs/>
        </w:rPr>
        <w:t xml:space="preserve">Figura </w:t>
      </w:r>
      <w:r w:rsidRPr="00825BFE">
        <w:rPr>
          <w:b/>
          <w:bCs/>
        </w:rPr>
        <w:fldChar w:fldCharType="begin"/>
      </w:r>
      <w:r w:rsidRPr="00825BFE">
        <w:rPr>
          <w:b/>
          <w:bCs/>
        </w:rPr>
        <w:instrText xml:space="preserve"> SEQ Figura \* ARABIC </w:instrText>
      </w:r>
      <w:r w:rsidRPr="00825BFE">
        <w:rPr>
          <w:b/>
          <w:bCs/>
        </w:rPr>
        <w:fldChar w:fldCharType="separate"/>
      </w:r>
      <w:r w:rsidR="003A6D91">
        <w:rPr>
          <w:b/>
          <w:bCs/>
          <w:noProof/>
        </w:rPr>
        <w:t>47</w:t>
      </w:r>
      <w:r w:rsidRPr="00825BFE">
        <w:rPr>
          <w:b/>
          <w:bCs/>
        </w:rPr>
        <w:fldChar w:fldCharType="end"/>
      </w:r>
      <w:r w:rsidRPr="00825BFE">
        <w:rPr>
          <w:b/>
          <w:bCs/>
        </w:rPr>
        <w:br/>
      </w:r>
      <w:r w:rsidRPr="00825BFE">
        <w:rPr>
          <w:i/>
          <w:iCs/>
        </w:rPr>
        <w:t>Anexo de archivo externo de JavaScript</w:t>
      </w:r>
    </w:p>
    <w:p w14:paraId="6D9E58B6" w14:textId="32AAD432" w:rsidR="003C5A62" w:rsidRDefault="005403B5" w:rsidP="003F038F">
      <w:pPr>
        <w:pStyle w:val="TextoIndependienteconSangraPrimeraLnea"/>
        <w:ind w:left="792" w:firstLine="0"/>
      </w:pPr>
      <w:r w:rsidRPr="005403B5">
        <w:rPr>
          <w:noProof/>
        </w:rPr>
        <w:drawing>
          <wp:inline distT="0" distB="0" distL="0" distR="0" wp14:anchorId="5A884308" wp14:editId="77B87103">
            <wp:extent cx="5371512" cy="2887980"/>
            <wp:effectExtent l="0" t="0" r="63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2546" cy="2904665"/>
                    </a:xfrm>
                    <a:prstGeom prst="rect">
                      <a:avLst/>
                    </a:prstGeom>
                  </pic:spPr>
                </pic:pic>
              </a:graphicData>
            </a:graphic>
          </wp:inline>
        </w:drawing>
      </w:r>
    </w:p>
    <w:p w14:paraId="7E91B669" w14:textId="589B93F6" w:rsidR="00D1749B" w:rsidRDefault="00CF5B3C" w:rsidP="003F038F">
      <w:pPr>
        <w:pStyle w:val="TextoIndependienteconSangraPrimeraLnea"/>
        <w:ind w:left="792" w:firstLine="0"/>
      </w:pPr>
      <w:r>
        <w:t>Este segundo método</w:t>
      </w:r>
      <w:r w:rsidR="00D1749B">
        <w:t xml:space="preserve"> es mucho </w:t>
      </w:r>
      <w:r w:rsidR="005403B5">
        <w:t>más</w:t>
      </w:r>
      <w:r w:rsidR="00D1749B">
        <w:t xml:space="preserve"> recomendable debido a que el código JavaScript puede ser reutilizado en otras </w:t>
      </w:r>
      <w:r>
        <w:t>páginas</w:t>
      </w:r>
      <w:r w:rsidR="00DF5197">
        <w:t xml:space="preserve">, la depuración y corrección de errores es </w:t>
      </w:r>
      <w:r w:rsidR="00655102">
        <w:t>más</w:t>
      </w:r>
      <w:r w:rsidR="00DF5197">
        <w:t xml:space="preserve"> </w:t>
      </w:r>
      <w:r w:rsidR="00DF5197">
        <w:lastRenderedPageBreak/>
        <w:t>legible</w:t>
      </w:r>
      <w:r w:rsidR="00973567">
        <w:t xml:space="preserve"> y específicamente el código JavaScript al ser llamado </w:t>
      </w:r>
      <w:r w:rsidR="0078098A">
        <w:t>múltiples</w:t>
      </w:r>
      <w:r w:rsidR="00973567">
        <w:t xml:space="preserve"> veces puede ser positivo ya que este se almacena en memoria </w:t>
      </w:r>
      <w:r w:rsidR="008D0871">
        <w:t>caché</w:t>
      </w:r>
      <w:r w:rsidR="00D1749B">
        <w:t>,</w:t>
      </w:r>
      <w:r w:rsidR="00973567">
        <w:t xml:space="preserve"> lo que permite la carga de sitios web </w:t>
      </w:r>
      <w:r w:rsidR="0078098A">
        <w:t>más</w:t>
      </w:r>
      <w:r w:rsidR="00973567">
        <w:t xml:space="preserve"> rápidamente. P</w:t>
      </w:r>
      <w:r w:rsidR="00D1749B">
        <w:t xml:space="preserve">ero para el proyecto fue necesario crear código separado en este lenguaje acorde a la </w:t>
      </w:r>
      <w:r w:rsidR="00316905">
        <w:t>página</w:t>
      </w:r>
      <w:r w:rsidR="00D1749B">
        <w:t xml:space="preserve"> por lo que se anexo directamente dentro de la misma</w:t>
      </w:r>
      <w:r w:rsidR="00CF5803">
        <w:t xml:space="preserve">, la parte positiva es que se diseñó un código que solo actualiza los valores de las distancias tomadas en lugar de actualizar toda la </w:t>
      </w:r>
      <w:r w:rsidR="00317039">
        <w:t>página</w:t>
      </w:r>
      <w:r w:rsidR="00CF5803">
        <w:t xml:space="preserve"> en cuestión</w:t>
      </w:r>
      <w:r w:rsidR="00D1749B">
        <w:t>.</w:t>
      </w:r>
    </w:p>
    <w:p w14:paraId="6AF05D3D" w14:textId="486299B4" w:rsidR="00BA7013" w:rsidRDefault="00C87BCB" w:rsidP="003F038F">
      <w:pPr>
        <w:pStyle w:val="TextoIndependienteconSangraPrimeraLnea"/>
        <w:ind w:left="792" w:firstLine="0"/>
      </w:pPr>
      <w:r>
        <w:t xml:space="preserve">En la parte inicial </w:t>
      </w:r>
      <w:r w:rsidR="00BA7013">
        <w:t>se definieron las variables que capturarían la información correspondiente a las etiquetas HTML y se actualicen específicamente en cada una como se muestra en la figura .</w:t>
      </w:r>
    </w:p>
    <w:p w14:paraId="59EF4B9B" w14:textId="04A3CB36" w:rsidR="0034483F" w:rsidRDefault="0034483F" w:rsidP="0034483F">
      <w:pPr>
        <w:pStyle w:val="EstiloFigura"/>
      </w:pPr>
      <w:r w:rsidRPr="0034483F">
        <w:rPr>
          <w:b/>
          <w:bCs/>
        </w:rPr>
        <w:t xml:space="preserve">Figura </w:t>
      </w:r>
      <w:r w:rsidRPr="0034483F">
        <w:rPr>
          <w:b/>
          <w:bCs/>
        </w:rPr>
        <w:fldChar w:fldCharType="begin"/>
      </w:r>
      <w:r w:rsidRPr="0034483F">
        <w:rPr>
          <w:b/>
          <w:bCs/>
        </w:rPr>
        <w:instrText xml:space="preserve"> SEQ Figura \* ARABIC </w:instrText>
      </w:r>
      <w:r w:rsidRPr="0034483F">
        <w:rPr>
          <w:b/>
          <w:bCs/>
        </w:rPr>
        <w:fldChar w:fldCharType="separate"/>
      </w:r>
      <w:r w:rsidR="003A6D91">
        <w:rPr>
          <w:b/>
          <w:bCs/>
          <w:noProof/>
        </w:rPr>
        <w:t>48</w:t>
      </w:r>
      <w:r w:rsidRPr="0034483F">
        <w:rPr>
          <w:b/>
          <w:bCs/>
        </w:rPr>
        <w:fldChar w:fldCharType="end"/>
      </w:r>
      <w:r w:rsidRPr="0034483F">
        <w:rPr>
          <w:b/>
          <w:bCs/>
        </w:rPr>
        <w:br/>
      </w:r>
      <w:r w:rsidRPr="0034483F">
        <w:rPr>
          <w:i/>
          <w:iCs/>
        </w:rPr>
        <w:t>Variables usadas en JavaScript</w:t>
      </w:r>
    </w:p>
    <w:p w14:paraId="5CCD3A7D" w14:textId="77777777" w:rsidR="00BA7013" w:rsidRDefault="0034483F" w:rsidP="003F038F">
      <w:pPr>
        <w:pStyle w:val="TextoIndependienteconSangraPrimeraLnea"/>
        <w:ind w:left="792" w:firstLine="0"/>
      </w:pPr>
      <w:r>
        <w:rPr>
          <w:noProof/>
        </w:rPr>
        <w:drawing>
          <wp:inline distT="0" distB="0" distL="0" distR="0" wp14:anchorId="15C4C838" wp14:editId="5969BCB9">
            <wp:extent cx="5215914" cy="293370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4190" cy="2943979"/>
                    </a:xfrm>
                    <a:prstGeom prst="rect">
                      <a:avLst/>
                    </a:prstGeom>
                  </pic:spPr>
                </pic:pic>
              </a:graphicData>
            </a:graphic>
          </wp:inline>
        </w:drawing>
      </w:r>
    </w:p>
    <w:p w14:paraId="3F237AAB" w14:textId="0A532229" w:rsidR="00174C31" w:rsidRDefault="004B4947" w:rsidP="003F038F">
      <w:pPr>
        <w:pStyle w:val="TextoIndependienteconSangraPrimeraLnea"/>
        <w:ind w:left="792" w:firstLine="0"/>
      </w:pPr>
      <w:r>
        <w:t xml:space="preserve">La principal actuación de JavaScript en la web es </w:t>
      </w:r>
      <w:r w:rsidR="007D57D5">
        <w:t xml:space="preserve">darle </w:t>
      </w:r>
      <w:r>
        <w:t>la funcionalidad</w:t>
      </w:r>
      <w:r w:rsidR="00D96106">
        <w:t xml:space="preserve"> de distintas acciones</w:t>
      </w:r>
      <w:r>
        <w:t xml:space="preserve"> </w:t>
      </w:r>
      <w:r w:rsidR="00D96106">
        <w:t>a los</w:t>
      </w:r>
      <w:r>
        <w:t xml:space="preserve"> botones en </w:t>
      </w:r>
      <w:r w:rsidR="004C1BA8">
        <w:t>el sitio</w:t>
      </w:r>
      <w:r w:rsidR="00D96106">
        <w:t xml:space="preserve"> como cambio de página o datos particulares que afectan individualmente a los módulos</w:t>
      </w:r>
      <w:r>
        <w:t>.</w:t>
      </w:r>
    </w:p>
    <w:p w14:paraId="41CE2E7B" w14:textId="2E84FE7B" w:rsidR="00D11843" w:rsidRDefault="00D11843" w:rsidP="003F038F">
      <w:pPr>
        <w:pStyle w:val="TextoIndependienteconSangraPrimeraLnea"/>
        <w:ind w:left="792" w:firstLine="0"/>
      </w:pPr>
      <w:r w:rsidRPr="00127A08">
        <w:rPr>
          <w:highlight w:val="yellow"/>
        </w:rPr>
        <w:t>por medio de solicitudes y publicación de la información realizadas directamente al servidor, junto con un sistema de actualización de información dinámico que evita la recarga constante de la página completa generando retrasos.</w:t>
      </w:r>
    </w:p>
    <w:p w14:paraId="2E5B5F95" w14:textId="77777777" w:rsidR="00190186" w:rsidRDefault="00190186" w:rsidP="00190186">
      <w:pPr>
        <w:pStyle w:val="TextoIndependienteconSangraPrimeraLnea"/>
        <w:ind w:left="792" w:firstLine="0"/>
      </w:pPr>
    </w:p>
    <w:p w14:paraId="29DDDBC3" w14:textId="5D251B23" w:rsidR="00190186" w:rsidRDefault="00190186" w:rsidP="00190186">
      <w:pPr>
        <w:pStyle w:val="TextoIndependienteconSangraPrimeraLnea"/>
        <w:numPr>
          <w:ilvl w:val="1"/>
          <w:numId w:val="19"/>
        </w:numPr>
      </w:pPr>
      <w:r>
        <w:t>Para este punto ya fueron creadas las páginas web a mostrar y el esquema lógico de redes para la comunicación entre los módulos, la última necesidad fue crear el medio por el cual se comunicasen ambas partes, por ello se incorporaron las librerías de DNS para servidor y Web Server</w:t>
      </w:r>
      <w:r w:rsidR="00E96343">
        <w:t xml:space="preserve"> junto con programación JavaScript</w:t>
      </w:r>
      <w:r>
        <w:t>.</w:t>
      </w:r>
    </w:p>
    <w:p w14:paraId="552AA79F" w14:textId="77777777" w:rsidR="00EC02E3" w:rsidRDefault="00190186" w:rsidP="00190186">
      <w:pPr>
        <w:pStyle w:val="TextoIndependienteconSangraPrimeraLnea"/>
        <w:ind w:left="792" w:firstLine="0"/>
      </w:pPr>
      <w:r w:rsidRPr="00290908">
        <w:t>Domain Name System o DNS es el sistema implementado</w:t>
      </w:r>
      <w:r>
        <w:t xml:space="preserve"> directamente dentro del servidor para que se le pueda configurar un nombre que servirá como resolución de la IP que posee</w:t>
      </w:r>
      <w:r w:rsidR="00EC02E3">
        <w:t xml:space="preserve"> como se muestra en la figura .</w:t>
      </w:r>
    </w:p>
    <w:p w14:paraId="5B8F2F25" w14:textId="3C1E0F40" w:rsidR="00C46D26" w:rsidRDefault="00C46D26" w:rsidP="00C46D26">
      <w:pPr>
        <w:pStyle w:val="EstiloFigura"/>
      </w:pPr>
      <w:r w:rsidRPr="00C46D26">
        <w:rPr>
          <w:b/>
          <w:bCs/>
        </w:rPr>
        <w:t xml:space="preserve">Figura </w:t>
      </w:r>
      <w:r w:rsidRPr="00C46D26">
        <w:rPr>
          <w:b/>
          <w:bCs/>
        </w:rPr>
        <w:fldChar w:fldCharType="begin"/>
      </w:r>
      <w:r w:rsidRPr="00C46D26">
        <w:rPr>
          <w:b/>
          <w:bCs/>
        </w:rPr>
        <w:instrText xml:space="preserve"> SEQ Figura \* ARABIC </w:instrText>
      </w:r>
      <w:r w:rsidRPr="00C46D26">
        <w:rPr>
          <w:b/>
          <w:bCs/>
        </w:rPr>
        <w:fldChar w:fldCharType="separate"/>
      </w:r>
      <w:r w:rsidR="003A6D91">
        <w:rPr>
          <w:b/>
          <w:bCs/>
          <w:noProof/>
        </w:rPr>
        <w:t>49</w:t>
      </w:r>
      <w:r w:rsidRPr="00C46D26">
        <w:rPr>
          <w:b/>
          <w:bCs/>
        </w:rPr>
        <w:fldChar w:fldCharType="end"/>
      </w:r>
      <w:r w:rsidRPr="00C46D26">
        <w:rPr>
          <w:b/>
          <w:bCs/>
        </w:rPr>
        <w:br/>
      </w:r>
      <w:r w:rsidRPr="00C46D26">
        <w:rPr>
          <w:i/>
          <w:iCs/>
        </w:rPr>
        <w:t>Asignación de DNS en el servidor</w:t>
      </w:r>
    </w:p>
    <w:p w14:paraId="5D7702EB" w14:textId="6DDF5213" w:rsidR="00EC02E3" w:rsidRDefault="009605CD" w:rsidP="00190186">
      <w:pPr>
        <w:pStyle w:val="TextoIndependienteconSangraPrimeraLnea"/>
        <w:ind w:left="792" w:firstLine="0"/>
      </w:pPr>
      <w:r>
        <w:rPr>
          <w:noProof/>
        </w:rPr>
        <w:drawing>
          <wp:inline distT="0" distB="0" distL="0" distR="0" wp14:anchorId="2817205C" wp14:editId="68D68283">
            <wp:extent cx="5280660" cy="2970117"/>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3259" cy="2977204"/>
                    </a:xfrm>
                    <a:prstGeom prst="rect">
                      <a:avLst/>
                    </a:prstGeom>
                  </pic:spPr>
                </pic:pic>
              </a:graphicData>
            </a:graphic>
          </wp:inline>
        </w:drawing>
      </w:r>
    </w:p>
    <w:p w14:paraId="2B5C8E0D" w14:textId="2B5A44B5" w:rsidR="002B49A8" w:rsidRDefault="002B49A8" w:rsidP="002B49A8">
      <w:pPr>
        <w:pStyle w:val="EstiloFigura"/>
      </w:pPr>
      <w:r w:rsidRPr="002B49A8">
        <w:rPr>
          <w:i/>
          <w:iCs/>
        </w:rPr>
        <w:t>Nota</w:t>
      </w:r>
      <w:r>
        <w:t>. Al ser un servicio local de DNS la resolución del nombre de dominio es solamente interna de la red a la cual está conectad</w:t>
      </w:r>
      <w:r w:rsidR="00963EDC">
        <w:t>o</w:t>
      </w:r>
      <w:r>
        <w:t xml:space="preserve"> el servidor</w:t>
      </w:r>
    </w:p>
    <w:p w14:paraId="65DC0418" w14:textId="4903F18E" w:rsidR="00BF5A8B" w:rsidRDefault="00EC02E3" w:rsidP="00190186">
      <w:pPr>
        <w:pStyle w:val="TextoIndependienteconSangraPrimeraLnea"/>
        <w:ind w:left="792" w:firstLine="0"/>
      </w:pPr>
      <w:r>
        <w:t>H</w:t>
      </w:r>
      <w:r w:rsidR="00190186">
        <w:t xml:space="preserve">aciendo más fácil para el usuario final el acceso a las páginas web que contiene. Por otro </w:t>
      </w:r>
      <w:r w:rsidR="009C11D0">
        <w:t>lado,</w:t>
      </w:r>
      <w:r w:rsidR="00190186">
        <w:t xml:space="preserve"> está la librería de Web server, esta librería permitió un manejo completo de todo lo solicitado para la página web, con esto se pudo incluir todo el código de las distintas webs</w:t>
      </w:r>
      <w:r w:rsidR="005E5089">
        <w:t xml:space="preserve"> junto con JavaScript</w:t>
      </w:r>
      <w:r w:rsidR="00190186">
        <w:t xml:space="preserve"> para poder atender las diversas peticiones de </w:t>
      </w:r>
      <w:r w:rsidR="00190186">
        <w:lastRenderedPageBreak/>
        <w:t>distintos clientes que quisieran acceder al nombre de dominio ya establecido para visualizar su contenido</w:t>
      </w:r>
      <w:r w:rsidR="00BF5A8B">
        <w:t>.</w:t>
      </w:r>
    </w:p>
    <w:p w14:paraId="1FDA30CD" w14:textId="77777777" w:rsidR="00887E49" w:rsidRDefault="00BF5A8B" w:rsidP="00190186">
      <w:pPr>
        <w:pStyle w:val="TextoIndependienteconSangraPrimeraLnea"/>
        <w:ind w:left="792" w:firstLine="0"/>
      </w:pPr>
      <w:r>
        <w:t xml:space="preserve">Lo primero que se generó fueron </w:t>
      </w:r>
      <w:r w:rsidR="00190186">
        <w:t>las respuestas a todas las solicitudes hechas por los clientes como la</w:t>
      </w:r>
      <w:r w:rsidR="00FC45A2">
        <w:t xml:space="preserve"> carga de la</w:t>
      </w:r>
      <w:r w:rsidR="00190186">
        <w:t xml:space="preserve"> página completa</w:t>
      </w:r>
      <w:r w:rsidR="00887E49">
        <w:t>. Para entender esto se introdujeron los conceptos de HTTP GET</w:t>
      </w:r>
      <w:r w:rsidR="00887E49" w:rsidRPr="00887E49">
        <w:t>/</w:t>
      </w:r>
      <w:r w:rsidR="00887E49">
        <w:t>POST que utilizo JavaScript para preguntar directamente a la IP del servidor la petición que se realizaba como se muestra en la figura .</w:t>
      </w:r>
    </w:p>
    <w:p w14:paraId="0C1A3E87" w14:textId="014D3D11" w:rsidR="00E91F21" w:rsidRDefault="00E91F21" w:rsidP="00AB565B">
      <w:pPr>
        <w:pStyle w:val="EstiloFigura"/>
      </w:pPr>
      <w:r w:rsidRPr="00AB565B">
        <w:rPr>
          <w:b/>
          <w:bCs/>
        </w:rPr>
        <w:t xml:space="preserve">Figura </w:t>
      </w:r>
      <w:r w:rsidRPr="00AB565B">
        <w:rPr>
          <w:b/>
          <w:bCs/>
        </w:rPr>
        <w:fldChar w:fldCharType="begin"/>
      </w:r>
      <w:r w:rsidRPr="00AB565B">
        <w:rPr>
          <w:b/>
          <w:bCs/>
        </w:rPr>
        <w:instrText xml:space="preserve"> SEQ Figura \* ARABIC </w:instrText>
      </w:r>
      <w:r w:rsidRPr="00AB565B">
        <w:rPr>
          <w:b/>
          <w:bCs/>
        </w:rPr>
        <w:fldChar w:fldCharType="separate"/>
      </w:r>
      <w:r w:rsidR="003A6D91">
        <w:rPr>
          <w:b/>
          <w:bCs/>
          <w:noProof/>
        </w:rPr>
        <w:t>50</w:t>
      </w:r>
      <w:r w:rsidRPr="00AB565B">
        <w:rPr>
          <w:b/>
          <w:bCs/>
        </w:rPr>
        <w:fldChar w:fldCharType="end"/>
      </w:r>
      <w:r w:rsidRPr="00AB565B">
        <w:rPr>
          <w:b/>
          <w:bCs/>
        </w:rPr>
        <w:br/>
      </w:r>
      <w:r w:rsidRPr="00AB565B">
        <w:rPr>
          <w:i/>
          <w:iCs/>
        </w:rPr>
        <w:t>Acciones del servidor ante las solicitudes de HTTP GET/POST</w:t>
      </w:r>
    </w:p>
    <w:p w14:paraId="09D10889" w14:textId="093758D6" w:rsidR="00887E49" w:rsidRDefault="00F55B44" w:rsidP="00190186">
      <w:pPr>
        <w:pStyle w:val="TextoIndependienteconSangraPrimeraLnea"/>
        <w:ind w:left="792" w:firstLine="0"/>
      </w:pPr>
      <w:r w:rsidRPr="00F55B44">
        <w:rPr>
          <w:noProof/>
        </w:rPr>
        <w:drawing>
          <wp:inline distT="0" distB="0" distL="0" distR="0" wp14:anchorId="5530DC0F" wp14:editId="52118A84">
            <wp:extent cx="5318760" cy="572392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7161" cy="5743729"/>
                    </a:xfrm>
                    <a:prstGeom prst="rect">
                      <a:avLst/>
                    </a:prstGeom>
                  </pic:spPr>
                </pic:pic>
              </a:graphicData>
            </a:graphic>
          </wp:inline>
        </w:drawing>
      </w:r>
    </w:p>
    <w:p w14:paraId="31CB0D30" w14:textId="01D9BE76" w:rsidR="007B4D85" w:rsidRDefault="00C451D4" w:rsidP="003C7EB8">
      <w:pPr>
        <w:pStyle w:val="TextoIndependienteconSangraPrimeraLnea"/>
        <w:ind w:left="792" w:firstLine="0"/>
      </w:pPr>
      <w:r>
        <w:lastRenderedPageBreak/>
        <w:t>Aquí se puede observar como con el objeto creado de la librería de Web Server le indicamos acciones para hacer cuando desde el navegador con JavaScript diga que necesita la información solicitada con la url</w:t>
      </w:r>
      <w:r w:rsidR="00E31915">
        <w:t>, como ejemplo podemos ver que cuando se prenda el servidor y ejecute el código de la página web</w:t>
      </w:r>
      <w:r w:rsidR="003C7EB8">
        <w:t>, la primera acción que realizara es preguntar a la IP seguido de una barra inclinada ( / ) que</w:t>
      </w:r>
      <w:r w:rsidR="00530D10">
        <w:t xml:space="preserve"> es lo</w:t>
      </w:r>
      <w:r w:rsidR="003C7EB8">
        <w:t xml:space="preserve"> se ejecutara</w:t>
      </w:r>
      <w:r w:rsidR="007B4D85">
        <w:t xml:space="preserve"> como se muestra en la figura .</w:t>
      </w:r>
    </w:p>
    <w:p w14:paraId="77968840" w14:textId="757B04C7" w:rsidR="005437E1" w:rsidRDefault="005437E1" w:rsidP="005437E1">
      <w:pPr>
        <w:pStyle w:val="EstiloFigura"/>
      </w:pPr>
      <w:r w:rsidRPr="005437E1">
        <w:rPr>
          <w:b/>
          <w:bCs/>
        </w:rPr>
        <w:t xml:space="preserve">Figura </w:t>
      </w:r>
      <w:r w:rsidRPr="005437E1">
        <w:rPr>
          <w:b/>
          <w:bCs/>
        </w:rPr>
        <w:fldChar w:fldCharType="begin"/>
      </w:r>
      <w:r w:rsidRPr="005437E1">
        <w:rPr>
          <w:b/>
          <w:bCs/>
        </w:rPr>
        <w:instrText xml:space="preserve"> SEQ Figura \* ARABIC </w:instrText>
      </w:r>
      <w:r w:rsidRPr="005437E1">
        <w:rPr>
          <w:b/>
          <w:bCs/>
        </w:rPr>
        <w:fldChar w:fldCharType="separate"/>
      </w:r>
      <w:r w:rsidR="003A6D91">
        <w:rPr>
          <w:b/>
          <w:bCs/>
          <w:noProof/>
        </w:rPr>
        <w:t>51</w:t>
      </w:r>
      <w:r w:rsidRPr="005437E1">
        <w:rPr>
          <w:b/>
          <w:bCs/>
        </w:rPr>
        <w:fldChar w:fldCharType="end"/>
      </w:r>
      <w:r w:rsidRPr="005437E1">
        <w:rPr>
          <w:b/>
          <w:bCs/>
        </w:rPr>
        <w:br/>
      </w:r>
      <w:r w:rsidRPr="005437E1">
        <w:rPr>
          <w:i/>
          <w:iCs/>
        </w:rPr>
        <w:t>Línea de lanzamiento de la página web del servidor</w:t>
      </w:r>
    </w:p>
    <w:p w14:paraId="196C7921" w14:textId="0AB74BBE" w:rsidR="00AE29DF" w:rsidRDefault="00D0641C" w:rsidP="003C7EB8">
      <w:pPr>
        <w:pStyle w:val="TextoIndependienteconSangraPrimeraLnea"/>
        <w:ind w:left="792" w:firstLine="0"/>
      </w:pPr>
      <w:r w:rsidRPr="003C7EB8">
        <w:rPr>
          <w:noProof/>
        </w:rPr>
        <w:drawing>
          <wp:inline distT="0" distB="0" distL="0" distR="0" wp14:anchorId="34E17B03" wp14:editId="75AD4234">
            <wp:extent cx="5370683" cy="58369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0185" cy="5847247"/>
                    </a:xfrm>
                    <a:prstGeom prst="rect">
                      <a:avLst/>
                    </a:prstGeom>
                  </pic:spPr>
                </pic:pic>
              </a:graphicData>
            </a:graphic>
          </wp:inline>
        </w:drawing>
      </w:r>
    </w:p>
    <w:p w14:paraId="05DE503E" w14:textId="716FACAC" w:rsidR="009C2AE7" w:rsidRDefault="007B4D85" w:rsidP="003C7EB8">
      <w:pPr>
        <w:pStyle w:val="TextoIndependienteconSangraPrimeraLnea"/>
        <w:ind w:left="792" w:firstLine="0"/>
      </w:pPr>
      <w:r>
        <w:lastRenderedPageBreak/>
        <w:t>En este caso al iniciar se llama a la función Pagina Inicio</w:t>
      </w:r>
      <w:r w:rsidR="006F1B54">
        <w:t xml:space="preserve"> la cual contiene la llamada de nuestro sitio web</w:t>
      </w:r>
      <w:r w:rsidR="009C2AE7">
        <w:t xml:space="preserve"> como se muestra en la figura .</w:t>
      </w:r>
    </w:p>
    <w:p w14:paraId="649473D8" w14:textId="7938AC20" w:rsidR="005E7B19" w:rsidRDefault="005E7B19" w:rsidP="005E7B19">
      <w:pPr>
        <w:pStyle w:val="EstiloFigura"/>
      </w:pPr>
      <w:r w:rsidRPr="005E7B19">
        <w:rPr>
          <w:b/>
          <w:bCs/>
        </w:rPr>
        <w:t xml:space="preserve">Figura </w:t>
      </w:r>
      <w:r w:rsidRPr="005E7B19">
        <w:rPr>
          <w:b/>
          <w:bCs/>
        </w:rPr>
        <w:fldChar w:fldCharType="begin"/>
      </w:r>
      <w:r w:rsidRPr="005E7B19">
        <w:rPr>
          <w:b/>
          <w:bCs/>
        </w:rPr>
        <w:instrText xml:space="preserve"> SEQ Figura \* ARABIC </w:instrText>
      </w:r>
      <w:r w:rsidRPr="005E7B19">
        <w:rPr>
          <w:b/>
          <w:bCs/>
        </w:rPr>
        <w:fldChar w:fldCharType="separate"/>
      </w:r>
      <w:r w:rsidR="003A6D91">
        <w:rPr>
          <w:b/>
          <w:bCs/>
          <w:noProof/>
        </w:rPr>
        <w:t>52</w:t>
      </w:r>
      <w:r w:rsidRPr="005E7B19">
        <w:rPr>
          <w:b/>
          <w:bCs/>
        </w:rPr>
        <w:fldChar w:fldCharType="end"/>
      </w:r>
      <w:r w:rsidRPr="005E7B19">
        <w:rPr>
          <w:b/>
          <w:bCs/>
        </w:rPr>
        <w:br/>
      </w:r>
      <w:r w:rsidRPr="005E7B19">
        <w:rPr>
          <w:i/>
          <w:iCs/>
        </w:rPr>
        <w:t>Función que solicita la página web de inicio</w:t>
      </w:r>
    </w:p>
    <w:p w14:paraId="6440307A" w14:textId="38786804" w:rsidR="00AE29DF" w:rsidRDefault="0094503C" w:rsidP="003C7EB8">
      <w:pPr>
        <w:pStyle w:val="TextoIndependienteconSangraPrimeraLnea"/>
        <w:ind w:left="792" w:firstLine="0"/>
      </w:pPr>
      <w:r w:rsidRPr="0094503C">
        <w:rPr>
          <w:noProof/>
        </w:rPr>
        <w:drawing>
          <wp:inline distT="0" distB="0" distL="0" distR="0" wp14:anchorId="57D3A74B" wp14:editId="2B6FE51F">
            <wp:extent cx="5302898" cy="57302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4567" cy="5742849"/>
                    </a:xfrm>
                    <a:prstGeom prst="rect">
                      <a:avLst/>
                    </a:prstGeom>
                  </pic:spPr>
                </pic:pic>
              </a:graphicData>
            </a:graphic>
          </wp:inline>
        </w:drawing>
      </w:r>
    </w:p>
    <w:p w14:paraId="7E3B2FF9" w14:textId="581A0F70" w:rsidR="0094503C" w:rsidRDefault="0094503C" w:rsidP="003C7EB8">
      <w:pPr>
        <w:pStyle w:val="TextoIndependienteconSangraPrimeraLnea"/>
        <w:ind w:left="792" w:firstLine="0"/>
      </w:pPr>
      <w:r>
        <w:t xml:space="preserve">Dentro de esta </w:t>
      </w:r>
      <w:r w:rsidR="006E4F8F">
        <w:t>función</w:t>
      </w:r>
      <w:r>
        <w:t xml:space="preserve"> se utilizan sentencias </w:t>
      </w:r>
      <w:r w:rsidR="00B5691C">
        <w:t>específicas</w:t>
      </w:r>
      <w:r>
        <w:t xml:space="preserve"> para que un navegador web pueda recibir la información correctamente, la primera línea sirve para dar permiso al acceso de cualquier dispositivo a la información dentro de él, sin esta línea posiblemente exista problema al momento de comunicar ya que el servidor podría bloquear el acceso a la información</w:t>
      </w:r>
      <w:r w:rsidR="006E4F8F">
        <w:t xml:space="preserve">. La segunda línea envía un estatus de OK al sitio </w:t>
      </w:r>
      <w:r w:rsidR="006E4F8F">
        <w:lastRenderedPageBreak/>
        <w:t xml:space="preserve">web y ser carga el contenido HTML que esta almacenado en la </w:t>
      </w:r>
      <w:r w:rsidR="00A950FF">
        <w:t>función</w:t>
      </w:r>
      <w:r w:rsidR="006E4F8F">
        <w:t xml:space="preserve"> a la cual apunta que en este caso es Pagina.</w:t>
      </w:r>
    </w:p>
    <w:p w14:paraId="3148CA1D" w14:textId="1EC4FFF8" w:rsidR="003C7EB8" w:rsidRDefault="009C2AE7" w:rsidP="003C7EB8">
      <w:pPr>
        <w:pStyle w:val="TextoIndependienteconSangraPrimeraLnea"/>
        <w:ind w:left="792" w:firstLine="0"/>
      </w:pPr>
      <w:r>
        <w:t>S</w:t>
      </w:r>
      <w:r w:rsidR="003C7EB8">
        <w:t xml:space="preserve">i no </w:t>
      </w:r>
      <w:r w:rsidR="00BC5130">
        <w:t>se inicializa</w:t>
      </w:r>
      <w:r w:rsidR="003C7EB8">
        <w:t xml:space="preserve"> esta función no </w:t>
      </w:r>
      <w:r w:rsidR="00DA1581">
        <w:t>habrá</w:t>
      </w:r>
      <w:r w:rsidR="003C7EB8">
        <w:t xml:space="preserve"> una </w:t>
      </w:r>
      <w:r w:rsidR="00DA1581">
        <w:t>página</w:t>
      </w:r>
      <w:r w:rsidR="003C7EB8">
        <w:t xml:space="preserve"> de inicio que se cargue automáticamente al ingresar a la IP del servidor</w:t>
      </w:r>
      <w:r>
        <w:t xml:space="preserve">. En el caso particular de añadir una </w:t>
      </w:r>
      <w:r w:rsidR="005B0274">
        <w:t>página</w:t>
      </w:r>
      <w:r>
        <w:t xml:space="preserve"> al servidor será necesario formatearla adecuadamente para que no interfiera la diferencia de lenguaje de programación</w:t>
      </w:r>
      <w:r w:rsidR="005B0274">
        <w:t xml:space="preserve"> como se muestra en la figura .</w:t>
      </w:r>
    </w:p>
    <w:p w14:paraId="4CDFCED9" w14:textId="215775E6" w:rsidR="00F91C77" w:rsidRDefault="00F91C77" w:rsidP="00F91C77">
      <w:pPr>
        <w:pStyle w:val="EstiloFigura"/>
      </w:pPr>
      <w:r w:rsidRPr="00544C1F">
        <w:rPr>
          <w:b/>
          <w:bCs/>
        </w:rPr>
        <w:t xml:space="preserve">Figura </w:t>
      </w:r>
      <w:r w:rsidRPr="00544C1F">
        <w:rPr>
          <w:b/>
          <w:bCs/>
        </w:rPr>
        <w:fldChar w:fldCharType="begin"/>
      </w:r>
      <w:r w:rsidRPr="00544C1F">
        <w:rPr>
          <w:b/>
          <w:bCs/>
        </w:rPr>
        <w:instrText xml:space="preserve"> SEQ Figura \* ARABIC </w:instrText>
      </w:r>
      <w:r w:rsidRPr="00544C1F">
        <w:rPr>
          <w:b/>
          <w:bCs/>
        </w:rPr>
        <w:fldChar w:fldCharType="separate"/>
      </w:r>
      <w:r w:rsidR="003A6D91">
        <w:rPr>
          <w:b/>
          <w:bCs/>
          <w:noProof/>
        </w:rPr>
        <w:t>53</w:t>
      </w:r>
      <w:r w:rsidRPr="00544C1F">
        <w:rPr>
          <w:b/>
          <w:bCs/>
        </w:rPr>
        <w:fldChar w:fldCharType="end"/>
      </w:r>
      <w:r w:rsidRPr="00544C1F">
        <w:rPr>
          <w:i/>
          <w:iCs/>
        </w:rPr>
        <w:br/>
        <w:t>Código completo de la página web dentro del servidor</w:t>
      </w:r>
    </w:p>
    <w:p w14:paraId="4D77D89F" w14:textId="373D5A16" w:rsidR="005B0274" w:rsidRDefault="003F643A" w:rsidP="003C7EB8">
      <w:pPr>
        <w:pStyle w:val="TextoIndependienteconSangraPrimeraLnea"/>
        <w:ind w:left="792" w:firstLine="0"/>
        <w:rPr>
          <w:lang w:val="es-ES_tradnl"/>
        </w:rPr>
      </w:pPr>
      <w:r>
        <w:rPr>
          <w:noProof/>
          <w:lang w:val="es-ES_tradnl"/>
        </w:rPr>
        <w:lastRenderedPageBreak/>
        <w:drawing>
          <wp:inline distT="0" distB="0" distL="0" distR="0" wp14:anchorId="31672BAE" wp14:editId="4AA3E670">
            <wp:extent cx="5360173" cy="8763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in título-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60437" cy="8763432"/>
                    </a:xfrm>
                    <a:prstGeom prst="rect">
                      <a:avLst/>
                    </a:prstGeom>
                  </pic:spPr>
                </pic:pic>
              </a:graphicData>
            </a:graphic>
          </wp:inline>
        </w:drawing>
      </w:r>
    </w:p>
    <w:p w14:paraId="47B5C9F8" w14:textId="11C0E7FC" w:rsidR="00870D0C" w:rsidRPr="00184A06" w:rsidRDefault="00870D0C" w:rsidP="00184A06">
      <w:pPr>
        <w:pStyle w:val="EstiloFigura"/>
      </w:pPr>
      <w:r w:rsidRPr="00870D0C">
        <w:rPr>
          <w:i/>
          <w:iCs/>
          <w:lang w:val="es-ES_tradnl"/>
        </w:rPr>
        <w:lastRenderedPageBreak/>
        <w:t>Nota</w:t>
      </w:r>
      <w:r>
        <w:rPr>
          <w:lang w:val="es-ES_tradnl"/>
        </w:rPr>
        <w:t xml:space="preserve">. </w:t>
      </w:r>
      <w:r w:rsidR="00184A06">
        <w:rPr>
          <w:lang w:val="es-ES_tradnl"/>
        </w:rPr>
        <w:t>Para que el formato de la página web no afecte al resto del código se utiliza R“====()====</w:t>
      </w:r>
      <w:r w:rsidR="00184A06">
        <w:t>” dentro de una variable de tipo String</w:t>
      </w:r>
      <w:r w:rsidR="00993661">
        <w:t xml:space="preserve"> y dentro de los paréntesis el portal web</w:t>
      </w:r>
      <w:r w:rsidR="00184A06">
        <w:t>.</w:t>
      </w:r>
    </w:p>
    <w:p w14:paraId="64BAA237" w14:textId="2CCFF746" w:rsidR="003C7EB8" w:rsidRDefault="00504065" w:rsidP="00190186">
      <w:pPr>
        <w:pStyle w:val="TextoIndependienteconSangraPrimeraLnea"/>
        <w:ind w:left="792" w:firstLine="0"/>
      </w:pPr>
      <w:r>
        <w:t>También</w:t>
      </w:r>
      <w:r w:rsidR="00D33331">
        <w:t xml:space="preserve"> existen herramientas que ayudan a ahorrar espacio dentro de estos microcontroladores, en el caso del presente proyecto se </w:t>
      </w:r>
      <w:r w:rsidR="00573E8D">
        <w:t>utilizó</w:t>
      </w:r>
      <w:r w:rsidR="00D33331">
        <w:t xml:space="preserve"> HTML minifier para comprimir toda la sección de CSS y HTML, existen otros elementos que se pueden comprimir como los nombres de las variables entre otros.</w:t>
      </w:r>
    </w:p>
    <w:p w14:paraId="381CB799" w14:textId="3573CD25" w:rsidR="008A2AC5" w:rsidRDefault="00B85AA0" w:rsidP="00190186">
      <w:pPr>
        <w:pStyle w:val="TextoIndependienteconSangraPrimeraLnea"/>
        <w:ind w:left="792" w:firstLine="0"/>
      </w:pPr>
      <w:r>
        <w:t>S</w:t>
      </w:r>
      <w:r w:rsidR="00190186">
        <w:t>egundo los valores correspondientes de las variables que almacenaban la información de los sensores para ser mostradas en las llamadas específicas de la página</w:t>
      </w:r>
      <w:r w:rsidR="008A2AC5">
        <w:t>.</w:t>
      </w:r>
      <w:r w:rsidR="00F7585C">
        <w:t xml:space="preserve"> Para poder desarrollar esta parte se hace uso de lo mencionado anteriormente, en este caso la </w:t>
      </w:r>
      <w:r w:rsidR="002B515D">
        <w:t>página</w:t>
      </w:r>
      <w:r w:rsidR="00F7585C">
        <w:t xml:space="preserve"> web ya cargada hace una solicitud HTTP GET al servidor para obtener el contenido de lo que </w:t>
      </w:r>
      <w:r w:rsidR="002B515D">
        <w:t>está</w:t>
      </w:r>
      <w:r w:rsidR="00F7585C">
        <w:t xml:space="preserve"> pidiendo </w:t>
      </w:r>
      <w:r w:rsidR="00734352">
        <w:t>específicamente</w:t>
      </w:r>
      <w:r w:rsidR="0001208B">
        <w:t xml:space="preserve"> con código JavaScript como se muestra en la figura .</w:t>
      </w:r>
    </w:p>
    <w:p w14:paraId="705D2950" w14:textId="67909487" w:rsidR="00A3183E" w:rsidRDefault="00A3183E" w:rsidP="005C7FBA">
      <w:pPr>
        <w:pStyle w:val="EstiloFigura"/>
      </w:pPr>
      <w:r w:rsidRPr="005C7FBA">
        <w:rPr>
          <w:b/>
          <w:bCs/>
        </w:rPr>
        <w:t xml:space="preserve">Figura </w:t>
      </w:r>
      <w:r w:rsidRPr="005C7FBA">
        <w:rPr>
          <w:b/>
          <w:bCs/>
        </w:rPr>
        <w:fldChar w:fldCharType="begin"/>
      </w:r>
      <w:r w:rsidRPr="005C7FBA">
        <w:rPr>
          <w:b/>
          <w:bCs/>
        </w:rPr>
        <w:instrText xml:space="preserve"> SEQ Figura \* ARABIC </w:instrText>
      </w:r>
      <w:r w:rsidRPr="005C7FBA">
        <w:rPr>
          <w:b/>
          <w:bCs/>
        </w:rPr>
        <w:fldChar w:fldCharType="separate"/>
      </w:r>
      <w:r w:rsidR="003A6D91">
        <w:rPr>
          <w:b/>
          <w:bCs/>
          <w:noProof/>
        </w:rPr>
        <w:t>54</w:t>
      </w:r>
      <w:r w:rsidRPr="005C7FBA">
        <w:rPr>
          <w:b/>
          <w:bCs/>
        </w:rPr>
        <w:fldChar w:fldCharType="end"/>
      </w:r>
      <w:r w:rsidRPr="005C7FBA">
        <w:rPr>
          <w:b/>
          <w:bCs/>
        </w:rPr>
        <w:br/>
      </w:r>
      <w:r w:rsidRPr="005C7FBA">
        <w:rPr>
          <w:i/>
          <w:iCs/>
        </w:rPr>
        <w:t>Función de la página web para solicitar los valores de los sensores al servidor</w:t>
      </w:r>
    </w:p>
    <w:p w14:paraId="0CF594EA" w14:textId="3547660A" w:rsidR="0001208B" w:rsidRDefault="002618FC" w:rsidP="00190186">
      <w:pPr>
        <w:pStyle w:val="TextoIndependienteconSangraPrimeraLnea"/>
        <w:ind w:left="792" w:firstLine="0"/>
      </w:pPr>
      <w:r>
        <w:rPr>
          <w:noProof/>
        </w:rPr>
        <w:drawing>
          <wp:inline distT="0" distB="0" distL="0" distR="0" wp14:anchorId="6D6EFE3D" wp14:editId="3D9C8E35">
            <wp:extent cx="5311140" cy="2987260"/>
            <wp:effectExtent l="0" t="0" r="381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5830" cy="3001147"/>
                    </a:xfrm>
                    <a:prstGeom prst="rect">
                      <a:avLst/>
                    </a:prstGeom>
                  </pic:spPr>
                </pic:pic>
              </a:graphicData>
            </a:graphic>
          </wp:inline>
        </w:drawing>
      </w:r>
    </w:p>
    <w:p w14:paraId="54686A5E" w14:textId="3DB742A3" w:rsidR="00A654B4" w:rsidRDefault="00C34414" w:rsidP="00190186">
      <w:pPr>
        <w:pStyle w:val="TextoIndependienteconSangraPrimeraLnea"/>
        <w:ind w:left="792" w:firstLine="0"/>
      </w:pPr>
      <w:r>
        <w:t>Lo que se realiza con esta función es determinar por medio de una bandera si ya se está solicitando la información, para evitar la petición recurrente generando fallos</w:t>
      </w:r>
      <w:r w:rsidR="00FB12B3">
        <w:t xml:space="preserve">, una vez </w:t>
      </w:r>
      <w:r w:rsidR="00FB12B3">
        <w:lastRenderedPageBreak/>
        <w:t>pase la bandera se hace una llamada de una función asíncrona</w:t>
      </w:r>
      <w:r w:rsidR="00A654B4">
        <w:t xml:space="preserve"> la cual se inicializa con la carga del sitio</w:t>
      </w:r>
      <w:r w:rsidR="00083EFB">
        <w:t xml:space="preserve"> por medio de un bucle de ejecución acorde a una variable</w:t>
      </w:r>
      <w:r w:rsidR="00DE1CD2">
        <w:t xml:space="preserve"> de tiempo</w:t>
      </w:r>
      <w:r w:rsidR="00A654B4">
        <w:t xml:space="preserve"> como lo muestra la figura .</w:t>
      </w:r>
    </w:p>
    <w:p w14:paraId="009AF36D" w14:textId="3173B654" w:rsidR="003A6D91" w:rsidRDefault="003A6D91" w:rsidP="003A6D91">
      <w:pPr>
        <w:pStyle w:val="EstiloFigura"/>
      </w:pPr>
      <w:r w:rsidRPr="003A6D91">
        <w:rPr>
          <w:b/>
          <w:bCs/>
        </w:rPr>
        <w:t xml:space="preserve">Figura </w:t>
      </w:r>
      <w:r w:rsidRPr="003A6D91">
        <w:rPr>
          <w:b/>
          <w:bCs/>
        </w:rPr>
        <w:fldChar w:fldCharType="begin"/>
      </w:r>
      <w:r w:rsidRPr="003A6D91">
        <w:rPr>
          <w:b/>
          <w:bCs/>
        </w:rPr>
        <w:instrText xml:space="preserve"> SEQ Figura \* ARABIC </w:instrText>
      </w:r>
      <w:r w:rsidRPr="003A6D91">
        <w:rPr>
          <w:b/>
          <w:bCs/>
        </w:rPr>
        <w:fldChar w:fldCharType="separate"/>
      </w:r>
      <w:r w:rsidRPr="003A6D91">
        <w:rPr>
          <w:b/>
          <w:bCs/>
          <w:noProof/>
        </w:rPr>
        <w:t>55</w:t>
      </w:r>
      <w:r w:rsidRPr="003A6D91">
        <w:rPr>
          <w:b/>
          <w:bCs/>
        </w:rPr>
        <w:fldChar w:fldCharType="end"/>
      </w:r>
      <w:r w:rsidRPr="003A6D91">
        <w:rPr>
          <w:b/>
          <w:bCs/>
        </w:rPr>
        <w:br/>
      </w:r>
      <w:r w:rsidRPr="003A6D91">
        <w:rPr>
          <w:i/>
          <w:iCs/>
        </w:rPr>
        <w:t>Código de verificación de la carga del portal web</w:t>
      </w:r>
    </w:p>
    <w:p w14:paraId="08ED431D" w14:textId="215A4853" w:rsidR="007F161A" w:rsidRDefault="0038103B" w:rsidP="00190186">
      <w:pPr>
        <w:pStyle w:val="TextoIndependienteconSangraPrimeraLnea"/>
        <w:ind w:left="792" w:firstLine="0"/>
      </w:pPr>
      <w:r w:rsidRPr="0038103B">
        <w:rPr>
          <w:noProof/>
        </w:rPr>
        <w:drawing>
          <wp:inline distT="0" distB="0" distL="0" distR="0" wp14:anchorId="3BED4536" wp14:editId="1884FC04">
            <wp:extent cx="5068007" cy="943107"/>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8007" cy="943107"/>
                    </a:xfrm>
                    <a:prstGeom prst="rect">
                      <a:avLst/>
                    </a:prstGeom>
                  </pic:spPr>
                </pic:pic>
              </a:graphicData>
            </a:graphic>
          </wp:inline>
        </w:drawing>
      </w:r>
    </w:p>
    <w:p w14:paraId="1F955C0A" w14:textId="5575022A" w:rsidR="00066951" w:rsidRDefault="00066951" w:rsidP="00440F68">
      <w:pPr>
        <w:pStyle w:val="EstiloFigura"/>
      </w:pPr>
      <w:r w:rsidRPr="00440F68">
        <w:rPr>
          <w:rStyle w:val="EstiloFiguraCar"/>
          <w:i/>
          <w:iCs/>
        </w:rPr>
        <w:t>Nota</w:t>
      </w:r>
      <w:r>
        <w:t xml:space="preserve">. El intervalo de tiempo mostrado es </w:t>
      </w:r>
      <w:r w:rsidR="003E2FF8">
        <w:t>la</w:t>
      </w:r>
      <w:r>
        <w:t xml:space="preserve"> variable que almacena un valor </w:t>
      </w:r>
      <w:r w:rsidR="00440F68">
        <w:t>numérico</w:t>
      </w:r>
      <w:r>
        <w:t xml:space="preserve">, </w:t>
      </w:r>
      <w:r w:rsidR="00152082">
        <w:t>este debe estar en milisegundos y puede ser modificado</w:t>
      </w:r>
    </w:p>
    <w:p w14:paraId="0F2255DE" w14:textId="159B9560" w:rsidR="00A3183E" w:rsidRDefault="002A0A32" w:rsidP="00190186">
      <w:pPr>
        <w:pStyle w:val="TextoIndependienteconSangraPrimeraLnea"/>
        <w:ind w:left="792" w:firstLine="0"/>
      </w:pPr>
      <w:r>
        <w:t>Esto</w:t>
      </w:r>
      <w:r w:rsidR="00FB12B3">
        <w:t xml:space="preserve"> bloquea el código de petición hasta que la petición del otro sensor se haya completado primero evitando la concurrencia de solicitudes, pudiendo generar conflictos como un incorrecto manejo del formateo de la información dentro de la </w:t>
      </w:r>
      <w:r w:rsidR="00C157F9">
        <w:t>página</w:t>
      </w:r>
      <w:r w:rsidR="00FB12B3">
        <w:t xml:space="preserve"> debido a que se hacen </w:t>
      </w:r>
      <w:r w:rsidR="00A9601C">
        <w:t>varias</w:t>
      </w:r>
      <w:r w:rsidR="00FB12B3">
        <w:t xml:space="preserve"> solicitudes simultaneas solapando la información, </w:t>
      </w:r>
      <w:r w:rsidR="00D76519">
        <w:t xml:space="preserve">una vez llegue el turno de la </w:t>
      </w:r>
      <w:r w:rsidR="003A7340">
        <w:t>función</w:t>
      </w:r>
      <w:r w:rsidR="00D76519">
        <w:t xml:space="preserve"> correspondiente </w:t>
      </w:r>
      <w:r w:rsidR="00E54460">
        <w:t xml:space="preserve">se crea un objeto con el elemento del tipo XMLHTTPRequest </w:t>
      </w:r>
      <w:r w:rsidR="00FB5992">
        <w:t>el cual serviría para verificar el estado del servidor para poder recibir la información del mismo, una vez hechas las dos verificaciones se procede a procesar la información recibida del servidor</w:t>
      </w:r>
      <w:r w:rsidR="008D1AA0">
        <w:t xml:space="preserve"> con sus respectivas sentencias de verificación de errores para depuración. En el caso de la f</w:t>
      </w:r>
      <w:r w:rsidR="00345E77">
        <w:t>igura</w:t>
      </w:r>
      <w:r w:rsidR="008D1AA0">
        <w:t xml:space="preserve">  se ve que el sitio web hace una solicitud GET</w:t>
      </w:r>
      <w:r w:rsidR="00DA4437">
        <w:t xml:space="preserve"> con una barra inclinada haciendo referencia a la información del sensor 2, como se muestra en la figura .</w:t>
      </w:r>
    </w:p>
    <w:p w14:paraId="3C88F219" w14:textId="0A888B80" w:rsidR="00C56622" w:rsidRDefault="00C56622" w:rsidP="00C56622">
      <w:pPr>
        <w:pStyle w:val="EstiloFigura"/>
      </w:pPr>
      <w:r w:rsidRPr="00C56622">
        <w:rPr>
          <w:b/>
          <w:bCs/>
        </w:rPr>
        <w:t xml:space="preserve">Figura </w:t>
      </w:r>
      <w:r w:rsidRPr="00C56622">
        <w:rPr>
          <w:b/>
          <w:bCs/>
        </w:rPr>
        <w:fldChar w:fldCharType="begin"/>
      </w:r>
      <w:r w:rsidRPr="00C56622">
        <w:rPr>
          <w:b/>
          <w:bCs/>
        </w:rPr>
        <w:instrText xml:space="preserve"> SEQ Figura \* ARABIC </w:instrText>
      </w:r>
      <w:r w:rsidRPr="00C56622">
        <w:rPr>
          <w:b/>
          <w:bCs/>
        </w:rPr>
        <w:fldChar w:fldCharType="separate"/>
      </w:r>
      <w:r w:rsidR="003A6D91">
        <w:rPr>
          <w:b/>
          <w:bCs/>
          <w:noProof/>
        </w:rPr>
        <w:t>56</w:t>
      </w:r>
      <w:r w:rsidRPr="00C56622">
        <w:rPr>
          <w:b/>
          <w:bCs/>
        </w:rPr>
        <w:fldChar w:fldCharType="end"/>
      </w:r>
      <w:r w:rsidRPr="00C56622">
        <w:rPr>
          <w:b/>
          <w:bCs/>
        </w:rPr>
        <w:br/>
      </w:r>
      <w:r w:rsidRPr="00C56622">
        <w:rPr>
          <w:i/>
          <w:iCs/>
        </w:rPr>
        <w:t>Código de solicitud GET al servidor</w:t>
      </w:r>
    </w:p>
    <w:p w14:paraId="6E0A08B0" w14:textId="1F9D6495" w:rsidR="00DA4437" w:rsidRDefault="00E146A3" w:rsidP="00190186">
      <w:pPr>
        <w:pStyle w:val="TextoIndependienteconSangraPrimeraLnea"/>
        <w:ind w:left="792" w:firstLine="0"/>
      </w:pPr>
      <w:r w:rsidRPr="00E146A3">
        <w:rPr>
          <w:noProof/>
        </w:rPr>
        <w:lastRenderedPageBreak/>
        <w:drawing>
          <wp:inline distT="0" distB="0" distL="0" distR="0" wp14:anchorId="74287946" wp14:editId="315CD2FE">
            <wp:extent cx="5283200" cy="3118318"/>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0358" cy="3134347"/>
                    </a:xfrm>
                    <a:prstGeom prst="rect">
                      <a:avLst/>
                    </a:prstGeom>
                  </pic:spPr>
                </pic:pic>
              </a:graphicData>
            </a:graphic>
          </wp:inline>
        </w:drawing>
      </w:r>
    </w:p>
    <w:p w14:paraId="2568722E" w14:textId="61A0B964" w:rsidR="002E2229" w:rsidRDefault="00D46DB0" w:rsidP="00190186">
      <w:pPr>
        <w:pStyle w:val="TextoIndependienteconSangraPrimeraLnea"/>
        <w:ind w:left="792" w:firstLine="0"/>
      </w:pPr>
      <w:r>
        <w:t>Ya una vez visto del lado del sitio web, ahora hay que ver como el servidor responde ante esto. Para identificar que estamos solicitando los datos del sensor 2 utilizamos la misma llamada de método para el servidor como se muestra en la figura .</w:t>
      </w:r>
    </w:p>
    <w:p w14:paraId="6DF51BF3" w14:textId="4092DD6B" w:rsidR="00D46DB0" w:rsidRDefault="002A6945" w:rsidP="00190186">
      <w:pPr>
        <w:pStyle w:val="TextoIndependienteconSangraPrimeraLnea"/>
        <w:ind w:left="792" w:firstLine="0"/>
      </w:pPr>
      <w:r w:rsidRPr="002A6945">
        <w:rPr>
          <w:noProof/>
        </w:rPr>
        <w:drawing>
          <wp:inline distT="0" distB="0" distL="0" distR="0" wp14:anchorId="00B9A836" wp14:editId="53A6F7D8">
            <wp:extent cx="5317066" cy="3613096"/>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0304" cy="3628887"/>
                    </a:xfrm>
                    <a:prstGeom prst="rect">
                      <a:avLst/>
                    </a:prstGeom>
                  </pic:spPr>
                </pic:pic>
              </a:graphicData>
            </a:graphic>
          </wp:inline>
        </w:drawing>
      </w:r>
    </w:p>
    <w:p w14:paraId="5D45354D" w14:textId="4539D328" w:rsidR="005F493F" w:rsidRDefault="005F493F" w:rsidP="00190186">
      <w:pPr>
        <w:pStyle w:val="TextoIndependienteconSangraPrimeraLnea"/>
        <w:ind w:left="792" w:firstLine="0"/>
      </w:pPr>
      <w:r>
        <w:lastRenderedPageBreak/>
        <w:t xml:space="preserve">Donde hacemos llamada a una </w:t>
      </w:r>
      <w:r w:rsidR="00206D6A">
        <w:t>función</w:t>
      </w:r>
      <w:r>
        <w:t xml:space="preserve"> llamada </w:t>
      </w:r>
      <w:r w:rsidRPr="005F493F">
        <w:t>“</w:t>
      </w:r>
      <w:r>
        <w:t xml:space="preserve">Dispositivo2” </w:t>
      </w:r>
      <w:r w:rsidR="00206D6A">
        <w:t>que responde cuando desde el portal se envía una solicitud con “/Sensor2” justo después de la IP y el servidor entiende que es una solicitud de tipo GET</w:t>
      </w:r>
      <w:r w:rsidR="0052725A">
        <w:t>.</w:t>
      </w:r>
    </w:p>
    <w:p w14:paraId="56668DAE" w14:textId="14B455BD" w:rsidR="0052725A" w:rsidRDefault="0052725A" w:rsidP="00190186">
      <w:pPr>
        <w:pStyle w:val="TextoIndependienteconSangraPrimeraLnea"/>
        <w:ind w:left="792" w:firstLine="0"/>
      </w:pPr>
      <w:r>
        <w:t>Lo que incluye la función llamada</w:t>
      </w:r>
      <w:r w:rsidR="00B4204E">
        <w:t xml:space="preserve"> es el envío de la información correspondiente del sensor 2 como se muestra en la figura .</w:t>
      </w:r>
    </w:p>
    <w:p w14:paraId="6AF15B99" w14:textId="089CBF08" w:rsidR="009C09B4" w:rsidRDefault="009C09B4" w:rsidP="009C09B4">
      <w:pPr>
        <w:pStyle w:val="EstiloFigura"/>
      </w:pPr>
      <w:r w:rsidRPr="009C09B4">
        <w:rPr>
          <w:b/>
          <w:bCs/>
        </w:rPr>
        <w:t xml:space="preserve">Figura </w:t>
      </w:r>
      <w:r w:rsidRPr="009C09B4">
        <w:rPr>
          <w:b/>
          <w:bCs/>
        </w:rPr>
        <w:fldChar w:fldCharType="begin"/>
      </w:r>
      <w:r w:rsidRPr="009C09B4">
        <w:rPr>
          <w:b/>
          <w:bCs/>
        </w:rPr>
        <w:instrText xml:space="preserve"> SEQ Figura \* ARABIC </w:instrText>
      </w:r>
      <w:r w:rsidRPr="009C09B4">
        <w:rPr>
          <w:b/>
          <w:bCs/>
        </w:rPr>
        <w:fldChar w:fldCharType="separate"/>
      </w:r>
      <w:r w:rsidR="003A6D91">
        <w:rPr>
          <w:b/>
          <w:bCs/>
          <w:noProof/>
        </w:rPr>
        <w:t>57</w:t>
      </w:r>
      <w:r w:rsidRPr="009C09B4">
        <w:rPr>
          <w:b/>
          <w:bCs/>
        </w:rPr>
        <w:fldChar w:fldCharType="end"/>
      </w:r>
      <w:r w:rsidRPr="009C09B4">
        <w:rPr>
          <w:b/>
          <w:bCs/>
        </w:rPr>
        <w:br/>
      </w:r>
      <w:r w:rsidRPr="009C09B4">
        <w:rPr>
          <w:i/>
          <w:iCs/>
        </w:rPr>
        <w:t>Función que responde a la solicitud del sitio web para la distancia del sensor 2</w:t>
      </w:r>
    </w:p>
    <w:p w14:paraId="60721FE4" w14:textId="1B2FE1A6" w:rsidR="00B4204E" w:rsidRDefault="00B4204E" w:rsidP="00190186">
      <w:pPr>
        <w:pStyle w:val="TextoIndependienteconSangraPrimeraLnea"/>
        <w:ind w:left="792" w:firstLine="0"/>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4673" cy="964589"/>
                    </a:xfrm>
                    <a:prstGeom prst="rect">
                      <a:avLst/>
                    </a:prstGeom>
                  </pic:spPr>
                </pic:pic>
              </a:graphicData>
            </a:graphic>
          </wp:inline>
        </w:drawing>
      </w:r>
    </w:p>
    <w:p w14:paraId="16F0635E" w14:textId="474E93DC" w:rsidR="00A66BA3" w:rsidRDefault="00A66BA3" w:rsidP="00190186">
      <w:pPr>
        <w:pStyle w:val="TextoIndependienteconSangraPrimeraLnea"/>
        <w:ind w:left="792" w:firstLine="0"/>
      </w:pPr>
      <w:r>
        <w:t>Como en casos anteriores lo que hacen estas líneas de código es primero permitir el acceso a la información de cualquier dispositivo conectado al portal web, y segundo la respuesta del servidor en texto plano de la variable que almacena la distancia del sensor 2 convertida a una cadena de texto</w:t>
      </w:r>
      <w:r w:rsidR="005E0C84">
        <w:t>.</w:t>
      </w:r>
    </w:p>
    <w:p w14:paraId="2C8B39A9" w14:textId="275D42C6" w:rsidR="00A654B4" w:rsidRDefault="00A654B4" w:rsidP="00190186">
      <w:pPr>
        <w:pStyle w:val="TextoIndependienteconSangraPrimeraLnea"/>
        <w:ind w:left="792" w:firstLine="0"/>
      </w:pPr>
      <w:r>
        <w:t xml:space="preserve">Por </w:t>
      </w:r>
      <w:r w:rsidR="006E44A0">
        <w:t>último,</w:t>
      </w:r>
      <w:r>
        <w:t xml:space="preserve"> también </w:t>
      </w:r>
      <w:r w:rsidR="00F1433D">
        <w:t xml:space="preserve">se crea del lado del servidor una </w:t>
      </w:r>
      <w:r w:rsidR="004C1C51">
        <w:t>página</w:t>
      </w:r>
      <w:r w:rsidR="00F1433D">
        <w:t xml:space="preserve"> de respuesta relacionado al error web 404 que habla referente a la falta </w:t>
      </w:r>
      <w:r w:rsidR="001348B3">
        <w:t xml:space="preserve">de información referente a lo que es solicitado, por </w:t>
      </w:r>
      <w:r w:rsidR="00A862E3">
        <w:t>ejemplo,</w:t>
      </w:r>
      <w:r w:rsidR="001348B3">
        <w:t xml:space="preserve"> hacer una petición GET que no existe o no </w:t>
      </w:r>
      <w:r w:rsidR="004C1C51">
        <w:t>está</w:t>
      </w:r>
      <w:r w:rsidR="001348B3">
        <w:t xml:space="preserve"> inicializada dentro del servidor, quiere decir que, la respuesta del servidor</w:t>
      </w:r>
      <w:r w:rsidR="00AD4C47">
        <w:t xml:space="preserve"> será esta </w:t>
      </w:r>
      <w:r w:rsidR="00EC07B5">
        <w:t>página</w:t>
      </w:r>
      <w:r w:rsidR="00AD4C47">
        <w:t xml:space="preserve"> para </w:t>
      </w:r>
      <w:r w:rsidR="003925E3">
        <w:t>comunicar</w:t>
      </w:r>
      <w:r w:rsidR="00AD4C47">
        <w:t xml:space="preserve"> al usuario que lo que busca no </w:t>
      </w:r>
      <w:r w:rsidR="004C1C51">
        <w:t>está</w:t>
      </w:r>
      <w:r w:rsidR="00AD4C47">
        <w:t xml:space="preserve"> dentro de la información disponible</w:t>
      </w:r>
      <w:r w:rsidR="009A351B">
        <w:t xml:space="preserve"> como se muestra en la figura </w:t>
      </w:r>
      <w:r w:rsidR="00AD4C47">
        <w:t>.</w:t>
      </w:r>
    </w:p>
    <w:p w14:paraId="5589068B" w14:textId="77777777" w:rsidR="009A351B" w:rsidRPr="005F493F" w:rsidRDefault="009A351B" w:rsidP="00190186">
      <w:pPr>
        <w:pStyle w:val="TextoIndependienteconSangraPrimeraLnea"/>
        <w:ind w:left="792" w:firstLine="0"/>
      </w:pPr>
    </w:p>
    <w:p w14:paraId="3F449311" w14:textId="2C53C990" w:rsidR="00190186" w:rsidRDefault="008A2AC5" w:rsidP="00190186">
      <w:pPr>
        <w:pStyle w:val="TextoIndependienteconSangraPrimeraLnea"/>
        <w:ind w:left="792" w:firstLine="0"/>
      </w:pPr>
      <w:r>
        <w:t xml:space="preserve">Dando </w:t>
      </w:r>
      <w:r w:rsidR="00190186">
        <w:t xml:space="preserve">así </w:t>
      </w:r>
      <w:r>
        <w:t>la conclusión de</w:t>
      </w:r>
      <w:r w:rsidR="00190186">
        <w:t xml:space="preserve"> todo el proceso de comunicación desde los sensores hasta el usuario final dentro del portal web.</w:t>
      </w:r>
    </w:p>
    <w:p w14:paraId="347AE23A" w14:textId="77777777" w:rsidR="00176D1C" w:rsidRDefault="00176D1C" w:rsidP="00190186">
      <w:pPr>
        <w:pStyle w:val="TextoIndependienteconSangraPrimeraLnea"/>
        <w:ind w:left="792" w:firstLine="0"/>
      </w:pPr>
    </w:p>
    <w:p w14:paraId="2CAC94A9" w14:textId="25E79219" w:rsidR="00176D1C" w:rsidRPr="00290908" w:rsidRDefault="00176D1C" w:rsidP="00176D1C">
      <w:pPr>
        <w:pStyle w:val="TextoIndependienteconSangraPrimeraLnea"/>
        <w:numPr>
          <w:ilvl w:val="1"/>
          <w:numId w:val="19"/>
        </w:numPr>
      </w:pPr>
      <w:r>
        <w:lastRenderedPageBreak/>
        <w:t>Por ultimo las pruebas de funcionamiento fueron realizadas para comprobar paso a paso cada punto anteriormente expuesto, también como depurador de errores presentados a lo largo del proyecto y verificación final del correcto funcionamiento. Se realizaron pruebas con distintos objetos a distintas distancias y en distintas direcciones</w:t>
      </w:r>
      <w:r w:rsidR="006B5D3F">
        <w:t xml:space="preserve"> a la misma altura</w:t>
      </w:r>
      <w:r>
        <w:t xml:space="preserve"> para verificar la información receptada de los sensores</w:t>
      </w:r>
      <w:r w:rsidR="00C45823">
        <w:t xml:space="preserve"> </w:t>
      </w:r>
      <w:r w:rsidR="00F154FA">
        <w:t>y</w:t>
      </w:r>
      <w:r w:rsidR="00C45823">
        <w:t xml:space="preserve"> comprobar lo teóricamente expuesto</w:t>
      </w:r>
      <w:r>
        <w:t>, se aplicaron varias sesiones de pruebas con la configuración Wifi desde distintas redes conectadas para confirmar el funcionamiento del mismo</w:t>
      </w:r>
      <w:r w:rsidR="00B84EF1">
        <w:t xml:space="preserve"> y posteriormente la conexión de los clientes al servidor con las credenciales de la red del mismo</w:t>
      </w:r>
      <w:r>
        <w:t>, también consecuente</w:t>
      </w:r>
      <w:r w:rsidR="00DF64B3">
        <w:t xml:space="preserve"> a esto</w:t>
      </w:r>
      <w:bookmarkStart w:id="42" w:name="_GoBack"/>
      <w:bookmarkEnd w:id="42"/>
      <w:r>
        <w:t xml:space="preserve"> se realizaron diversas comprobaciones de la comunicación UDP del módulo cliente con el servidor corroborando su correcta implementación y </w:t>
      </w:r>
      <w:r w:rsidR="0011627B">
        <w:t>analizando las interacciones</w:t>
      </w:r>
      <w:r w:rsidR="003837A6">
        <w:t xml:space="preserve"> entre </w:t>
      </w:r>
      <w:r w:rsidR="001C7C8F">
        <w:t>sí</w:t>
      </w:r>
      <w:r w:rsidR="0011627B">
        <w:t xml:space="preserve"> por medio del monitor serial conectado al servidor visto desde el Arduino IDE</w:t>
      </w:r>
      <w:r>
        <w:t>. Y para las páginas web se utilizó el editor de texto de Visual Studio Code con la extensión de Live Server para simular en tiempo real las acciones y cambios realizados en la programación del HTML, CSS y JavaScript para finalmente ser cargado todo el programa tanto en clientes como en servidor, accediendo al servidor desde múltiples dispositivos como teléfonos móviles y laptops conectadas a la misma red del servidor, confirmando la correcta programación de JavaScript para las solicitudes hechas al servidor.</w:t>
      </w:r>
    </w:p>
    <w:p w14:paraId="2901DCEC" w14:textId="13D92641" w:rsidR="00A00A98" w:rsidRDefault="00A00A98" w:rsidP="00176D1C">
      <w:pPr>
        <w:pStyle w:val="TextoIndependienteconSangraPrimeraLnea"/>
        <w:ind w:left="792" w:firstLine="0"/>
      </w:pPr>
    </w:p>
    <w:p w14:paraId="5F2853B5" w14:textId="29202E62" w:rsidR="00B02520" w:rsidRDefault="00474E8C" w:rsidP="00474E8C">
      <w:pPr>
        <w:pStyle w:val="TextoIndependienteconSangraPrimeraLnea"/>
      </w:pPr>
      <w:r w:rsidRPr="00474E8C">
        <w:t>Como diagrama que referencia todo el montaje del proyecto para el Instituto Superior Tecnológico Sudamericano tenemos</w:t>
      </w:r>
      <w:r>
        <w:t xml:space="preserve"> diversas secciones a tomar en cuenta para su correcto funcionamiento.</w:t>
      </w:r>
    </w:p>
    <w:p w14:paraId="64227819" w14:textId="24010776" w:rsidR="00B02520" w:rsidRDefault="00B02520" w:rsidP="00B02520">
      <w:pPr>
        <w:pStyle w:val="TextoIndependienteconSangraPrimeraLnea"/>
      </w:pPr>
      <w:r>
        <w:t xml:space="preserve">Como primer paso hay que determinar una serie de factores referentes al lugar de implementación, como lo es conocer la estructuración física y lógica de la red como se muestra </w:t>
      </w:r>
      <w:r>
        <w:lastRenderedPageBreak/>
        <w:t xml:space="preserve">en la figura </w:t>
      </w:r>
      <w:r w:rsidR="0055053A">
        <w:t>1</w:t>
      </w:r>
      <w:r>
        <w:t>. Con el fin de determinar el medio ideal y la disponibilidad para realizar las conexiones del sistema con la red corporativa.</w:t>
      </w:r>
    </w:p>
    <w:p w14:paraId="11B227B0" w14:textId="3856E1FD" w:rsidR="00D952CE" w:rsidRDefault="00D952CE" w:rsidP="00C066F1">
      <w:pPr>
        <w:pStyle w:val="EstiloFigura"/>
        <w:rPr>
          <w:rStyle w:val="EstiloFiguraCar"/>
          <w:b/>
          <w:bCs/>
          <w:i/>
          <w:iCs/>
        </w:rPr>
      </w:pPr>
      <w:bookmarkStart w:id="43" w:name="_Toc169260018"/>
      <w:r w:rsidRPr="00C910CB">
        <w:rPr>
          <w:b/>
          <w:bCs/>
        </w:rPr>
        <w:t>Fig</w:t>
      </w:r>
      <w:r w:rsidRPr="00C910CB">
        <w:rPr>
          <w:rStyle w:val="EstiloFiguraCar"/>
          <w:b/>
          <w:bCs/>
        </w:rPr>
        <w:t>ura</w:t>
      </w:r>
      <w:r w:rsidR="00482C1F" w:rsidRPr="00C910CB">
        <w:rPr>
          <w:rStyle w:val="EstiloFiguraCar"/>
          <w:b/>
          <w:bCs/>
        </w:rPr>
        <w:t xml:space="preserve"> </w:t>
      </w:r>
      <w:r w:rsidRPr="00C910CB">
        <w:rPr>
          <w:rStyle w:val="EstiloFiguraCar"/>
          <w:b/>
          <w:bCs/>
        </w:rPr>
        <w:fldChar w:fldCharType="begin"/>
      </w:r>
      <w:r w:rsidRPr="00C910CB">
        <w:rPr>
          <w:rStyle w:val="EstiloFiguraCar"/>
          <w:b/>
          <w:bCs/>
        </w:rPr>
        <w:instrText xml:space="preserve"> SEQ Figura \* ARABIC </w:instrText>
      </w:r>
      <w:r w:rsidRPr="00C910CB">
        <w:rPr>
          <w:rStyle w:val="EstiloFiguraCar"/>
          <w:b/>
          <w:bCs/>
        </w:rPr>
        <w:fldChar w:fldCharType="separate"/>
      </w:r>
      <w:r w:rsidR="003A6D91">
        <w:rPr>
          <w:rStyle w:val="EstiloFiguraCar"/>
          <w:b/>
          <w:bCs/>
          <w:noProof/>
        </w:rPr>
        <w:t>58</w:t>
      </w:r>
      <w:r w:rsidRPr="00C910CB">
        <w:rPr>
          <w:rStyle w:val="EstiloFiguraCar"/>
          <w:b/>
          <w:bCs/>
        </w:rPr>
        <w:fldChar w:fldCharType="end"/>
      </w:r>
      <w:r w:rsidRPr="00C910CB">
        <w:rPr>
          <w:rStyle w:val="EstiloFiguraCar"/>
          <w:b/>
          <w:bCs/>
        </w:rPr>
        <w:br/>
      </w:r>
      <w:r w:rsidRPr="00C910CB">
        <w:rPr>
          <w:rStyle w:val="EstiloFiguraCar"/>
          <w:i/>
          <w:iCs/>
        </w:rPr>
        <w:t>Esquema de la red corporativa del INTESUD al servidor del sistema de parqueadero</w:t>
      </w:r>
      <w:bookmarkEnd w:id="43"/>
    </w:p>
    <w:p w14:paraId="0201F703" w14:textId="6EF84F7C" w:rsidR="00F06547" w:rsidRPr="00F06547" w:rsidRDefault="00F9175E" w:rsidP="00F06547">
      <w:r w:rsidRPr="00F9175E">
        <w:rPr>
          <w:noProof/>
        </w:rPr>
        <w:drawing>
          <wp:inline distT="0" distB="0" distL="0" distR="0" wp14:anchorId="1E91026B" wp14:editId="3C167945">
            <wp:extent cx="5760085" cy="3470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70275"/>
                    </a:xfrm>
                    <a:prstGeom prst="rect">
                      <a:avLst/>
                    </a:prstGeom>
                  </pic:spPr>
                </pic:pic>
              </a:graphicData>
            </a:graphic>
          </wp:inline>
        </w:drawing>
      </w:r>
      <w:r w:rsidRPr="00F9175E">
        <w:t xml:space="preserve"> </w:t>
      </w:r>
    </w:p>
    <w:p w14:paraId="0C9D4EE7" w14:textId="1BEE3C80" w:rsidR="00474E8C" w:rsidRDefault="00142EE6" w:rsidP="00B82B00">
      <w:pPr>
        <w:pStyle w:val="TextoIndependienteconSangraPrimeraLnea"/>
      </w:pPr>
      <w:r>
        <w:t xml:space="preserve">Ya que nuestro servidor será el corazón de todos los procesos, </w:t>
      </w:r>
      <w:r w:rsidR="00902D91">
        <w:t>es</w:t>
      </w:r>
      <w:r>
        <w:t xml:space="preserve"> el siguiente paso a configurar. </w:t>
      </w:r>
      <w:r w:rsidR="00B82B00">
        <w:rPr>
          <w:lang w:val="es-ES_tradnl"/>
        </w:rPr>
        <w:t>Será necesario</w:t>
      </w:r>
      <w:r w:rsidR="00BB086C">
        <w:t xml:space="preserve"> especificar las redes Wifi que estarán presente</w:t>
      </w:r>
      <w:r w:rsidR="00D36EA1">
        <w:t>s</w:t>
      </w:r>
      <w:r w:rsidR="00BB086C">
        <w:t xml:space="preserve"> en el servidor, como se muestra en la figura </w:t>
      </w:r>
      <w:r w:rsidR="00DD2250">
        <w:t>2</w:t>
      </w:r>
      <w:r w:rsidR="008B11BF">
        <w:t>.</w:t>
      </w:r>
      <w:r w:rsidR="002805CE">
        <w:t xml:space="preserve"> La forma en la que estén instaladas las redes dependerá de cada locación según los servicios y disponibilidad que ofrezca</w:t>
      </w:r>
      <w:r w:rsidR="00DB6EFF">
        <w:t>.</w:t>
      </w:r>
    </w:p>
    <w:p w14:paraId="4FE2BA60" w14:textId="28A182DB" w:rsidR="006C1609" w:rsidRDefault="006C1609" w:rsidP="006C1609">
      <w:pPr>
        <w:pStyle w:val="EstiloFigura"/>
      </w:pPr>
      <w:bookmarkStart w:id="44" w:name="_Toc169260019"/>
      <w:r w:rsidRPr="006A3409">
        <w:rPr>
          <w:b/>
          <w:bCs/>
        </w:rPr>
        <w:t xml:space="preserve">Figura </w:t>
      </w:r>
      <w:r w:rsidRPr="006A3409">
        <w:rPr>
          <w:b/>
          <w:bCs/>
        </w:rPr>
        <w:fldChar w:fldCharType="begin"/>
      </w:r>
      <w:r w:rsidRPr="006A3409">
        <w:rPr>
          <w:b/>
          <w:bCs/>
        </w:rPr>
        <w:instrText xml:space="preserve"> SEQ Figura \* ARABIC </w:instrText>
      </w:r>
      <w:r w:rsidRPr="006A3409">
        <w:rPr>
          <w:b/>
          <w:bCs/>
        </w:rPr>
        <w:fldChar w:fldCharType="separate"/>
      </w:r>
      <w:r w:rsidR="003A6D91">
        <w:rPr>
          <w:b/>
          <w:bCs/>
          <w:noProof/>
        </w:rPr>
        <w:t>59</w:t>
      </w:r>
      <w:r w:rsidRPr="006A3409">
        <w:rPr>
          <w:b/>
          <w:bCs/>
        </w:rPr>
        <w:fldChar w:fldCharType="end"/>
      </w:r>
      <w:r>
        <w:br/>
      </w:r>
      <w:r w:rsidRPr="006A3409">
        <w:rPr>
          <w:i/>
          <w:iCs/>
        </w:rPr>
        <w:t>Esquema de redes Wifi que intervendrán con el servidor</w:t>
      </w:r>
      <w:bookmarkEnd w:id="44"/>
    </w:p>
    <w:p w14:paraId="63DF0389" w14:textId="3AFE13B0" w:rsidR="00474E8C" w:rsidRDefault="00474E8C" w:rsidP="00474E8C">
      <w:pPr>
        <w:pStyle w:val="TextoIndependienteconSangraPrimeraLnea"/>
      </w:pPr>
    </w:p>
    <w:p w14:paraId="34459A4F" w14:textId="06FC8C4D" w:rsidR="00CA2D50" w:rsidRDefault="00CA2D50" w:rsidP="00474E8C">
      <w:pPr>
        <w:pStyle w:val="TextoIndependienteconSangraPrimeraLnea"/>
      </w:pPr>
      <w:r w:rsidRPr="00CA2D50">
        <w:rPr>
          <w:noProof/>
        </w:rPr>
        <w:lastRenderedPageBreak/>
        <w:drawing>
          <wp:inline distT="0" distB="0" distL="0" distR="0" wp14:anchorId="219F2990" wp14:editId="094F1C51">
            <wp:extent cx="5760085" cy="4411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411980"/>
                    </a:xfrm>
                    <a:prstGeom prst="rect">
                      <a:avLst/>
                    </a:prstGeom>
                  </pic:spPr>
                </pic:pic>
              </a:graphicData>
            </a:graphic>
          </wp:inline>
        </w:drawing>
      </w:r>
    </w:p>
    <w:p w14:paraId="3B60B51F" w14:textId="2B9EEF28" w:rsidR="008B11BF" w:rsidRDefault="00C90E63" w:rsidP="001535A3">
      <w:pPr>
        <w:pStyle w:val="EstiloFigura"/>
      </w:pPr>
      <w:r w:rsidRPr="00584372">
        <w:rPr>
          <w:i/>
          <w:iCs/>
        </w:rPr>
        <w:t>Nota</w:t>
      </w:r>
      <w:r w:rsidRPr="00584372">
        <w:t>.</w:t>
      </w:r>
      <w:r>
        <w:t xml:space="preserve"> La red Wifi a la que se conecta el servidor puede variar, a diferencia de la que levanta el servidor, es siempre la misma red.</w:t>
      </w:r>
    </w:p>
    <w:p w14:paraId="312F62A2" w14:textId="77777777" w:rsidR="008472F1" w:rsidRDefault="00286788" w:rsidP="00474E8C">
      <w:pPr>
        <w:pStyle w:val="TextoIndependienteconSangraPrimeraLnea"/>
      </w:pPr>
      <w:r>
        <w:t xml:space="preserve">Por </w:t>
      </w:r>
      <w:r w:rsidR="00005461">
        <w:t>último,</w:t>
      </w:r>
      <w:r w:rsidR="00783F35">
        <w:t xml:space="preserve"> una vez determinado el funcionamiento y aplicación de la red corporativa para dar lugar al sistema, es necesario considerar la ubicación de los </w:t>
      </w:r>
      <w:r w:rsidR="00783F35">
        <w:rPr>
          <w:lang w:val="es-ES_tradnl"/>
        </w:rPr>
        <w:t xml:space="preserve">módulos </w:t>
      </w:r>
      <w:r w:rsidR="00783F35" w:rsidRPr="00783F35">
        <w:t>a</w:t>
      </w:r>
      <w:r w:rsidR="00783F35">
        <w:t>corde a cada puesto dentro del establecimiento y el posicionamiento del servidor para abarcar los mismos</w:t>
      </w:r>
      <w:r w:rsidR="00F52C16">
        <w:t>, es importante resaltar las columnas que sostienen el edificio y el recubrimiento de todo el estacionamiento están hechos de un material inhibidor de ondas de radiofrecuencia por lo que las comunicaciones Wifi pueden verse afectadas de acuerdo al posicionamiento de los módulos con respecto al servidor</w:t>
      </w:r>
      <w:r w:rsidR="00783F35">
        <w:t>,</w:t>
      </w:r>
      <w:r w:rsidR="00F52C16">
        <w:t xml:space="preserve"> los módulos primeramente están orientados en una posición recta en relación a la forma de estacionar los vehículos, pero esto puede ser modificado acorde a la necesidad, por ejemplo en aquellos estacionamientos donde no todos los puestos dispongan de una pared por lo que </w:t>
      </w:r>
      <w:r w:rsidR="00B35402">
        <w:t>sería</w:t>
      </w:r>
      <w:r w:rsidR="00F52C16">
        <w:t xml:space="preserve"> mejor implementarlo desde el techo de cada uno</w:t>
      </w:r>
      <w:r w:rsidR="008472F1">
        <w:t>.</w:t>
      </w:r>
    </w:p>
    <w:p w14:paraId="5E11A6E5" w14:textId="1E983DC1" w:rsidR="00B50E08" w:rsidRPr="00783F35" w:rsidRDefault="008472F1" w:rsidP="00474E8C">
      <w:pPr>
        <w:pStyle w:val="TextoIndependienteconSangraPrimeraLnea"/>
      </w:pPr>
      <w:r>
        <w:lastRenderedPageBreak/>
        <w:t xml:space="preserve">Una vez el servidor establece la conexión con los módulos, este levanta </w:t>
      </w:r>
      <w:r w:rsidR="00B13DFC">
        <w:t>l</w:t>
      </w:r>
      <w:r>
        <w:t>a página web</w:t>
      </w:r>
      <w:r w:rsidR="00714DC0">
        <w:t xml:space="preserve"> la cual se puede acceder a ella a través de la red a la cual </w:t>
      </w:r>
      <w:r w:rsidR="00867BF7">
        <w:t>está</w:t>
      </w:r>
      <w:r w:rsidR="00714DC0">
        <w:t xml:space="preserve"> conectado el servidor</w:t>
      </w:r>
      <w:r w:rsidR="00666914">
        <w:t>,</w:t>
      </w:r>
      <w:r w:rsidR="00783F35">
        <w:t xml:space="preserve"> para luego poder compartir esa información con el resto de usuarios dentro de</w:t>
      </w:r>
      <w:r w:rsidR="0044120E">
        <w:t>l edificio</w:t>
      </w:r>
      <w:r w:rsidR="005504F4">
        <w:t xml:space="preserve"> como se muestra en la figura 3</w:t>
      </w:r>
      <w:r w:rsidR="00F52C16">
        <w:t>.</w:t>
      </w:r>
    </w:p>
    <w:p w14:paraId="13B3641E" w14:textId="3AA80BC1" w:rsidR="00867BF7" w:rsidRDefault="00DD6DDD" w:rsidP="0073183E">
      <w:pPr>
        <w:pStyle w:val="EstiloFigura"/>
      </w:pPr>
      <w:bookmarkStart w:id="45" w:name="_Toc169260020"/>
      <w:r w:rsidRPr="00432E68">
        <w:rPr>
          <w:noProof/>
        </w:rPr>
        <w:drawing>
          <wp:anchor distT="0" distB="0" distL="114300" distR="114300" simplePos="0" relativeHeight="251666432" behindDoc="0" locked="0" layoutInCell="1" allowOverlap="1" wp14:anchorId="6D70CA50" wp14:editId="65086894">
            <wp:simplePos x="0" y="0"/>
            <wp:positionH relativeFrom="column">
              <wp:posOffset>-695325</wp:posOffset>
            </wp:positionH>
            <wp:positionV relativeFrom="paragraph">
              <wp:posOffset>623570</wp:posOffset>
            </wp:positionV>
            <wp:extent cx="7140575" cy="2186940"/>
            <wp:effectExtent l="0" t="0" r="317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140575" cy="2186940"/>
                    </a:xfrm>
                    <a:prstGeom prst="rect">
                      <a:avLst/>
                    </a:prstGeom>
                  </pic:spPr>
                </pic:pic>
              </a:graphicData>
            </a:graphic>
            <wp14:sizeRelH relativeFrom="margin">
              <wp14:pctWidth>0</wp14:pctWidth>
            </wp14:sizeRelH>
            <wp14:sizeRelV relativeFrom="margin">
              <wp14:pctHeight>0</wp14:pctHeight>
            </wp14:sizeRelV>
          </wp:anchor>
        </w:drawing>
      </w:r>
      <w:r w:rsidR="00867BF7" w:rsidRPr="0073183E">
        <w:rPr>
          <w:b/>
          <w:bCs/>
        </w:rPr>
        <w:t xml:space="preserve">Figura </w:t>
      </w:r>
      <w:r w:rsidR="002A6827" w:rsidRPr="0073183E">
        <w:rPr>
          <w:b/>
          <w:bCs/>
        </w:rPr>
        <w:fldChar w:fldCharType="begin"/>
      </w:r>
      <w:r w:rsidR="002A6827" w:rsidRPr="0073183E">
        <w:rPr>
          <w:b/>
          <w:bCs/>
        </w:rPr>
        <w:instrText xml:space="preserve"> SEQ Figura \* ARABIC </w:instrText>
      </w:r>
      <w:r w:rsidR="002A6827" w:rsidRPr="0073183E">
        <w:rPr>
          <w:b/>
          <w:bCs/>
        </w:rPr>
        <w:fldChar w:fldCharType="separate"/>
      </w:r>
      <w:r w:rsidR="003A6D91">
        <w:rPr>
          <w:b/>
          <w:bCs/>
          <w:noProof/>
        </w:rPr>
        <w:t>60</w:t>
      </w:r>
      <w:r w:rsidR="002A6827" w:rsidRPr="0073183E">
        <w:rPr>
          <w:b/>
          <w:bCs/>
          <w:noProof/>
        </w:rPr>
        <w:fldChar w:fldCharType="end"/>
      </w:r>
      <w:r w:rsidR="00867BF7">
        <w:br/>
      </w:r>
      <w:r w:rsidR="0073183E" w:rsidRPr="0073183E">
        <w:rPr>
          <w:i/>
          <w:iCs/>
        </w:rPr>
        <w:t>Comunicación</w:t>
      </w:r>
      <w:r w:rsidR="00867BF7" w:rsidRPr="0073183E">
        <w:rPr>
          <w:i/>
          <w:iCs/>
        </w:rPr>
        <w:t xml:space="preserve"> entre los equipos del sistema con el usuario final</w:t>
      </w:r>
      <w:bookmarkEnd w:id="45"/>
    </w:p>
    <w:p w14:paraId="7EF5CF07" w14:textId="02DD33E6" w:rsidR="006656C4" w:rsidRDefault="000B0AA0" w:rsidP="00474E8C">
      <w:pPr>
        <w:pStyle w:val="TextoIndependienteconSangraPrimeraLnea"/>
      </w:pPr>
      <w:r w:rsidRPr="004560D2">
        <w:rPr>
          <w:i/>
          <w:iCs/>
        </w:rPr>
        <w:t>Nota</w:t>
      </w:r>
      <w:r w:rsidR="004560D2">
        <w:t>. El nombre DNS asignado al servidor solo funciona de forma local</w:t>
      </w:r>
    </w:p>
    <w:p w14:paraId="4B539179" w14:textId="77777777" w:rsidR="00DD6DDD" w:rsidRDefault="00DD6DDD" w:rsidP="00474E8C">
      <w:pPr>
        <w:pStyle w:val="TextoIndependienteconSangraPrimeraLnea"/>
      </w:pP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46" w:name="_Toc166785314"/>
      <w:r>
        <w:lastRenderedPageBreak/>
        <w:t>Conclusiones y Recomendaciones</w:t>
      </w:r>
      <w:bookmarkEnd w:id="46"/>
    </w:p>
    <w:p w14:paraId="750D22FE" w14:textId="77777777" w:rsidR="00CD2496" w:rsidRPr="00FC5448" w:rsidRDefault="00CD2496" w:rsidP="00CD2496">
      <w:pPr>
        <w:pStyle w:val="Ttulo2"/>
        <w:numPr>
          <w:ilvl w:val="1"/>
          <w:numId w:val="2"/>
        </w:numPr>
        <w:ind w:left="567" w:hanging="567"/>
      </w:pPr>
      <w:bookmarkStart w:id="47" w:name="_Toc166785315"/>
      <w:r>
        <w:t>Conclusiones</w:t>
      </w:r>
      <w:bookmarkEnd w:id="47"/>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050CC127"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48" w:name="_Toc166785316"/>
      <w:r>
        <w:lastRenderedPageBreak/>
        <w:t>Recomendaciones</w:t>
      </w:r>
      <w:bookmarkEnd w:id="48"/>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BFAFA01"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49" w:name="_Toc166785317"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79AA5964" w14:textId="25146255" w:rsidR="00C2331D" w:rsidRDefault="00C2331D" w:rsidP="002376A3">
          <w:pPr>
            <w:pStyle w:val="Ttulo1"/>
            <w:jc w:val="center"/>
          </w:pPr>
          <w:r>
            <w:rPr>
              <w:lang w:val="es-ES"/>
            </w:rPr>
            <w:t>Referencias</w:t>
          </w:r>
          <w:bookmarkEnd w:id="49"/>
        </w:p>
        <w:sdt>
          <w:sdtPr>
            <w:id w:val="-573587230"/>
            <w:bibliography/>
          </w:sdtPr>
          <w:sdtEndPr/>
          <w:sdtContent>
            <w:p w14:paraId="111AEB04" w14:textId="28ED3F0D" w:rsidR="00C960D0" w:rsidRPr="004F5085" w:rsidRDefault="00C2331D" w:rsidP="00C960D0">
              <w:pPr>
                <w:pStyle w:val="Bibliografa"/>
                <w:ind w:left="720" w:hanging="720"/>
                <w:rPr>
                  <w:noProof/>
                  <w:szCs w:val="24"/>
                </w:rPr>
              </w:pPr>
              <w:r>
                <w:fldChar w:fldCharType="begin"/>
              </w:r>
              <w:r w:rsidRPr="004F5085">
                <w:instrText>BIBLIOGRAPHY</w:instrText>
              </w:r>
              <w:r>
                <w:fldChar w:fldCharType="separate"/>
              </w:r>
              <w:r w:rsidR="00C960D0" w:rsidRPr="004F5085">
                <w:rPr>
                  <w:i/>
                  <w:iCs/>
                  <w:noProof/>
                </w:rPr>
                <w:t>Arduino Spain</w:t>
              </w:r>
              <w:r w:rsidR="00C960D0" w:rsidRPr="004F5085">
                <w:rPr>
                  <w:noProof/>
                </w:rPr>
                <w:t xml:space="preserve">. (s.f.). Retrieved 29 de 04 de 2024, from </w:t>
              </w:r>
              <w:hyperlink r:id="rId82" w:tgtFrame="_blank" w:history="1">
                <w:r w:rsidR="00C960D0" w:rsidRPr="004F5085">
                  <w:rPr>
                    <w:rStyle w:val="Hipervnculo"/>
                    <w:noProof/>
                  </w:rPr>
                  <w:t>https://sp.arduino-france.site/modulos/</w:t>
                </w:r>
              </w:hyperlink>
            </w:p>
            <w:p w14:paraId="50B6AC4E" w14:textId="3098AD2A" w:rsidR="00C960D0" w:rsidRDefault="00C960D0" w:rsidP="00C960D0">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xml:space="preserve">. Retrieved 16 de 05 de 2024, from </w:t>
              </w:r>
              <w:hyperlink r:id="rId83" w:tgtFrame="_blank" w:history="1">
                <w:r>
                  <w:rPr>
                    <w:rStyle w:val="Hipervnculo"/>
                    <w:noProof/>
                    <w:lang w:val="es-ES"/>
                  </w:rPr>
                  <w:t>https://developer.mozilla.org/es/docs/Learn/Getting_started_with_the_web/HTML_basics</w:t>
                </w:r>
              </w:hyperlink>
            </w:p>
            <w:p w14:paraId="0AFCFA7D" w14:textId="6C37FD1F" w:rsidR="00C960D0" w:rsidRDefault="00C960D0" w:rsidP="00C960D0">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xml:space="preserve">. Retrieved 16 de 05 de 2024, from </w:t>
              </w:r>
              <w:hyperlink r:id="rId84" w:tgtFrame="_blank" w:history="1">
                <w:r>
                  <w:rPr>
                    <w:rStyle w:val="Hipervnculo"/>
                    <w:noProof/>
                    <w:lang w:val="es-ES"/>
                  </w:rPr>
                  <w:t>https://developer.mozilla.org/es/docs/Learn/CSS/First_steps/What_is_CSS</w:t>
                </w:r>
              </w:hyperlink>
            </w:p>
            <w:p w14:paraId="26225232" w14:textId="3AF67870" w:rsidR="00C960D0" w:rsidRDefault="00C960D0" w:rsidP="00C960D0">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xml:space="preserve">. Retrieved 16 de 05 de 2024, from </w:t>
              </w:r>
              <w:hyperlink r:id="rId85" w:tgtFrame="_blank" w:history="1">
                <w:r>
                  <w:rPr>
                    <w:rStyle w:val="Hipervnculo"/>
                    <w:noProof/>
                    <w:lang w:val="es-ES"/>
                  </w:rPr>
                  <w:t>https://developer.mozilla.org/es/docs/Learn/JavaScript/First_steps/What_is_JavaScript</w:t>
                </w:r>
              </w:hyperlink>
            </w:p>
            <w:p w14:paraId="0DB81844" w14:textId="1C772300" w:rsidR="00C960D0" w:rsidRDefault="00C960D0" w:rsidP="00C960D0">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xml:space="preserve">. Retrieved 29 de 04 de 2024, from </w:t>
              </w:r>
              <w:hyperlink r:id="rId86" w:tgtFrame="_blank" w:history="1">
                <w:r>
                  <w:rPr>
                    <w:rStyle w:val="Hipervnculo"/>
                    <w:noProof/>
                    <w:lang w:val="es-ES"/>
                  </w:rPr>
                  <w:t>https://www.elcajondeardu.com/arduino-nano-todo-lo-que-necesitas-saber/</w:t>
                </w:r>
              </w:hyperlink>
            </w:p>
            <w:p w14:paraId="6A87A2D8" w14:textId="21868753" w:rsidR="00C960D0" w:rsidRDefault="00C960D0" w:rsidP="00C960D0">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xml:space="preserve">. Retrieved 15 de 05 de 2024, from </w:t>
              </w:r>
              <w:hyperlink r:id="rId87" w:tgtFrame="_blank" w:history="1">
                <w:r>
                  <w:rPr>
                    <w:rStyle w:val="Hipervnculo"/>
                    <w:noProof/>
                    <w:lang w:val="es-ES"/>
                  </w:rPr>
                  <w:t>https://www.servnet.mx/blog/backend-y-frontend-partes-fundamentales-de-la-programacion-de-una-aplicacion-web</w:t>
                </w:r>
              </w:hyperlink>
            </w:p>
            <w:p w14:paraId="707F36DF" w14:textId="41024A34" w:rsidR="00C960D0" w:rsidRDefault="00C960D0" w:rsidP="00C960D0">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xml:space="preserve">. Retrieved 15 de 05 de 2024, from </w:t>
              </w:r>
              <w:hyperlink r:id="rId88" w:anchor=":~:text=Una%20p%C3%A1gina%20web%20es%20un,y%20presentada%20de%20forma%20visual." w:tgtFrame="_blank" w:history="1">
                <w:r>
                  <w:rPr>
                    <w:rStyle w:val="Hipervnculo"/>
                    <w:noProof/>
                    <w:lang w:val="es-ES"/>
                  </w:rPr>
                  <w:t>https://www.godaddy.com/resources/latam/stories/pagina-web-que-es-tipos#:~:text=Una%20p%C3%A1gina%20web%20es%20un,y%20presentada%20de%20forma%20visual.</w:t>
                </w:r>
              </w:hyperlink>
            </w:p>
            <w:p w14:paraId="5B68F342" w14:textId="0FE57892" w:rsidR="00C960D0" w:rsidRDefault="00C960D0" w:rsidP="00C960D0">
              <w:pPr>
                <w:pStyle w:val="Bibliografa"/>
                <w:ind w:left="720" w:hanging="720"/>
                <w:rPr>
                  <w:noProof/>
                  <w:lang w:val="es-ES"/>
                </w:rPr>
              </w:pPr>
              <w:r>
                <w:rPr>
                  <w:noProof/>
                  <w:lang w:val="es-ES"/>
                </w:rPr>
                <w:t xml:space="preserve">Gonzalez, O. (s.f.). </w:t>
              </w:r>
              <w:r>
                <w:rPr>
                  <w:i/>
                  <w:iCs/>
                  <w:noProof/>
                  <w:lang w:val="es-ES"/>
                </w:rPr>
                <w:t>Bricogeek.com</w:t>
              </w:r>
              <w:r>
                <w:rPr>
                  <w:noProof/>
                  <w:lang w:val="es-ES"/>
                </w:rPr>
                <w:t xml:space="preserve">. Retrieved 05 de 06 de 2024, from </w:t>
              </w:r>
              <w:hyperlink r:id="rId89" w:tgtFrame="_blank" w:history="1">
                <w:r>
                  <w:rPr>
                    <w:rStyle w:val="Hipervnculo"/>
                    <w:noProof/>
                    <w:lang w:val="es-ES"/>
                  </w:rPr>
                  <w:t>https://lab.bricogeek.com/tutorial/guia-de-modelos-arduino-y-sus-caracteristicas/arduino-uno</w:t>
                </w:r>
              </w:hyperlink>
            </w:p>
            <w:p w14:paraId="64491AB1" w14:textId="714F3E0C" w:rsidR="00C960D0" w:rsidRDefault="00C960D0" w:rsidP="00C960D0">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xml:space="preserve">. Retrieved 31 de 08 de 2023, from </w:t>
              </w:r>
              <w:hyperlink r:id="rId90" w:tgtFrame="_blank" w:history="1">
                <w:r>
                  <w:rPr>
                    <w:rStyle w:val="Hipervnculo"/>
                    <w:noProof/>
                    <w:lang w:val="es-ES"/>
                  </w:rPr>
                  <w:t>https://hausen.com.ec/domotica/?gclid=Cj0KCQjwuZGnBhD1ARIsACxbAViXC3k1rRDzVGpCteHnki4lnxNroIZoIqJZ9l8gfQ2-L_GtEQ0A9a0aApqoEALw_wcB</w:t>
                </w:r>
              </w:hyperlink>
            </w:p>
            <w:p w14:paraId="6391F1D5" w14:textId="080C375E" w:rsidR="00C960D0" w:rsidRPr="00C960D0" w:rsidRDefault="00C960D0" w:rsidP="00C960D0">
              <w:pPr>
                <w:pStyle w:val="Bibliografa"/>
                <w:ind w:left="720" w:hanging="720"/>
                <w:rPr>
                  <w:noProof/>
                  <w:lang w:val="en-US"/>
                </w:rPr>
              </w:pPr>
              <w:r>
                <w:rPr>
                  <w:noProof/>
                  <w:lang w:val="es-ES"/>
                </w:rPr>
                <w:lastRenderedPageBreak/>
                <w:t xml:space="preserve">Hernández, L. d. (s.f.). </w:t>
              </w:r>
              <w:r w:rsidRPr="00C960D0">
                <w:rPr>
                  <w:i/>
                  <w:iCs/>
                  <w:noProof/>
                  <w:lang w:val="en-US"/>
                </w:rPr>
                <w:t>Programarfacil Arduino y Home Assistant</w:t>
              </w:r>
              <w:r w:rsidRPr="00C960D0">
                <w:rPr>
                  <w:noProof/>
                  <w:lang w:val="en-US"/>
                </w:rPr>
                <w:t xml:space="preserve">. Retrieved 17 de 05 de 2024, from </w:t>
              </w:r>
              <w:hyperlink r:id="rId91" w:tgtFrame="_blank" w:history="1">
                <w:r w:rsidRPr="00C960D0">
                  <w:rPr>
                    <w:rStyle w:val="Hipervnculo"/>
                    <w:noProof/>
                    <w:lang w:val="en-US"/>
                  </w:rPr>
                  <w:t>https://programarfacil.com/podcast/esp8266-wifi-coste-arduino/</w:t>
                </w:r>
              </w:hyperlink>
            </w:p>
            <w:p w14:paraId="70F76A0B" w14:textId="57B4BEEE" w:rsidR="00C960D0" w:rsidRDefault="00C960D0" w:rsidP="00C960D0">
              <w:pPr>
                <w:pStyle w:val="Bibliografa"/>
                <w:ind w:left="720" w:hanging="720"/>
                <w:rPr>
                  <w:noProof/>
                  <w:lang w:val="es-ES"/>
                </w:rPr>
              </w:pPr>
              <w:r w:rsidRPr="00C960D0">
                <w:rPr>
                  <w:i/>
                  <w:iCs/>
                  <w:noProof/>
                  <w:lang w:val="en-US"/>
                </w:rPr>
                <w:t>Home | Bookdown</w:t>
              </w:r>
              <w:r w:rsidRPr="00C960D0">
                <w:rPr>
                  <w:noProof/>
                  <w:lang w:val="en-US"/>
                </w:rPr>
                <w:t xml:space="preserve">. </w:t>
              </w:r>
              <w:r>
                <w:rPr>
                  <w:noProof/>
                  <w:lang w:val="es-ES"/>
                </w:rPr>
                <w:t xml:space="preserve">(s.f.). Retrieved 13 de 05 de 2024, from </w:t>
              </w:r>
              <w:hyperlink r:id="rId92" w:tgtFrame="_blank" w:history="1">
                <w:r>
                  <w:rPr>
                    <w:rStyle w:val="Hipervnculo"/>
                    <w:noProof/>
                    <w:lang w:val="es-ES"/>
                  </w:rPr>
                  <w:t>https://bookdown.org/alberto_brunete/intro_automatica/sensores-industriales.html</w:t>
                </w:r>
              </w:hyperlink>
            </w:p>
            <w:p w14:paraId="5EAC16E3" w14:textId="4C0D89A0" w:rsidR="00C960D0" w:rsidRPr="00C960D0" w:rsidRDefault="00C960D0" w:rsidP="00C960D0">
              <w:pPr>
                <w:pStyle w:val="Bibliografa"/>
                <w:ind w:left="720" w:hanging="720"/>
                <w:rPr>
                  <w:noProof/>
                  <w:lang w:val="en-US"/>
                </w:rPr>
              </w:pPr>
              <w:r>
                <w:rPr>
                  <w:noProof/>
                  <w:lang w:val="es-ES"/>
                </w:rPr>
                <w:t xml:space="preserve">Logitek. (18 de 06 de 2019). </w:t>
              </w:r>
              <w:r>
                <w:rPr>
                  <w:i/>
                  <w:iCs/>
                  <w:noProof/>
                  <w:lang w:val="es-ES"/>
                </w:rPr>
                <w:t>logitek</w:t>
              </w:r>
              <w:r>
                <w:rPr>
                  <w:noProof/>
                  <w:lang w:val="es-ES"/>
                </w:rPr>
                <w:t xml:space="preserve">. </w:t>
              </w:r>
              <w:r w:rsidRPr="00C960D0">
                <w:rPr>
                  <w:noProof/>
                  <w:lang w:val="en-US"/>
                </w:rPr>
                <w:t xml:space="preserve">Retrieved 31 de 08 de 2023, from </w:t>
              </w:r>
              <w:hyperlink r:id="rId93" w:tgtFrame="_blank" w:history="1">
                <w:r w:rsidRPr="00C960D0">
                  <w:rPr>
                    <w:rStyle w:val="Hipervnculo"/>
                    <w:noProof/>
                    <w:lang w:val="en-US"/>
                  </w:rPr>
                  <w:t>https://logitek.com.ec/</w:t>
                </w:r>
              </w:hyperlink>
            </w:p>
            <w:p w14:paraId="0AF6FC14" w14:textId="3E659ECF" w:rsidR="00C960D0" w:rsidRDefault="00C960D0" w:rsidP="00C960D0">
              <w:pPr>
                <w:pStyle w:val="Bibliografa"/>
                <w:ind w:left="720" w:hanging="720"/>
                <w:rPr>
                  <w:noProof/>
                  <w:lang w:val="es-ES"/>
                </w:rPr>
              </w:pPr>
              <w:r w:rsidRPr="00C960D0">
                <w:rPr>
                  <w:noProof/>
                  <w:lang w:val="en-US"/>
                </w:rPr>
                <w:t xml:space="preserve">MCI Electronics. </w:t>
              </w:r>
              <w:r>
                <w:rPr>
                  <w:noProof/>
                  <w:lang w:val="es-ES"/>
                </w:rPr>
                <w:t xml:space="preserve">(12 de 09 de 2015). </w:t>
              </w:r>
              <w:r>
                <w:rPr>
                  <w:i/>
                  <w:iCs/>
                  <w:noProof/>
                  <w:lang w:val="es-ES"/>
                </w:rPr>
                <w:t>Arduino.cl - Compra tu Arduino en Línea</w:t>
              </w:r>
              <w:r>
                <w:rPr>
                  <w:noProof/>
                  <w:lang w:val="es-ES"/>
                </w:rPr>
                <w:t xml:space="preserve">. Retrieved 21 de 01 de 2024, from </w:t>
              </w:r>
              <w:hyperlink r:id="rId94" w:anchor=":~:text=Arduino%20Mega%20es%20una%20tarjeta,implementa%20el%20lenguaje%20Processing%2FWiring." w:tgtFrame="_blank" w:history="1">
                <w:r>
                  <w:rPr>
                    <w:rStyle w:val="Hipervnculo"/>
                    <w:noProof/>
                    <w:lang w:val="es-ES"/>
                  </w:rPr>
                  <w:t>https://arduino.cl/producto/arduino-mega-2560/#:~:text=Arduino%20Mega%20es%20una%20tarjeta,implementa%20el%20lenguaje%20Processing%2FWiring.</w:t>
                </w:r>
              </w:hyperlink>
            </w:p>
            <w:p w14:paraId="4031372D" w14:textId="5B8A4350" w:rsidR="00C960D0" w:rsidRDefault="00C960D0" w:rsidP="00C960D0">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xml:space="preserve">. (Colaboración de Editores de DigiKey de América del Norte) Retrieved 13 de 05 de 2024, from </w:t>
              </w:r>
              <w:hyperlink r:id="rId95" w:tgtFrame="_blank" w:history="1">
                <w:r>
                  <w:rPr>
                    <w:rStyle w:val="Hipervnculo"/>
                    <w:noProof/>
                    <w:lang w:val="es-ES"/>
                  </w:rPr>
                  <w:t>https://www.digikey.com/es/articles/the-fundamentals-of-proximity-sensors-selection-and-use-industrial-automation</w:t>
                </w:r>
              </w:hyperlink>
            </w:p>
            <w:p w14:paraId="3B1E7DC2" w14:textId="62454547" w:rsidR="00C960D0" w:rsidRDefault="00C960D0" w:rsidP="00C960D0">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xml:space="preserve">. Retrieved 09 de 05 de 2024, from </w:t>
              </w:r>
              <w:hyperlink r:id="rId96" w:tgtFrame="_blank" w:history="1">
                <w:r>
                  <w:rPr>
                    <w:rStyle w:val="Hipervnculo"/>
                    <w:noProof/>
                    <w:lang w:val="es-ES"/>
                  </w:rPr>
                  <w:t>https://www.prometec.net/modelos-esp8266/</w:t>
                </w:r>
              </w:hyperlink>
            </w:p>
            <w:p w14:paraId="1BCB4F19" w14:textId="167FA03E" w:rsidR="00C960D0" w:rsidRDefault="00C960D0" w:rsidP="00C960D0">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xml:space="preserve">. Retrieved 16 de 05 de 2024, from </w:t>
              </w:r>
              <w:hyperlink r:id="rId97" w:tgtFrame="_blank" w:history="1">
                <w:r>
                  <w:rPr>
                    <w:rStyle w:val="Hipervnculo"/>
                    <w:noProof/>
                    <w:lang w:val="es-ES"/>
                  </w:rPr>
                  <w:t>https://blog.hubspot.es/website/que-es-css</w:t>
                </w:r>
              </w:hyperlink>
            </w:p>
            <w:p w14:paraId="61A640D4" w14:textId="39333022" w:rsidR="00C960D0" w:rsidRDefault="00C960D0" w:rsidP="00C960D0">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xml:space="preserve">. Retrieved 14 de 05 de 2024, from </w:t>
              </w:r>
              <w:hyperlink r:id="rId98" w:tgtFrame="_blank" w:history="1">
                <w:r>
                  <w:rPr>
                    <w:rStyle w:val="Hipervnculo"/>
                    <w:noProof/>
                    <w:lang w:val="es-ES"/>
                  </w:rPr>
                  <w:t>https://protegiendopersonas.es/sensores-infrarrojos-que-son-y-para-que-se-utilizan/</w:t>
                </w:r>
              </w:hyperlink>
            </w:p>
            <w:p w14:paraId="4212018C" w14:textId="7BCA585F" w:rsidR="00C960D0" w:rsidRDefault="00C960D0" w:rsidP="00C960D0">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xml:space="preserve">. Retrieved 29 de 04 de 2024, from </w:t>
              </w:r>
              <w:hyperlink r:id="rId99" w:tgtFrame="_blank" w:history="1">
                <w:r>
                  <w:rPr>
                    <w:rStyle w:val="Hipervnculo"/>
                    <w:noProof/>
                    <w:lang w:val="es-ES"/>
                  </w:rPr>
                  <w:t>https://solectroshop.com/es/1013-modulos-arduino</w:t>
                </w:r>
              </w:hyperlink>
            </w:p>
            <w:p w14:paraId="47D22D5A" w14:textId="1CAD346B" w:rsidR="00C960D0" w:rsidRDefault="00C960D0" w:rsidP="00C960D0">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xml:space="preserve">. Retrieved 16 de 05 de 2024, from </w:t>
              </w:r>
              <w:hyperlink r:id="rId100" w:tgtFrame="_blank" w:history="1">
                <w:r>
                  <w:rPr>
                    <w:rStyle w:val="Hipervnculo"/>
                    <w:noProof/>
                    <w:lang w:val="es-ES"/>
                  </w:rPr>
                  <w:t>https://es.wikipedia.org/wiki/IEEE_802.11</w:t>
                </w:r>
              </w:hyperlink>
            </w:p>
            <w:p w14:paraId="6522B933" w14:textId="3BC0A2BF" w:rsidR="00C960D0" w:rsidRDefault="00C960D0" w:rsidP="00C960D0">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xml:space="preserve">. Retrieved 21 de 10 de 2023, from </w:t>
              </w:r>
              <w:hyperlink r:id="rId101" w:tgtFrame="_blank" w:history="1">
                <w:r>
                  <w:rPr>
                    <w:rStyle w:val="Hipervnculo"/>
                    <w:noProof/>
                    <w:lang w:val="es-ES"/>
                  </w:rPr>
                  <w:t>https://es.wikipedia.org/wiki/Arduino_Uno</w:t>
                </w:r>
              </w:hyperlink>
            </w:p>
            <w:p w14:paraId="0027BBC3" w14:textId="683043DD" w:rsidR="00C960D0" w:rsidRDefault="00C960D0" w:rsidP="00C960D0">
              <w:pPr>
                <w:pStyle w:val="Bibliografa"/>
                <w:ind w:left="720" w:hanging="720"/>
                <w:rPr>
                  <w:noProof/>
                  <w:lang w:val="es-ES"/>
                </w:rPr>
              </w:pPr>
              <w:r>
                <w:rPr>
                  <w:noProof/>
                  <w:lang w:val="es-ES"/>
                </w:rPr>
                <w:lastRenderedPageBreak/>
                <w:t xml:space="preserve">Wikimedia, C. d. (27 de 07 de 2019). </w:t>
              </w:r>
              <w:r>
                <w:rPr>
                  <w:i/>
                  <w:iCs/>
                  <w:noProof/>
                  <w:lang w:val="es-ES"/>
                </w:rPr>
                <w:t>Wikipedia, la enciclopedia libre</w:t>
              </w:r>
              <w:r>
                <w:rPr>
                  <w:noProof/>
                  <w:lang w:val="es-ES"/>
                </w:rPr>
                <w:t xml:space="preserve">. Retrieved 29 de 04 de 2024, from </w:t>
              </w:r>
              <w:hyperlink r:id="rId102" w:tgtFrame="_blank" w:history="1">
                <w:r>
                  <w:rPr>
                    <w:rStyle w:val="Hipervnculo"/>
                    <w:noProof/>
                    <w:lang w:val="es-ES"/>
                  </w:rPr>
                  <w:t>https://es.wikipedia.org/wiki/Arduino_IDE</w:t>
                </w:r>
              </w:hyperlink>
            </w:p>
            <w:p w14:paraId="0F5AE057" w14:textId="1EA86442" w:rsidR="00C960D0" w:rsidRPr="00C960D0" w:rsidRDefault="00C960D0" w:rsidP="00C960D0">
              <w:pPr>
                <w:pStyle w:val="Bibliografa"/>
                <w:ind w:left="720" w:hanging="720"/>
                <w:rPr>
                  <w:noProof/>
                  <w:lang w:val="en-US"/>
                </w:rPr>
              </w:pPr>
              <w:r w:rsidRPr="00C960D0">
                <w:rPr>
                  <w:noProof/>
                  <w:lang w:val="en-US"/>
                </w:rPr>
                <w:t xml:space="preserve">Xfinity. (16 de 04 de 2024). Retrieved 17 de 05 de 2024, from Xfinity Help &amp; Support. </w:t>
              </w:r>
              <w:hyperlink r:id="rId103" w:tgtFrame="_blank" w:history="1">
                <w:r w:rsidRPr="00C960D0">
                  <w:rPr>
                    <w:rStyle w:val="Hipervnculo"/>
                    <w:noProof/>
                    <w:lang w:val="en-US"/>
                  </w:rPr>
                  <w:t>https://es.xfinity.com/support/articles/intro-wifi-home-network</w:t>
                </w:r>
              </w:hyperlink>
            </w:p>
            <w:p w14:paraId="2C5D1B70" w14:textId="3D1AEBD4" w:rsidR="00C960D0" w:rsidRDefault="00C960D0" w:rsidP="00C960D0">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xml:space="preserve">. (F. Yúbal, Productor) Retrieved 20 de 10 de 2023, from </w:t>
              </w:r>
              <w:hyperlink r:id="rId104" w:tgtFrame="_blank" w:history="1">
                <w:r>
                  <w:rPr>
                    <w:rStyle w:val="Hipervnculo"/>
                    <w:noProof/>
                    <w:lang w:val="es-ES"/>
                  </w:rPr>
                  <w:t>https://www.xataka.com/basics/que-arduino-como-funciona-que-puedes-hacer-uno</w:t>
                </w:r>
              </w:hyperlink>
            </w:p>
            <w:p w14:paraId="79E06DD3" w14:textId="1B6829C0" w:rsidR="00E87A3C" w:rsidRDefault="00C2331D" w:rsidP="00C960D0">
              <w:r>
                <w:rPr>
                  <w:b/>
                  <w:bCs/>
                </w:rPr>
                <w:fldChar w:fldCharType="end"/>
              </w:r>
            </w:p>
          </w:sdtContent>
        </w:sdt>
      </w:sdtContent>
    </w:sdt>
    <w:p w14:paraId="25656A83" w14:textId="77777777" w:rsidR="00317629" w:rsidRDefault="00317629" w:rsidP="00EA09D2">
      <w:pPr>
        <w:rPr>
          <w:rFonts w:cs="Times New Roman"/>
          <w:szCs w:val="24"/>
        </w:rPr>
      </w:pPr>
    </w:p>
    <w:p w14:paraId="613A803F" w14:textId="77777777" w:rsidR="002D775B" w:rsidRDefault="002D775B">
      <w:pPr>
        <w:spacing w:after="160" w:line="259" w:lineRule="auto"/>
        <w:jc w:val="left"/>
        <w:rPr>
          <w:rFonts w:cs="Times New Roman"/>
          <w:szCs w:val="24"/>
        </w:rPr>
      </w:pPr>
      <w:r>
        <w:rPr>
          <w:rFonts w:cs="Times New Roman"/>
          <w:szCs w:val="24"/>
        </w:rPr>
        <w:br w:type="page"/>
      </w:r>
    </w:p>
    <w:p w14:paraId="6569F81C" w14:textId="77777777" w:rsidR="00686B44" w:rsidRDefault="00686B44" w:rsidP="00EA09D2">
      <w:pPr>
        <w:rPr>
          <w:rFonts w:cs="Times New Roman"/>
          <w:szCs w:val="24"/>
        </w:rPr>
      </w:pPr>
    </w:p>
    <w:p w14:paraId="27624C01" w14:textId="121504EE" w:rsidR="00AC24BA" w:rsidRDefault="00AC24BA">
      <w:pPr>
        <w:spacing w:after="160" w:line="259" w:lineRule="auto"/>
        <w:jc w:val="left"/>
        <w:rPr>
          <w:rFonts w:cs="Times New Roman"/>
          <w:szCs w:val="24"/>
        </w:rPr>
      </w:pPr>
    </w:p>
    <w:p w14:paraId="7D16D9D1" w14:textId="77777777" w:rsidR="00686B44" w:rsidRDefault="00686B44" w:rsidP="00EA09D2">
      <w:pPr>
        <w:rPr>
          <w:rFonts w:cs="Times New Roman"/>
          <w:szCs w:val="24"/>
        </w:rPr>
      </w:pPr>
    </w:p>
    <w:p w14:paraId="010A77B7" w14:textId="77777777" w:rsidR="00686B44" w:rsidRDefault="00686B44" w:rsidP="00EA09D2">
      <w:pPr>
        <w:rPr>
          <w:rFonts w:cs="Times New Roman"/>
          <w:szCs w:val="24"/>
        </w:rPr>
      </w:pPr>
    </w:p>
    <w:p w14:paraId="099F678C" w14:textId="77777777" w:rsidR="00686B44" w:rsidRDefault="00686B44" w:rsidP="00EA09D2">
      <w:pPr>
        <w:rPr>
          <w:rFonts w:cs="Times New Roman"/>
          <w:szCs w:val="24"/>
        </w:rPr>
      </w:pPr>
    </w:p>
    <w:p w14:paraId="435424F3" w14:textId="77777777" w:rsidR="00686B44" w:rsidRDefault="00686B44" w:rsidP="00EA09D2">
      <w:pPr>
        <w:rPr>
          <w:rFonts w:cs="Times New Roman"/>
          <w:szCs w:val="24"/>
        </w:rPr>
      </w:pPr>
    </w:p>
    <w:p w14:paraId="0E1A6160" w14:textId="77777777" w:rsidR="00686B44" w:rsidRDefault="00686B44" w:rsidP="00EA09D2">
      <w:pPr>
        <w:rPr>
          <w:rFonts w:cs="Times New Roman"/>
          <w:szCs w:val="24"/>
        </w:rPr>
      </w:pPr>
    </w:p>
    <w:p w14:paraId="251648A3" w14:textId="7C835EE1" w:rsidR="00686B44" w:rsidRDefault="00686B44" w:rsidP="00EA09D2">
      <w:pPr>
        <w:rPr>
          <w:rFonts w:cs="Times New Roman"/>
          <w:szCs w:val="24"/>
        </w:rPr>
      </w:pPr>
    </w:p>
    <w:p w14:paraId="56DBC5BD" w14:textId="558EC336" w:rsidR="00847C82" w:rsidRDefault="00847C82" w:rsidP="00EA09D2">
      <w:pPr>
        <w:rPr>
          <w:rFonts w:cs="Times New Roman"/>
          <w:szCs w:val="24"/>
        </w:rPr>
      </w:pPr>
    </w:p>
    <w:p w14:paraId="60E3C53C" w14:textId="77777777" w:rsidR="0096164D" w:rsidRDefault="0096164D" w:rsidP="00EA09D2">
      <w:pPr>
        <w:rPr>
          <w:rFonts w:cs="Times New Roman"/>
          <w:szCs w:val="24"/>
        </w:rPr>
      </w:pPr>
    </w:p>
    <w:p w14:paraId="2849D7B5" w14:textId="77777777" w:rsidR="00686B44" w:rsidRDefault="00686B44" w:rsidP="00EA09D2">
      <w:pPr>
        <w:rPr>
          <w:rFonts w:cs="Times New Roman"/>
          <w:szCs w:val="24"/>
        </w:rPr>
      </w:pPr>
    </w:p>
    <w:p w14:paraId="33E4F5F3" w14:textId="77777777" w:rsidR="00686B44" w:rsidRPr="006A3574" w:rsidRDefault="00686B44" w:rsidP="006A3574">
      <w:pPr>
        <w:pStyle w:val="Ttulo1"/>
        <w:jc w:val="center"/>
        <w:rPr>
          <w:sz w:val="72"/>
          <w:szCs w:val="72"/>
        </w:rPr>
      </w:pPr>
      <w:bookmarkStart w:id="50" w:name="_Toc166785318"/>
      <w:r w:rsidRPr="006A3574">
        <w:rPr>
          <w:sz w:val="72"/>
          <w:szCs w:val="72"/>
        </w:rPr>
        <w:t>ANEXOS</w:t>
      </w:r>
      <w:bookmarkEnd w:id="50"/>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29C9FE41" w14:textId="77777777" w:rsidR="00686B44" w:rsidRDefault="00686B44" w:rsidP="00686B44">
      <w:pPr>
        <w:jc w:val="center"/>
        <w:rPr>
          <w:b/>
          <w:sz w:val="32"/>
        </w:rPr>
      </w:pPr>
      <w:r w:rsidRPr="00686B44">
        <w:rPr>
          <w:b/>
          <w:sz w:val="32"/>
        </w:rPr>
        <w:lastRenderedPageBreak/>
        <w:t>ANEXO 1:</w:t>
      </w:r>
      <w:r w:rsidRPr="00686B44">
        <w:rPr>
          <w:b/>
          <w:sz w:val="32"/>
        </w:rPr>
        <w:tab/>
      </w:r>
    </w:p>
    <w:p w14:paraId="452BC793" w14:textId="4D77589E" w:rsidR="00686B44" w:rsidRPr="00686B44" w:rsidRDefault="003A51B1" w:rsidP="00686B44">
      <w:pPr>
        <w:jc w:val="center"/>
        <w:rPr>
          <w:b/>
          <w:sz w:val="32"/>
        </w:rPr>
      </w:pPr>
      <w:r>
        <w:rPr>
          <w:noProof/>
        </w:rPr>
        <w:drawing>
          <wp:anchor distT="0" distB="0" distL="114300" distR="114300" simplePos="0" relativeHeight="251658240" behindDoc="0" locked="0" layoutInCell="1" allowOverlap="1" wp14:anchorId="7B0B652B" wp14:editId="2C35409A">
            <wp:simplePos x="0" y="0"/>
            <wp:positionH relativeFrom="column">
              <wp:posOffset>-617855</wp:posOffset>
            </wp:positionH>
            <wp:positionV relativeFrom="paragraph">
              <wp:posOffset>468630</wp:posOffset>
            </wp:positionV>
            <wp:extent cx="7009130" cy="4076700"/>
            <wp:effectExtent l="0" t="0" r="127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0913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9B5">
        <w:rPr>
          <w:b/>
          <w:sz w:val="32"/>
        </w:rPr>
        <w:t>Comandos AT ESP-01</w:t>
      </w:r>
      <w:r w:rsidR="00686B44" w:rsidRPr="00686B44">
        <w:rPr>
          <w:b/>
          <w:sz w:val="32"/>
        </w:rPr>
        <w:t>.</w:t>
      </w:r>
    </w:p>
    <w:p w14:paraId="3B942294" w14:textId="608362D0" w:rsidR="00686B44" w:rsidRDefault="00686B44" w:rsidP="00686B44"/>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22CB3859" w14:textId="2F3A5732" w:rsidR="0096164D" w:rsidRDefault="0096164D" w:rsidP="0096164D">
      <w:pPr>
        <w:jc w:val="center"/>
        <w:rPr>
          <w:b/>
          <w:sz w:val="32"/>
        </w:rPr>
      </w:pPr>
      <w:r w:rsidRPr="00686B44">
        <w:rPr>
          <w:b/>
          <w:sz w:val="32"/>
        </w:rPr>
        <w:lastRenderedPageBreak/>
        <w:t xml:space="preserve">ANEXO </w:t>
      </w:r>
      <w:r>
        <w:rPr>
          <w:b/>
          <w:sz w:val="32"/>
        </w:rPr>
        <w:t>2</w:t>
      </w:r>
      <w:r w:rsidRPr="00686B44">
        <w:rPr>
          <w:b/>
          <w:sz w:val="32"/>
        </w:rPr>
        <w:t>:</w:t>
      </w:r>
      <w:r w:rsidRPr="00686B44">
        <w:rPr>
          <w:b/>
          <w:sz w:val="32"/>
        </w:rPr>
        <w:tab/>
      </w:r>
    </w:p>
    <w:p w14:paraId="693D6507" w14:textId="07387A04" w:rsidR="0096164D" w:rsidRPr="00686B44" w:rsidRDefault="00F601B7" w:rsidP="0096164D">
      <w:pPr>
        <w:jc w:val="center"/>
        <w:rPr>
          <w:b/>
          <w:sz w:val="32"/>
        </w:rPr>
      </w:pPr>
      <w:r>
        <w:rPr>
          <w:noProof/>
        </w:rPr>
        <w:drawing>
          <wp:anchor distT="0" distB="0" distL="114300" distR="114300" simplePos="0" relativeHeight="251659264" behindDoc="0" locked="0" layoutInCell="1" allowOverlap="1" wp14:anchorId="11166309" wp14:editId="06DBB5F7">
            <wp:simplePos x="0" y="0"/>
            <wp:positionH relativeFrom="column">
              <wp:posOffset>-534670</wp:posOffset>
            </wp:positionH>
            <wp:positionV relativeFrom="paragraph">
              <wp:posOffset>468630</wp:posOffset>
            </wp:positionV>
            <wp:extent cx="6863080" cy="3985260"/>
            <wp:effectExtent l="0" t="0" r="0" b="0"/>
            <wp:wrapSquare wrapText="bothSides"/>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308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4BA5">
        <w:rPr>
          <w:b/>
          <w:sz w:val="32"/>
        </w:rPr>
        <w:t xml:space="preserve">Esquema </w:t>
      </w:r>
      <w:r>
        <w:rPr>
          <w:b/>
          <w:sz w:val="32"/>
        </w:rPr>
        <w:t xml:space="preserve">de pines </w:t>
      </w:r>
      <w:r w:rsidR="005C4BA5">
        <w:rPr>
          <w:b/>
          <w:sz w:val="32"/>
        </w:rPr>
        <w:t>del ESP-01</w:t>
      </w:r>
      <w:r w:rsidR="00BE679C">
        <w:rPr>
          <w:b/>
          <w:sz w:val="32"/>
        </w:rPr>
        <w:t>.</w:t>
      </w:r>
    </w:p>
    <w:p w14:paraId="4DA92489" w14:textId="48B9D831" w:rsidR="00CD2496" w:rsidRDefault="00CD2496" w:rsidP="00686B44"/>
    <w:p w14:paraId="1CA7B542" w14:textId="4FEBA39A" w:rsidR="00F601B7" w:rsidRDefault="00F601B7" w:rsidP="00686B44"/>
    <w:p w14:paraId="02A4CBEA" w14:textId="242461F7" w:rsidR="0096164D" w:rsidRDefault="0096164D">
      <w:pPr>
        <w:spacing w:after="160" w:line="259" w:lineRule="auto"/>
        <w:jc w:val="left"/>
      </w:pPr>
      <w:r>
        <w:br w:type="page"/>
      </w:r>
    </w:p>
    <w:p w14:paraId="03032C38" w14:textId="3009D489" w:rsidR="00691776" w:rsidRDefault="00691776" w:rsidP="00691776">
      <w:pPr>
        <w:jc w:val="center"/>
        <w:rPr>
          <w:b/>
          <w:sz w:val="32"/>
        </w:rPr>
      </w:pPr>
      <w:r w:rsidRPr="00686B44">
        <w:rPr>
          <w:b/>
          <w:sz w:val="32"/>
        </w:rPr>
        <w:lastRenderedPageBreak/>
        <w:t xml:space="preserve">ANEXO </w:t>
      </w:r>
      <w:r>
        <w:rPr>
          <w:b/>
          <w:sz w:val="32"/>
        </w:rPr>
        <w:t>3</w:t>
      </w:r>
      <w:r w:rsidRPr="00686B44">
        <w:rPr>
          <w:b/>
          <w:sz w:val="32"/>
        </w:rPr>
        <w:t>:</w:t>
      </w:r>
      <w:r w:rsidRPr="00686B44">
        <w:rPr>
          <w:b/>
          <w:sz w:val="32"/>
        </w:rPr>
        <w:tab/>
      </w:r>
    </w:p>
    <w:p w14:paraId="2BC41BD7" w14:textId="096BC5E2" w:rsidR="00691776" w:rsidRPr="00686B44" w:rsidRDefault="00E64152" w:rsidP="00691776">
      <w:pPr>
        <w:jc w:val="center"/>
        <w:rPr>
          <w:b/>
          <w:sz w:val="32"/>
        </w:rPr>
      </w:pPr>
      <w:r>
        <w:rPr>
          <w:b/>
          <w:sz w:val="32"/>
        </w:rPr>
        <w:t xml:space="preserve">Esquema de pines del ESP8266 NodeMCU </w:t>
      </w:r>
      <w:r w:rsidRPr="00E64152">
        <w:rPr>
          <w:b/>
          <w:sz w:val="32"/>
        </w:rPr>
        <w:t xml:space="preserve">V3 1.0 </w:t>
      </w:r>
      <w:r>
        <w:rPr>
          <w:b/>
          <w:sz w:val="32"/>
        </w:rPr>
        <w:t>(ESP-12E).</w:t>
      </w:r>
    </w:p>
    <w:p w14:paraId="67F9D2C2" w14:textId="7C990806" w:rsidR="00691776" w:rsidRDefault="007C21FC">
      <w:pPr>
        <w:spacing w:after="160" w:line="259" w:lineRule="auto"/>
        <w:jc w:val="left"/>
      </w:pPr>
      <w:r>
        <w:rPr>
          <w:noProof/>
        </w:rPr>
        <w:drawing>
          <wp:inline distT="0" distB="0" distL="0" distR="0" wp14:anchorId="15D5BA61" wp14:editId="15454A49">
            <wp:extent cx="6206837" cy="5418667"/>
            <wp:effectExtent l="0" t="0" r="3810" b="0"/>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49226" cy="5455674"/>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0E37A9B8" w14:textId="77777777" w:rsidR="007C21FC" w:rsidRDefault="007C21FC">
      <w:pPr>
        <w:spacing w:after="160" w:line="259" w:lineRule="auto"/>
        <w:jc w:val="left"/>
      </w:pPr>
    </w:p>
    <w:p w14:paraId="4CBF4D24" w14:textId="77777777" w:rsidR="007C21FC" w:rsidRDefault="007C21FC">
      <w:pPr>
        <w:spacing w:after="160" w:line="259" w:lineRule="auto"/>
        <w:jc w:val="left"/>
      </w:pPr>
    </w:p>
    <w:p w14:paraId="16A0E917" w14:textId="361AD1A7" w:rsidR="007C21FC" w:rsidRDefault="007C21FC">
      <w:pPr>
        <w:spacing w:after="160" w:line="259" w:lineRule="auto"/>
        <w:jc w:val="left"/>
      </w:pPr>
    </w:p>
    <w:p w14:paraId="3DE9B348" w14:textId="498FB32A" w:rsidR="007C21FC" w:rsidRDefault="007C21FC">
      <w:pPr>
        <w:spacing w:after="160" w:line="259" w:lineRule="auto"/>
        <w:jc w:val="left"/>
      </w:pPr>
    </w:p>
    <w:p w14:paraId="28D91C37" w14:textId="2C1C282C" w:rsidR="007C21FC" w:rsidRDefault="007C21FC">
      <w:pPr>
        <w:spacing w:after="160" w:line="259" w:lineRule="auto"/>
        <w:jc w:val="left"/>
      </w:pPr>
    </w:p>
    <w:p w14:paraId="4F3DF0AE" w14:textId="1647351B" w:rsidR="007C21FC" w:rsidRDefault="007C21FC">
      <w:pPr>
        <w:spacing w:after="160" w:line="259" w:lineRule="auto"/>
        <w:jc w:val="left"/>
      </w:pPr>
    </w:p>
    <w:p w14:paraId="44CD03E2" w14:textId="081ABBFD" w:rsidR="007C21FC" w:rsidRDefault="007C21FC">
      <w:pPr>
        <w:spacing w:after="160" w:line="259" w:lineRule="auto"/>
        <w:jc w:val="left"/>
      </w:pPr>
    </w:p>
    <w:p w14:paraId="59E466CA" w14:textId="2A4826B4" w:rsidR="007C21FC" w:rsidRDefault="007C21FC">
      <w:pPr>
        <w:spacing w:after="160" w:line="259" w:lineRule="auto"/>
        <w:jc w:val="left"/>
      </w:pPr>
    </w:p>
    <w:p w14:paraId="5FF66412" w14:textId="0CC6A4FD" w:rsidR="007C21FC" w:rsidRDefault="007C21FC">
      <w:pPr>
        <w:spacing w:after="160" w:line="259" w:lineRule="auto"/>
        <w:jc w:val="left"/>
      </w:pPr>
      <w:r w:rsidRPr="005C032D">
        <w:rPr>
          <w:noProof/>
        </w:rPr>
        <w:drawing>
          <wp:anchor distT="0" distB="0" distL="114300" distR="114300" simplePos="0" relativeHeight="251661312" behindDoc="0" locked="0" layoutInCell="1" allowOverlap="1" wp14:anchorId="7C07BE0E" wp14:editId="433F4B9E">
            <wp:simplePos x="0" y="0"/>
            <wp:positionH relativeFrom="column">
              <wp:posOffset>-836237</wp:posOffset>
            </wp:positionH>
            <wp:positionV relativeFrom="paragraph">
              <wp:posOffset>314325</wp:posOffset>
            </wp:positionV>
            <wp:extent cx="7451090" cy="49593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451090" cy="4959350"/>
                    </a:xfrm>
                    <a:prstGeom prst="rect">
                      <a:avLst/>
                    </a:prstGeom>
                  </pic:spPr>
                </pic:pic>
              </a:graphicData>
            </a:graphic>
            <wp14:sizeRelH relativeFrom="margin">
              <wp14:pctWidth>0</wp14:pctWidth>
            </wp14:sizeRelH>
            <wp14:sizeRelV relativeFrom="margin">
              <wp14:pctHeight>0</wp14:pctHeight>
            </wp14:sizeRelV>
          </wp:anchor>
        </w:drawing>
      </w:r>
    </w:p>
    <w:p w14:paraId="5DB857E0" w14:textId="5C741541" w:rsidR="007C21FC" w:rsidRDefault="007E70E8">
      <w:pPr>
        <w:spacing w:after="160" w:line="259" w:lineRule="auto"/>
        <w:jc w:val="left"/>
      </w:pPr>
      <w:r>
        <w:br w:type="page"/>
      </w:r>
    </w:p>
    <w:p w14:paraId="0BA0715D" w14:textId="146D45C0" w:rsidR="007E70E8" w:rsidRDefault="007E70E8" w:rsidP="007E70E8">
      <w:pPr>
        <w:jc w:val="center"/>
        <w:rPr>
          <w:b/>
          <w:sz w:val="32"/>
        </w:rPr>
      </w:pPr>
      <w:r w:rsidRPr="00686B44">
        <w:rPr>
          <w:b/>
          <w:sz w:val="32"/>
        </w:rPr>
        <w:lastRenderedPageBreak/>
        <w:t xml:space="preserve">ANEXO </w:t>
      </w:r>
      <w:r w:rsidR="00D3011B">
        <w:rPr>
          <w:b/>
          <w:sz w:val="32"/>
        </w:rPr>
        <w:t>4</w:t>
      </w:r>
      <w:r w:rsidRPr="00686B44">
        <w:rPr>
          <w:b/>
          <w:sz w:val="32"/>
        </w:rPr>
        <w:t>:</w:t>
      </w:r>
      <w:r w:rsidRPr="00686B44">
        <w:rPr>
          <w:b/>
          <w:sz w:val="32"/>
        </w:rPr>
        <w:tab/>
      </w:r>
    </w:p>
    <w:p w14:paraId="2529BAD4" w14:textId="13504FF6" w:rsidR="007E70E8" w:rsidRPr="00686B44" w:rsidRDefault="00586DB7" w:rsidP="007E70E8">
      <w:pPr>
        <w:jc w:val="center"/>
        <w:rPr>
          <w:b/>
          <w:sz w:val="32"/>
        </w:rPr>
      </w:pPr>
      <w:r w:rsidRPr="006A09AD">
        <w:rPr>
          <w:noProof/>
        </w:rPr>
        <w:drawing>
          <wp:anchor distT="0" distB="0" distL="114300" distR="114300" simplePos="0" relativeHeight="251662336" behindDoc="0" locked="0" layoutInCell="1" allowOverlap="1" wp14:anchorId="50AECC30" wp14:editId="0D952662">
            <wp:simplePos x="0" y="0"/>
            <wp:positionH relativeFrom="column">
              <wp:posOffset>-802640</wp:posOffset>
            </wp:positionH>
            <wp:positionV relativeFrom="paragraph">
              <wp:posOffset>931545</wp:posOffset>
            </wp:positionV>
            <wp:extent cx="7355205" cy="4641215"/>
            <wp:effectExtent l="0" t="0" r="0" b="698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355205" cy="4641215"/>
                    </a:xfrm>
                    <a:prstGeom prst="rect">
                      <a:avLst/>
                    </a:prstGeom>
                  </pic:spPr>
                </pic:pic>
              </a:graphicData>
            </a:graphic>
            <wp14:sizeRelH relativeFrom="margin">
              <wp14:pctWidth>0</wp14:pctWidth>
            </wp14:sizeRelH>
            <wp14:sizeRelV relativeFrom="margin">
              <wp14:pctHeight>0</wp14:pctHeight>
            </wp14:sizeRelV>
          </wp:anchor>
        </w:drawing>
      </w:r>
      <w:r>
        <w:rPr>
          <w:b/>
          <w:sz w:val="32"/>
        </w:rPr>
        <w:t>Documentación oficial de configuración de red WIFI en el ESP8266</w:t>
      </w:r>
    </w:p>
    <w:p w14:paraId="5876BB10" w14:textId="623E83BA" w:rsidR="007E70E8" w:rsidRDefault="007E70E8" w:rsidP="007E70E8">
      <w:pPr>
        <w:spacing w:after="160" w:line="259" w:lineRule="auto"/>
        <w:jc w:val="left"/>
      </w:pP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4D39C2C2" w14:textId="12730ED1" w:rsidR="00DF03E1" w:rsidRDefault="00DF03E1" w:rsidP="00DF03E1">
      <w:pPr>
        <w:jc w:val="center"/>
        <w:rPr>
          <w:b/>
          <w:sz w:val="32"/>
        </w:rPr>
      </w:pPr>
      <w:r w:rsidRPr="00686B44">
        <w:rPr>
          <w:b/>
          <w:sz w:val="32"/>
        </w:rPr>
        <w:lastRenderedPageBreak/>
        <w:t xml:space="preserve">ANEXO </w:t>
      </w:r>
      <w:r w:rsidR="00DC2E93">
        <w:rPr>
          <w:b/>
          <w:sz w:val="32"/>
        </w:rPr>
        <w:t>5</w:t>
      </w:r>
      <w:r w:rsidRPr="00686B44">
        <w:rPr>
          <w:b/>
          <w:sz w:val="32"/>
        </w:rPr>
        <w:t>:</w:t>
      </w:r>
      <w:r w:rsidRPr="00686B44">
        <w:rPr>
          <w:b/>
          <w:sz w:val="32"/>
        </w:rPr>
        <w:tab/>
      </w:r>
    </w:p>
    <w:p w14:paraId="3BF15874" w14:textId="0AE82223" w:rsidR="00DF03E1" w:rsidRPr="00686B44" w:rsidRDefault="00AC1767" w:rsidP="00DF03E1">
      <w:pPr>
        <w:jc w:val="center"/>
        <w:rPr>
          <w:b/>
          <w:sz w:val="32"/>
        </w:rPr>
      </w:pPr>
      <w:r>
        <w:rPr>
          <w:b/>
          <w:noProof/>
          <w:sz w:val="32"/>
        </w:rPr>
        <w:drawing>
          <wp:anchor distT="0" distB="0" distL="114300" distR="114300" simplePos="0" relativeHeight="251663360" behindDoc="0" locked="0" layoutInCell="1" allowOverlap="1" wp14:anchorId="3E279B98" wp14:editId="4662A1F2">
            <wp:simplePos x="0" y="0"/>
            <wp:positionH relativeFrom="column">
              <wp:posOffset>-621030</wp:posOffset>
            </wp:positionH>
            <wp:positionV relativeFrom="paragraph">
              <wp:posOffset>467360</wp:posOffset>
            </wp:positionV>
            <wp:extent cx="6956425" cy="4204335"/>
            <wp:effectExtent l="0" t="0" r="0" b="571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10">
                      <a:extLst>
                        <a:ext uri="{28A0092B-C50C-407E-A947-70E740481C1C}">
                          <a14:useLocalDpi xmlns:a14="http://schemas.microsoft.com/office/drawing/2010/main" val="0"/>
                        </a:ext>
                      </a:extLst>
                    </a:blip>
                    <a:stretch>
                      <a:fillRect/>
                    </a:stretch>
                  </pic:blipFill>
                  <pic:spPr>
                    <a:xfrm>
                      <a:off x="0" y="0"/>
                      <a:ext cx="6956425" cy="4204335"/>
                    </a:xfrm>
                    <a:prstGeom prst="rect">
                      <a:avLst/>
                    </a:prstGeom>
                  </pic:spPr>
                </pic:pic>
              </a:graphicData>
            </a:graphic>
            <wp14:sizeRelH relativeFrom="margin">
              <wp14:pctWidth>0</wp14:pctWidth>
            </wp14:sizeRelH>
            <wp14:sizeRelV relativeFrom="margin">
              <wp14:pctHeight>0</wp14:pctHeight>
            </wp14:sizeRelV>
          </wp:anchor>
        </w:drawing>
      </w:r>
      <w:r w:rsidR="004C4DBA">
        <w:rPr>
          <w:b/>
          <w:sz w:val="32"/>
        </w:rPr>
        <w:t>Características físicas y comparativa entre ESP8266 y ESP32</w:t>
      </w:r>
    </w:p>
    <w:p w14:paraId="597429B3" w14:textId="5859DFB6" w:rsidR="00DF03E1" w:rsidRDefault="00DF03E1" w:rsidP="00DF03E1">
      <w:pPr>
        <w:spacing w:after="160" w:line="259" w:lineRule="auto"/>
        <w:jc w:val="left"/>
      </w:pPr>
    </w:p>
    <w:p w14:paraId="58708DAB" w14:textId="0D2DDC81" w:rsidR="00DF03E1" w:rsidRDefault="00AC1767" w:rsidP="00DF03E1">
      <w:pPr>
        <w:spacing w:after="160" w:line="259" w:lineRule="auto"/>
        <w:jc w:val="left"/>
      </w:pPr>
      <w:r>
        <w:rPr>
          <w:noProof/>
        </w:rPr>
        <w:lastRenderedPageBreak/>
        <w:drawing>
          <wp:anchor distT="0" distB="0" distL="114300" distR="114300" simplePos="0" relativeHeight="251664384" behindDoc="0" locked="0" layoutInCell="1" allowOverlap="1" wp14:anchorId="3370F5EA" wp14:editId="46969DD7">
            <wp:simplePos x="0" y="0"/>
            <wp:positionH relativeFrom="column">
              <wp:posOffset>-650875</wp:posOffset>
            </wp:positionH>
            <wp:positionV relativeFrom="paragraph">
              <wp:posOffset>0</wp:posOffset>
            </wp:positionV>
            <wp:extent cx="7035800" cy="697547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11">
                      <a:extLst>
                        <a:ext uri="{28A0092B-C50C-407E-A947-70E740481C1C}">
                          <a14:useLocalDpi xmlns:a14="http://schemas.microsoft.com/office/drawing/2010/main" val="0"/>
                        </a:ext>
                      </a:extLst>
                    </a:blip>
                    <a:stretch>
                      <a:fillRect/>
                    </a:stretch>
                  </pic:blipFill>
                  <pic:spPr>
                    <a:xfrm>
                      <a:off x="0" y="0"/>
                      <a:ext cx="7035800" cy="6975475"/>
                    </a:xfrm>
                    <a:prstGeom prst="rect">
                      <a:avLst/>
                    </a:prstGeom>
                  </pic:spPr>
                </pic:pic>
              </a:graphicData>
            </a:graphic>
            <wp14:sizeRelH relativeFrom="margin">
              <wp14:pctWidth>0</wp14:pctWidth>
            </wp14:sizeRelH>
            <wp14:sizeRelV relativeFrom="margin">
              <wp14:pctHeight>0</wp14:pctHeight>
            </wp14:sizeRelV>
          </wp:anchor>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219644AD" w14:textId="54C0D475" w:rsidR="00D012EB" w:rsidRDefault="00D012EB" w:rsidP="00D012EB">
      <w:pPr>
        <w:jc w:val="center"/>
        <w:rPr>
          <w:b/>
          <w:sz w:val="32"/>
        </w:rPr>
      </w:pPr>
      <w:r w:rsidRPr="00686B44">
        <w:rPr>
          <w:b/>
          <w:sz w:val="32"/>
        </w:rPr>
        <w:lastRenderedPageBreak/>
        <w:t xml:space="preserve">ANEXO </w:t>
      </w:r>
      <w:r w:rsidR="00595776">
        <w:rPr>
          <w:b/>
          <w:sz w:val="32"/>
        </w:rPr>
        <w:t>6</w:t>
      </w:r>
      <w:r w:rsidRPr="00686B44">
        <w:rPr>
          <w:b/>
          <w:sz w:val="32"/>
        </w:rPr>
        <w:t>:</w:t>
      </w:r>
      <w:r w:rsidRPr="00686B44">
        <w:rPr>
          <w:b/>
          <w:sz w:val="32"/>
        </w:rPr>
        <w:tab/>
      </w:r>
    </w:p>
    <w:p w14:paraId="1CD5706D" w14:textId="73A212AA" w:rsidR="00D012EB" w:rsidRPr="00686B44" w:rsidRDefault="00114BF0" w:rsidP="00D012EB">
      <w:pPr>
        <w:jc w:val="center"/>
        <w:rPr>
          <w:b/>
          <w:sz w:val="32"/>
        </w:rPr>
      </w:pPr>
      <w:r w:rsidRPr="005E087A">
        <w:rPr>
          <w:noProof/>
        </w:rPr>
        <w:drawing>
          <wp:anchor distT="0" distB="0" distL="114300" distR="114300" simplePos="0" relativeHeight="251665408" behindDoc="0" locked="0" layoutInCell="1" allowOverlap="1" wp14:anchorId="701DC542" wp14:editId="7DC109CA">
            <wp:simplePos x="0" y="0"/>
            <wp:positionH relativeFrom="column">
              <wp:posOffset>-699770</wp:posOffset>
            </wp:positionH>
            <wp:positionV relativeFrom="paragraph">
              <wp:posOffset>467360</wp:posOffset>
            </wp:positionV>
            <wp:extent cx="7184390" cy="3689350"/>
            <wp:effectExtent l="0" t="0" r="0"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7184390" cy="3689350"/>
                    </a:xfrm>
                    <a:prstGeom prst="rect">
                      <a:avLst/>
                    </a:prstGeom>
                  </pic:spPr>
                </pic:pic>
              </a:graphicData>
            </a:graphic>
            <wp14:sizeRelH relativeFrom="margin">
              <wp14:pctWidth>0</wp14:pctWidth>
            </wp14:sizeRelH>
            <wp14:sizeRelV relativeFrom="margin">
              <wp14:pctHeight>0</wp14:pctHeight>
            </wp14:sizeRelV>
          </wp:anchor>
        </w:drawing>
      </w:r>
      <w:r w:rsidR="00FA3423">
        <w:rPr>
          <w:b/>
          <w:sz w:val="32"/>
        </w:rPr>
        <w:t>Estructura básica de un documento HTML</w:t>
      </w:r>
      <w:r w:rsidR="00D012EB" w:rsidRPr="00686B44">
        <w:rPr>
          <w:b/>
          <w:sz w:val="32"/>
        </w:rPr>
        <w:t>.</w:t>
      </w:r>
    </w:p>
    <w:p w14:paraId="0AA7260B" w14:textId="2DE2DF6D" w:rsidR="00D012EB" w:rsidRDefault="00D012EB" w:rsidP="00D012EB">
      <w:pPr>
        <w:spacing w:after="160" w:line="259" w:lineRule="auto"/>
        <w:jc w:val="left"/>
      </w:pP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3364B7A2" w14:textId="5AC4698E" w:rsidR="001A2F69" w:rsidRDefault="001A2F69" w:rsidP="001A2F69">
      <w:pPr>
        <w:jc w:val="center"/>
        <w:rPr>
          <w:b/>
          <w:sz w:val="32"/>
        </w:rPr>
      </w:pPr>
      <w:r w:rsidRPr="00686B44">
        <w:rPr>
          <w:b/>
          <w:sz w:val="32"/>
        </w:rPr>
        <w:lastRenderedPageBreak/>
        <w:t xml:space="preserve">ANEXO </w:t>
      </w:r>
      <w:r w:rsidR="009D676B">
        <w:rPr>
          <w:b/>
          <w:sz w:val="32"/>
        </w:rPr>
        <w:t>7</w:t>
      </w:r>
      <w:r w:rsidRPr="00686B44">
        <w:rPr>
          <w:b/>
          <w:sz w:val="32"/>
        </w:rPr>
        <w:t>:</w:t>
      </w:r>
      <w:r w:rsidRPr="00686B44">
        <w:rPr>
          <w:b/>
          <w:sz w:val="32"/>
        </w:rPr>
        <w:tab/>
      </w:r>
    </w:p>
    <w:p w14:paraId="39E59C84" w14:textId="0E1A660E" w:rsidR="001A2F69" w:rsidRPr="00686B44" w:rsidRDefault="000D36DF" w:rsidP="001A2F69">
      <w:pPr>
        <w:jc w:val="center"/>
        <w:rPr>
          <w:b/>
          <w:sz w:val="32"/>
        </w:rPr>
      </w:pPr>
      <w:r>
        <w:rPr>
          <w:b/>
          <w:sz w:val="32"/>
        </w:rPr>
        <w:t>Página oficial de la documentación guía del ESP8266</w:t>
      </w:r>
    </w:p>
    <w:p w14:paraId="2A2304A5" w14:textId="11508013" w:rsidR="001A2F69" w:rsidRDefault="00072BCD" w:rsidP="001A2F69">
      <w:pPr>
        <w:spacing w:after="160" w:line="259" w:lineRule="auto"/>
        <w:jc w:val="left"/>
      </w:pPr>
      <w:r>
        <w:rPr>
          <w:noProof/>
        </w:rPr>
        <w:drawing>
          <wp:inline distT="0" distB="0" distL="0" distR="0" wp14:anchorId="584E252E" wp14:editId="1573BCFF">
            <wp:extent cx="5760085" cy="323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239770"/>
                    </a:xfrm>
                    <a:prstGeom prst="rect">
                      <a:avLst/>
                    </a:prstGeom>
                  </pic:spPr>
                </pic:pic>
              </a:graphicData>
            </a:graphic>
          </wp:inline>
        </w:drawing>
      </w:r>
    </w:p>
    <w:p w14:paraId="1C76004A" w14:textId="7F0A44FB" w:rsidR="001A2F69" w:rsidRDefault="001A2F69" w:rsidP="001A2F69">
      <w:pPr>
        <w:spacing w:after="160" w:line="259" w:lineRule="auto"/>
        <w:jc w:val="left"/>
      </w:pPr>
    </w:p>
    <w:p w14:paraId="48055DAD" w14:textId="77777777" w:rsidR="004A7E1A" w:rsidRDefault="004A7E1A" w:rsidP="001A2F69">
      <w:pPr>
        <w:spacing w:after="160" w:line="259" w:lineRule="auto"/>
        <w:jc w:val="left"/>
      </w:pPr>
    </w:p>
    <w:p w14:paraId="5C21B0DE" w14:textId="0A625F9A" w:rsidR="00072BCD" w:rsidRDefault="001A2F69" w:rsidP="00072BCD">
      <w:pPr>
        <w:jc w:val="center"/>
        <w:rPr>
          <w:b/>
          <w:sz w:val="32"/>
        </w:rPr>
      </w:pPr>
      <w:r>
        <w:br w:type="page"/>
      </w:r>
      <w:r w:rsidR="00072BCD" w:rsidRPr="00686B44">
        <w:rPr>
          <w:b/>
          <w:sz w:val="32"/>
        </w:rPr>
        <w:lastRenderedPageBreak/>
        <w:t xml:space="preserve">ANEXO </w:t>
      </w:r>
      <w:r w:rsidR="00072BCD">
        <w:rPr>
          <w:b/>
          <w:sz w:val="32"/>
        </w:rPr>
        <w:t>8</w:t>
      </w:r>
      <w:r w:rsidR="00072BCD" w:rsidRPr="00686B44">
        <w:rPr>
          <w:b/>
          <w:sz w:val="32"/>
        </w:rPr>
        <w:t>:</w:t>
      </w:r>
      <w:r w:rsidR="00072BCD" w:rsidRPr="00686B44">
        <w:rPr>
          <w:b/>
          <w:sz w:val="32"/>
        </w:rPr>
        <w:tab/>
      </w:r>
    </w:p>
    <w:p w14:paraId="138B20B3" w14:textId="77777777" w:rsidR="00072BCD" w:rsidRPr="00686B44" w:rsidRDefault="00072BCD" w:rsidP="00072BCD">
      <w:pPr>
        <w:jc w:val="center"/>
        <w:rPr>
          <w:b/>
          <w:sz w:val="32"/>
        </w:rPr>
      </w:pPr>
      <w:r>
        <w:rPr>
          <w:noProof/>
        </w:rPr>
        <w:drawing>
          <wp:anchor distT="0" distB="0" distL="114300" distR="114300" simplePos="0" relativeHeight="251671552" behindDoc="0" locked="0" layoutInCell="1" allowOverlap="1" wp14:anchorId="62C3ACFE" wp14:editId="07D067FD">
            <wp:simplePos x="0" y="0"/>
            <wp:positionH relativeFrom="column">
              <wp:posOffset>-466090</wp:posOffset>
            </wp:positionH>
            <wp:positionV relativeFrom="paragraph">
              <wp:posOffset>895350</wp:posOffset>
            </wp:positionV>
            <wp:extent cx="6705600" cy="377190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705600" cy="3771900"/>
                    </a:xfrm>
                    <a:prstGeom prst="rect">
                      <a:avLst/>
                    </a:prstGeom>
                  </pic:spPr>
                </pic:pic>
              </a:graphicData>
            </a:graphic>
            <wp14:sizeRelH relativeFrom="margin">
              <wp14:pctWidth>0</wp14:pctWidth>
            </wp14:sizeRelH>
            <wp14:sizeRelV relativeFrom="margin">
              <wp14:pctHeight>0</wp14:pctHeight>
            </wp14:sizeRelV>
          </wp:anchor>
        </w:drawing>
      </w:r>
      <w:r>
        <w:rPr>
          <w:b/>
          <w:sz w:val="32"/>
        </w:rPr>
        <w:t>Página web oficial del portal de GitHub para la librería Wifi Manager</w:t>
      </w:r>
      <w:r w:rsidRPr="00686B44">
        <w:rPr>
          <w:b/>
          <w:sz w:val="32"/>
        </w:rPr>
        <w:t>.</w:t>
      </w:r>
    </w:p>
    <w:p w14:paraId="5B7223A8" w14:textId="77777777" w:rsidR="00072BCD" w:rsidRDefault="00072BCD" w:rsidP="00072BCD">
      <w:pPr>
        <w:spacing w:after="160" w:line="259" w:lineRule="auto"/>
        <w:jc w:val="left"/>
      </w:pPr>
    </w:p>
    <w:p w14:paraId="44CEB973" w14:textId="77777777"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4854991E" w14:textId="7BA7CB40" w:rsidR="00A60737" w:rsidRDefault="00A60737" w:rsidP="00A60737">
      <w:pPr>
        <w:jc w:val="center"/>
        <w:rPr>
          <w:b/>
          <w:sz w:val="32"/>
        </w:rPr>
      </w:pPr>
      <w:r w:rsidRPr="00686B44">
        <w:rPr>
          <w:b/>
          <w:sz w:val="32"/>
        </w:rPr>
        <w:lastRenderedPageBreak/>
        <w:t xml:space="preserve">ANEXO </w:t>
      </w:r>
      <w:r w:rsidR="007C0B7B">
        <w:rPr>
          <w:b/>
          <w:sz w:val="32"/>
        </w:rPr>
        <w:t>9</w:t>
      </w:r>
      <w:r w:rsidRPr="00686B44">
        <w:rPr>
          <w:b/>
          <w:sz w:val="32"/>
        </w:rPr>
        <w:t>:</w:t>
      </w:r>
      <w:r w:rsidRPr="00686B44">
        <w:rPr>
          <w:b/>
          <w:sz w:val="32"/>
        </w:rPr>
        <w:tab/>
      </w:r>
    </w:p>
    <w:p w14:paraId="7082E9FE" w14:textId="77777777" w:rsidR="00A60737" w:rsidRPr="00686B44" w:rsidRDefault="00A60737" w:rsidP="00A60737">
      <w:pPr>
        <w:jc w:val="center"/>
        <w:rPr>
          <w:b/>
          <w:sz w:val="32"/>
        </w:rPr>
      </w:pPr>
      <w:r w:rsidRPr="00686B44">
        <w:rPr>
          <w:b/>
          <w:sz w:val="32"/>
        </w:rPr>
        <w:t xml:space="preserve">Título </w:t>
      </w:r>
      <w:r>
        <w:rPr>
          <w:b/>
          <w:sz w:val="32"/>
        </w:rPr>
        <w:t>y/</w:t>
      </w:r>
      <w:r w:rsidRPr="00686B44">
        <w:rPr>
          <w:b/>
          <w:sz w:val="32"/>
        </w:rPr>
        <w:t xml:space="preserve">o descripción </w:t>
      </w:r>
      <w:r>
        <w:rPr>
          <w:b/>
          <w:sz w:val="32"/>
        </w:rPr>
        <w:t xml:space="preserve">breve </w:t>
      </w:r>
      <w:r w:rsidRPr="00686B44">
        <w:rPr>
          <w:b/>
          <w:sz w:val="32"/>
        </w:rPr>
        <w:t>del Anexo 1.</w:t>
      </w:r>
    </w:p>
    <w:p w14:paraId="69579ACD" w14:textId="77777777" w:rsidR="00A60737" w:rsidRDefault="00A60737" w:rsidP="00A60737">
      <w:pPr>
        <w:jc w:val="center"/>
        <w:rPr>
          <w:b/>
          <w:sz w:val="32"/>
        </w:rPr>
      </w:pPr>
    </w:p>
    <w:p w14:paraId="60DA891B" w14:textId="77777777" w:rsidR="00A60737" w:rsidRDefault="00A60737" w:rsidP="00A60737">
      <w:pPr>
        <w:spacing w:after="160" w:line="259" w:lineRule="auto"/>
        <w:jc w:val="left"/>
      </w:pPr>
    </w:p>
    <w:p w14:paraId="3ACABA75" w14:textId="77777777" w:rsidR="00A60737" w:rsidRDefault="00A60737" w:rsidP="00A60737">
      <w:pPr>
        <w:spacing w:after="160" w:line="259" w:lineRule="auto"/>
        <w:jc w:val="left"/>
      </w:pPr>
    </w:p>
    <w:p w14:paraId="0E5FF8B1" w14:textId="77777777" w:rsidR="00A60737" w:rsidRDefault="00A60737" w:rsidP="00A60737">
      <w:pPr>
        <w:spacing w:after="160" w:line="259" w:lineRule="auto"/>
        <w:jc w:val="left"/>
      </w:pPr>
      <w:r>
        <w:br w:type="page"/>
      </w:r>
    </w:p>
    <w:p w14:paraId="2173032E" w14:textId="1A747623" w:rsidR="00CD2496" w:rsidRPr="00245FA3" w:rsidRDefault="00CD2496" w:rsidP="00CD2496">
      <w:pPr>
        <w:rPr>
          <w:rFonts w:asciiTheme="majorHAnsi" w:eastAsiaTheme="majorEastAsia" w:hAnsiTheme="majorHAnsi" w:cstheme="majorBidi"/>
          <w:b/>
          <w:bCs/>
          <w:color w:val="5B9BD5" w:themeColor="accent1"/>
          <w:sz w:val="32"/>
          <w:szCs w:val="26"/>
        </w:rPr>
      </w:pPr>
      <w:r w:rsidRPr="00245FA3">
        <w:rPr>
          <w:rFonts w:asciiTheme="majorHAnsi" w:eastAsiaTheme="majorEastAsia" w:hAnsiTheme="majorHAnsi" w:cstheme="majorBidi"/>
          <w:b/>
          <w:bCs/>
          <w:color w:val="5B9BD5" w:themeColor="accent1"/>
          <w:sz w:val="32"/>
          <w:szCs w:val="26"/>
        </w:rPr>
        <w:lastRenderedPageBreak/>
        <w:t>Recomendaciones Finales</w:t>
      </w:r>
    </w:p>
    <w:p w14:paraId="544DC4C4" w14:textId="77777777" w:rsidR="00CD2496" w:rsidRDefault="00CD2496" w:rsidP="00CD2496">
      <w:pPr>
        <w:rPr>
          <w:rFonts w:asciiTheme="minorHAnsi" w:eastAsiaTheme="minorEastAsia" w:hAnsiTheme="minorHAnsi"/>
          <w:i/>
          <w:sz w:val="22"/>
        </w:rPr>
      </w:pPr>
      <w:r>
        <w:rPr>
          <w:i/>
        </w:rPr>
        <w:t>Es recomendable revisar el documento final con el tutor (entregar el documento impreso) una vez que se encuentre terminado. A continuación, se exponen una lista de recomendaciones a seguir:</w:t>
      </w:r>
    </w:p>
    <w:p w14:paraId="468270DD" w14:textId="77777777" w:rsidR="00CD2496" w:rsidRDefault="00CD2496" w:rsidP="00245FA3">
      <w:pPr>
        <w:pStyle w:val="Prrafodelista"/>
        <w:numPr>
          <w:ilvl w:val="0"/>
          <w:numId w:val="6"/>
        </w:numPr>
        <w:spacing w:after="200" w:line="360" w:lineRule="auto"/>
        <w:rPr>
          <w:i/>
        </w:rPr>
      </w:pPr>
      <w:r>
        <w:rPr>
          <w:i/>
        </w:rPr>
        <w:t xml:space="preserve">Evitar faltas de ortografía, la revisión termina de forma inmediata si se da esta situación. </w:t>
      </w:r>
    </w:p>
    <w:p w14:paraId="1530AA13" w14:textId="77777777" w:rsidR="00CD2496" w:rsidRDefault="00CD2496" w:rsidP="00245FA3">
      <w:pPr>
        <w:pStyle w:val="Prrafodelista"/>
        <w:numPr>
          <w:ilvl w:val="0"/>
          <w:numId w:val="6"/>
        </w:numPr>
        <w:spacing w:after="200" w:line="360" w:lineRule="auto"/>
        <w:rPr>
          <w:i/>
        </w:rPr>
      </w:pPr>
      <w:r>
        <w:rPr>
          <w:i/>
        </w:rPr>
        <w:t>El documento debe estar ajustado a las normas aprobadas por la Unidad de Titulación</w:t>
      </w:r>
      <w:r w:rsidR="0038244A">
        <w:rPr>
          <w:i/>
        </w:rPr>
        <w:t xml:space="preserve"> y el Consejo Académico de la Institución</w:t>
      </w:r>
      <w:r>
        <w:rPr>
          <w:i/>
        </w:rPr>
        <w:t>, siempre la última versión.</w:t>
      </w:r>
    </w:p>
    <w:p w14:paraId="06F961F0" w14:textId="77777777" w:rsidR="00CD2496" w:rsidRDefault="00CD2496" w:rsidP="00245FA3">
      <w:pPr>
        <w:pStyle w:val="Prrafodelista"/>
        <w:numPr>
          <w:ilvl w:val="0"/>
          <w:numId w:val="6"/>
        </w:numPr>
        <w:spacing w:after="200" w:line="360" w:lineRule="auto"/>
        <w:rPr>
          <w:i/>
        </w:rPr>
      </w:pPr>
      <w:r>
        <w:rPr>
          <w:i/>
        </w:rPr>
        <w:t xml:space="preserve">La redacción de todo el </w:t>
      </w:r>
      <w:r w:rsidR="0038244A">
        <w:rPr>
          <w:i/>
        </w:rPr>
        <w:t>documento</w:t>
      </w:r>
      <w:r>
        <w:rPr>
          <w:i/>
        </w:rPr>
        <w:t xml:space="preserve"> debe realizarse en </w:t>
      </w:r>
      <w:r w:rsidRPr="00AF7950">
        <w:rPr>
          <w:b/>
          <w:bCs/>
          <w:i/>
        </w:rPr>
        <w:t>tercera persona</w:t>
      </w:r>
      <w:r>
        <w:rPr>
          <w:i/>
        </w:rPr>
        <w:t>.</w:t>
      </w:r>
    </w:p>
    <w:p w14:paraId="282EEF28" w14:textId="281A858B" w:rsidR="00CD2496" w:rsidRDefault="00CD2496" w:rsidP="00245FA3">
      <w:pPr>
        <w:pStyle w:val="Prrafodelista"/>
        <w:numPr>
          <w:ilvl w:val="0"/>
          <w:numId w:val="6"/>
        </w:numPr>
        <w:spacing w:after="200" w:line="360" w:lineRule="auto"/>
        <w:rPr>
          <w:i/>
        </w:rPr>
      </w:pPr>
      <w:r>
        <w:rPr>
          <w:i/>
        </w:rPr>
        <w:t xml:space="preserve">El </w:t>
      </w:r>
      <w:r w:rsidR="0038244A">
        <w:rPr>
          <w:i/>
        </w:rPr>
        <w:t>Proyecto de Titulación</w:t>
      </w:r>
      <w:r>
        <w:rPr>
          <w:i/>
        </w:rPr>
        <w:t xml:space="preserve"> debe reflejar el cumplimiento de CADA UNO DE LOS </w:t>
      </w:r>
      <w:r w:rsidR="00606C34">
        <w:rPr>
          <w:i/>
        </w:rPr>
        <w:t>OBJETIVOS ESPECÍFICOS</w:t>
      </w:r>
      <w:r>
        <w:rPr>
          <w:i/>
        </w:rPr>
        <w:t xml:space="preserve"> en las secciones correspondientes, por ejemplo, la sección </w:t>
      </w:r>
      <w:r w:rsidR="00245FA3">
        <w:rPr>
          <w:i/>
        </w:rPr>
        <w:t>6</w:t>
      </w:r>
      <w:r>
        <w:rPr>
          <w:i/>
        </w:rPr>
        <w:t xml:space="preserve">.1 debería mostrar cómo se cumplió el objetivo 1, igualmente la </w:t>
      </w:r>
      <w:r w:rsidR="00245FA3">
        <w:rPr>
          <w:i/>
        </w:rPr>
        <w:t>6</w:t>
      </w:r>
      <w:r>
        <w:rPr>
          <w:i/>
        </w:rPr>
        <w:t xml:space="preserve">.2 cómo se cumplió el objetivo 2 y así sucesivamente.  </w:t>
      </w:r>
    </w:p>
    <w:p w14:paraId="2B99A980" w14:textId="77777777" w:rsidR="00CD2496" w:rsidRDefault="00CD2496" w:rsidP="00245FA3">
      <w:pPr>
        <w:pStyle w:val="Prrafodelista"/>
        <w:numPr>
          <w:ilvl w:val="0"/>
          <w:numId w:val="6"/>
        </w:numPr>
        <w:spacing w:after="200" w:line="360" w:lineRule="auto"/>
        <w:rPr>
          <w:i/>
        </w:rPr>
      </w:pPr>
      <w:r>
        <w:rPr>
          <w:i/>
        </w:rPr>
        <w:t xml:space="preserve">La descripción de equipamiento y su funcionalidad o especificación técnica si no aporta directamente a la investigación debe ponerse como anexo. </w:t>
      </w:r>
    </w:p>
    <w:p w14:paraId="4108506B" w14:textId="77777777" w:rsidR="00CD2496" w:rsidRDefault="00CD2496" w:rsidP="00245FA3">
      <w:pPr>
        <w:pStyle w:val="Prrafodelista"/>
        <w:numPr>
          <w:ilvl w:val="0"/>
          <w:numId w:val="6"/>
        </w:numPr>
        <w:spacing w:after="200" w:line="360" w:lineRule="auto"/>
        <w:rPr>
          <w:i/>
        </w:rPr>
      </w:pPr>
      <w:r>
        <w:rPr>
          <w:i/>
        </w:rPr>
        <w:t xml:space="preserve">En la sección </w:t>
      </w:r>
      <w:r w:rsidR="00245FA3">
        <w:rPr>
          <w:i/>
        </w:rPr>
        <w:t>7</w:t>
      </w:r>
      <w:r>
        <w:rPr>
          <w:i/>
        </w:rPr>
        <w:t xml:space="preserve"> vienen las conclusiones y recomendaciones, </w:t>
      </w:r>
      <w:r w:rsidR="00245FA3">
        <w:rPr>
          <w:i/>
        </w:rPr>
        <w:t>7</w:t>
      </w:r>
      <w:r>
        <w:rPr>
          <w:i/>
        </w:rPr>
        <w:t xml:space="preserve">.1 Conclusiones y </w:t>
      </w:r>
      <w:r w:rsidR="00245FA3">
        <w:rPr>
          <w:i/>
        </w:rPr>
        <w:t>7</w:t>
      </w:r>
      <w:r>
        <w:rPr>
          <w:i/>
        </w:rPr>
        <w:t xml:space="preserve">.2 Recomendaciones. El desarrollo de esta sección </w:t>
      </w:r>
      <w:r w:rsidR="00245FA3">
        <w:rPr>
          <w:i/>
        </w:rPr>
        <w:t xml:space="preserve">7 </w:t>
      </w:r>
      <w:r>
        <w:rPr>
          <w:i/>
        </w:rPr>
        <w:t>debe tener relación con el cumplimiento de esos objetivos específicos y no con generalidades por todo el mundo conocidas, deben ser conclusiones y recomendaciones que tengan que ver con la investigación</w:t>
      </w:r>
      <w:r w:rsidR="00245FA3">
        <w:rPr>
          <w:i/>
        </w:rPr>
        <w:t xml:space="preserve"> y el proyecto de titulación</w:t>
      </w:r>
      <w:r>
        <w:rPr>
          <w:i/>
        </w:rPr>
        <w:t>.</w:t>
      </w:r>
    </w:p>
    <w:p w14:paraId="7701E632" w14:textId="77777777" w:rsidR="005A54A0" w:rsidRDefault="005A54A0" w:rsidP="00245FA3">
      <w:pPr>
        <w:pStyle w:val="Prrafodelista"/>
        <w:numPr>
          <w:ilvl w:val="0"/>
          <w:numId w:val="6"/>
        </w:numPr>
        <w:spacing w:after="200" w:line="360" w:lineRule="auto"/>
        <w:rPr>
          <w:i/>
        </w:rPr>
      </w:pPr>
      <w:r w:rsidRPr="005A54A0">
        <w:rPr>
          <w:i/>
        </w:rPr>
        <w:t>Las referencias que se realicen o el material de investigación NO DEBE provenir de fuentes no comprobadas, esto quiere decir que no se aceptarán referencias de páginas tales como: Rincón del Vago, Monografìas.com, Wikipedia, entre otras; cuya valides no ha sido científicamente verificada.</w:t>
      </w:r>
    </w:p>
    <w:p w14:paraId="1EE8F764" w14:textId="77777777" w:rsidR="00245FA3" w:rsidRDefault="00245FA3" w:rsidP="00CD2496">
      <w:pPr>
        <w:rPr>
          <w:b/>
        </w:rPr>
      </w:pPr>
    </w:p>
    <w:p w14:paraId="42C8547D" w14:textId="2B2B4E29" w:rsidR="00307268" w:rsidRPr="00307268" w:rsidRDefault="00CD2496" w:rsidP="00686B44">
      <w:pPr>
        <w:rPr>
          <w:b/>
        </w:rPr>
      </w:pPr>
      <w:r>
        <w:rPr>
          <w:b/>
        </w:rPr>
        <w:t xml:space="preserve">MUY IMPORTANTE, referenciar todo texto que se tome de otras fuentes. Todo </w:t>
      </w:r>
      <w:r w:rsidR="00245FA3">
        <w:rPr>
          <w:b/>
        </w:rPr>
        <w:t>documento</w:t>
      </w:r>
      <w:r>
        <w:rPr>
          <w:b/>
        </w:rPr>
        <w:t xml:space="preserve"> se somete a una revisión de un aplicativo ANTIPLAGIO, si existen problemas en este sentido podría pararse todo el proceso e incluso habría implicaciones en sanciones como la separación de la </w:t>
      </w:r>
      <w:r w:rsidR="00245FA3">
        <w:rPr>
          <w:b/>
        </w:rPr>
        <w:t>Institución</w:t>
      </w:r>
      <w:r>
        <w:rPr>
          <w:b/>
        </w:rPr>
        <w:t xml:space="preserve"> del estudiante.</w:t>
      </w:r>
    </w:p>
    <w:sectPr w:rsidR="00307268" w:rsidRPr="00307268" w:rsidSect="0099762E">
      <w:pgSz w:w="11907" w:h="16840" w:code="9"/>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SUARIO" w:date="2024-06-05T08:26:00Z" w:initials="U">
    <w:p w14:paraId="0617BA85" w14:textId="608EFCED" w:rsidR="0052725A" w:rsidRDefault="0052725A">
      <w:pPr>
        <w:pStyle w:val="Textocomentario"/>
      </w:pPr>
      <w:r>
        <w:rPr>
          <w:rStyle w:val="Refdecomentario"/>
        </w:rPr>
        <w:annotationRef/>
      </w:r>
      <w:r>
        <w:t>Tnlga.</w:t>
      </w:r>
    </w:p>
  </w:comment>
  <w:comment w:id="1" w:author="USUARIO" w:date="2024-06-05T08:27:00Z" w:initials="U">
    <w:p w14:paraId="1A5CF32A" w14:textId="16192578" w:rsidR="0052725A" w:rsidRDefault="0052725A">
      <w:pPr>
        <w:pStyle w:val="Textocomentario"/>
      </w:pPr>
      <w:r>
        <w:rPr>
          <w:rStyle w:val="Refdecomentario"/>
        </w:rPr>
        <w:annotationRef/>
      </w:r>
      <w:r>
        <w:t xml:space="preserve">no hay interlineado </w:t>
      </w:r>
    </w:p>
  </w:comment>
  <w:comment w:id="5" w:author="USUARIO" w:date="2024-06-05T08:38:00Z" w:initials="U">
    <w:p w14:paraId="7DF9E78D" w14:textId="54B6B3F1" w:rsidR="0052725A" w:rsidRDefault="0052725A">
      <w:pPr>
        <w:pStyle w:val="Textocomentario"/>
      </w:pPr>
      <w:r>
        <w:rPr>
          <w:rStyle w:val="Refdecomentario"/>
        </w:rPr>
        <w:annotationRef/>
      </w:r>
      <w:r>
        <w:t xml:space="preserve">POR SEGUNDA VEZ LAS CITAS ESTAN MAL </w:t>
      </w:r>
    </w:p>
  </w:comment>
  <w:comment w:id="15" w:author="USUARIO" w:date="2024-06-05T08:46:00Z" w:initials="U">
    <w:p w14:paraId="51B7096E" w14:textId="5074393F" w:rsidR="0052725A" w:rsidRDefault="0052725A">
      <w:pPr>
        <w:pStyle w:val="Textocomentario"/>
      </w:pPr>
      <w:r>
        <w:rPr>
          <w:rStyle w:val="Refdecomentario"/>
        </w:rPr>
        <w:annotationRef/>
      </w:r>
      <w:r>
        <w:t xml:space="preserve">Esto tiene diferente letra de la copia de la pagina que extrajo la información </w:t>
      </w:r>
    </w:p>
  </w:comment>
  <w:comment w:id="16" w:author="Emmanuel Requena" w:date="2024-06-05T17:24:00Z" w:initials="ER">
    <w:p w14:paraId="2996488D" w14:textId="5D0E9EC8" w:rsidR="0052725A" w:rsidRDefault="0052725A">
      <w:pPr>
        <w:pStyle w:val="Textocomentario"/>
      </w:pPr>
      <w:r>
        <w:rPr>
          <w:rStyle w:val="Refdecomentario"/>
        </w:rPr>
        <w:annotationRef/>
      </w:r>
      <w:r>
        <w:t>Reescrito en el texto en la parte de arriba</w:t>
      </w:r>
    </w:p>
  </w:comment>
  <w:comment w:id="23" w:author="USUARIO" w:date="2024-06-05T08:47:00Z" w:initials="U">
    <w:p w14:paraId="6D065326" w14:textId="05E6AB77" w:rsidR="0052725A" w:rsidRDefault="0052725A">
      <w:pPr>
        <w:pStyle w:val="Textocomentario"/>
      </w:pPr>
      <w:r>
        <w:rPr>
          <w:rStyle w:val="Refdecomentario"/>
        </w:rPr>
        <w:annotationRef/>
      </w:r>
      <w:r>
        <w:t>No todas las citas son al final cuando mencionamos autores las citas van al principio manejo y dominio de normas App</w:t>
      </w:r>
    </w:p>
  </w:comment>
  <w:comment w:id="24" w:author="Emmanuel Requena" w:date="2024-06-06T11:42:00Z" w:initials="ER">
    <w:p w14:paraId="2157C2F5" w14:textId="4F5E30D6" w:rsidR="0052725A" w:rsidRPr="00570828" w:rsidRDefault="0052725A">
      <w:pPr>
        <w:pStyle w:val="Textocomentario"/>
      </w:pPr>
      <w:r>
        <w:rPr>
          <w:rStyle w:val="Refdecomentario"/>
        </w:rPr>
        <w:annotationRef/>
      </w:r>
      <w:r>
        <w:t>Disculpe, la cita que menciona es la de tipo narrativa, y la que yo utilice es la de tipo paréntesis, la cual también es aceptada por las normas APA 7ma edición independientemente de si es un autor o corporación. De igual forma ya fue modificada.</w:t>
      </w:r>
    </w:p>
  </w:comment>
  <w:comment w:id="25" w:author="Emmanuel Requena" w:date="2024-06-06T11:46:00Z" w:initials="ER">
    <w:p w14:paraId="6B847342" w14:textId="53468BEF" w:rsidR="0052725A" w:rsidRDefault="0052725A" w:rsidP="00570828">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17BA85" w15:done="0"/>
  <w15:commentEx w15:paraId="1A5CF32A" w15:done="0"/>
  <w15:commentEx w15:paraId="7DF9E78D" w15:done="0"/>
  <w15:commentEx w15:paraId="51B7096E" w15:done="0"/>
  <w15:commentEx w15:paraId="2996488D" w15:paraIdParent="51B7096E" w15:done="0"/>
  <w15:commentEx w15:paraId="6D065326" w15:done="0"/>
  <w15:commentEx w15:paraId="2157C2F5" w15:paraIdParent="6D065326" w15:done="0"/>
  <w15:commentEx w15:paraId="6B847342" w15:paraIdParent="6D0653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0B1DC0" w16cex:dateUtc="2024-06-05T22:24:00Z"/>
  <w16cex:commentExtensible w16cex:durableId="2A0C1F10" w16cex:dateUtc="2024-06-06T16:42:00Z"/>
  <w16cex:commentExtensible w16cex:durableId="2A0C2002" w16cex:dateUtc="2024-06-06T16: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17BA85" w16cid:durableId="2A0A9F98"/>
  <w16cid:commentId w16cid:paraId="1A5CF32A" w16cid:durableId="2A0A9FE5"/>
  <w16cid:commentId w16cid:paraId="7DF9E78D" w16cid:durableId="2A0AA29E"/>
  <w16cid:commentId w16cid:paraId="51B7096E" w16cid:durableId="2A0AA45B"/>
  <w16cid:commentId w16cid:paraId="2996488D" w16cid:durableId="2A0B1DC0"/>
  <w16cid:commentId w16cid:paraId="6D065326" w16cid:durableId="2A0AA4AA"/>
  <w16cid:commentId w16cid:paraId="2157C2F5" w16cid:durableId="2A0C1F10"/>
  <w16cid:commentId w16cid:paraId="6B847342" w16cid:durableId="2A0C20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03673" w14:textId="77777777" w:rsidR="006D29F1" w:rsidRDefault="006D29F1" w:rsidP="00FA28BE">
      <w:pPr>
        <w:spacing w:line="240" w:lineRule="auto"/>
      </w:pPr>
      <w:r>
        <w:separator/>
      </w:r>
    </w:p>
  </w:endnote>
  <w:endnote w:type="continuationSeparator" w:id="0">
    <w:p w14:paraId="0A97B2C0" w14:textId="77777777" w:rsidR="006D29F1" w:rsidRDefault="006D29F1"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D4C75F" w14:textId="77777777" w:rsidR="006D29F1" w:rsidRDefault="006D29F1" w:rsidP="00FA28BE">
      <w:pPr>
        <w:spacing w:line="240" w:lineRule="auto"/>
      </w:pPr>
      <w:r>
        <w:separator/>
      </w:r>
    </w:p>
  </w:footnote>
  <w:footnote w:type="continuationSeparator" w:id="0">
    <w:p w14:paraId="1730345A" w14:textId="77777777" w:rsidR="006D29F1" w:rsidRDefault="006D29F1"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0393388"/>
      <w:docPartObj>
        <w:docPartGallery w:val="Page Numbers (Top of Page)"/>
        <w:docPartUnique/>
      </w:docPartObj>
    </w:sdtPr>
    <w:sdtEndPr/>
    <w:sdtContent>
      <w:p w14:paraId="5D224E0F" w14:textId="77777777" w:rsidR="0052725A" w:rsidRDefault="0052725A">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52725A" w:rsidRDefault="005272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6"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7"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8"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1"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2"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3"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4"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18"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1"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2"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abstractNumId w:val="19"/>
  </w:num>
  <w:num w:numId="2">
    <w:abstractNumId w:val="8"/>
  </w:num>
  <w:num w:numId="3">
    <w:abstractNumId w:val="1"/>
  </w:num>
  <w:num w:numId="4">
    <w:abstractNumId w:val="0"/>
  </w:num>
  <w:num w:numId="5">
    <w:abstractNumId w:val="22"/>
  </w:num>
  <w:num w:numId="6">
    <w:abstractNumId w:val="3"/>
  </w:num>
  <w:num w:numId="7">
    <w:abstractNumId w:val="15"/>
  </w:num>
  <w:num w:numId="8">
    <w:abstractNumId w:val="17"/>
  </w:num>
  <w:num w:numId="9">
    <w:abstractNumId w:val="4"/>
  </w:num>
  <w:num w:numId="10">
    <w:abstractNumId w:val="12"/>
  </w:num>
  <w:num w:numId="11">
    <w:abstractNumId w:val="6"/>
  </w:num>
  <w:num w:numId="12">
    <w:abstractNumId w:val="21"/>
  </w:num>
  <w:num w:numId="13">
    <w:abstractNumId w:val="2"/>
  </w:num>
  <w:num w:numId="14">
    <w:abstractNumId w:val="5"/>
  </w:num>
  <w:num w:numId="15">
    <w:abstractNumId w:val="10"/>
  </w:num>
  <w:num w:numId="16">
    <w:abstractNumId w:val="11"/>
  </w:num>
  <w:num w:numId="17">
    <w:abstractNumId w:val="7"/>
  </w:num>
  <w:num w:numId="18">
    <w:abstractNumId w:val="14"/>
  </w:num>
  <w:num w:numId="19">
    <w:abstractNumId w:val="18"/>
  </w:num>
  <w:num w:numId="20">
    <w:abstractNumId w:val="20"/>
  </w:num>
  <w:num w:numId="21">
    <w:abstractNumId w:val="16"/>
  </w:num>
  <w:num w:numId="22">
    <w:abstractNumId w:val="13"/>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None" w15:userId="USUARIO"/>
  </w15:person>
  <w15:person w15:author="Emmanuel Requena">
    <w15:presenceInfo w15:providerId="Windows Live" w15:userId="72f8c1cb5214e1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CA2"/>
    <w:rsid w:val="00004433"/>
    <w:rsid w:val="00005461"/>
    <w:rsid w:val="00005873"/>
    <w:rsid w:val="00005D7E"/>
    <w:rsid w:val="0000630A"/>
    <w:rsid w:val="00006326"/>
    <w:rsid w:val="00007423"/>
    <w:rsid w:val="0000798F"/>
    <w:rsid w:val="0001208B"/>
    <w:rsid w:val="00012D7C"/>
    <w:rsid w:val="00015376"/>
    <w:rsid w:val="00015716"/>
    <w:rsid w:val="00016FDD"/>
    <w:rsid w:val="000171E3"/>
    <w:rsid w:val="000171FA"/>
    <w:rsid w:val="00021D2D"/>
    <w:rsid w:val="00023F17"/>
    <w:rsid w:val="000249A2"/>
    <w:rsid w:val="000273F7"/>
    <w:rsid w:val="0003073C"/>
    <w:rsid w:val="000307C2"/>
    <w:rsid w:val="00033810"/>
    <w:rsid w:val="00034471"/>
    <w:rsid w:val="0003651D"/>
    <w:rsid w:val="00042391"/>
    <w:rsid w:val="00043B40"/>
    <w:rsid w:val="0004698B"/>
    <w:rsid w:val="000475BA"/>
    <w:rsid w:val="00047DAC"/>
    <w:rsid w:val="00056833"/>
    <w:rsid w:val="000574CB"/>
    <w:rsid w:val="00060653"/>
    <w:rsid w:val="00060A09"/>
    <w:rsid w:val="00060F9A"/>
    <w:rsid w:val="00061B89"/>
    <w:rsid w:val="000630DB"/>
    <w:rsid w:val="0006329E"/>
    <w:rsid w:val="00066663"/>
    <w:rsid w:val="00066951"/>
    <w:rsid w:val="0006745F"/>
    <w:rsid w:val="0007053F"/>
    <w:rsid w:val="000708D2"/>
    <w:rsid w:val="00072148"/>
    <w:rsid w:val="00072BCD"/>
    <w:rsid w:val="00073914"/>
    <w:rsid w:val="000741C3"/>
    <w:rsid w:val="000750F6"/>
    <w:rsid w:val="00075679"/>
    <w:rsid w:val="000767F3"/>
    <w:rsid w:val="00076DF8"/>
    <w:rsid w:val="00076F69"/>
    <w:rsid w:val="00081393"/>
    <w:rsid w:val="00081CCD"/>
    <w:rsid w:val="0008273A"/>
    <w:rsid w:val="00082954"/>
    <w:rsid w:val="0008298B"/>
    <w:rsid w:val="00083EFB"/>
    <w:rsid w:val="00090481"/>
    <w:rsid w:val="00092EFC"/>
    <w:rsid w:val="00094099"/>
    <w:rsid w:val="00094748"/>
    <w:rsid w:val="00094F13"/>
    <w:rsid w:val="00097984"/>
    <w:rsid w:val="00097EEF"/>
    <w:rsid w:val="000A03A8"/>
    <w:rsid w:val="000A04D3"/>
    <w:rsid w:val="000A1ACE"/>
    <w:rsid w:val="000A3926"/>
    <w:rsid w:val="000A3B95"/>
    <w:rsid w:val="000A3DAE"/>
    <w:rsid w:val="000A66AC"/>
    <w:rsid w:val="000A6F01"/>
    <w:rsid w:val="000A7006"/>
    <w:rsid w:val="000B0AA0"/>
    <w:rsid w:val="000B14EB"/>
    <w:rsid w:val="000B3C1E"/>
    <w:rsid w:val="000B4778"/>
    <w:rsid w:val="000C0F57"/>
    <w:rsid w:val="000C1A7C"/>
    <w:rsid w:val="000C1F3E"/>
    <w:rsid w:val="000C3E4D"/>
    <w:rsid w:val="000C4827"/>
    <w:rsid w:val="000C6D17"/>
    <w:rsid w:val="000C7D6C"/>
    <w:rsid w:val="000D36DF"/>
    <w:rsid w:val="000D4B24"/>
    <w:rsid w:val="000D5391"/>
    <w:rsid w:val="000E14E1"/>
    <w:rsid w:val="000E1F9A"/>
    <w:rsid w:val="000E484F"/>
    <w:rsid w:val="000E69DF"/>
    <w:rsid w:val="000E7982"/>
    <w:rsid w:val="000F334E"/>
    <w:rsid w:val="000F3A4A"/>
    <w:rsid w:val="000F7870"/>
    <w:rsid w:val="001003BA"/>
    <w:rsid w:val="0010097B"/>
    <w:rsid w:val="0010243E"/>
    <w:rsid w:val="00102473"/>
    <w:rsid w:val="001031D9"/>
    <w:rsid w:val="0010345E"/>
    <w:rsid w:val="00104919"/>
    <w:rsid w:val="0010570E"/>
    <w:rsid w:val="00105CF1"/>
    <w:rsid w:val="00110145"/>
    <w:rsid w:val="00110438"/>
    <w:rsid w:val="001126AC"/>
    <w:rsid w:val="001135D2"/>
    <w:rsid w:val="0011360E"/>
    <w:rsid w:val="00114BF0"/>
    <w:rsid w:val="0011595F"/>
    <w:rsid w:val="0011627B"/>
    <w:rsid w:val="00122C6B"/>
    <w:rsid w:val="0012357C"/>
    <w:rsid w:val="00124240"/>
    <w:rsid w:val="00125618"/>
    <w:rsid w:val="00127A08"/>
    <w:rsid w:val="001348B3"/>
    <w:rsid w:val="001349A5"/>
    <w:rsid w:val="00140195"/>
    <w:rsid w:val="00141445"/>
    <w:rsid w:val="001415E1"/>
    <w:rsid w:val="001420B7"/>
    <w:rsid w:val="001424A9"/>
    <w:rsid w:val="001424DA"/>
    <w:rsid w:val="00142EE6"/>
    <w:rsid w:val="00143260"/>
    <w:rsid w:val="001450CE"/>
    <w:rsid w:val="001473F0"/>
    <w:rsid w:val="00152082"/>
    <w:rsid w:val="001535A3"/>
    <w:rsid w:val="001543EE"/>
    <w:rsid w:val="00157135"/>
    <w:rsid w:val="0016083A"/>
    <w:rsid w:val="00162BA4"/>
    <w:rsid w:val="00163242"/>
    <w:rsid w:val="00164298"/>
    <w:rsid w:val="00164D18"/>
    <w:rsid w:val="0016540B"/>
    <w:rsid w:val="001665C9"/>
    <w:rsid w:val="00171B03"/>
    <w:rsid w:val="00174C31"/>
    <w:rsid w:val="00176D1C"/>
    <w:rsid w:val="001808B5"/>
    <w:rsid w:val="00181E4D"/>
    <w:rsid w:val="001822A6"/>
    <w:rsid w:val="00183376"/>
    <w:rsid w:val="001847D5"/>
    <w:rsid w:val="00184A06"/>
    <w:rsid w:val="00190186"/>
    <w:rsid w:val="0019018D"/>
    <w:rsid w:val="00191059"/>
    <w:rsid w:val="00193973"/>
    <w:rsid w:val="00195E2C"/>
    <w:rsid w:val="00197A13"/>
    <w:rsid w:val="001A0718"/>
    <w:rsid w:val="001A2F69"/>
    <w:rsid w:val="001A431E"/>
    <w:rsid w:val="001A5F89"/>
    <w:rsid w:val="001B313F"/>
    <w:rsid w:val="001B36B0"/>
    <w:rsid w:val="001B4D46"/>
    <w:rsid w:val="001B5587"/>
    <w:rsid w:val="001B5C51"/>
    <w:rsid w:val="001C37B9"/>
    <w:rsid w:val="001C5160"/>
    <w:rsid w:val="001C603E"/>
    <w:rsid w:val="001C7C8F"/>
    <w:rsid w:val="001D4A33"/>
    <w:rsid w:val="001D4F6E"/>
    <w:rsid w:val="001D541C"/>
    <w:rsid w:val="001D61A4"/>
    <w:rsid w:val="001D7413"/>
    <w:rsid w:val="001E003A"/>
    <w:rsid w:val="001E061A"/>
    <w:rsid w:val="001E38FA"/>
    <w:rsid w:val="001E5652"/>
    <w:rsid w:val="001E7D88"/>
    <w:rsid w:val="001F13A5"/>
    <w:rsid w:val="001F2A71"/>
    <w:rsid w:val="002004FA"/>
    <w:rsid w:val="00200A20"/>
    <w:rsid w:val="00201165"/>
    <w:rsid w:val="00206D6A"/>
    <w:rsid w:val="0021184A"/>
    <w:rsid w:val="002146F8"/>
    <w:rsid w:val="00223419"/>
    <w:rsid w:val="00224CA8"/>
    <w:rsid w:val="00227470"/>
    <w:rsid w:val="00227927"/>
    <w:rsid w:val="0023170F"/>
    <w:rsid w:val="00233440"/>
    <w:rsid w:val="00233681"/>
    <w:rsid w:val="00234630"/>
    <w:rsid w:val="00235F43"/>
    <w:rsid w:val="002374DC"/>
    <w:rsid w:val="002376A3"/>
    <w:rsid w:val="00237915"/>
    <w:rsid w:val="00242185"/>
    <w:rsid w:val="00243565"/>
    <w:rsid w:val="00243F8A"/>
    <w:rsid w:val="00245FA3"/>
    <w:rsid w:val="00247DA7"/>
    <w:rsid w:val="00250E23"/>
    <w:rsid w:val="00250FF2"/>
    <w:rsid w:val="00251059"/>
    <w:rsid w:val="002548C6"/>
    <w:rsid w:val="002550A6"/>
    <w:rsid w:val="00257F74"/>
    <w:rsid w:val="002606A6"/>
    <w:rsid w:val="002611A6"/>
    <w:rsid w:val="002618FC"/>
    <w:rsid w:val="00261B85"/>
    <w:rsid w:val="00262231"/>
    <w:rsid w:val="00262CBE"/>
    <w:rsid w:val="0026340F"/>
    <w:rsid w:val="002641F0"/>
    <w:rsid w:val="002641F6"/>
    <w:rsid w:val="0026465A"/>
    <w:rsid w:val="002657BC"/>
    <w:rsid w:val="00265A24"/>
    <w:rsid w:val="002674F4"/>
    <w:rsid w:val="00271F86"/>
    <w:rsid w:val="00274D8A"/>
    <w:rsid w:val="0027781D"/>
    <w:rsid w:val="002805CE"/>
    <w:rsid w:val="00280B80"/>
    <w:rsid w:val="00280BBB"/>
    <w:rsid w:val="00283B48"/>
    <w:rsid w:val="00285348"/>
    <w:rsid w:val="002866AD"/>
    <w:rsid w:val="00286788"/>
    <w:rsid w:val="002901F6"/>
    <w:rsid w:val="0029217B"/>
    <w:rsid w:val="00293061"/>
    <w:rsid w:val="00293C58"/>
    <w:rsid w:val="002942D1"/>
    <w:rsid w:val="00295478"/>
    <w:rsid w:val="002A0A32"/>
    <w:rsid w:val="002A100D"/>
    <w:rsid w:val="002A1DA5"/>
    <w:rsid w:val="002A2343"/>
    <w:rsid w:val="002A382B"/>
    <w:rsid w:val="002A5F1B"/>
    <w:rsid w:val="002A6827"/>
    <w:rsid w:val="002A6945"/>
    <w:rsid w:val="002B1E8B"/>
    <w:rsid w:val="002B2937"/>
    <w:rsid w:val="002B3546"/>
    <w:rsid w:val="002B3C3D"/>
    <w:rsid w:val="002B49A8"/>
    <w:rsid w:val="002B515D"/>
    <w:rsid w:val="002B6389"/>
    <w:rsid w:val="002B69FA"/>
    <w:rsid w:val="002C2B0A"/>
    <w:rsid w:val="002C2F12"/>
    <w:rsid w:val="002C55AB"/>
    <w:rsid w:val="002D1890"/>
    <w:rsid w:val="002D1B49"/>
    <w:rsid w:val="002D1BC4"/>
    <w:rsid w:val="002D1D66"/>
    <w:rsid w:val="002D2333"/>
    <w:rsid w:val="002D6E85"/>
    <w:rsid w:val="002D775B"/>
    <w:rsid w:val="002E2229"/>
    <w:rsid w:val="002E391E"/>
    <w:rsid w:val="002E41EE"/>
    <w:rsid w:val="002E47E0"/>
    <w:rsid w:val="002E4D6F"/>
    <w:rsid w:val="002E6E83"/>
    <w:rsid w:val="002F350F"/>
    <w:rsid w:val="002F3D4C"/>
    <w:rsid w:val="002F6528"/>
    <w:rsid w:val="002F6E48"/>
    <w:rsid w:val="003012E9"/>
    <w:rsid w:val="0030139E"/>
    <w:rsid w:val="00307268"/>
    <w:rsid w:val="00312252"/>
    <w:rsid w:val="00313B67"/>
    <w:rsid w:val="00314933"/>
    <w:rsid w:val="00315FC6"/>
    <w:rsid w:val="00316905"/>
    <w:rsid w:val="00316A99"/>
    <w:rsid w:val="00317039"/>
    <w:rsid w:val="00317629"/>
    <w:rsid w:val="00322472"/>
    <w:rsid w:val="003254B9"/>
    <w:rsid w:val="003259CB"/>
    <w:rsid w:val="00325D76"/>
    <w:rsid w:val="003345D9"/>
    <w:rsid w:val="00337C7C"/>
    <w:rsid w:val="00342E46"/>
    <w:rsid w:val="003438AD"/>
    <w:rsid w:val="0034461B"/>
    <w:rsid w:val="0034483F"/>
    <w:rsid w:val="00344867"/>
    <w:rsid w:val="00345E77"/>
    <w:rsid w:val="00351A02"/>
    <w:rsid w:val="003529BC"/>
    <w:rsid w:val="00353177"/>
    <w:rsid w:val="003570C2"/>
    <w:rsid w:val="00360B53"/>
    <w:rsid w:val="003654CE"/>
    <w:rsid w:val="00366253"/>
    <w:rsid w:val="003756A8"/>
    <w:rsid w:val="00376469"/>
    <w:rsid w:val="003771F0"/>
    <w:rsid w:val="0038103B"/>
    <w:rsid w:val="0038244A"/>
    <w:rsid w:val="003837A6"/>
    <w:rsid w:val="003843F9"/>
    <w:rsid w:val="00385CC7"/>
    <w:rsid w:val="00386379"/>
    <w:rsid w:val="00386713"/>
    <w:rsid w:val="00386B43"/>
    <w:rsid w:val="00387992"/>
    <w:rsid w:val="00390F33"/>
    <w:rsid w:val="003925E3"/>
    <w:rsid w:val="00393CEA"/>
    <w:rsid w:val="003942DF"/>
    <w:rsid w:val="00394E5C"/>
    <w:rsid w:val="00394ED9"/>
    <w:rsid w:val="003962CF"/>
    <w:rsid w:val="0039784E"/>
    <w:rsid w:val="003A22D0"/>
    <w:rsid w:val="003A51B1"/>
    <w:rsid w:val="003A6D91"/>
    <w:rsid w:val="003A7207"/>
    <w:rsid w:val="003A7340"/>
    <w:rsid w:val="003A749B"/>
    <w:rsid w:val="003B2E0E"/>
    <w:rsid w:val="003B3153"/>
    <w:rsid w:val="003B6DAD"/>
    <w:rsid w:val="003B7A2F"/>
    <w:rsid w:val="003C06C5"/>
    <w:rsid w:val="003C13DA"/>
    <w:rsid w:val="003C1899"/>
    <w:rsid w:val="003C5A62"/>
    <w:rsid w:val="003C64C8"/>
    <w:rsid w:val="003C716E"/>
    <w:rsid w:val="003C7EB8"/>
    <w:rsid w:val="003D0A10"/>
    <w:rsid w:val="003D24C0"/>
    <w:rsid w:val="003D264C"/>
    <w:rsid w:val="003D2EC1"/>
    <w:rsid w:val="003D514E"/>
    <w:rsid w:val="003D5337"/>
    <w:rsid w:val="003D59B0"/>
    <w:rsid w:val="003D64DC"/>
    <w:rsid w:val="003E2A5B"/>
    <w:rsid w:val="003E2FF8"/>
    <w:rsid w:val="003E3C25"/>
    <w:rsid w:val="003E3DA7"/>
    <w:rsid w:val="003F038F"/>
    <w:rsid w:val="003F0540"/>
    <w:rsid w:val="003F14A9"/>
    <w:rsid w:val="003F1873"/>
    <w:rsid w:val="003F3815"/>
    <w:rsid w:val="003F4D1B"/>
    <w:rsid w:val="003F511A"/>
    <w:rsid w:val="003F57FC"/>
    <w:rsid w:val="003F643A"/>
    <w:rsid w:val="00402FB9"/>
    <w:rsid w:val="00403E8C"/>
    <w:rsid w:val="00404DF7"/>
    <w:rsid w:val="004065A2"/>
    <w:rsid w:val="0040670D"/>
    <w:rsid w:val="00410341"/>
    <w:rsid w:val="00410C39"/>
    <w:rsid w:val="00412045"/>
    <w:rsid w:val="00413396"/>
    <w:rsid w:val="00414491"/>
    <w:rsid w:val="00414F9A"/>
    <w:rsid w:val="0041524F"/>
    <w:rsid w:val="004156A2"/>
    <w:rsid w:val="00420D27"/>
    <w:rsid w:val="004219B3"/>
    <w:rsid w:val="0042250E"/>
    <w:rsid w:val="004228E7"/>
    <w:rsid w:val="00424642"/>
    <w:rsid w:val="004302C8"/>
    <w:rsid w:val="00430C95"/>
    <w:rsid w:val="00431952"/>
    <w:rsid w:val="0043224C"/>
    <w:rsid w:val="00432E68"/>
    <w:rsid w:val="00433220"/>
    <w:rsid w:val="00434EDD"/>
    <w:rsid w:val="00436D88"/>
    <w:rsid w:val="00440406"/>
    <w:rsid w:val="00440F68"/>
    <w:rsid w:val="0044120E"/>
    <w:rsid w:val="00443085"/>
    <w:rsid w:val="004431CC"/>
    <w:rsid w:val="004435EA"/>
    <w:rsid w:val="00444C93"/>
    <w:rsid w:val="004455DD"/>
    <w:rsid w:val="00445D4A"/>
    <w:rsid w:val="00445DDE"/>
    <w:rsid w:val="00447C64"/>
    <w:rsid w:val="00450AA7"/>
    <w:rsid w:val="00451422"/>
    <w:rsid w:val="004516EB"/>
    <w:rsid w:val="004527BE"/>
    <w:rsid w:val="004532D4"/>
    <w:rsid w:val="0045381B"/>
    <w:rsid w:val="004553F2"/>
    <w:rsid w:val="004560D2"/>
    <w:rsid w:val="00456D41"/>
    <w:rsid w:val="004615AF"/>
    <w:rsid w:val="0046269D"/>
    <w:rsid w:val="004640FE"/>
    <w:rsid w:val="004644A0"/>
    <w:rsid w:val="00465393"/>
    <w:rsid w:val="004660B6"/>
    <w:rsid w:val="00470241"/>
    <w:rsid w:val="00470C97"/>
    <w:rsid w:val="00473FD1"/>
    <w:rsid w:val="00474E8C"/>
    <w:rsid w:val="00475E6D"/>
    <w:rsid w:val="00477F53"/>
    <w:rsid w:val="0048003A"/>
    <w:rsid w:val="00480A30"/>
    <w:rsid w:val="00482C1F"/>
    <w:rsid w:val="004856D7"/>
    <w:rsid w:val="004856ED"/>
    <w:rsid w:val="00486CA7"/>
    <w:rsid w:val="00490840"/>
    <w:rsid w:val="00491A41"/>
    <w:rsid w:val="00492A89"/>
    <w:rsid w:val="0049413B"/>
    <w:rsid w:val="0049565D"/>
    <w:rsid w:val="00497291"/>
    <w:rsid w:val="004A5372"/>
    <w:rsid w:val="004A7E1A"/>
    <w:rsid w:val="004B434B"/>
    <w:rsid w:val="004B4947"/>
    <w:rsid w:val="004B721D"/>
    <w:rsid w:val="004C024B"/>
    <w:rsid w:val="004C1AA5"/>
    <w:rsid w:val="004C1BA8"/>
    <w:rsid w:val="004C1C51"/>
    <w:rsid w:val="004C38EF"/>
    <w:rsid w:val="004C4DBA"/>
    <w:rsid w:val="004C6AA5"/>
    <w:rsid w:val="004D10A6"/>
    <w:rsid w:val="004D1D29"/>
    <w:rsid w:val="004D4AD2"/>
    <w:rsid w:val="004D4E3C"/>
    <w:rsid w:val="004D55B6"/>
    <w:rsid w:val="004E04D3"/>
    <w:rsid w:val="004E120E"/>
    <w:rsid w:val="004E5862"/>
    <w:rsid w:val="004E7E37"/>
    <w:rsid w:val="004F0B02"/>
    <w:rsid w:val="004F15F6"/>
    <w:rsid w:val="004F1A3F"/>
    <w:rsid w:val="004F5085"/>
    <w:rsid w:val="0050238F"/>
    <w:rsid w:val="0050244B"/>
    <w:rsid w:val="00502D89"/>
    <w:rsid w:val="00503306"/>
    <w:rsid w:val="00503441"/>
    <w:rsid w:val="00503ACF"/>
    <w:rsid w:val="00504065"/>
    <w:rsid w:val="00506782"/>
    <w:rsid w:val="00512B98"/>
    <w:rsid w:val="00514DE2"/>
    <w:rsid w:val="00515129"/>
    <w:rsid w:val="005174A1"/>
    <w:rsid w:val="00517669"/>
    <w:rsid w:val="00522744"/>
    <w:rsid w:val="0052281A"/>
    <w:rsid w:val="00522F5A"/>
    <w:rsid w:val="005233CA"/>
    <w:rsid w:val="0052374B"/>
    <w:rsid w:val="00524FDD"/>
    <w:rsid w:val="00525BE3"/>
    <w:rsid w:val="0052725A"/>
    <w:rsid w:val="00530357"/>
    <w:rsid w:val="00530D10"/>
    <w:rsid w:val="00532B5B"/>
    <w:rsid w:val="00532F66"/>
    <w:rsid w:val="005332FD"/>
    <w:rsid w:val="00533844"/>
    <w:rsid w:val="00533ACD"/>
    <w:rsid w:val="00534671"/>
    <w:rsid w:val="00535021"/>
    <w:rsid w:val="005354C9"/>
    <w:rsid w:val="00536700"/>
    <w:rsid w:val="005403B5"/>
    <w:rsid w:val="0054194E"/>
    <w:rsid w:val="005437E1"/>
    <w:rsid w:val="00544C1F"/>
    <w:rsid w:val="005454B0"/>
    <w:rsid w:val="00547569"/>
    <w:rsid w:val="005504F4"/>
    <w:rsid w:val="0055053A"/>
    <w:rsid w:val="00551A92"/>
    <w:rsid w:val="00551FD2"/>
    <w:rsid w:val="00552DA8"/>
    <w:rsid w:val="00553132"/>
    <w:rsid w:val="005569B3"/>
    <w:rsid w:val="00557006"/>
    <w:rsid w:val="0056107E"/>
    <w:rsid w:val="00561F0E"/>
    <w:rsid w:val="00562172"/>
    <w:rsid w:val="005635A8"/>
    <w:rsid w:val="005640B3"/>
    <w:rsid w:val="0056595D"/>
    <w:rsid w:val="00565DDE"/>
    <w:rsid w:val="00566E24"/>
    <w:rsid w:val="00570037"/>
    <w:rsid w:val="00570828"/>
    <w:rsid w:val="00570BDC"/>
    <w:rsid w:val="005722A1"/>
    <w:rsid w:val="00573C0E"/>
    <w:rsid w:val="00573E8D"/>
    <w:rsid w:val="0057443B"/>
    <w:rsid w:val="00574F3B"/>
    <w:rsid w:val="005761ED"/>
    <w:rsid w:val="005767EA"/>
    <w:rsid w:val="00582092"/>
    <w:rsid w:val="00582779"/>
    <w:rsid w:val="00584372"/>
    <w:rsid w:val="005845D3"/>
    <w:rsid w:val="005845EE"/>
    <w:rsid w:val="00584BD2"/>
    <w:rsid w:val="00585C5F"/>
    <w:rsid w:val="00585D45"/>
    <w:rsid w:val="00586DB7"/>
    <w:rsid w:val="005872DA"/>
    <w:rsid w:val="00590104"/>
    <w:rsid w:val="00591269"/>
    <w:rsid w:val="0059188B"/>
    <w:rsid w:val="00593723"/>
    <w:rsid w:val="00593CA1"/>
    <w:rsid w:val="0059511B"/>
    <w:rsid w:val="00595776"/>
    <w:rsid w:val="00595CB7"/>
    <w:rsid w:val="0059603B"/>
    <w:rsid w:val="00596E2B"/>
    <w:rsid w:val="005A0C5A"/>
    <w:rsid w:val="005A3762"/>
    <w:rsid w:val="005A54A0"/>
    <w:rsid w:val="005A70F6"/>
    <w:rsid w:val="005B0274"/>
    <w:rsid w:val="005B1B56"/>
    <w:rsid w:val="005B3228"/>
    <w:rsid w:val="005B3799"/>
    <w:rsid w:val="005B55DE"/>
    <w:rsid w:val="005B5BB8"/>
    <w:rsid w:val="005B637D"/>
    <w:rsid w:val="005C0428"/>
    <w:rsid w:val="005C2E64"/>
    <w:rsid w:val="005C421E"/>
    <w:rsid w:val="005C4A15"/>
    <w:rsid w:val="005C4BA5"/>
    <w:rsid w:val="005C4E37"/>
    <w:rsid w:val="005C7FBA"/>
    <w:rsid w:val="005D062A"/>
    <w:rsid w:val="005D3338"/>
    <w:rsid w:val="005D4CF8"/>
    <w:rsid w:val="005D617C"/>
    <w:rsid w:val="005D6DF4"/>
    <w:rsid w:val="005E087A"/>
    <w:rsid w:val="005E0C84"/>
    <w:rsid w:val="005E114B"/>
    <w:rsid w:val="005E1E29"/>
    <w:rsid w:val="005E1FDE"/>
    <w:rsid w:val="005E24D8"/>
    <w:rsid w:val="005E32D3"/>
    <w:rsid w:val="005E33DD"/>
    <w:rsid w:val="005E5089"/>
    <w:rsid w:val="005E5773"/>
    <w:rsid w:val="005E5885"/>
    <w:rsid w:val="005E7B19"/>
    <w:rsid w:val="005E7CE9"/>
    <w:rsid w:val="005F097D"/>
    <w:rsid w:val="005F4939"/>
    <w:rsid w:val="005F493F"/>
    <w:rsid w:val="006010D3"/>
    <w:rsid w:val="006022A9"/>
    <w:rsid w:val="00603393"/>
    <w:rsid w:val="00603E6B"/>
    <w:rsid w:val="00604E3A"/>
    <w:rsid w:val="00605E12"/>
    <w:rsid w:val="00606C34"/>
    <w:rsid w:val="00610E42"/>
    <w:rsid w:val="00613DE6"/>
    <w:rsid w:val="006142DC"/>
    <w:rsid w:val="00614FE3"/>
    <w:rsid w:val="006171E9"/>
    <w:rsid w:val="006178B7"/>
    <w:rsid w:val="00622F06"/>
    <w:rsid w:val="0062343E"/>
    <w:rsid w:val="00623659"/>
    <w:rsid w:val="00624A0B"/>
    <w:rsid w:val="00624E47"/>
    <w:rsid w:val="00625220"/>
    <w:rsid w:val="00627087"/>
    <w:rsid w:val="0062785A"/>
    <w:rsid w:val="00627F4C"/>
    <w:rsid w:val="0063192D"/>
    <w:rsid w:val="00632EC7"/>
    <w:rsid w:val="0063522A"/>
    <w:rsid w:val="00635A3B"/>
    <w:rsid w:val="00636653"/>
    <w:rsid w:val="00640F89"/>
    <w:rsid w:val="006430C2"/>
    <w:rsid w:val="00643789"/>
    <w:rsid w:val="006445D7"/>
    <w:rsid w:val="006475B0"/>
    <w:rsid w:val="0065192A"/>
    <w:rsid w:val="00653CD0"/>
    <w:rsid w:val="00654DAD"/>
    <w:rsid w:val="00655102"/>
    <w:rsid w:val="00655BA6"/>
    <w:rsid w:val="0066153B"/>
    <w:rsid w:val="006625BC"/>
    <w:rsid w:val="00662A01"/>
    <w:rsid w:val="00662FB7"/>
    <w:rsid w:val="00663BCD"/>
    <w:rsid w:val="00664FAA"/>
    <w:rsid w:val="0066528E"/>
    <w:rsid w:val="006656C4"/>
    <w:rsid w:val="00666914"/>
    <w:rsid w:val="00666ADE"/>
    <w:rsid w:val="00666D29"/>
    <w:rsid w:val="0067374A"/>
    <w:rsid w:val="00680451"/>
    <w:rsid w:val="00680CAF"/>
    <w:rsid w:val="00686B44"/>
    <w:rsid w:val="006872D6"/>
    <w:rsid w:val="006914F4"/>
    <w:rsid w:val="00691776"/>
    <w:rsid w:val="006930FC"/>
    <w:rsid w:val="006933ED"/>
    <w:rsid w:val="006937DA"/>
    <w:rsid w:val="006A1BF1"/>
    <w:rsid w:val="006A1D19"/>
    <w:rsid w:val="006A1F92"/>
    <w:rsid w:val="006A3409"/>
    <w:rsid w:val="006A3574"/>
    <w:rsid w:val="006A6BE3"/>
    <w:rsid w:val="006A753B"/>
    <w:rsid w:val="006B0816"/>
    <w:rsid w:val="006B0B06"/>
    <w:rsid w:val="006B182B"/>
    <w:rsid w:val="006B217E"/>
    <w:rsid w:val="006B24B1"/>
    <w:rsid w:val="006B30CF"/>
    <w:rsid w:val="006B5B3D"/>
    <w:rsid w:val="006B5D3F"/>
    <w:rsid w:val="006B6A10"/>
    <w:rsid w:val="006C0892"/>
    <w:rsid w:val="006C1609"/>
    <w:rsid w:val="006C5DB6"/>
    <w:rsid w:val="006C7475"/>
    <w:rsid w:val="006D04B5"/>
    <w:rsid w:val="006D29F1"/>
    <w:rsid w:val="006D3A5A"/>
    <w:rsid w:val="006D619D"/>
    <w:rsid w:val="006D684F"/>
    <w:rsid w:val="006D70D7"/>
    <w:rsid w:val="006E0064"/>
    <w:rsid w:val="006E0D22"/>
    <w:rsid w:val="006E300D"/>
    <w:rsid w:val="006E3ED5"/>
    <w:rsid w:val="006E44A0"/>
    <w:rsid w:val="006E4F8F"/>
    <w:rsid w:val="006E508A"/>
    <w:rsid w:val="006E53C2"/>
    <w:rsid w:val="006E5AAB"/>
    <w:rsid w:val="006E725B"/>
    <w:rsid w:val="006F007C"/>
    <w:rsid w:val="006F0304"/>
    <w:rsid w:val="006F0EBF"/>
    <w:rsid w:val="006F1B54"/>
    <w:rsid w:val="006F3B29"/>
    <w:rsid w:val="006F5B59"/>
    <w:rsid w:val="006F6456"/>
    <w:rsid w:val="006F7015"/>
    <w:rsid w:val="00700B7B"/>
    <w:rsid w:val="007010BC"/>
    <w:rsid w:val="00701CB8"/>
    <w:rsid w:val="00702B00"/>
    <w:rsid w:val="00705B5B"/>
    <w:rsid w:val="007063B3"/>
    <w:rsid w:val="00706DB3"/>
    <w:rsid w:val="0070731C"/>
    <w:rsid w:val="00712244"/>
    <w:rsid w:val="00713511"/>
    <w:rsid w:val="0071394C"/>
    <w:rsid w:val="00713B19"/>
    <w:rsid w:val="007141D4"/>
    <w:rsid w:val="00714DC0"/>
    <w:rsid w:val="007153FF"/>
    <w:rsid w:val="00715D46"/>
    <w:rsid w:val="00715F75"/>
    <w:rsid w:val="00721B01"/>
    <w:rsid w:val="00723822"/>
    <w:rsid w:val="00723D38"/>
    <w:rsid w:val="00724FAA"/>
    <w:rsid w:val="0072780F"/>
    <w:rsid w:val="0073183E"/>
    <w:rsid w:val="007318BE"/>
    <w:rsid w:val="00732308"/>
    <w:rsid w:val="00733712"/>
    <w:rsid w:val="00733BEC"/>
    <w:rsid w:val="00734352"/>
    <w:rsid w:val="007361BA"/>
    <w:rsid w:val="00736AA4"/>
    <w:rsid w:val="00737200"/>
    <w:rsid w:val="00740D50"/>
    <w:rsid w:val="00745C8B"/>
    <w:rsid w:val="00750310"/>
    <w:rsid w:val="00750B4E"/>
    <w:rsid w:val="007522B1"/>
    <w:rsid w:val="00753363"/>
    <w:rsid w:val="00754C52"/>
    <w:rsid w:val="00755654"/>
    <w:rsid w:val="0075683E"/>
    <w:rsid w:val="0075731C"/>
    <w:rsid w:val="00764176"/>
    <w:rsid w:val="00766985"/>
    <w:rsid w:val="00766F34"/>
    <w:rsid w:val="007671C8"/>
    <w:rsid w:val="007702DF"/>
    <w:rsid w:val="00771A53"/>
    <w:rsid w:val="007724ED"/>
    <w:rsid w:val="0078098A"/>
    <w:rsid w:val="00780EAF"/>
    <w:rsid w:val="0078119D"/>
    <w:rsid w:val="0078236C"/>
    <w:rsid w:val="00783F35"/>
    <w:rsid w:val="007853EE"/>
    <w:rsid w:val="007879A3"/>
    <w:rsid w:val="007907E8"/>
    <w:rsid w:val="007910CC"/>
    <w:rsid w:val="007913F3"/>
    <w:rsid w:val="007939FB"/>
    <w:rsid w:val="0079652B"/>
    <w:rsid w:val="00796FF3"/>
    <w:rsid w:val="007A104E"/>
    <w:rsid w:val="007A1424"/>
    <w:rsid w:val="007A1D55"/>
    <w:rsid w:val="007A39AB"/>
    <w:rsid w:val="007A3BD9"/>
    <w:rsid w:val="007A4919"/>
    <w:rsid w:val="007A4BEE"/>
    <w:rsid w:val="007A5636"/>
    <w:rsid w:val="007B206F"/>
    <w:rsid w:val="007B3BB9"/>
    <w:rsid w:val="007B4D85"/>
    <w:rsid w:val="007B5846"/>
    <w:rsid w:val="007C0B7B"/>
    <w:rsid w:val="007C1D52"/>
    <w:rsid w:val="007C21FC"/>
    <w:rsid w:val="007C3CF1"/>
    <w:rsid w:val="007C4928"/>
    <w:rsid w:val="007C5B88"/>
    <w:rsid w:val="007C6017"/>
    <w:rsid w:val="007C7D72"/>
    <w:rsid w:val="007D3BC9"/>
    <w:rsid w:val="007D3FDA"/>
    <w:rsid w:val="007D46B4"/>
    <w:rsid w:val="007D4B83"/>
    <w:rsid w:val="007D57D5"/>
    <w:rsid w:val="007D7164"/>
    <w:rsid w:val="007D7ADE"/>
    <w:rsid w:val="007E1055"/>
    <w:rsid w:val="007E2746"/>
    <w:rsid w:val="007E3392"/>
    <w:rsid w:val="007E4614"/>
    <w:rsid w:val="007E70E8"/>
    <w:rsid w:val="007E7180"/>
    <w:rsid w:val="007E760F"/>
    <w:rsid w:val="007F0517"/>
    <w:rsid w:val="007F08A6"/>
    <w:rsid w:val="007F0FF4"/>
    <w:rsid w:val="007F161A"/>
    <w:rsid w:val="007F1962"/>
    <w:rsid w:val="007F2695"/>
    <w:rsid w:val="007F2B19"/>
    <w:rsid w:val="007F2EE7"/>
    <w:rsid w:val="007F48D5"/>
    <w:rsid w:val="007F5308"/>
    <w:rsid w:val="007F5C76"/>
    <w:rsid w:val="007F5CAB"/>
    <w:rsid w:val="008007D7"/>
    <w:rsid w:val="00800C0F"/>
    <w:rsid w:val="008016F2"/>
    <w:rsid w:val="008061F7"/>
    <w:rsid w:val="00807694"/>
    <w:rsid w:val="00810DC7"/>
    <w:rsid w:val="00813451"/>
    <w:rsid w:val="00814519"/>
    <w:rsid w:val="00815A6D"/>
    <w:rsid w:val="00816187"/>
    <w:rsid w:val="00816553"/>
    <w:rsid w:val="00816848"/>
    <w:rsid w:val="00817724"/>
    <w:rsid w:val="008211FA"/>
    <w:rsid w:val="00824158"/>
    <w:rsid w:val="00825BFE"/>
    <w:rsid w:val="00825C0D"/>
    <w:rsid w:val="00830299"/>
    <w:rsid w:val="00831C27"/>
    <w:rsid w:val="00832C49"/>
    <w:rsid w:val="00833425"/>
    <w:rsid w:val="008334DA"/>
    <w:rsid w:val="00834E76"/>
    <w:rsid w:val="00841F97"/>
    <w:rsid w:val="0084221F"/>
    <w:rsid w:val="00842D1D"/>
    <w:rsid w:val="0084362C"/>
    <w:rsid w:val="0084366B"/>
    <w:rsid w:val="008472F1"/>
    <w:rsid w:val="00847C82"/>
    <w:rsid w:val="008514B7"/>
    <w:rsid w:val="008523B4"/>
    <w:rsid w:val="00852CD3"/>
    <w:rsid w:val="00854108"/>
    <w:rsid w:val="00854126"/>
    <w:rsid w:val="008544C8"/>
    <w:rsid w:val="0085685C"/>
    <w:rsid w:val="00857D8C"/>
    <w:rsid w:val="00860113"/>
    <w:rsid w:val="00862798"/>
    <w:rsid w:val="008671BE"/>
    <w:rsid w:val="00867BF7"/>
    <w:rsid w:val="00870D0C"/>
    <w:rsid w:val="00871C81"/>
    <w:rsid w:val="00872333"/>
    <w:rsid w:val="00874C16"/>
    <w:rsid w:val="00875ED3"/>
    <w:rsid w:val="0087674D"/>
    <w:rsid w:val="00880615"/>
    <w:rsid w:val="00882F01"/>
    <w:rsid w:val="0088347F"/>
    <w:rsid w:val="00886E90"/>
    <w:rsid w:val="00887E49"/>
    <w:rsid w:val="00887F4E"/>
    <w:rsid w:val="00890283"/>
    <w:rsid w:val="00891251"/>
    <w:rsid w:val="00893D96"/>
    <w:rsid w:val="008969D0"/>
    <w:rsid w:val="00896A5C"/>
    <w:rsid w:val="00897058"/>
    <w:rsid w:val="008A2AC5"/>
    <w:rsid w:val="008A2EEF"/>
    <w:rsid w:val="008A3825"/>
    <w:rsid w:val="008A7CDA"/>
    <w:rsid w:val="008B056A"/>
    <w:rsid w:val="008B11BF"/>
    <w:rsid w:val="008B201D"/>
    <w:rsid w:val="008B2270"/>
    <w:rsid w:val="008B3010"/>
    <w:rsid w:val="008B389F"/>
    <w:rsid w:val="008B413D"/>
    <w:rsid w:val="008B552F"/>
    <w:rsid w:val="008B7052"/>
    <w:rsid w:val="008C033D"/>
    <w:rsid w:val="008C125B"/>
    <w:rsid w:val="008C22B5"/>
    <w:rsid w:val="008C27C3"/>
    <w:rsid w:val="008C32AF"/>
    <w:rsid w:val="008C340E"/>
    <w:rsid w:val="008C43CB"/>
    <w:rsid w:val="008C61FC"/>
    <w:rsid w:val="008C6DAA"/>
    <w:rsid w:val="008C7BF3"/>
    <w:rsid w:val="008D085B"/>
    <w:rsid w:val="008D0871"/>
    <w:rsid w:val="008D190E"/>
    <w:rsid w:val="008D1AA0"/>
    <w:rsid w:val="008D238B"/>
    <w:rsid w:val="008D44C9"/>
    <w:rsid w:val="008D7899"/>
    <w:rsid w:val="008E0328"/>
    <w:rsid w:val="008E194C"/>
    <w:rsid w:val="008E2B1D"/>
    <w:rsid w:val="008E5BA6"/>
    <w:rsid w:val="008F02EA"/>
    <w:rsid w:val="008F0ABF"/>
    <w:rsid w:val="008F0FAA"/>
    <w:rsid w:val="008F18A5"/>
    <w:rsid w:val="008F22E2"/>
    <w:rsid w:val="008F23A1"/>
    <w:rsid w:val="008F453E"/>
    <w:rsid w:val="008F457F"/>
    <w:rsid w:val="008F5358"/>
    <w:rsid w:val="008F70F3"/>
    <w:rsid w:val="00900FC9"/>
    <w:rsid w:val="00902D91"/>
    <w:rsid w:val="0090604C"/>
    <w:rsid w:val="0091153B"/>
    <w:rsid w:val="00912627"/>
    <w:rsid w:val="00913141"/>
    <w:rsid w:val="00914AE9"/>
    <w:rsid w:val="00914D5B"/>
    <w:rsid w:val="0091572F"/>
    <w:rsid w:val="00916EC6"/>
    <w:rsid w:val="00922E36"/>
    <w:rsid w:val="009236FA"/>
    <w:rsid w:val="00924BD1"/>
    <w:rsid w:val="00926ED0"/>
    <w:rsid w:val="00927B61"/>
    <w:rsid w:val="009303D7"/>
    <w:rsid w:val="00930E4D"/>
    <w:rsid w:val="00932972"/>
    <w:rsid w:val="009329DC"/>
    <w:rsid w:val="00933D2D"/>
    <w:rsid w:val="00933E85"/>
    <w:rsid w:val="00934002"/>
    <w:rsid w:val="009356A6"/>
    <w:rsid w:val="0093604A"/>
    <w:rsid w:val="009406C4"/>
    <w:rsid w:val="0094170D"/>
    <w:rsid w:val="0094232E"/>
    <w:rsid w:val="0094298A"/>
    <w:rsid w:val="00942FE5"/>
    <w:rsid w:val="009435BD"/>
    <w:rsid w:val="0094503C"/>
    <w:rsid w:val="00945E04"/>
    <w:rsid w:val="00950177"/>
    <w:rsid w:val="00951906"/>
    <w:rsid w:val="00952306"/>
    <w:rsid w:val="00952F78"/>
    <w:rsid w:val="0095418B"/>
    <w:rsid w:val="00955803"/>
    <w:rsid w:val="009605CD"/>
    <w:rsid w:val="009606B3"/>
    <w:rsid w:val="00960FFE"/>
    <w:rsid w:val="0096164D"/>
    <w:rsid w:val="00961D9F"/>
    <w:rsid w:val="00962381"/>
    <w:rsid w:val="00963EDC"/>
    <w:rsid w:val="00966AA0"/>
    <w:rsid w:val="00967D7E"/>
    <w:rsid w:val="0097202F"/>
    <w:rsid w:val="009725FF"/>
    <w:rsid w:val="00973567"/>
    <w:rsid w:val="00973D75"/>
    <w:rsid w:val="00974417"/>
    <w:rsid w:val="00975EFA"/>
    <w:rsid w:val="00976ADD"/>
    <w:rsid w:val="00977209"/>
    <w:rsid w:val="00981F1D"/>
    <w:rsid w:val="00982C15"/>
    <w:rsid w:val="00984772"/>
    <w:rsid w:val="00985858"/>
    <w:rsid w:val="00991D32"/>
    <w:rsid w:val="00993661"/>
    <w:rsid w:val="00994B6C"/>
    <w:rsid w:val="00995610"/>
    <w:rsid w:val="00996F24"/>
    <w:rsid w:val="0099762E"/>
    <w:rsid w:val="0099770C"/>
    <w:rsid w:val="00997EC0"/>
    <w:rsid w:val="009A1B0B"/>
    <w:rsid w:val="009A29C9"/>
    <w:rsid w:val="009A29DF"/>
    <w:rsid w:val="009A351B"/>
    <w:rsid w:val="009A3769"/>
    <w:rsid w:val="009A432D"/>
    <w:rsid w:val="009A564D"/>
    <w:rsid w:val="009A56EB"/>
    <w:rsid w:val="009A5EAA"/>
    <w:rsid w:val="009B4F26"/>
    <w:rsid w:val="009B5211"/>
    <w:rsid w:val="009C09B4"/>
    <w:rsid w:val="009C0D67"/>
    <w:rsid w:val="009C11D0"/>
    <w:rsid w:val="009C12D6"/>
    <w:rsid w:val="009C1735"/>
    <w:rsid w:val="009C189D"/>
    <w:rsid w:val="009C1A3C"/>
    <w:rsid w:val="009C2AE7"/>
    <w:rsid w:val="009C5202"/>
    <w:rsid w:val="009C718B"/>
    <w:rsid w:val="009C7CF3"/>
    <w:rsid w:val="009D2C68"/>
    <w:rsid w:val="009D303B"/>
    <w:rsid w:val="009D3B13"/>
    <w:rsid w:val="009D45AE"/>
    <w:rsid w:val="009D4C43"/>
    <w:rsid w:val="009D4C7F"/>
    <w:rsid w:val="009D676B"/>
    <w:rsid w:val="009E0ECA"/>
    <w:rsid w:val="009E105B"/>
    <w:rsid w:val="009E2088"/>
    <w:rsid w:val="009E4790"/>
    <w:rsid w:val="009E50D5"/>
    <w:rsid w:val="009E64C8"/>
    <w:rsid w:val="009F1790"/>
    <w:rsid w:val="009F50C7"/>
    <w:rsid w:val="009F5C42"/>
    <w:rsid w:val="009F6713"/>
    <w:rsid w:val="009F7A48"/>
    <w:rsid w:val="009F7F55"/>
    <w:rsid w:val="00A00298"/>
    <w:rsid w:val="00A00A98"/>
    <w:rsid w:val="00A0167B"/>
    <w:rsid w:val="00A0653C"/>
    <w:rsid w:val="00A077D2"/>
    <w:rsid w:val="00A128D0"/>
    <w:rsid w:val="00A1549C"/>
    <w:rsid w:val="00A16CBE"/>
    <w:rsid w:val="00A248A0"/>
    <w:rsid w:val="00A259F9"/>
    <w:rsid w:val="00A2616F"/>
    <w:rsid w:val="00A26532"/>
    <w:rsid w:val="00A3064A"/>
    <w:rsid w:val="00A30E55"/>
    <w:rsid w:val="00A3183E"/>
    <w:rsid w:val="00A32842"/>
    <w:rsid w:val="00A34753"/>
    <w:rsid w:val="00A36603"/>
    <w:rsid w:val="00A36AA8"/>
    <w:rsid w:val="00A36E5C"/>
    <w:rsid w:val="00A37642"/>
    <w:rsid w:val="00A40167"/>
    <w:rsid w:val="00A41442"/>
    <w:rsid w:val="00A416F4"/>
    <w:rsid w:val="00A44561"/>
    <w:rsid w:val="00A44D7E"/>
    <w:rsid w:val="00A45257"/>
    <w:rsid w:val="00A463EC"/>
    <w:rsid w:val="00A46EF3"/>
    <w:rsid w:val="00A47E22"/>
    <w:rsid w:val="00A5059B"/>
    <w:rsid w:val="00A50666"/>
    <w:rsid w:val="00A5070F"/>
    <w:rsid w:val="00A5302A"/>
    <w:rsid w:val="00A54AE8"/>
    <w:rsid w:val="00A55E8C"/>
    <w:rsid w:val="00A57E08"/>
    <w:rsid w:val="00A60737"/>
    <w:rsid w:val="00A620E2"/>
    <w:rsid w:val="00A6266E"/>
    <w:rsid w:val="00A64BC8"/>
    <w:rsid w:val="00A654B4"/>
    <w:rsid w:val="00A65524"/>
    <w:rsid w:val="00A66BA3"/>
    <w:rsid w:val="00A712F7"/>
    <w:rsid w:val="00A74F8B"/>
    <w:rsid w:val="00A764DC"/>
    <w:rsid w:val="00A76E7A"/>
    <w:rsid w:val="00A76F68"/>
    <w:rsid w:val="00A771CE"/>
    <w:rsid w:val="00A778B4"/>
    <w:rsid w:val="00A803EF"/>
    <w:rsid w:val="00A82139"/>
    <w:rsid w:val="00A840AD"/>
    <w:rsid w:val="00A84B2D"/>
    <w:rsid w:val="00A84ED2"/>
    <w:rsid w:val="00A862E3"/>
    <w:rsid w:val="00A8664E"/>
    <w:rsid w:val="00A90C0C"/>
    <w:rsid w:val="00A948DC"/>
    <w:rsid w:val="00A950FF"/>
    <w:rsid w:val="00A951C8"/>
    <w:rsid w:val="00A9601C"/>
    <w:rsid w:val="00AA10F1"/>
    <w:rsid w:val="00AA1F45"/>
    <w:rsid w:val="00AA31E9"/>
    <w:rsid w:val="00AA7DFC"/>
    <w:rsid w:val="00AB2248"/>
    <w:rsid w:val="00AB565B"/>
    <w:rsid w:val="00AC1767"/>
    <w:rsid w:val="00AC24BA"/>
    <w:rsid w:val="00AC7A96"/>
    <w:rsid w:val="00AC7B07"/>
    <w:rsid w:val="00AD0249"/>
    <w:rsid w:val="00AD2A1A"/>
    <w:rsid w:val="00AD4314"/>
    <w:rsid w:val="00AD4C47"/>
    <w:rsid w:val="00AD4F43"/>
    <w:rsid w:val="00AD618A"/>
    <w:rsid w:val="00AD6C2D"/>
    <w:rsid w:val="00AD72FA"/>
    <w:rsid w:val="00AE191E"/>
    <w:rsid w:val="00AE2174"/>
    <w:rsid w:val="00AE29DF"/>
    <w:rsid w:val="00AE2BAF"/>
    <w:rsid w:val="00AE3706"/>
    <w:rsid w:val="00AE5CAD"/>
    <w:rsid w:val="00AE6D95"/>
    <w:rsid w:val="00AE7213"/>
    <w:rsid w:val="00AE7EDB"/>
    <w:rsid w:val="00AF09BA"/>
    <w:rsid w:val="00AF2A5E"/>
    <w:rsid w:val="00AF5080"/>
    <w:rsid w:val="00AF7950"/>
    <w:rsid w:val="00AF7A6A"/>
    <w:rsid w:val="00B0022C"/>
    <w:rsid w:val="00B02520"/>
    <w:rsid w:val="00B025D9"/>
    <w:rsid w:val="00B034FD"/>
    <w:rsid w:val="00B03F01"/>
    <w:rsid w:val="00B055FC"/>
    <w:rsid w:val="00B13DFC"/>
    <w:rsid w:val="00B142E3"/>
    <w:rsid w:val="00B1457F"/>
    <w:rsid w:val="00B22551"/>
    <w:rsid w:val="00B250C1"/>
    <w:rsid w:val="00B27E42"/>
    <w:rsid w:val="00B27F75"/>
    <w:rsid w:val="00B30227"/>
    <w:rsid w:val="00B3225C"/>
    <w:rsid w:val="00B331C4"/>
    <w:rsid w:val="00B34895"/>
    <w:rsid w:val="00B35402"/>
    <w:rsid w:val="00B35C32"/>
    <w:rsid w:val="00B401BA"/>
    <w:rsid w:val="00B4204E"/>
    <w:rsid w:val="00B429D2"/>
    <w:rsid w:val="00B42A81"/>
    <w:rsid w:val="00B448EE"/>
    <w:rsid w:val="00B44A77"/>
    <w:rsid w:val="00B46A66"/>
    <w:rsid w:val="00B46E08"/>
    <w:rsid w:val="00B47C0C"/>
    <w:rsid w:val="00B5035E"/>
    <w:rsid w:val="00B50E08"/>
    <w:rsid w:val="00B51FD7"/>
    <w:rsid w:val="00B52F1F"/>
    <w:rsid w:val="00B5373F"/>
    <w:rsid w:val="00B5622E"/>
    <w:rsid w:val="00B5691C"/>
    <w:rsid w:val="00B61799"/>
    <w:rsid w:val="00B61BFA"/>
    <w:rsid w:val="00B61CEC"/>
    <w:rsid w:val="00B62BE4"/>
    <w:rsid w:val="00B62EDB"/>
    <w:rsid w:val="00B62EE7"/>
    <w:rsid w:val="00B642A6"/>
    <w:rsid w:val="00B65319"/>
    <w:rsid w:val="00B676BA"/>
    <w:rsid w:val="00B713CA"/>
    <w:rsid w:val="00B748F9"/>
    <w:rsid w:val="00B7518A"/>
    <w:rsid w:val="00B80328"/>
    <w:rsid w:val="00B80C88"/>
    <w:rsid w:val="00B81652"/>
    <w:rsid w:val="00B82B00"/>
    <w:rsid w:val="00B84D8A"/>
    <w:rsid w:val="00B84EF1"/>
    <w:rsid w:val="00B85AA0"/>
    <w:rsid w:val="00B907F9"/>
    <w:rsid w:val="00B9144A"/>
    <w:rsid w:val="00B93404"/>
    <w:rsid w:val="00B9466E"/>
    <w:rsid w:val="00B949E7"/>
    <w:rsid w:val="00BA17F0"/>
    <w:rsid w:val="00BA2C52"/>
    <w:rsid w:val="00BA5174"/>
    <w:rsid w:val="00BA5359"/>
    <w:rsid w:val="00BA7013"/>
    <w:rsid w:val="00BA7122"/>
    <w:rsid w:val="00BB086C"/>
    <w:rsid w:val="00BB6BCE"/>
    <w:rsid w:val="00BB6DB4"/>
    <w:rsid w:val="00BB7328"/>
    <w:rsid w:val="00BB7C08"/>
    <w:rsid w:val="00BC13DA"/>
    <w:rsid w:val="00BC1E7B"/>
    <w:rsid w:val="00BC2BE3"/>
    <w:rsid w:val="00BC3334"/>
    <w:rsid w:val="00BC4A50"/>
    <w:rsid w:val="00BC5130"/>
    <w:rsid w:val="00BC650A"/>
    <w:rsid w:val="00BC70DB"/>
    <w:rsid w:val="00BD0985"/>
    <w:rsid w:val="00BD129C"/>
    <w:rsid w:val="00BD12DC"/>
    <w:rsid w:val="00BD2861"/>
    <w:rsid w:val="00BD5ED4"/>
    <w:rsid w:val="00BD63C2"/>
    <w:rsid w:val="00BE0F6A"/>
    <w:rsid w:val="00BE62BB"/>
    <w:rsid w:val="00BE679C"/>
    <w:rsid w:val="00BE75D8"/>
    <w:rsid w:val="00BF1311"/>
    <w:rsid w:val="00BF4091"/>
    <w:rsid w:val="00BF4825"/>
    <w:rsid w:val="00BF5A8B"/>
    <w:rsid w:val="00BF6973"/>
    <w:rsid w:val="00BF6D6A"/>
    <w:rsid w:val="00C066F1"/>
    <w:rsid w:val="00C114BC"/>
    <w:rsid w:val="00C11DA3"/>
    <w:rsid w:val="00C157F9"/>
    <w:rsid w:val="00C17CDF"/>
    <w:rsid w:val="00C202F4"/>
    <w:rsid w:val="00C205C1"/>
    <w:rsid w:val="00C22BE1"/>
    <w:rsid w:val="00C2331D"/>
    <w:rsid w:val="00C247DA"/>
    <w:rsid w:val="00C26390"/>
    <w:rsid w:val="00C27C5B"/>
    <w:rsid w:val="00C27F91"/>
    <w:rsid w:val="00C30A27"/>
    <w:rsid w:val="00C31420"/>
    <w:rsid w:val="00C3240E"/>
    <w:rsid w:val="00C3278A"/>
    <w:rsid w:val="00C34414"/>
    <w:rsid w:val="00C37A05"/>
    <w:rsid w:val="00C4024B"/>
    <w:rsid w:val="00C40839"/>
    <w:rsid w:val="00C40D55"/>
    <w:rsid w:val="00C414F7"/>
    <w:rsid w:val="00C416FE"/>
    <w:rsid w:val="00C41E12"/>
    <w:rsid w:val="00C420D5"/>
    <w:rsid w:val="00C42AE9"/>
    <w:rsid w:val="00C451D4"/>
    <w:rsid w:val="00C45823"/>
    <w:rsid w:val="00C45F92"/>
    <w:rsid w:val="00C464C0"/>
    <w:rsid w:val="00C46D26"/>
    <w:rsid w:val="00C51688"/>
    <w:rsid w:val="00C55B5D"/>
    <w:rsid w:val="00C56622"/>
    <w:rsid w:val="00C5691E"/>
    <w:rsid w:val="00C5773E"/>
    <w:rsid w:val="00C577B3"/>
    <w:rsid w:val="00C61D0F"/>
    <w:rsid w:val="00C637A6"/>
    <w:rsid w:val="00C63BE7"/>
    <w:rsid w:val="00C651D3"/>
    <w:rsid w:val="00C67C60"/>
    <w:rsid w:val="00C733C5"/>
    <w:rsid w:val="00C74F49"/>
    <w:rsid w:val="00C76D78"/>
    <w:rsid w:val="00C80153"/>
    <w:rsid w:val="00C8094B"/>
    <w:rsid w:val="00C8306B"/>
    <w:rsid w:val="00C833E0"/>
    <w:rsid w:val="00C841D5"/>
    <w:rsid w:val="00C84F56"/>
    <w:rsid w:val="00C87BCB"/>
    <w:rsid w:val="00C90B1B"/>
    <w:rsid w:val="00C90E63"/>
    <w:rsid w:val="00C910CB"/>
    <w:rsid w:val="00C9262A"/>
    <w:rsid w:val="00C93519"/>
    <w:rsid w:val="00C944A2"/>
    <w:rsid w:val="00C960D0"/>
    <w:rsid w:val="00C96F5E"/>
    <w:rsid w:val="00C978E4"/>
    <w:rsid w:val="00C97C7B"/>
    <w:rsid w:val="00CA0C37"/>
    <w:rsid w:val="00CA2D50"/>
    <w:rsid w:val="00CA2D89"/>
    <w:rsid w:val="00CA35B1"/>
    <w:rsid w:val="00CA72B4"/>
    <w:rsid w:val="00CA7A41"/>
    <w:rsid w:val="00CB211E"/>
    <w:rsid w:val="00CB58DC"/>
    <w:rsid w:val="00CB7357"/>
    <w:rsid w:val="00CB7EF5"/>
    <w:rsid w:val="00CC1FA2"/>
    <w:rsid w:val="00CC267A"/>
    <w:rsid w:val="00CC42D2"/>
    <w:rsid w:val="00CC69D6"/>
    <w:rsid w:val="00CC6DB8"/>
    <w:rsid w:val="00CD0EE0"/>
    <w:rsid w:val="00CD1945"/>
    <w:rsid w:val="00CD2496"/>
    <w:rsid w:val="00CD2C7E"/>
    <w:rsid w:val="00CD2ED9"/>
    <w:rsid w:val="00CD4CEF"/>
    <w:rsid w:val="00CD57EB"/>
    <w:rsid w:val="00CE07CA"/>
    <w:rsid w:val="00CE0E5E"/>
    <w:rsid w:val="00CE4AF3"/>
    <w:rsid w:val="00CF0A4C"/>
    <w:rsid w:val="00CF0AB7"/>
    <w:rsid w:val="00CF1243"/>
    <w:rsid w:val="00CF3085"/>
    <w:rsid w:val="00CF43EF"/>
    <w:rsid w:val="00CF5691"/>
    <w:rsid w:val="00CF5803"/>
    <w:rsid w:val="00CF5B3C"/>
    <w:rsid w:val="00D012EB"/>
    <w:rsid w:val="00D01A39"/>
    <w:rsid w:val="00D02DD1"/>
    <w:rsid w:val="00D0641C"/>
    <w:rsid w:val="00D064A5"/>
    <w:rsid w:val="00D115A9"/>
    <w:rsid w:val="00D11843"/>
    <w:rsid w:val="00D149C4"/>
    <w:rsid w:val="00D16A34"/>
    <w:rsid w:val="00D1749B"/>
    <w:rsid w:val="00D210E4"/>
    <w:rsid w:val="00D238EE"/>
    <w:rsid w:val="00D240A4"/>
    <w:rsid w:val="00D24D39"/>
    <w:rsid w:val="00D25895"/>
    <w:rsid w:val="00D3011B"/>
    <w:rsid w:val="00D32134"/>
    <w:rsid w:val="00D33331"/>
    <w:rsid w:val="00D33B19"/>
    <w:rsid w:val="00D33F03"/>
    <w:rsid w:val="00D35D16"/>
    <w:rsid w:val="00D36EA1"/>
    <w:rsid w:val="00D433E8"/>
    <w:rsid w:val="00D459B5"/>
    <w:rsid w:val="00D462C2"/>
    <w:rsid w:val="00D46DB0"/>
    <w:rsid w:val="00D55338"/>
    <w:rsid w:val="00D55A68"/>
    <w:rsid w:val="00D565E0"/>
    <w:rsid w:val="00D5667B"/>
    <w:rsid w:val="00D56930"/>
    <w:rsid w:val="00D57559"/>
    <w:rsid w:val="00D6357B"/>
    <w:rsid w:val="00D6536C"/>
    <w:rsid w:val="00D66EF9"/>
    <w:rsid w:val="00D705FC"/>
    <w:rsid w:val="00D70B50"/>
    <w:rsid w:val="00D71EDA"/>
    <w:rsid w:val="00D72D82"/>
    <w:rsid w:val="00D76519"/>
    <w:rsid w:val="00D77145"/>
    <w:rsid w:val="00D81260"/>
    <w:rsid w:val="00D82B84"/>
    <w:rsid w:val="00D8488F"/>
    <w:rsid w:val="00D85897"/>
    <w:rsid w:val="00D87286"/>
    <w:rsid w:val="00D875D3"/>
    <w:rsid w:val="00D90AEA"/>
    <w:rsid w:val="00D9261F"/>
    <w:rsid w:val="00D93E1D"/>
    <w:rsid w:val="00D952CE"/>
    <w:rsid w:val="00D96106"/>
    <w:rsid w:val="00D9672F"/>
    <w:rsid w:val="00DA038D"/>
    <w:rsid w:val="00DA0B4B"/>
    <w:rsid w:val="00DA1581"/>
    <w:rsid w:val="00DA1702"/>
    <w:rsid w:val="00DA1CC9"/>
    <w:rsid w:val="00DA4437"/>
    <w:rsid w:val="00DA5CCD"/>
    <w:rsid w:val="00DA5E66"/>
    <w:rsid w:val="00DA7B7B"/>
    <w:rsid w:val="00DB1198"/>
    <w:rsid w:val="00DB2332"/>
    <w:rsid w:val="00DB2E15"/>
    <w:rsid w:val="00DB3502"/>
    <w:rsid w:val="00DB44AC"/>
    <w:rsid w:val="00DB4908"/>
    <w:rsid w:val="00DB6EFF"/>
    <w:rsid w:val="00DB707B"/>
    <w:rsid w:val="00DC1AAF"/>
    <w:rsid w:val="00DC2E93"/>
    <w:rsid w:val="00DC472A"/>
    <w:rsid w:val="00DC4AF3"/>
    <w:rsid w:val="00DD0467"/>
    <w:rsid w:val="00DD2250"/>
    <w:rsid w:val="00DD3F9B"/>
    <w:rsid w:val="00DD4296"/>
    <w:rsid w:val="00DD4EB6"/>
    <w:rsid w:val="00DD6DDD"/>
    <w:rsid w:val="00DD7455"/>
    <w:rsid w:val="00DE1835"/>
    <w:rsid w:val="00DE1CD2"/>
    <w:rsid w:val="00DE1EA2"/>
    <w:rsid w:val="00DE2DED"/>
    <w:rsid w:val="00DE7A0F"/>
    <w:rsid w:val="00DF03E1"/>
    <w:rsid w:val="00DF114C"/>
    <w:rsid w:val="00DF4A8A"/>
    <w:rsid w:val="00DF5197"/>
    <w:rsid w:val="00DF5357"/>
    <w:rsid w:val="00DF57BD"/>
    <w:rsid w:val="00DF64B3"/>
    <w:rsid w:val="00DF6CF2"/>
    <w:rsid w:val="00E00F9F"/>
    <w:rsid w:val="00E0130C"/>
    <w:rsid w:val="00E02FBD"/>
    <w:rsid w:val="00E04F4F"/>
    <w:rsid w:val="00E05401"/>
    <w:rsid w:val="00E07596"/>
    <w:rsid w:val="00E1126A"/>
    <w:rsid w:val="00E12676"/>
    <w:rsid w:val="00E146A3"/>
    <w:rsid w:val="00E17C26"/>
    <w:rsid w:val="00E20FFC"/>
    <w:rsid w:val="00E21908"/>
    <w:rsid w:val="00E2495F"/>
    <w:rsid w:val="00E25470"/>
    <w:rsid w:val="00E2621F"/>
    <w:rsid w:val="00E26FE2"/>
    <w:rsid w:val="00E301DE"/>
    <w:rsid w:val="00E30373"/>
    <w:rsid w:val="00E306C9"/>
    <w:rsid w:val="00E3071D"/>
    <w:rsid w:val="00E310C9"/>
    <w:rsid w:val="00E31915"/>
    <w:rsid w:val="00E32F93"/>
    <w:rsid w:val="00E33BAC"/>
    <w:rsid w:val="00E34BB6"/>
    <w:rsid w:val="00E37C2E"/>
    <w:rsid w:val="00E42640"/>
    <w:rsid w:val="00E43D1A"/>
    <w:rsid w:val="00E440B2"/>
    <w:rsid w:val="00E45305"/>
    <w:rsid w:val="00E45B98"/>
    <w:rsid w:val="00E469B9"/>
    <w:rsid w:val="00E46B84"/>
    <w:rsid w:val="00E524D8"/>
    <w:rsid w:val="00E54460"/>
    <w:rsid w:val="00E552D4"/>
    <w:rsid w:val="00E553C6"/>
    <w:rsid w:val="00E5652B"/>
    <w:rsid w:val="00E56862"/>
    <w:rsid w:val="00E600D5"/>
    <w:rsid w:val="00E60374"/>
    <w:rsid w:val="00E6097C"/>
    <w:rsid w:val="00E6178F"/>
    <w:rsid w:val="00E62AD8"/>
    <w:rsid w:val="00E62B10"/>
    <w:rsid w:val="00E64152"/>
    <w:rsid w:val="00E656FF"/>
    <w:rsid w:val="00E65FE1"/>
    <w:rsid w:val="00E66688"/>
    <w:rsid w:val="00E673A9"/>
    <w:rsid w:val="00E73020"/>
    <w:rsid w:val="00E73536"/>
    <w:rsid w:val="00E73F37"/>
    <w:rsid w:val="00E74A3D"/>
    <w:rsid w:val="00E7559D"/>
    <w:rsid w:val="00E76437"/>
    <w:rsid w:val="00E76722"/>
    <w:rsid w:val="00E76AF5"/>
    <w:rsid w:val="00E81C40"/>
    <w:rsid w:val="00E825AA"/>
    <w:rsid w:val="00E8380D"/>
    <w:rsid w:val="00E84659"/>
    <w:rsid w:val="00E85894"/>
    <w:rsid w:val="00E87A3C"/>
    <w:rsid w:val="00E87D17"/>
    <w:rsid w:val="00E91F21"/>
    <w:rsid w:val="00E95734"/>
    <w:rsid w:val="00E96343"/>
    <w:rsid w:val="00E979C2"/>
    <w:rsid w:val="00EA06AA"/>
    <w:rsid w:val="00EA09D2"/>
    <w:rsid w:val="00EA0BC7"/>
    <w:rsid w:val="00EA176A"/>
    <w:rsid w:val="00EA1EA9"/>
    <w:rsid w:val="00EA56D9"/>
    <w:rsid w:val="00EA68E4"/>
    <w:rsid w:val="00EB27BE"/>
    <w:rsid w:val="00EB4539"/>
    <w:rsid w:val="00EB58F9"/>
    <w:rsid w:val="00EB5ADB"/>
    <w:rsid w:val="00EB5BE1"/>
    <w:rsid w:val="00EB691C"/>
    <w:rsid w:val="00EB72BC"/>
    <w:rsid w:val="00EC02E3"/>
    <w:rsid w:val="00EC07B5"/>
    <w:rsid w:val="00EC4356"/>
    <w:rsid w:val="00EC62E3"/>
    <w:rsid w:val="00EC6339"/>
    <w:rsid w:val="00EC7C89"/>
    <w:rsid w:val="00ED1D16"/>
    <w:rsid w:val="00ED46D7"/>
    <w:rsid w:val="00ED5698"/>
    <w:rsid w:val="00ED5743"/>
    <w:rsid w:val="00ED6806"/>
    <w:rsid w:val="00ED6A22"/>
    <w:rsid w:val="00ED70EE"/>
    <w:rsid w:val="00EE004F"/>
    <w:rsid w:val="00EE0EAE"/>
    <w:rsid w:val="00EE1D37"/>
    <w:rsid w:val="00EE206B"/>
    <w:rsid w:val="00EE214C"/>
    <w:rsid w:val="00EE2177"/>
    <w:rsid w:val="00EE2355"/>
    <w:rsid w:val="00EE4039"/>
    <w:rsid w:val="00EE516F"/>
    <w:rsid w:val="00EE6B8F"/>
    <w:rsid w:val="00EF1C7B"/>
    <w:rsid w:val="00EF1D40"/>
    <w:rsid w:val="00EF1F7E"/>
    <w:rsid w:val="00EF2756"/>
    <w:rsid w:val="00EF338A"/>
    <w:rsid w:val="00EF74A9"/>
    <w:rsid w:val="00EF7EF1"/>
    <w:rsid w:val="00F00773"/>
    <w:rsid w:val="00F0153B"/>
    <w:rsid w:val="00F018CE"/>
    <w:rsid w:val="00F046BE"/>
    <w:rsid w:val="00F047DB"/>
    <w:rsid w:val="00F05361"/>
    <w:rsid w:val="00F055F2"/>
    <w:rsid w:val="00F056F1"/>
    <w:rsid w:val="00F06547"/>
    <w:rsid w:val="00F073E4"/>
    <w:rsid w:val="00F10172"/>
    <w:rsid w:val="00F10CA8"/>
    <w:rsid w:val="00F10E40"/>
    <w:rsid w:val="00F111F3"/>
    <w:rsid w:val="00F1433D"/>
    <w:rsid w:val="00F15202"/>
    <w:rsid w:val="00F154FA"/>
    <w:rsid w:val="00F160AE"/>
    <w:rsid w:val="00F16303"/>
    <w:rsid w:val="00F1701C"/>
    <w:rsid w:val="00F17D7A"/>
    <w:rsid w:val="00F20E19"/>
    <w:rsid w:val="00F23A32"/>
    <w:rsid w:val="00F240FA"/>
    <w:rsid w:val="00F24289"/>
    <w:rsid w:val="00F25AA8"/>
    <w:rsid w:val="00F311E6"/>
    <w:rsid w:val="00F3211D"/>
    <w:rsid w:val="00F32227"/>
    <w:rsid w:val="00F32E1E"/>
    <w:rsid w:val="00F34AC8"/>
    <w:rsid w:val="00F353D9"/>
    <w:rsid w:val="00F417FF"/>
    <w:rsid w:val="00F44956"/>
    <w:rsid w:val="00F45160"/>
    <w:rsid w:val="00F46F5B"/>
    <w:rsid w:val="00F51511"/>
    <w:rsid w:val="00F5201C"/>
    <w:rsid w:val="00F52C16"/>
    <w:rsid w:val="00F55B44"/>
    <w:rsid w:val="00F56A5D"/>
    <w:rsid w:val="00F572A9"/>
    <w:rsid w:val="00F601B7"/>
    <w:rsid w:val="00F6056B"/>
    <w:rsid w:val="00F60BFD"/>
    <w:rsid w:val="00F62BDE"/>
    <w:rsid w:val="00F63B85"/>
    <w:rsid w:val="00F66302"/>
    <w:rsid w:val="00F665A0"/>
    <w:rsid w:val="00F66ABF"/>
    <w:rsid w:val="00F67E7A"/>
    <w:rsid w:val="00F7281C"/>
    <w:rsid w:val="00F7585C"/>
    <w:rsid w:val="00F75E30"/>
    <w:rsid w:val="00F769A1"/>
    <w:rsid w:val="00F77792"/>
    <w:rsid w:val="00F80139"/>
    <w:rsid w:val="00F80F66"/>
    <w:rsid w:val="00F81EF1"/>
    <w:rsid w:val="00F91754"/>
    <w:rsid w:val="00F9175E"/>
    <w:rsid w:val="00F91C77"/>
    <w:rsid w:val="00F92B62"/>
    <w:rsid w:val="00F92E1B"/>
    <w:rsid w:val="00F93D10"/>
    <w:rsid w:val="00F9464C"/>
    <w:rsid w:val="00F94A4E"/>
    <w:rsid w:val="00F9568E"/>
    <w:rsid w:val="00F9639C"/>
    <w:rsid w:val="00F96439"/>
    <w:rsid w:val="00F9683A"/>
    <w:rsid w:val="00F97CFF"/>
    <w:rsid w:val="00FA0535"/>
    <w:rsid w:val="00FA13D2"/>
    <w:rsid w:val="00FA28BE"/>
    <w:rsid w:val="00FA3423"/>
    <w:rsid w:val="00FA4EDE"/>
    <w:rsid w:val="00FB059D"/>
    <w:rsid w:val="00FB12B3"/>
    <w:rsid w:val="00FB1E64"/>
    <w:rsid w:val="00FB34D8"/>
    <w:rsid w:val="00FB4D2A"/>
    <w:rsid w:val="00FB5992"/>
    <w:rsid w:val="00FC1CBE"/>
    <w:rsid w:val="00FC2651"/>
    <w:rsid w:val="00FC2AAD"/>
    <w:rsid w:val="00FC2D9D"/>
    <w:rsid w:val="00FC45A2"/>
    <w:rsid w:val="00FC4E88"/>
    <w:rsid w:val="00FC5636"/>
    <w:rsid w:val="00FC738D"/>
    <w:rsid w:val="00FD187B"/>
    <w:rsid w:val="00FD1D5B"/>
    <w:rsid w:val="00FD3A05"/>
    <w:rsid w:val="00FD5296"/>
    <w:rsid w:val="00FE08E1"/>
    <w:rsid w:val="00FE366D"/>
    <w:rsid w:val="00FE4BF3"/>
    <w:rsid w:val="00FF0450"/>
    <w:rsid w:val="00FF4EF5"/>
    <w:rsid w:val="00FF57AE"/>
    <w:rsid w:val="00FF5B4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328"/>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uiPriority w:val="35"/>
    <w:unhideWhenUsed/>
    <w:qFormat/>
    <w:rsid w:val="00A55E8C"/>
    <w:pPr>
      <w:spacing w:after="200" w:line="240" w:lineRule="auto"/>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pload.wikimedia.org/wikipedia/commons/1/16/Diodo_Led.png" TargetMode="External"/><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developer.mozilla.org/es/docs/Learn/CSS/First_steps/What_is_CSS" TargetMode="External"/><Relationship Id="rId89" Type="http://schemas.openxmlformats.org/officeDocument/2006/relationships/hyperlink" Target="https://lab.bricogeek.com/tutorial/guia-de-modelos-arduino-y-sus-caracteristicas/arduino-uno" TargetMode="External"/><Relationship Id="rId112" Type="http://schemas.openxmlformats.org/officeDocument/2006/relationships/image" Target="media/image72.png"/><Relationship Id="rId16" Type="http://schemas.microsoft.com/office/2018/08/relationships/commentsExtensible" Target="commentsExtensible.xml"/><Relationship Id="rId107" Type="http://schemas.openxmlformats.org/officeDocument/2006/relationships/image" Target="media/image67.jpeg"/><Relationship Id="rId11" Type="http://schemas.microsoft.com/office/2016/09/relationships/commentsIds" Target="commentsIds.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es.wikipedia.org/wiki/Arduino_IDE" TargetMode="External"/><Relationship Id="rId5" Type="http://schemas.openxmlformats.org/officeDocument/2006/relationships/webSettings" Target="webSettings.xml"/><Relationship Id="rId90" Type="http://schemas.openxmlformats.org/officeDocument/2006/relationships/hyperlink" Target="https://hausen.com.ec/domotica/?gclid=Cj0KCQjwuZGnBhD1ARIsACxbAViXC3k1rRDzVGpCteHnki4lnxNroIZoIqJZ9l8gfQ2-L_GtEQ0A9a0aApqoEALw_wcB" TargetMode="External"/><Relationship Id="rId95" Type="http://schemas.openxmlformats.org/officeDocument/2006/relationships/hyperlink" Target="https://www.digikey.com/es/articles/the-fundamentals-of-proximity-sensors-selection-and-use-industrial-automation" TargetMode="External"/><Relationship Id="rId22" Type="http://schemas.openxmlformats.org/officeDocument/2006/relationships/image" Target="media/image8.png"/><Relationship Id="rId27" Type="http://schemas.openxmlformats.org/officeDocument/2006/relationships/image" Target="media/image11.jpe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73.png"/><Relationship Id="rId80" Type="http://schemas.openxmlformats.org/officeDocument/2006/relationships/image" Target="media/image63.png"/><Relationship Id="rId85" Type="http://schemas.openxmlformats.org/officeDocument/2006/relationships/hyperlink" Target="https://developer.mozilla.org/es/docs/Learn/JavaScript/First_steps/What_is_JavaScript" TargetMode="External"/><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es.xfinity.com/support/articles/intro-wifi-home-network" TargetMode="External"/><Relationship Id="rId108" Type="http://schemas.openxmlformats.org/officeDocument/2006/relationships/image" Target="media/image68.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s://programarfacil.com/podcast/esp8266-wifi-coste-arduino/" TargetMode="External"/><Relationship Id="rId96" Type="http://schemas.openxmlformats.org/officeDocument/2006/relationships/hyperlink" Target="https://www.prometec.net/modelos-esp826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lic.kr/p/2gNszio" TargetMode="External"/><Relationship Id="rId28" Type="http://schemas.openxmlformats.org/officeDocument/2006/relationships/image" Target="media/image12.jpeg"/><Relationship Id="rId49" Type="http://schemas.openxmlformats.org/officeDocument/2006/relationships/image" Target="media/image32.png"/><Relationship Id="rId114" Type="http://schemas.openxmlformats.org/officeDocument/2006/relationships/image" Target="media/image74.png"/><Relationship Id="rId10"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www.elcajondeardu.com/arduino-nano-todo-lo-que-necesitas-saber/" TargetMode="External"/><Relationship Id="rId94" Type="http://schemas.openxmlformats.org/officeDocument/2006/relationships/hyperlink" Target="https://arduino.cl/producto/arduino-mega-2560/" TargetMode="External"/><Relationship Id="rId99" Type="http://schemas.openxmlformats.org/officeDocument/2006/relationships/hyperlink" Target="https://solectroshop.com/es/1013-modulos-arduino" TargetMode="External"/><Relationship Id="rId101" Type="http://schemas.openxmlformats.org/officeDocument/2006/relationships/hyperlink" Target="https://es.wikipedia.org/wiki/Arduino_Uno"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upload.wikimedia.org/wikipedia/commons/thumb/f/f5/NodeMCU_Lua_Lol1n_V3.jpg/1200px-NodeMCU_Lua_Lol1n_V3.jpg?20201128004509" TargetMode="External"/><Relationship Id="rId39" Type="http://schemas.openxmlformats.org/officeDocument/2006/relationships/image" Target="media/image22.png"/><Relationship Id="rId109" Type="http://schemas.openxmlformats.org/officeDocument/2006/relationships/image" Target="media/image69.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blog.hubspot.es/website/que-es-css" TargetMode="External"/><Relationship Id="rId104" Type="http://schemas.openxmlformats.org/officeDocument/2006/relationships/hyperlink" Target="https://www.xataka.com/basics/que-arduino-como-funciona-que-puedes-hacer-uno"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bookdown.org/alberto_brunete/intro_automatica/sensores-industriales.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servnet.mx/blog/backend-y-frontend-partes-fundamentales-de-la-programacion-de-una-aplicacion-web" TargetMode="External"/><Relationship Id="rId110" Type="http://schemas.openxmlformats.org/officeDocument/2006/relationships/image" Target="media/image70.jpg"/><Relationship Id="rId115"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hyperlink" Target="https://sp.arduino-france.site/modulos/" TargetMode="Externa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es.wikipedia.org/wiki/IEEE_802.11" TargetMode="External"/><Relationship Id="rId105"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logitek.com.ec/" TargetMode="External"/><Relationship Id="rId98" Type="http://schemas.openxmlformats.org/officeDocument/2006/relationships/hyperlink" Target="https://protegiendopersonas.es/sensores-infrarrojos-que-son-y-para-que-se-utilizan/"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microsoft.com/office/2011/relationships/people" Target="people.xml"/><Relationship Id="rId20" Type="http://schemas.openxmlformats.org/officeDocument/2006/relationships/hyperlink" Target="https://www.researchgate.net/publication/378534373/figure/fig4/AS:11431281226227599@1709126592377/Working-principle-of-ultrasonic-sensor-22.p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s://developer.mozilla.org/es/docs/Learn/Getting_started_with_the_web/HTML_basics" TargetMode="External"/><Relationship Id="rId88" Type="http://schemas.openxmlformats.org/officeDocument/2006/relationships/hyperlink" Target="https://www.godaddy.com/resources/latam/stories/pagina-web-que-es-tipos" TargetMode="External"/><Relationship Id="rId111" Type="http://schemas.openxmlformats.org/officeDocument/2006/relationships/image" Target="media/image71.jpg"/><Relationship Id="rId15" Type="http://schemas.openxmlformats.org/officeDocument/2006/relationships/image" Target="media/image4.png"/><Relationship Id="rId36" Type="http://schemas.openxmlformats.org/officeDocument/2006/relationships/hyperlink" Target="https://arduino.esp8266.com/stable/package_esp8266com_index.json" TargetMode="External"/><Relationship Id="rId57" Type="http://schemas.openxmlformats.org/officeDocument/2006/relationships/image" Target="media/image40.png"/><Relationship Id="rId106"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20</b:RefOrder>
  </b:Source>
  <b:Source>
    <b:Tag>Wik19</b:Tag>
    <b:SourceType>InternetSite</b:SourceType>
    <b:Guid>{6AE6D729-9520-4B44-8F1A-02253C3A40EB}</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 - Wikipedia, la enciclopedia libre</b:ShortTitle>
    <b:RefOrder>3</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21</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12</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14</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15</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17</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16</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18</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19</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8</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22</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4</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13</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7</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6</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11</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10</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9</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5</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23</b:RefOrder>
  </b:Source>
</b:Sources>
</file>

<file path=customXml/itemProps1.xml><?xml version="1.0" encoding="utf-8"?>
<ds:datastoreItem xmlns:ds="http://schemas.openxmlformats.org/officeDocument/2006/customXml" ds:itemID="{88366738-88F5-4039-8ACC-5FB7859C6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3460</TotalTime>
  <Pages>119</Pages>
  <Words>17883</Words>
  <Characters>98358</Characters>
  <Application>Microsoft Office Word</Application>
  <DocSecurity>0</DocSecurity>
  <Lines>819</Lines>
  <Paragraphs>232</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116009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2046</cp:revision>
  <dcterms:created xsi:type="dcterms:W3CDTF">2024-06-05T13:49:00Z</dcterms:created>
  <dcterms:modified xsi:type="dcterms:W3CDTF">2024-06-18T01:01:00Z</dcterms:modified>
</cp:coreProperties>
</file>